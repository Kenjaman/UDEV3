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FE96D80" w14:textId="77777777" w:rsidR="00D7719D" w:rsidRDefault="00334329" w:rsidP="00D7719D">
      <w:pPr>
        <w:pStyle w:val="Titre"/>
        <w:ind w:left="0"/>
        <w:jc w:val="center"/>
      </w:pPr>
      <w:bookmarkStart w:id="0" w:name="CGI_TITLE"/>
      <w:r>
        <w:rPr>
          <w:noProof/>
          <w:lang w:val="fr-FR" w:eastAsia="fr-FR"/>
        </w:rPr>
        <w:drawing>
          <wp:anchor distT="0" distB="0" distL="114300" distR="114300" simplePos="0" relativeHeight="251677696" behindDoc="0" locked="0" layoutInCell="1" allowOverlap="1" wp14:anchorId="1607BEFC" wp14:editId="42368F28">
            <wp:simplePos x="0" y="0"/>
            <wp:positionH relativeFrom="margin">
              <wp:align>right</wp:align>
            </wp:positionH>
            <wp:positionV relativeFrom="paragraph">
              <wp:posOffset>599</wp:posOffset>
            </wp:positionV>
            <wp:extent cx="2388870" cy="1353820"/>
            <wp:effectExtent l="0" t="0" r="0"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88870" cy="1353820"/>
                    </a:xfrm>
                    <a:prstGeom prst="rect">
                      <a:avLst/>
                    </a:prstGeom>
                  </pic:spPr>
                </pic:pic>
              </a:graphicData>
            </a:graphic>
            <wp14:sizeRelH relativeFrom="margin">
              <wp14:pctWidth>0</wp14:pctWidth>
            </wp14:sizeRelH>
            <wp14:sizeRelV relativeFrom="margin">
              <wp14:pctHeight>0</wp14:pctHeight>
            </wp14:sizeRelV>
          </wp:anchor>
        </w:drawing>
      </w:r>
      <w:r>
        <w:rPr>
          <w:noProof/>
          <w:lang w:val="fr-FR" w:eastAsia="fr-FR"/>
        </w:rPr>
        <w:drawing>
          <wp:anchor distT="0" distB="0" distL="114300" distR="114300" simplePos="0" relativeHeight="251678720" behindDoc="0" locked="0" layoutInCell="1" allowOverlap="1" wp14:anchorId="421EC18E" wp14:editId="30F43E20">
            <wp:simplePos x="0" y="0"/>
            <wp:positionH relativeFrom="margin">
              <wp:align>left</wp:align>
            </wp:positionH>
            <wp:positionV relativeFrom="paragraph">
              <wp:posOffset>599</wp:posOffset>
            </wp:positionV>
            <wp:extent cx="2139315" cy="1304290"/>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139315" cy="1304290"/>
                    </a:xfrm>
                    <a:prstGeom prst="rect">
                      <a:avLst/>
                    </a:prstGeom>
                  </pic:spPr>
                </pic:pic>
              </a:graphicData>
            </a:graphic>
            <wp14:sizeRelH relativeFrom="margin">
              <wp14:pctWidth>0</wp14:pctWidth>
            </wp14:sizeRelH>
            <wp14:sizeRelV relativeFrom="margin">
              <wp14:pctHeight>0</wp14:pctHeight>
            </wp14:sizeRelV>
          </wp:anchor>
        </w:drawing>
      </w:r>
    </w:p>
    <w:p w14:paraId="291A90EE" w14:textId="77777777" w:rsidR="00D7719D" w:rsidRDefault="00D7719D" w:rsidP="00D7719D">
      <w:pPr>
        <w:pStyle w:val="Titre"/>
        <w:ind w:left="0"/>
        <w:jc w:val="center"/>
      </w:pPr>
    </w:p>
    <w:p w14:paraId="7B36D499" w14:textId="77777777" w:rsidR="00334329" w:rsidRDefault="00334329" w:rsidP="006A1CD7">
      <w:pPr>
        <w:pStyle w:val="Titre"/>
        <w:ind w:left="0"/>
        <w:jc w:val="center"/>
      </w:pPr>
    </w:p>
    <w:p w14:paraId="0186DF22" w14:textId="77777777" w:rsidR="00803FA0" w:rsidRPr="00D97CFC" w:rsidRDefault="007B79DC" w:rsidP="006A1CD7">
      <w:pPr>
        <w:pStyle w:val="Titre"/>
        <w:ind w:left="0"/>
        <w:jc w:val="center"/>
      </w:pPr>
      <w:r w:rsidRPr="00D97CFC">
        <w:t xml:space="preserve">Dossier de </w:t>
      </w:r>
      <w:r w:rsidR="00D97CFC" w:rsidRPr="006A1CD7">
        <w:t>v</w:t>
      </w:r>
      <w:r w:rsidRPr="006A1CD7">
        <w:t>alidation</w:t>
      </w:r>
      <w:bookmarkEnd w:id="0"/>
    </w:p>
    <w:p w14:paraId="2E2ABE0B" w14:textId="77777777" w:rsidR="007B79DC" w:rsidRDefault="007B79DC" w:rsidP="006A1CD7">
      <w:pPr>
        <w:pStyle w:val="Sous-titre"/>
        <w:ind w:left="0"/>
        <w:jc w:val="center"/>
      </w:pPr>
      <w:r>
        <w:t>Concepteur Développeur d’Applications Numériques</w:t>
      </w:r>
    </w:p>
    <w:p w14:paraId="38C989A9" w14:textId="77777777" w:rsidR="007B79DC" w:rsidRPr="00331C22" w:rsidRDefault="007B79DC" w:rsidP="00910400">
      <w:pPr>
        <w:pStyle w:val="Auteur"/>
      </w:pPr>
    </w:p>
    <w:tbl>
      <w:tblPr>
        <w:tblpPr w:leftFromText="141" w:rightFromText="141" w:vertAnchor="text" w:horzAnchor="margin" w:tblpXSpec="center" w:tblpY="3953"/>
        <w:tblW w:w="89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8"/>
        <w:gridCol w:w="4302"/>
      </w:tblGrid>
      <w:tr w:rsidR="00334329" w:rsidRPr="00331C22" w14:paraId="017BF147" w14:textId="77777777" w:rsidTr="006A1CD7">
        <w:trPr>
          <w:trHeight w:val="270"/>
        </w:trPr>
        <w:tc>
          <w:tcPr>
            <w:tcW w:w="4628" w:type="dxa"/>
          </w:tcPr>
          <w:p w14:paraId="26B2D952" w14:textId="77777777" w:rsidR="00334329" w:rsidRPr="00331C22" w:rsidRDefault="00334329" w:rsidP="006A1CD7">
            <w:pPr>
              <w:pStyle w:val="Auteur"/>
              <w:ind w:left="0"/>
            </w:pPr>
            <w:r w:rsidRPr="00331C22">
              <w:t>Nom Prénom</w:t>
            </w:r>
          </w:p>
        </w:tc>
        <w:tc>
          <w:tcPr>
            <w:tcW w:w="4302" w:type="dxa"/>
          </w:tcPr>
          <w:p w14:paraId="3647F482" w14:textId="77777777" w:rsidR="00334329" w:rsidRPr="00331C22" w:rsidRDefault="00334329" w:rsidP="006A1CD7">
            <w:pPr>
              <w:pStyle w:val="Auteur"/>
              <w:ind w:left="0"/>
            </w:pPr>
            <w:r w:rsidRPr="00331C22">
              <w:t>Roux Kénan</w:t>
            </w:r>
          </w:p>
        </w:tc>
      </w:tr>
      <w:tr w:rsidR="00334329" w:rsidRPr="007B79DC" w14:paraId="4AC23A50" w14:textId="77777777" w:rsidTr="006A1CD7">
        <w:trPr>
          <w:trHeight w:val="270"/>
        </w:trPr>
        <w:tc>
          <w:tcPr>
            <w:tcW w:w="4628" w:type="dxa"/>
          </w:tcPr>
          <w:p w14:paraId="0AE3E04D" w14:textId="77777777" w:rsidR="00334329" w:rsidRPr="007B79DC" w:rsidRDefault="00334329" w:rsidP="006A1CD7">
            <w:pPr>
              <w:pStyle w:val="Auteur"/>
              <w:ind w:left="0"/>
            </w:pPr>
            <w:r w:rsidRPr="007B79DC">
              <w:t>Nom(s) Prénoms(s) du ou des tuteurs</w:t>
            </w:r>
          </w:p>
        </w:tc>
        <w:tc>
          <w:tcPr>
            <w:tcW w:w="4302" w:type="dxa"/>
          </w:tcPr>
          <w:p w14:paraId="6320A398" w14:textId="77777777" w:rsidR="00334329" w:rsidRDefault="00334329" w:rsidP="006A1CD7">
            <w:pPr>
              <w:pStyle w:val="Auteur"/>
              <w:ind w:left="0"/>
            </w:pPr>
            <w:r>
              <w:t>Bertrand Fournet</w:t>
            </w:r>
          </w:p>
          <w:p w14:paraId="7630D758" w14:textId="77777777" w:rsidR="00334329" w:rsidRDefault="00334329" w:rsidP="006A1CD7">
            <w:pPr>
              <w:pStyle w:val="Auteur"/>
              <w:ind w:left="0"/>
            </w:pPr>
            <w:r>
              <w:t>Arthur Aberkane</w:t>
            </w:r>
          </w:p>
        </w:tc>
      </w:tr>
      <w:tr w:rsidR="00334329" w:rsidRPr="007B79DC" w14:paraId="1271699F" w14:textId="77777777" w:rsidTr="006A1CD7">
        <w:trPr>
          <w:trHeight w:val="270"/>
        </w:trPr>
        <w:tc>
          <w:tcPr>
            <w:tcW w:w="4628" w:type="dxa"/>
          </w:tcPr>
          <w:p w14:paraId="1843E5E8" w14:textId="77777777" w:rsidR="00334329" w:rsidRPr="007B79DC" w:rsidRDefault="00334329" w:rsidP="006A1CD7">
            <w:pPr>
              <w:pStyle w:val="Auteur"/>
              <w:ind w:left="0"/>
            </w:pPr>
            <w:r w:rsidRPr="007B79DC">
              <w:t>Acronyme de la certification visée</w:t>
            </w:r>
          </w:p>
        </w:tc>
        <w:tc>
          <w:tcPr>
            <w:tcW w:w="4302" w:type="dxa"/>
          </w:tcPr>
          <w:p w14:paraId="7FD7BCC2" w14:textId="77777777" w:rsidR="00334329" w:rsidRDefault="00334329" w:rsidP="006A1CD7">
            <w:pPr>
              <w:pStyle w:val="Auteur"/>
              <w:ind w:left="0"/>
            </w:pPr>
            <w:r w:rsidRPr="007B79DC">
              <w:t>CDAN</w:t>
            </w:r>
          </w:p>
        </w:tc>
      </w:tr>
      <w:tr w:rsidR="00334329" w:rsidRPr="007B79DC" w14:paraId="45922C7E" w14:textId="77777777" w:rsidTr="006A1CD7">
        <w:trPr>
          <w:trHeight w:val="270"/>
        </w:trPr>
        <w:tc>
          <w:tcPr>
            <w:tcW w:w="4628" w:type="dxa"/>
          </w:tcPr>
          <w:p w14:paraId="23EDB814" w14:textId="77777777" w:rsidR="00334329" w:rsidRPr="007B79DC" w:rsidRDefault="00334329" w:rsidP="006A1CD7">
            <w:pPr>
              <w:pStyle w:val="Auteur"/>
              <w:ind w:left="0"/>
            </w:pPr>
            <w:r w:rsidRPr="007B79DC">
              <w:t>Niveau visé</w:t>
            </w:r>
          </w:p>
        </w:tc>
        <w:tc>
          <w:tcPr>
            <w:tcW w:w="4302" w:type="dxa"/>
          </w:tcPr>
          <w:p w14:paraId="71BB9D65" w14:textId="77777777" w:rsidR="00334329" w:rsidRDefault="00334329" w:rsidP="006A1CD7">
            <w:pPr>
              <w:pStyle w:val="Auteur"/>
              <w:ind w:left="0"/>
            </w:pPr>
            <w:r w:rsidRPr="007B79DC">
              <w:t>Bac+3 (Niveau II)</w:t>
            </w:r>
          </w:p>
        </w:tc>
      </w:tr>
      <w:tr w:rsidR="00334329" w:rsidRPr="007B79DC" w14:paraId="56BAEA96" w14:textId="77777777" w:rsidTr="006A1CD7">
        <w:trPr>
          <w:trHeight w:val="270"/>
        </w:trPr>
        <w:tc>
          <w:tcPr>
            <w:tcW w:w="4628" w:type="dxa"/>
          </w:tcPr>
          <w:p w14:paraId="13C1C0E8" w14:textId="77777777" w:rsidR="00334329" w:rsidRPr="007B79DC" w:rsidRDefault="00334329" w:rsidP="006A1CD7">
            <w:pPr>
              <w:pStyle w:val="Auteur"/>
              <w:ind w:left="0"/>
            </w:pPr>
            <w:r w:rsidRPr="007B79DC">
              <w:t>Date de la soutenance</w:t>
            </w:r>
          </w:p>
        </w:tc>
        <w:tc>
          <w:tcPr>
            <w:tcW w:w="4302" w:type="dxa"/>
          </w:tcPr>
          <w:p w14:paraId="0B1243AD" w14:textId="77777777" w:rsidR="00334329" w:rsidRDefault="00334329" w:rsidP="006A1CD7">
            <w:pPr>
              <w:pStyle w:val="Auteur"/>
              <w:ind w:left="0"/>
            </w:pPr>
          </w:p>
        </w:tc>
      </w:tr>
      <w:tr w:rsidR="00334329" w:rsidRPr="007B79DC" w14:paraId="25C8A5C1" w14:textId="77777777" w:rsidTr="006A1CD7">
        <w:trPr>
          <w:trHeight w:val="176"/>
        </w:trPr>
        <w:tc>
          <w:tcPr>
            <w:tcW w:w="4628" w:type="dxa"/>
          </w:tcPr>
          <w:p w14:paraId="5BC652CF" w14:textId="77777777" w:rsidR="00334329" w:rsidRPr="007B79DC" w:rsidRDefault="00334329" w:rsidP="006A1CD7">
            <w:pPr>
              <w:pStyle w:val="Date"/>
              <w:ind w:left="0"/>
            </w:pPr>
            <w:r w:rsidRPr="007B79DC">
              <w:t>Lieu de la soutenance</w:t>
            </w:r>
          </w:p>
        </w:tc>
        <w:tc>
          <w:tcPr>
            <w:tcW w:w="4302" w:type="dxa"/>
          </w:tcPr>
          <w:p w14:paraId="6263B2A1" w14:textId="77777777" w:rsidR="00334329" w:rsidRPr="007B79DC" w:rsidRDefault="00334329" w:rsidP="006A1CD7">
            <w:pPr>
              <w:pStyle w:val="Date"/>
              <w:ind w:left="0"/>
            </w:pPr>
            <w:r w:rsidRPr="007B79DC">
              <w:t>EPSI Bordeaux</w:t>
            </w:r>
          </w:p>
        </w:tc>
      </w:tr>
    </w:tbl>
    <w:p w14:paraId="73E0EFDE" w14:textId="68296346" w:rsidR="009E2022" w:rsidRPr="009E2022" w:rsidRDefault="00803FA0" w:rsidP="009E2022">
      <w:pPr>
        <w:pStyle w:val="Titre1"/>
        <w:numPr>
          <w:ilvl w:val="0"/>
          <w:numId w:val="0"/>
        </w:numPr>
      </w:pPr>
      <w:r w:rsidRPr="00520672">
        <w:br w:type="page"/>
      </w:r>
    </w:p>
    <w:sdt>
      <w:sdtPr>
        <w:rPr>
          <w:rFonts w:asciiTheme="minorHAnsi" w:hAnsiTheme="minorHAnsi"/>
          <w:b w:val="0"/>
          <w:bCs w:val="0"/>
          <w:caps w:val="0"/>
          <w:color w:val="auto"/>
          <w:sz w:val="18"/>
          <w:szCs w:val="22"/>
          <w:u w:val="none"/>
          <w:lang w:val="fr-FR" w:bidi="ar-SA"/>
        </w:rPr>
        <w:id w:val="-1459863982"/>
        <w:docPartObj>
          <w:docPartGallery w:val="Table of Contents"/>
          <w:docPartUnique/>
        </w:docPartObj>
      </w:sdtPr>
      <w:sdtEndPr>
        <w:rPr>
          <w:lang w:val="fr-CA"/>
        </w:rPr>
      </w:sdtEndPr>
      <w:sdtContent>
        <w:p w14:paraId="02BCC622" w14:textId="3D51DD0B" w:rsidR="009E2022" w:rsidRDefault="009E2022">
          <w:pPr>
            <w:pStyle w:val="En-ttedetabledesmatires"/>
          </w:pPr>
          <w:r>
            <w:rPr>
              <w:lang w:val="fr-FR"/>
            </w:rPr>
            <w:t>Table des matières</w:t>
          </w:r>
        </w:p>
        <w:p w14:paraId="2EB08AA7" w14:textId="1A5D17F6" w:rsidR="009C18C1" w:rsidRDefault="009E2022">
          <w:pPr>
            <w:pStyle w:val="TM1"/>
            <w:tabs>
              <w:tab w:val="right" w:leader="dot" w:pos="10196"/>
            </w:tabs>
            <w:rPr>
              <w:rFonts w:eastAsiaTheme="minorEastAsia" w:cstheme="minorBidi"/>
              <w:b w:val="0"/>
              <w:bCs w:val="0"/>
              <w:caps w:val="0"/>
              <w:noProof/>
              <w:sz w:val="22"/>
              <w:szCs w:val="22"/>
              <w:lang w:val="fr-FR" w:eastAsia="fr-FR"/>
            </w:rPr>
          </w:pPr>
          <w:r>
            <w:fldChar w:fldCharType="begin"/>
          </w:r>
          <w:r>
            <w:instrText xml:space="preserve"> TOC \o "1-3" \h \z \u </w:instrText>
          </w:r>
          <w:r>
            <w:fldChar w:fldCharType="separate"/>
          </w:r>
          <w:hyperlink w:anchor="_Toc56177334" w:history="1">
            <w:r w:rsidR="009C18C1" w:rsidRPr="00F31F4F">
              <w:rPr>
                <w:rStyle w:val="Lienhypertexte"/>
                <w:rFonts w:eastAsiaTheme="majorEastAsia"/>
                <w:noProof/>
              </w:rPr>
              <w:t>Remerciements :</w:t>
            </w:r>
            <w:r w:rsidR="009C18C1">
              <w:rPr>
                <w:noProof/>
                <w:webHidden/>
              </w:rPr>
              <w:tab/>
            </w:r>
            <w:r w:rsidR="009C18C1">
              <w:rPr>
                <w:noProof/>
                <w:webHidden/>
              </w:rPr>
              <w:fldChar w:fldCharType="begin"/>
            </w:r>
            <w:r w:rsidR="009C18C1">
              <w:rPr>
                <w:noProof/>
                <w:webHidden/>
              </w:rPr>
              <w:instrText xml:space="preserve"> PAGEREF _Toc56177334 \h </w:instrText>
            </w:r>
            <w:r w:rsidR="009C18C1">
              <w:rPr>
                <w:noProof/>
                <w:webHidden/>
              </w:rPr>
            </w:r>
            <w:r w:rsidR="009C18C1">
              <w:rPr>
                <w:noProof/>
                <w:webHidden/>
              </w:rPr>
              <w:fldChar w:fldCharType="separate"/>
            </w:r>
            <w:r w:rsidR="009C18C1">
              <w:rPr>
                <w:noProof/>
                <w:webHidden/>
              </w:rPr>
              <w:t>3</w:t>
            </w:r>
            <w:r w:rsidR="009C18C1">
              <w:rPr>
                <w:noProof/>
                <w:webHidden/>
              </w:rPr>
              <w:fldChar w:fldCharType="end"/>
            </w:r>
          </w:hyperlink>
        </w:p>
        <w:p w14:paraId="45C3ECC7" w14:textId="4877E57A" w:rsidR="009C18C1" w:rsidRDefault="008B1E40">
          <w:pPr>
            <w:pStyle w:val="TM1"/>
            <w:tabs>
              <w:tab w:val="left" w:pos="360"/>
              <w:tab w:val="right" w:leader="dot" w:pos="10196"/>
            </w:tabs>
            <w:rPr>
              <w:rFonts w:eastAsiaTheme="minorEastAsia" w:cstheme="minorBidi"/>
              <w:b w:val="0"/>
              <w:bCs w:val="0"/>
              <w:caps w:val="0"/>
              <w:noProof/>
              <w:sz w:val="22"/>
              <w:szCs w:val="22"/>
              <w:lang w:val="fr-FR" w:eastAsia="fr-FR"/>
            </w:rPr>
          </w:pPr>
          <w:hyperlink w:anchor="_Toc56177335" w:history="1">
            <w:r w:rsidR="009C18C1" w:rsidRPr="00F31F4F">
              <w:rPr>
                <w:rStyle w:val="Lienhypertexte"/>
                <w:noProof/>
              </w:rPr>
              <w:t>1</w:t>
            </w:r>
            <w:r w:rsidR="009C18C1">
              <w:rPr>
                <w:rFonts w:eastAsiaTheme="minorEastAsia" w:cstheme="minorBidi"/>
                <w:b w:val="0"/>
                <w:bCs w:val="0"/>
                <w:caps w:val="0"/>
                <w:noProof/>
                <w:sz w:val="22"/>
                <w:szCs w:val="22"/>
                <w:lang w:val="fr-FR" w:eastAsia="fr-FR"/>
              </w:rPr>
              <w:tab/>
            </w:r>
            <w:r w:rsidR="009C18C1" w:rsidRPr="00F31F4F">
              <w:rPr>
                <w:rStyle w:val="Lienhypertexte"/>
                <w:noProof/>
              </w:rPr>
              <w:t>Introduction</w:t>
            </w:r>
            <w:r w:rsidR="009C18C1">
              <w:rPr>
                <w:noProof/>
                <w:webHidden/>
              </w:rPr>
              <w:tab/>
            </w:r>
            <w:r w:rsidR="009C18C1">
              <w:rPr>
                <w:noProof/>
                <w:webHidden/>
              </w:rPr>
              <w:fldChar w:fldCharType="begin"/>
            </w:r>
            <w:r w:rsidR="009C18C1">
              <w:rPr>
                <w:noProof/>
                <w:webHidden/>
              </w:rPr>
              <w:instrText xml:space="preserve"> PAGEREF _Toc56177335 \h </w:instrText>
            </w:r>
            <w:r w:rsidR="009C18C1">
              <w:rPr>
                <w:noProof/>
                <w:webHidden/>
              </w:rPr>
            </w:r>
            <w:r w:rsidR="009C18C1">
              <w:rPr>
                <w:noProof/>
                <w:webHidden/>
              </w:rPr>
              <w:fldChar w:fldCharType="separate"/>
            </w:r>
            <w:r w:rsidR="009C18C1">
              <w:rPr>
                <w:noProof/>
                <w:webHidden/>
              </w:rPr>
              <w:t>4</w:t>
            </w:r>
            <w:r w:rsidR="009C18C1">
              <w:rPr>
                <w:noProof/>
                <w:webHidden/>
              </w:rPr>
              <w:fldChar w:fldCharType="end"/>
            </w:r>
          </w:hyperlink>
        </w:p>
        <w:p w14:paraId="085F6C68" w14:textId="07AF8510" w:rsidR="009C18C1" w:rsidRDefault="008B1E40">
          <w:pPr>
            <w:pStyle w:val="TM1"/>
            <w:tabs>
              <w:tab w:val="left" w:pos="360"/>
              <w:tab w:val="right" w:leader="dot" w:pos="10196"/>
            </w:tabs>
            <w:rPr>
              <w:rFonts w:eastAsiaTheme="minorEastAsia" w:cstheme="minorBidi"/>
              <w:b w:val="0"/>
              <w:bCs w:val="0"/>
              <w:caps w:val="0"/>
              <w:noProof/>
              <w:sz w:val="22"/>
              <w:szCs w:val="22"/>
              <w:lang w:val="fr-FR" w:eastAsia="fr-FR"/>
            </w:rPr>
          </w:pPr>
          <w:hyperlink w:anchor="_Toc56177336" w:history="1">
            <w:r w:rsidR="009C18C1" w:rsidRPr="00F31F4F">
              <w:rPr>
                <w:rStyle w:val="Lienhypertexte"/>
                <w:noProof/>
              </w:rPr>
              <w:t>2</w:t>
            </w:r>
            <w:r w:rsidR="009C18C1">
              <w:rPr>
                <w:rFonts w:eastAsiaTheme="minorEastAsia" w:cstheme="minorBidi"/>
                <w:b w:val="0"/>
                <w:bCs w:val="0"/>
                <w:caps w:val="0"/>
                <w:noProof/>
                <w:sz w:val="22"/>
                <w:szCs w:val="22"/>
                <w:lang w:val="fr-FR" w:eastAsia="fr-FR"/>
              </w:rPr>
              <w:tab/>
            </w:r>
            <w:r w:rsidR="009C18C1" w:rsidRPr="00F31F4F">
              <w:rPr>
                <w:rStyle w:val="Lienhypertexte"/>
                <w:noProof/>
              </w:rPr>
              <w:t>Présentations</w:t>
            </w:r>
            <w:r w:rsidR="009C18C1">
              <w:rPr>
                <w:noProof/>
                <w:webHidden/>
              </w:rPr>
              <w:tab/>
            </w:r>
            <w:r w:rsidR="009C18C1">
              <w:rPr>
                <w:noProof/>
                <w:webHidden/>
              </w:rPr>
              <w:fldChar w:fldCharType="begin"/>
            </w:r>
            <w:r w:rsidR="009C18C1">
              <w:rPr>
                <w:noProof/>
                <w:webHidden/>
              </w:rPr>
              <w:instrText xml:space="preserve"> PAGEREF _Toc56177336 \h </w:instrText>
            </w:r>
            <w:r w:rsidR="009C18C1">
              <w:rPr>
                <w:noProof/>
                <w:webHidden/>
              </w:rPr>
            </w:r>
            <w:r w:rsidR="009C18C1">
              <w:rPr>
                <w:noProof/>
                <w:webHidden/>
              </w:rPr>
              <w:fldChar w:fldCharType="separate"/>
            </w:r>
            <w:r w:rsidR="009C18C1">
              <w:rPr>
                <w:noProof/>
                <w:webHidden/>
              </w:rPr>
              <w:t>5</w:t>
            </w:r>
            <w:r w:rsidR="009C18C1">
              <w:rPr>
                <w:noProof/>
                <w:webHidden/>
              </w:rPr>
              <w:fldChar w:fldCharType="end"/>
            </w:r>
          </w:hyperlink>
        </w:p>
        <w:p w14:paraId="4FCE8AA7" w14:textId="4D4774AC" w:rsidR="009C18C1" w:rsidRDefault="008B1E40">
          <w:pPr>
            <w:pStyle w:val="TM2"/>
            <w:tabs>
              <w:tab w:val="left" w:pos="720"/>
              <w:tab w:val="right" w:leader="dot" w:pos="10196"/>
            </w:tabs>
            <w:rPr>
              <w:rFonts w:eastAsiaTheme="minorEastAsia" w:cstheme="minorBidi"/>
              <w:smallCaps w:val="0"/>
              <w:noProof/>
              <w:sz w:val="22"/>
              <w:szCs w:val="22"/>
              <w:lang w:eastAsia="fr-FR"/>
            </w:rPr>
          </w:pPr>
          <w:hyperlink w:anchor="_Toc56177337" w:history="1">
            <w:r w:rsidR="009C18C1" w:rsidRPr="00F31F4F">
              <w:rPr>
                <w:rStyle w:val="Lienhypertexte"/>
                <w:noProof/>
              </w:rPr>
              <w:t>2.1</w:t>
            </w:r>
            <w:r w:rsidR="009C18C1">
              <w:rPr>
                <w:rFonts w:eastAsiaTheme="minorEastAsia" w:cstheme="minorBidi"/>
                <w:smallCaps w:val="0"/>
                <w:noProof/>
                <w:sz w:val="22"/>
                <w:szCs w:val="22"/>
                <w:lang w:eastAsia="fr-FR"/>
              </w:rPr>
              <w:tab/>
            </w:r>
            <w:r w:rsidR="009C18C1" w:rsidRPr="00F31F4F">
              <w:rPr>
                <w:rStyle w:val="Lienhypertexte"/>
                <w:noProof/>
              </w:rPr>
              <w:t>Concepteur développeur d’applications numériques</w:t>
            </w:r>
            <w:r w:rsidR="009C18C1">
              <w:rPr>
                <w:noProof/>
                <w:webHidden/>
              </w:rPr>
              <w:tab/>
            </w:r>
            <w:r w:rsidR="009C18C1">
              <w:rPr>
                <w:noProof/>
                <w:webHidden/>
              </w:rPr>
              <w:fldChar w:fldCharType="begin"/>
            </w:r>
            <w:r w:rsidR="009C18C1">
              <w:rPr>
                <w:noProof/>
                <w:webHidden/>
              </w:rPr>
              <w:instrText xml:space="preserve"> PAGEREF _Toc56177337 \h </w:instrText>
            </w:r>
            <w:r w:rsidR="009C18C1">
              <w:rPr>
                <w:noProof/>
                <w:webHidden/>
              </w:rPr>
            </w:r>
            <w:r w:rsidR="009C18C1">
              <w:rPr>
                <w:noProof/>
                <w:webHidden/>
              </w:rPr>
              <w:fldChar w:fldCharType="separate"/>
            </w:r>
            <w:r w:rsidR="009C18C1">
              <w:rPr>
                <w:noProof/>
                <w:webHidden/>
              </w:rPr>
              <w:t>5</w:t>
            </w:r>
            <w:r w:rsidR="009C18C1">
              <w:rPr>
                <w:noProof/>
                <w:webHidden/>
              </w:rPr>
              <w:fldChar w:fldCharType="end"/>
            </w:r>
          </w:hyperlink>
        </w:p>
        <w:p w14:paraId="41A9FD56" w14:textId="14400B3F" w:rsidR="009C18C1" w:rsidRDefault="008B1E40">
          <w:pPr>
            <w:pStyle w:val="TM2"/>
            <w:tabs>
              <w:tab w:val="left" w:pos="720"/>
              <w:tab w:val="right" w:leader="dot" w:pos="10196"/>
            </w:tabs>
            <w:rPr>
              <w:rFonts w:eastAsiaTheme="minorEastAsia" w:cstheme="minorBidi"/>
              <w:smallCaps w:val="0"/>
              <w:noProof/>
              <w:sz w:val="22"/>
              <w:szCs w:val="22"/>
              <w:lang w:eastAsia="fr-FR"/>
            </w:rPr>
          </w:pPr>
          <w:hyperlink w:anchor="_Toc56177338" w:history="1">
            <w:r w:rsidR="009C18C1" w:rsidRPr="00F31F4F">
              <w:rPr>
                <w:rStyle w:val="Lienhypertexte"/>
                <w:noProof/>
              </w:rPr>
              <w:t>2.2</w:t>
            </w:r>
            <w:r w:rsidR="009C18C1">
              <w:rPr>
                <w:rFonts w:eastAsiaTheme="minorEastAsia" w:cstheme="minorBidi"/>
                <w:smallCaps w:val="0"/>
                <w:noProof/>
                <w:sz w:val="22"/>
                <w:szCs w:val="22"/>
                <w:lang w:eastAsia="fr-FR"/>
              </w:rPr>
              <w:tab/>
            </w:r>
            <w:r w:rsidR="009C18C1" w:rsidRPr="00F31F4F">
              <w:rPr>
                <w:rStyle w:val="Lienhypertexte"/>
                <w:noProof/>
              </w:rPr>
              <w:t>Personnelle</w:t>
            </w:r>
            <w:r w:rsidR="009C18C1">
              <w:rPr>
                <w:noProof/>
                <w:webHidden/>
              </w:rPr>
              <w:tab/>
            </w:r>
            <w:r w:rsidR="009C18C1">
              <w:rPr>
                <w:noProof/>
                <w:webHidden/>
              </w:rPr>
              <w:fldChar w:fldCharType="begin"/>
            </w:r>
            <w:r w:rsidR="009C18C1">
              <w:rPr>
                <w:noProof/>
                <w:webHidden/>
              </w:rPr>
              <w:instrText xml:space="preserve"> PAGEREF _Toc56177338 \h </w:instrText>
            </w:r>
            <w:r w:rsidR="009C18C1">
              <w:rPr>
                <w:noProof/>
                <w:webHidden/>
              </w:rPr>
            </w:r>
            <w:r w:rsidR="009C18C1">
              <w:rPr>
                <w:noProof/>
                <w:webHidden/>
              </w:rPr>
              <w:fldChar w:fldCharType="separate"/>
            </w:r>
            <w:r w:rsidR="009C18C1">
              <w:rPr>
                <w:noProof/>
                <w:webHidden/>
              </w:rPr>
              <w:t>6</w:t>
            </w:r>
            <w:r w:rsidR="009C18C1">
              <w:rPr>
                <w:noProof/>
                <w:webHidden/>
              </w:rPr>
              <w:fldChar w:fldCharType="end"/>
            </w:r>
          </w:hyperlink>
        </w:p>
        <w:p w14:paraId="3168AFD3" w14:textId="1FBC2012" w:rsidR="009C18C1" w:rsidRDefault="008B1E40">
          <w:pPr>
            <w:pStyle w:val="TM2"/>
            <w:tabs>
              <w:tab w:val="left" w:pos="720"/>
              <w:tab w:val="right" w:leader="dot" w:pos="10196"/>
            </w:tabs>
            <w:rPr>
              <w:rFonts w:eastAsiaTheme="minorEastAsia" w:cstheme="minorBidi"/>
              <w:smallCaps w:val="0"/>
              <w:noProof/>
              <w:sz w:val="22"/>
              <w:szCs w:val="22"/>
              <w:lang w:eastAsia="fr-FR"/>
            </w:rPr>
          </w:pPr>
          <w:hyperlink w:anchor="_Toc56177339" w:history="1">
            <w:r w:rsidR="009C18C1" w:rsidRPr="00F31F4F">
              <w:rPr>
                <w:rStyle w:val="Lienhypertexte"/>
                <w:noProof/>
              </w:rPr>
              <w:t>2.3</w:t>
            </w:r>
            <w:r w:rsidR="009C18C1">
              <w:rPr>
                <w:rFonts w:eastAsiaTheme="minorEastAsia" w:cstheme="minorBidi"/>
                <w:smallCaps w:val="0"/>
                <w:noProof/>
                <w:sz w:val="22"/>
                <w:szCs w:val="22"/>
                <w:lang w:eastAsia="fr-FR"/>
              </w:rPr>
              <w:tab/>
            </w:r>
            <w:r w:rsidR="009C18C1" w:rsidRPr="00F31F4F">
              <w:rPr>
                <w:rStyle w:val="Lienhypertexte"/>
                <w:noProof/>
              </w:rPr>
              <w:t>CGI</w:t>
            </w:r>
            <w:r w:rsidR="009C18C1">
              <w:rPr>
                <w:noProof/>
                <w:webHidden/>
              </w:rPr>
              <w:tab/>
            </w:r>
            <w:r w:rsidR="009C18C1">
              <w:rPr>
                <w:noProof/>
                <w:webHidden/>
              </w:rPr>
              <w:fldChar w:fldCharType="begin"/>
            </w:r>
            <w:r w:rsidR="009C18C1">
              <w:rPr>
                <w:noProof/>
                <w:webHidden/>
              </w:rPr>
              <w:instrText xml:space="preserve"> PAGEREF _Toc56177339 \h </w:instrText>
            </w:r>
            <w:r w:rsidR="009C18C1">
              <w:rPr>
                <w:noProof/>
                <w:webHidden/>
              </w:rPr>
            </w:r>
            <w:r w:rsidR="009C18C1">
              <w:rPr>
                <w:noProof/>
                <w:webHidden/>
              </w:rPr>
              <w:fldChar w:fldCharType="separate"/>
            </w:r>
            <w:r w:rsidR="009C18C1">
              <w:rPr>
                <w:noProof/>
                <w:webHidden/>
              </w:rPr>
              <w:t>7</w:t>
            </w:r>
            <w:r w:rsidR="009C18C1">
              <w:rPr>
                <w:noProof/>
                <w:webHidden/>
              </w:rPr>
              <w:fldChar w:fldCharType="end"/>
            </w:r>
          </w:hyperlink>
        </w:p>
        <w:p w14:paraId="182DF47E" w14:textId="6630B44C" w:rsidR="009C18C1" w:rsidRDefault="008B1E40">
          <w:pPr>
            <w:pStyle w:val="TM3"/>
            <w:tabs>
              <w:tab w:val="left" w:pos="900"/>
            </w:tabs>
            <w:rPr>
              <w:rFonts w:eastAsiaTheme="minorEastAsia" w:cstheme="minorBidi"/>
              <w:i w:val="0"/>
              <w:iCs w:val="0"/>
              <w:noProof/>
              <w:sz w:val="22"/>
              <w:szCs w:val="22"/>
              <w:lang w:eastAsia="fr-FR"/>
            </w:rPr>
          </w:pPr>
          <w:hyperlink w:anchor="_Toc56177340" w:history="1">
            <w:r w:rsidR="009C18C1" w:rsidRPr="00F31F4F">
              <w:rPr>
                <w:rStyle w:val="Lienhypertexte"/>
                <w:noProof/>
              </w:rPr>
              <w:t>A.</w:t>
            </w:r>
            <w:r w:rsidR="009C18C1">
              <w:rPr>
                <w:rFonts w:eastAsiaTheme="minorEastAsia" w:cstheme="minorBidi"/>
                <w:i w:val="0"/>
                <w:iCs w:val="0"/>
                <w:noProof/>
                <w:sz w:val="22"/>
                <w:szCs w:val="22"/>
                <w:lang w:eastAsia="fr-FR"/>
              </w:rPr>
              <w:tab/>
            </w:r>
            <w:r w:rsidR="009C18C1" w:rsidRPr="00F31F4F">
              <w:rPr>
                <w:rStyle w:val="Lienhypertexte"/>
                <w:noProof/>
              </w:rPr>
              <w:t>L’histoire</w:t>
            </w:r>
            <w:r w:rsidR="009C18C1">
              <w:rPr>
                <w:noProof/>
                <w:webHidden/>
              </w:rPr>
              <w:tab/>
            </w:r>
            <w:r w:rsidR="009C18C1">
              <w:rPr>
                <w:noProof/>
                <w:webHidden/>
              </w:rPr>
              <w:fldChar w:fldCharType="begin"/>
            </w:r>
            <w:r w:rsidR="009C18C1">
              <w:rPr>
                <w:noProof/>
                <w:webHidden/>
              </w:rPr>
              <w:instrText xml:space="preserve"> PAGEREF _Toc56177340 \h </w:instrText>
            </w:r>
            <w:r w:rsidR="009C18C1">
              <w:rPr>
                <w:noProof/>
                <w:webHidden/>
              </w:rPr>
            </w:r>
            <w:r w:rsidR="009C18C1">
              <w:rPr>
                <w:noProof/>
                <w:webHidden/>
              </w:rPr>
              <w:fldChar w:fldCharType="separate"/>
            </w:r>
            <w:r w:rsidR="009C18C1">
              <w:rPr>
                <w:noProof/>
                <w:webHidden/>
              </w:rPr>
              <w:t>8</w:t>
            </w:r>
            <w:r w:rsidR="009C18C1">
              <w:rPr>
                <w:noProof/>
                <w:webHidden/>
              </w:rPr>
              <w:fldChar w:fldCharType="end"/>
            </w:r>
          </w:hyperlink>
        </w:p>
        <w:p w14:paraId="36093A26" w14:textId="06835ED9" w:rsidR="009C18C1" w:rsidRDefault="008B1E40">
          <w:pPr>
            <w:pStyle w:val="TM3"/>
            <w:tabs>
              <w:tab w:val="left" w:pos="900"/>
            </w:tabs>
            <w:rPr>
              <w:rFonts w:eastAsiaTheme="minorEastAsia" w:cstheme="minorBidi"/>
              <w:i w:val="0"/>
              <w:iCs w:val="0"/>
              <w:noProof/>
              <w:sz w:val="22"/>
              <w:szCs w:val="22"/>
              <w:lang w:eastAsia="fr-FR"/>
            </w:rPr>
          </w:pPr>
          <w:hyperlink w:anchor="_Toc56177341" w:history="1">
            <w:r w:rsidR="009C18C1" w:rsidRPr="00F31F4F">
              <w:rPr>
                <w:rStyle w:val="Lienhypertexte"/>
                <w:noProof/>
              </w:rPr>
              <w:t>B.</w:t>
            </w:r>
            <w:r w:rsidR="009C18C1">
              <w:rPr>
                <w:rFonts w:eastAsiaTheme="minorEastAsia" w:cstheme="minorBidi"/>
                <w:i w:val="0"/>
                <w:iCs w:val="0"/>
                <w:noProof/>
                <w:sz w:val="22"/>
                <w:szCs w:val="22"/>
                <w:lang w:eastAsia="fr-FR"/>
              </w:rPr>
              <w:tab/>
            </w:r>
            <w:r w:rsidR="009C18C1" w:rsidRPr="00F31F4F">
              <w:rPr>
                <w:rStyle w:val="Lienhypertexte"/>
                <w:noProof/>
              </w:rPr>
              <w:t>L’Organisation globale</w:t>
            </w:r>
            <w:r w:rsidR="009C18C1">
              <w:rPr>
                <w:noProof/>
                <w:webHidden/>
              </w:rPr>
              <w:tab/>
            </w:r>
            <w:r w:rsidR="009C18C1">
              <w:rPr>
                <w:noProof/>
                <w:webHidden/>
              </w:rPr>
              <w:fldChar w:fldCharType="begin"/>
            </w:r>
            <w:r w:rsidR="009C18C1">
              <w:rPr>
                <w:noProof/>
                <w:webHidden/>
              </w:rPr>
              <w:instrText xml:space="preserve"> PAGEREF _Toc56177341 \h </w:instrText>
            </w:r>
            <w:r w:rsidR="009C18C1">
              <w:rPr>
                <w:noProof/>
                <w:webHidden/>
              </w:rPr>
            </w:r>
            <w:r w:rsidR="009C18C1">
              <w:rPr>
                <w:noProof/>
                <w:webHidden/>
              </w:rPr>
              <w:fldChar w:fldCharType="separate"/>
            </w:r>
            <w:r w:rsidR="009C18C1">
              <w:rPr>
                <w:noProof/>
                <w:webHidden/>
              </w:rPr>
              <w:t>13</w:t>
            </w:r>
            <w:r w:rsidR="009C18C1">
              <w:rPr>
                <w:noProof/>
                <w:webHidden/>
              </w:rPr>
              <w:fldChar w:fldCharType="end"/>
            </w:r>
          </w:hyperlink>
        </w:p>
        <w:p w14:paraId="1B089C5F" w14:textId="2A7FC82F" w:rsidR="009C18C1" w:rsidRDefault="008B1E40">
          <w:pPr>
            <w:pStyle w:val="TM2"/>
            <w:tabs>
              <w:tab w:val="left" w:pos="720"/>
              <w:tab w:val="right" w:leader="dot" w:pos="10196"/>
            </w:tabs>
            <w:rPr>
              <w:rFonts w:eastAsiaTheme="minorEastAsia" w:cstheme="minorBidi"/>
              <w:smallCaps w:val="0"/>
              <w:noProof/>
              <w:sz w:val="22"/>
              <w:szCs w:val="22"/>
              <w:lang w:eastAsia="fr-FR"/>
            </w:rPr>
          </w:pPr>
          <w:hyperlink w:anchor="_Toc56177342" w:history="1">
            <w:r w:rsidR="009C18C1" w:rsidRPr="00F31F4F">
              <w:rPr>
                <w:rStyle w:val="Lienhypertexte"/>
                <w:noProof/>
              </w:rPr>
              <w:t>2.4</w:t>
            </w:r>
            <w:r w:rsidR="009C18C1">
              <w:rPr>
                <w:rFonts w:eastAsiaTheme="minorEastAsia" w:cstheme="minorBidi"/>
                <w:smallCaps w:val="0"/>
                <w:noProof/>
                <w:sz w:val="22"/>
                <w:szCs w:val="22"/>
                <w:lang w:eastAsia="fr-FR"/>
              </w:rPr>
              <w:tab/>
            </w:r>
            <w:r w:rsidR="009C18C1" w:rsidRPr="00F31F4F">
              <w:rPr>
                <w:rStyle w:val="Lienhypertexte"/>
                <w:noProof/>
              </w:rPr>
              <w:t>La SBU Europe de L’ouest et du Sud</w:t>
            </w:r>
            <w:r w:rsidR="009C18C1">
              <w:rPr>
                <w:noProof/>
                <w:webHidden/>
              </w:rPr>
              <w:tab/>
            </w:r>
            <w:r w:rsidR="009C18C1">
              <w:rPr>
                <w:noProof/>
                <w:webHidden/>
              </w:rPr>
              <w:fldChar w:fldCharType="begin"/>
            </w:r>
            <w:r w:rsidR="009C18C1">
              <w:rPr>
                <w:noProof/>
                <w:webHidden/>
              </w:rPr>
              <w:instrText xml:space="preserve"> PAGEREF _Toc56177342 \h </w:instrText>
            </w:r>
            <w:r w:rsidR="009C18C1">
              <w:rPr>
                <w:noProof/>
                <w:webHidden/>
              </w:rPr>
            </w:r>
            <w:r w:rsidR="009C18C1">
              <w:rPr>
                <w:noProof/>
                <w:webHidden/>
              </w:rPr>
              <w:fldChar w:fldCharType="separate"/>
            </w:r>
            <w:r w:rsidR="009C18C1">
              <w:rPr>
                <w:noProof/>
                <w:webHidden/>
              </w:rPr>
              <w:t>13</w:t>
            </w:r>
            <w:r w:rsidR="009C18C1">
              <w:rPr>
                <w:noProof/>
                <w:webHidden/>
              </w:rPr>
              <w:fldChar w:fldCharType="end"/>
            </w:r>
          </w:hyperlink>
        </w:p>
        <w:p w14:paraId="3463B6D0" w14:textId="60F6379C" w:rsidR="009C18C1" w:rsidRDefault="008B1E40">
          <w:pPr>
            <w:pStyle w:val="TM2"/>
            <w:tabs>
              <w:tab w:val="left" w:pos="720"/>
              <w:tab w:val="right" w:leader="dot" w:pos="10196"/>
            </w:tabs>
            <w:rPr>
              <w:rFonts w:eastAsiaTheme="minorEastAsia" w:cstheme="minorBidi"/>
              <w:smallCaps w:val="0"/>
              <w:noProof/>
              <w:sz w:val="22"/>
              <w:szCs w:val="22"/>
              <w:lang w:eastAsia="fr-FR"/>
            </w:rPr>
          </w:pPr>
          <w:hyperlink w:anchor="_Toc56177343" w:history="1">
            <w:r w:rsidR="009C18C1" w:rsidRPr="00F31F4F">
              <w:rPr>
                <w:rStyle w:val="Lienhypertexte"/>
                <w:noProof/>
              </w:rPr>
              <w:t>2.5</w:t>
            </w:r>
            <w:r w:rsidR="009C18C1">
              <w:rPr>
                <w:rFonts w:eastAsiaTheme="minorEastAsia" w:cstheme="minorBidi"/>
                <w:smallCaps w:val="0"/>
                <w:noProof/>
                <w:sz w:val="22"/>
                <w:szCs w:val="22"/>
                <w:lang w:eastAsia="fr-FR"/>
              </w:rPr>
              <w:tab/>
            </w:r>
            <w:r w:rsidR="009C18C1" w:rsidRPr="00F31F4F">
              <w:rPr>
                <w:rStyle w:val="Lienhypertexte"/>
                <w:noProof/>
              </w:rPr>
              <w:t>France Grand Ouest (GO)</w:t>
            </w:r>
            <w:r w:rsidR="009C18C1">
              <w:rPr>
                <w:noProof/>
                <w:webHidden/>
              </w:rPr>
              <w:tab/>
            </w:r>
            <w:r w:rsidR="009C18C1">
              <w:rPr>
                <w:noProof/>
                <w:webHidden/>
              </w:rPr>
              <w:fldChar w:fldCharType="begin"/>
            </w:r>
            <w:r w:rsidR="009C18C1">
              <w:rPr>
                <w:noProof/>
                <w:webHidden/>
              </w:rPr>
              <w:instrText xml:space="preserve"> PAGEREF _Toc56177343 \h </w:instrText>
            </w:r>
            <w:r w:rsidR="009C18C1">
              <w:rPr>
                <w:noProof/>
                <w:webHidden/>
              </w:rPr>
            </w:r>
            <w:r w:rsidR="009C18C1">
              <w:rPr>
                <w:noProof/>
                <w:webHidden/>
              </w:rPr>
              <w:fldChar w:fldCharType="separate"/>
            </w:r>
            <w:r w:rsidR="009C18C1">
              <w:rPr>
                <w:noProof/>
                <w:webHidden/>
              </w:rPr>
              <w:t>15</w:t>
            </w:r>
            <w:r w:rsidR="009C18C1">
              <w:rPr>
                <w:noProof/>
                <w:webHidden/>
              </w:rPr>
              <w:fldChar w:fldCharType="end"/>
            </w:r>
          </w:hyperlink>
        </w:p>
        <w:p w14:paraId="70691C48" w14:textId="07F83740" w:rsidR="009C18C1" w:rsidRDefault="008B1E40">
          <w:pPr>
            <w:pStyle w:val="TM3"/>
            <w:tabs>
              <w:tab w:val="left" w:pos="900"/>
            </w:tabs>
            <w:rPr>
              <w:rFonts w:eastAsiaTheme="minorEastAsia" w:cstheme="minorBidi"/>
              <w:i w:val="0"/>
              <w:iCs w:val="0"/>
              <w:noProof/>
              <w:sz w:val="22"/>
              <w:szCs w:val="22"/>
              <w:lang w:eastAsia="fr-FR"/>
            </w:rPr>
          </w:pPr>
          <w:hyperlink w:anchor="_Toc56177344" w:history="1">
            <w:r w:rsidR="009C18C1" w:rsidRPr="00F31F4F">
              <w:rPr>
                <w:rStyle w:val="Lienhypertexte"/>
                <w:noProof/>
              </w:rPr>
              <w:t>A.</w:t>
            </w:r>
            <w:r w:rsidR="009C18C1">
              <w:rPr>
                <w:rFonts w:eastAsiaTheme="minorEastAsia" w:cstheme="minorBidi"/>
                <w:i w:val="0"/>
                <w:iCs w:val="0"/>
                <w:noProof/>
                <w:sz w:val="22"/>
                <w:szCs w:val="22"/>
                <w:lang w:eastAsia="fr-FR"/>
              </w:rPr>
              <w:tab/>
            </w:r>
            <w:r w:rsidR="009C18C1" w:rsidRPr="00F31F4F">
              <w:rPr>
                <w:rStyle w:val="Lienhypertexte"/>
                <w:noProof/>
              </w:rPr>
              <w:t>Organisation géographique et stratégique</w:t>
            </w:r>
            <w:r w:rsidR="009C18C1">
              <w:rPr>
                <w:noProof/>
                <w:webHidden/>
              </w:rPr>
              <w:tab/>
            </w:r>
            <w:r w:rsidR="009C18C1">
              <w:rPr>
                <w:noProof/>
                <w:webHidden/>
              </w:rPr>
              <w:fldChar w:fldCharType="begin"/>
            </w:r>
            <w:r w:rsidR="009C18C1">
              <w:rPr>
                <w:noProof/>
                <w:webHidden/>
              </w:rPr>
              <w:instrText xml:space="preserve"> PAGEREF _Toc56177344 \h </w:instrText>
            </w:r>
            <w:r w:rsidR="009C18C1">
              <w:rPr>
                <w:noProof/>
                <w:webHidden/>
              </w:rPr>
            </w:r>
            <w:r w:rsidR="009C18C1">
              <w:rPr>
                <w:noProof/>
                <w:webHidden/>
              </w:rPr>
              <w:fldChar w:fldCharType="separate"/>
            </w:r>
            <w:r w:rsidR="009C18C1">
              <w:rPr>
                <w:noProof/>
                <w:webHidden/>
              </w:rPr>
              <w:t>15</w:t>
            </w:r>
            <w:r w:rsidR="009C18C1">
              <w:rPr>
                <w:noProof/>
                <w:webHidden/>
              </w:rPr>
              <w:fldChar w:fldCharType="end"/>
            </w:r>
          </w:hyperlink>
        </w:p>
        <w:p w14:paraId="0B6EE461" w14:textId="2D0EBBCE" w:rsidR="009C18C1" w:rsidRDefault="008B1E40">
          <w:pPr>
            <w:pStyle w:val="TM2"/>
            <w:tabs>
              <w:tab w:val="left" w:pos="720"/>
              <w:tab w:val="right" w:leader="dot" w:pos="10196"/>
            </w:tabs>
            <w:rPr>
              <w:rFonts w:eastAsiaTheme="minorEastAsia" w:cstheme="minorBidi"/>
              <w:smallCaps w:val="0"/>
              <w:noProof/>
              <w:sz w:val="22"/>
              <w:szCs w:val="22"/>
              <w:lang w:eastAsia="fr-FR"/>
            </w:rPr>
          </w:pPr>
          <w:hyperlink w:anchor="_Toc56177345" w:history="1">
            <w:r w:rsidR="009C18C1" w:rsidRPr="00F31F4F">
              <w:rPr>
                <w:rStyle w:val="Lienhypertexte"/>
                <w:noProof/>
              </w:rPr>
              <w:t>2.6</w:t>
            </w:r>
            <w:r w:rsidR="009C18C1">
              <w:rPr>
                <w:rFonts w:eastAsiaTheme="minorEastAsia" w:cstheme="minorBidi"/>
                <w:smallCaps w:val="0"/>
                <w:noProof/>
                <w:sz w:val="22"/>
                <w:szCs w:val="22"/>
                <w:lang w:eastAsia="fr-FR"/>
              </w:rPr>
              <w:tab/>
            </w:r>
            <w:r w:rsidR="009C18C1" w:rsidRPr="00F31F4F">
              <w:rPr>
                <w:rStyle w:val="Lienhypertexte"/>
                <w:noProof/>
              </w:rPr>
              <w:t>Agence de Bordeaux : CGI Bordeaux-LBP</w:t>
            </w:r>
            <w:r w:rsidR="009C18C1">
              <w:rPr>
                <w:noProof/>
                <w:webHidden/>
              </w:rPr>
              <w:tab/>
            </w:r>
            <w:r w:rsidR="009C18C1">
              <w:rPr>
                <w:noProof/>
                <w:webHidden/>
              </w:rPr>
              <w:fldChar w:fldCharType="begin"/>
            </w:r>
            <w:r w:rsidR="009C18C1">
              <w:rPr>
                <w:noProof/>
                <w:webHidden/>
              </w:rPr>
              <w:instrText xml:space="preserve"> PAGEREF _Toc56177345 \h </w:instrText>
            </w:r>
            <w:r w:rsidR="009C18C1">
              <w:rPr>
                <w:noProof/>
                <w:webHidden/>
              </w:rPr>
            </w:r>
            <w:r w:rsidR="009C18C1">
              <w:rPr>
                <w:noProof/>
                <w:webHidden/>
              </w:rPr>
              <w:fldChar w:fldCharType="separate"/>
            </w:r>
            <w:r w:rsidR="009C18C1">
              <w:rPr>
                <w:noProof/>
                <w:webHidden/>
              </w:rPr>
              <w:t>16</w:t>
            </w:r>
            <w:r w:rsidR="009C18C1">
              <w:rPr>
                <w:noProof/>
                <w:webHidden/>
              </w:rPr>
              <w:fldChar w:fldCharType="end"/>
            </w:r>
          </w:hyperlink>
        </w:p>
        <w:p w14:paraId="383C1835" w14:textId="30FBA151" w:rsidR="009C18C1" w:rsidRDefault="008B1E40">
          <w:pPr>
            <w:pStyle w:val="TM2"/>
            <w:tabs>
              <w:tab w:val="left" w:pos="720"/>
              <w:tab w:val="right" w:leader="dot" w:pos="10196"/>
            </w:tabs>
            <w:rPr>
              <w:rFonts w:eastAsiaTheme="minorEastAsia" w:cstheme="minorBidi"/>
              <w:smallCaps w:val="0"/>
              <w:noProof/>
              <w:sz w:val="22"/>
              <w:szCs w:val="22"/>
              <w:lang w:eastAsia="fr-FR"/>
            </w:rPr>
          </w:pPr>
          <w:hyperlink w:anchor="_Toc56177346" w:history="1">
            <w:r w:rsidR="009C18C1" w:rsidRPr="00F31F4F">
              <w:rPr>
                <w:rStyle w:val="Lienhypertexte"/>
                <w:noProof/>
              </w:rPr>
              <w:t>2.7</w:t>
            </w:r>
            <w:r w:rsidR="009C18C1">
              <w:rPr>
                <w:rFonts w:eastAsiaTheme="minorEastAsia" w:cstheme="minorBidi"/>
                <w:smallCaps w:val="0"/>
                <w:noProof/>
                <w:sz w:val="22"/>
                <w:szCs w:val="22"/>
                <w:lang w:eastAsia="fr-FR"/>
              </w:rPr>
              <w:tab/>
            </w:r>
            <w:r w:rsidR="009C18C1" w:rsidRPr="00F31F4F">
              <w:rPr>
                <w:rStyle w:val="Lienhypertexte"/>
                <w:noProof/>
              </w:rPr>
              <w:t>Le projet de Tierce Maintenance Applicative (TMA) META4 PeopleNet</w:t>
            </w:r>
            <w:r w:rsidR="009C18C1">
              <w:rPr>
                <w:noProof/>
                <w:webHidden/>
              </w:rPr>
              <w:tab/>
            </w:r>
            <w:r w:rsidR="009C18C1">
              <w:rPr>
                <w:noProof/>
                <w:webHidden/>
              </w:rPr>
              <w:fldChar w:fldCharType="begin"/>
            </w:r>
            <w:r w:rsidR="009C18C1">
              <w:rPr>
                <w:noProof/>
                <w:webHidden/>
              </w:rPr>
              <w:instrText xml:space="preserve"> PAGEREF _Toc56177346 \h </w:instrText>
            </w:r>
            <w:r w:rsidR="009C18C1">
              <w:rPr>
                <w:noProof/>
                <w:webHidden/>
              </w:rPr>
            </w:r>
            <w:r w:rsidR="009C18C1">
              <w:rPr>
                <w:noProof/>
                <w:webHidden/>
              </w:rPr>
              <w:fldChar w:fldCharType="separate"/>
            </w:r>
            <w:r w:rsidR="009C18C1">
              <w:rPr>
                <w:noProof/>
                <w:webHidden/>
              </w:rPr>
              <w:t>17</w:t>
            </w:r>
            <w:r w:rsidR="009C18C1">
              <w:rPr>
                <w:noProof/>
                <w:webHidden/>
              </w:rPr>
              <w:fldChar w:fldCharType="end"/>
            </w:r>
          </w:hyperlink>
        </w:p>
        <w:p w14:paraId="74798138" w14:textId="2A04FCA9" w:rsidR="009C18C1" w:rsidRDefault="008B1E40">
          <w:pPr>
            <w:pStyle w:val="TM3"/>
            <w:tabs>
              <w:tab w:val="left" w:pos="900"/>
            </w:tabs>
            <w:rPr>
              <w:rFonts w:eastAsiaTheme="minorEastAsia" w:cstheme="minorBidi"/>
              <w:i w:val="0"/>
              <w:iCs w:val="0"/>
              <w:noProof/>
              <w:sz w:val="22"/>
              <w:szCs w:val="22"/>
              <w:lang w:eastAsia="fr-FR"/>
            </w:rPr>
          </w:pPr>
          <w:hyperlink w:anchor="_Toc56177347" w:history="1">
            <w:r w:rsidR="009C18C1" w:rsidRPr="00F31F4F">
              <w:rPr>
                <w:rStyle w:val="Lienhypertexte"/>
                <w:noProof/>
              </w:rPr>
              <w:t>A.</w:t>
            </w:r>
            <w:r w:rsidR="009C18C1">
              <w:rPr>
                <w:rFonts w:eastAsiaTheme="minorEastAsia" w:cstheme="minorBidi"/>
                <w:i w:val="0"/>
                <w:iCs w:val="0"/>
                <w:noProof/>
                <w:sz w:val="22"/>
                <w:szCs w:val="22"/>
                <w:lang w:eastAsia="fr-FR"/>
              </w:rPr>
              <w:tab/>
            </w:r>
            <w:r w:rsidR="009C18C1" w:rsidRPr="00F31F4F">
              <w:rPr>
                <w:rStyle w:val="Lienhypertexte"/>
                <w:noProof/>
              </w:rPr>
              <w:t>Le contexte :</w:t>
            </w:r>
            <w:r w:rsidR="009C18C1">
              <w:rPr>
                <w:noProof/>
                <w:webHidden/>
              </w:rPr>
              <w:tab/>
            </w:r>
            <w:r w:rsidR="009C18C1">
              <w:rPr>
                <w:noProof/>
                <w:webHidden/>
              </w:rPr>
              <w:fldChar w:fldCharType="begin"/>
            </w:r>
            <w:r w:rsidR="009C18C1">
              <w:rPr>
                <w:noProof/>
                <w:webHidden/>
              </w:rPr>
              <w:instrText xml:space="preserve"> PAGEREF _Toc56177347 \h </w:instrText>
            </w:r>
            <w:r w:rsidR="009C18C1">
              <w:rPr>
                <w:noProof/>
                <w:webHidden/>
              </w:rPr>
            </w:r>
            <w:r w:rsidR="009C18C1">
              <w:rPr>
                <w:noProof/>
                <w:webHidden/>
              </w:rPr>
              <w:fldChar w:fldCharType="separate"/>
            </w:r>
            <w:r w:rsidR="009C18C1">
              <w:rPr>
                <w:noProof/>
                <w:webHidden/>
              </w:rPr>
              <w:t>17</w:t>
            </w:r>
            <w:r w:rsidR="009C18C1">
              <w:rPr>
                <w:noProof/>
                <w:webHidden/>
              </w:rPr>
              <w:fldChar w:fldCharType="end"/>
            </w:r>
          </w:hyperlink>
        </w:p>
        <w:p w14:paraId="745F249F" w14:textId="2E682654" w:rsidR="009C18C1" w:rsidRDefault="008B1E40">
          <w:pPr>
            <w:pStyle w:val="TM3"/>
            <w:tabs>
              <w:tab w:val="left" w:pos="900"/>
            </w:tabs>
            <w:rPr>
              <w:rFonts w:eastAsiaTheme="minorEastAsia" w:cstheme="minorBidi"/>
              <w:i w:val="0"/>
              <w:iCs w:val="0"/>
              <w:noProof/>
              <w:sz w:val="22"/>
              <w:szCs w:val="22"/>
              <w:lang w:eastAsia="fr-FR"/>
            </w:rPr>
          </w:pPr>
          <w:hyperlink w:anchor="_Toc56177348" w:history="1">
            <w:r w:rsidR="009C18C1" w:rsidRPr="00F31F4F">
              <w:rPr>
                <w:rStyle w:val="Lienhypertexte"/>
                <w:noProof/>
              </w:rPr>
              <w:t>B.</w:t>
            </w:r>
            <w:r w:rsidR="009C18C1">
              <w:rPr>
                <w:rFonts w:eastAsiaTheme="minorEastAsia" w:cstheme="minorBidi"/>
                <w:i w:val="0"/>
                <w:iCs w:val="0"/>
                <w:noProof/>
                <w:sz w:val="22"/>
                <w:szCs w:val="22"/>
                <w:lang w:eastAsia="fr-FR"/>
              </w:rPr>
              <w:tab/>
            </w:r>
            <w:r w:rsidR="009C18C1" w:rsidRPr="00F31F4F">
              <w:rPr>
                <w:rStyle w:val="Lienhypertexte"/>
                <w:noProof/>
              </w:rPr>
              <w:t>Les outils de la TMA</w:t>
            </w:r>
            <w:r w:rsidR="009C18C1">
              <w:rPr>
                <w:noProof/>
                <w:webHidden/>
              </w:rPr>
              <w:tab/>
            </w:r>
            <w:r w:rsidR="009C18C1">
              <w:rPr>
                <w:noProof/>
                <w:webHidden/>
              </w:rPr>
              <w:fldChar w:fldCharType="begin"/>
            </w:r>
            <w:r w:rsidR="009C18C1">
              <w:rPr>
                <w:noProof/>
                <w:webHidden/>
              </w:rPr>
              <w:instrText xml:space="preserve"> PAGEREF _Toc56177348 \h </w:instrText>
            </w:r>
            <w:r w:rsidR="009C18C1">
              <w:rPr>
                <w:noProof/>
                <w:webHidden/>
              </w:rPr>
            </w:r>
            <w:r w:rsidR="009C18C1">
              <w:rPr>
                <w:noProof/>
                <w:webHidden/>
              </w:rPr>
              <w:fldChar w:fldCharType="separate"/>
            </w:r>
            <w:r w:rsidR="009C18C1">
              <w:rPr>
                <w:noProof/>
                <w:webHidden/>
              </w:rPr>
              <w:t>18</w:t>
            </w:r>
            <w:r w:rsidR="009C18C1">
              <w:rPr>
                <w:noProof/>
                <w:webHidden/>
              </w:rPr>
              <w:fldChar w:fldCharType="end"/>
            </w:r>
          </w:hyperlink>
        </w:p>
        <w:p w14:paraId="010CDB88" w14:textId="1C0D19A3" w:rsidR="009C18C1" w:rsidRDefault="008B1E40">
          <w:pPr>
            <w:pStyle w:val="TM3"/>
            <w:tabs>
              <w:tab w:val="left" w:pos="900"/>
            </w:tabs>
            <w:rPr>
              <w:rFonts w:eastAsiaTheme="minorEastAsia" w:cstheme="minorBidi"/>
              <w:i w:val="0"/>
              <w:iCs w:val="0"/>
              <w:noProof/>
              <w:sz w:val="22"/>
              <w:szCs w:val="22"/>
              <w:lang w:eastAsia="fr-FR"/>
            </w:rPr>
          </w:pPr>
          <w:hyperlink w:anchor="_Toc56177349" w:history="1">
            <w:r w:rsidR="009C18C1" w:rsidRPr="00F31F4F">
              <w:rPr>
                <w:rStyle w:val="Lienhypertexte"/>
                <w:noProof/>
              </w:rPr>
              <w:t>C.</w:t>
            </w:r>
            <w:r w:rsidR="009C18C1">
              <w:rPr>
                <w:rFonts w:eastAsiaTheme="minorEastAsia" w:cstheme="minorBidi"/>
                <w:i w:val="0"/>
                <w:iCs w:val="0"/>
                <w:noProof/>
                <w:sz w:val="22"/>
                <w:szCs w:val="22"/>
                <w:lang w:eastAsia="fr-FR"/>
              </w:rPr>
              <w:tab/>
            </w:r>
            <w:r w:rsidR="009C18C1" w:rsidRPr="00F31F4F">
              <w:rPr>
                <w:rStyle w:val="Lienhypertexte"/>
                <w:noProof/>
              </w:rPr>
              <w:t>Nos clients :</w:t>
            </w:r>
            <w:r w:rsidR="009C18C1">
              <w:rPr>
                <w:noProof/>
                <w:webHidden/>
              </w:rPr>
              <w:tab/>
            </w:r>
            <w:r w:rsidR="009C18C1">
              <w:rPr>
                <w:noProof/>
                <w:webHidden/>
              </w:rPr>
              <w:fldChar w:fldCharType="begin"/>
            </w:r>
            <w:r w:rsidR="009C18C1">
              <w:rPr>
                <w:noProof/>
                <w:webHidden/>
              </w:rPr>
              <w:instrText xml:space="preserve"> PAGEREF _Toc56177349 \h </w:instrText>
            </w:r>
            <w:r w:rsidR="009C18C1">
              <w:rPr>
                <w:noProof/>
                <w:webHidden/>
              </w:rPr>
            </w:r>
            <w:r w:rsidR="009C18C1">
              <w:rPr>
                <w:noProof/>
                <w:webHidden/>
              </w:rPr>
              <w:fldChar w:fldCharType="separate"/>
            </w:r>
            <w:r w:rsidR="009C18C1">
              <w:rPr>
                <w:noProof/>
                <w:webHidden/>
              </w:rPr>
              <w:t>32</w:t>
            </w:r>
            <w:r w:rsidR="009C18C1">
              <w:rPr>
                <w:noProof/>
                <w:webHidden/>
              </w:rPr>
              <w:fldChar w:fldCharType="end"/>
            </w:r>
          </w:hyperlink>
        </w:p>
        <w:p w14:paraId="654E95F2" w14:textId="7DB1F34F" w:rsidR="009C18C1" w:rsidRDefault="008B1E40">
          <w:pPr>
            <w:pStyle w:val="TM3"/>
            <w:tabs>
              <w:tab w:val="left" w:pos="900"/>
            </w:tabs>
            <w:rPr>
              <w:rFonts w:eastAsiaTheme="minorEastAsia" w:cstheme="minorBidi"/>
              <w:i w:val="0"/>
              <w:iCs w:val="0"/>
              <w:noProof/>
              <w:sz w:val="22"/>
              <w:szCs w:val="22"/>
              <w:lang w:eastAsia="fr-FR"/>
            </w:rPr>
          </w:pPr>
          <w:hyperlink w:anchor="_Toc56177350" w:history="1">
            <w:r w:rsidR="009C18C1" w:rsidRPr="00F31F4F">
              <w:rPr>
                <w:rStyle w:val="Lienhypertexte"/>
                <w:noProof/>
              </w:rPr>
              <w:t>D.</w:t>
            </w:r>
            <w:r w:rsidR="009C18C1">
              <w:rPr>
                <w:rFonts w:eastAsiaTheme="minorEastAsia" w:cstheme="minorBidi"/>
                <w:i w:val="0"/>
                <w:iCs w:val="0"/>
                <w:noProof/>
                <w:sz w:val="22"/>
                <w:szCs w:val="22"/>
                <w:lang w:eastAsia="fr-FR"/>
              </w:rPr>
              <w:tab/>
            </w:r>
            <w:r w:rsidR="009C18C1" w:rsidRPr="00F31F4F">
              <w:rPr>
                <w:rStyle w:val="Lienhypertexte"/>
                <w:noProof/>
              </w:rPr>
              <w:t>L’équipe du projet</w:t>
            </w:r>
            <w:r w:rsidR="009C18C1">
              <w:rPr>
                <w:noProof/>
                <w:webHidden/>
              </w:rPr>
              <w:tab/>
            </w:r>
            <w:r w:rsidR="009C18C1">
              <w:rPr>
                <w:noProof/>
                <w:webHidden/>
              </w:rPr>
              <w:fldChar w:fldCharType="begin"/>
            </w:r>
            <w:r w:rsidR="009C18C1">
              <w:rPr>
                <w:noProof/>
                <w:webHidden/>
              </w:rPr>
              <w:instrText xml:space="preserve"> PAGEREF _Toc56177350 \h </w:instrText>
            </w:r>
            <w:r w:rsidR="009C18C1">
              <w:rPr>
                <w:noProof/>
                <w:webHidden/>
              </w:rPr>
            </w:r>
            <w:r w:rsidR="009C18C1">
              <w:rPr>
                <w:noProof/>
                <w:webHidden/>
              </w:rPr>
              <w:fldChar w:fldCharType="separate"/>
            </w:r>
            <w:r w:rsidR="009C18C1">
              <w:rPr>
                <w:noProof/>
                <w:webHidden/>
              </w:rPr>
              <w:t>35</w:t>
            </w:r>
            <w:r w:rsidR="009C18C1">
              <w:rPr>
                <w:noProof/>
                <w:webHidden/>
              </w:rPr>
              <w:fldChar w:fldCharType="end"/>
            </w:r>
          </w:hyperlink>
        </w:p>
        <w:p w14:paraId="12DB3ED5" w14:textId="497E667C" w:rsidR="009C18C1" w:rsidRDefault="008B1E40">
          <w:pPr>
            <w:pStyle w:val="TM3"/>
            <w:tabs>
              <w:tab w:val="left" w:pos="900"/>
            </w:tabs>
            <w:rPr>
              <w:rFonts w:eastAsiaTheme="minorEastAsia" w:cstheme="minorBidi"/>
              <w:i w:val="0"/>
              <w:iCs w:val="0"/>
              <w:noProof/>
              <w:sz w:val="22"/>
              <w:szCs w:val="22"/>
              <w:lang w:eastAsia="fr-FR"/>
            </w:rPr>
          </w:pPr>
          <w:hyperlink w:anchor="_Toc56177351" w:history="1">
            <w:r w:rsidR="009C18C1" w:rsidRPr="00F31F4F">
              <w:rPr>
                <w:rStyle w:val="Lienhypertexte"/>
                <w:noProof/>
              </w:rPr>
              <w:t>E.</w:t>
            </w:r>
            <w:r w:rsidR="009C18C1">
              <w:rPr>
                <w:rFonts w:eastAsiaTheme="minorEastAsia" w:cstheme="minorBidi"/>
                <w:i w:val="0"/>
                <w:iCs w:val="0"/>
                <w:noProof/>
                <w:sz w:val="22"/>
                <w:szCs w:val="22"/>
                <w:lang w:eastAsia="fr-FR"/>
              </w:rPr>
              <w:tab/>
            </w:r>
            <w:r w:rsidR="009C18C1" w:rsidRPr="00F31F4F">
              <w:rPr>
                <w:rStyle w:val="Lienhypertexte"/>
                <w:noProof/>
              </w:rPr>
              <w:t>Ma place au sein du projet</w:t>
            </w:r>
            <w:r w:rsidR="009C18C1">
              <w:rPr>
                <w:noProof/>
                <w:webHidden/>
              </w:rPr>
              <w:tab/>
            </w:r>
            <w:r w:rsidR="009C18C1">
              <w:rPr>
                <w:noProof/>
                <w:webHidden/>
              </w:rPr>
              <w:fldChar w:fldCharType="begin"/>
            </w:r>
            <w:r w:rsidR="009C18C1">
              <w:rPr>
                <w:noProof/>
                <w:webHidden/>
              </w:rPr>
              <w:instrText xml:space="preserve"> PAGEREF _Toc56177351 \h </w:instrText>
            </w:r>
            <w:r w:rsidR="009C18C1">
              <w:rPr>
                <w:noProof/>
                <w:webHidden/>
              </w:rPr>
            </w:r>
            <w:r w:rsidR="009C18C1">
              <w:rPr>
                <w:noProof/>
                <w:webHidden/>
              </w:rPr>
              <w:fldChar w:fldCharType="separate"/>
            </w:r>
            <w:r w:rsidR="009C18C1">
              <w:rPr>
                <w:noProof/>
                <w:webHidden/>
              </w:rPr>
              <w:t>36</w:t>
            </w:r>
            <w:r w:rsidR="009C18C1">
              <w:rPr>
                <w:noProof/>
                <w:webHidden/>
              </w:rPr>
              <w:fldChar w:fldCharType="end"/>
            </w:r>
          </w:hyperlink>
        </w:p>
        <w:p w14:paraId="00062F20" w14:textId="33E8686A" w:rsidR="009C18C1" w:rsidRDefault="008B1E40">
          <w:pPr>
            <w:pStyle w:val="TM1"/>
            <w:tabs>
              <w:tab w:val="left" w:pos="360"/>
              <w:tab w:val="right" w:leader="dot" w:pos="10196"/>
            </w:tabs>
            <w:rPr>
              <w:rFonts w:eastAsiaTheme="minorEastAsia" w:cstheme="minorBidi"/>
              <w:b w:val="0"/>
              <w:bCs w:val="0"/>
              <w:caps w:val="0"/>
              <w:noProof/>
              <w:sz w:val="22"/>
              <w:szCs w:val="22"/>
              <w:lang w:val="fr-FR" w:eastAsia="fr-FR"/>
            </w:rPr>
          </w:pPr>
          <w:hyperlink w:anchor="_Toc56177352" w:history="1">
            <w:r w:rsidR="009C18C1" w:rsidRPr="00F31F4F">
              <w:rPr>
                <w:rStyle w:val="Lienhypertexte"/>
                <w:noProof/>
              </w:rPr>
              <w:t>3</w:t>
            </w:r>
            <w:r w:rsidR="009C18C1">
              <w:rPr>
                <w:rFonts w:eastAsiaTheme="minorEastAsia" w:cstheme="minorBidi"/>
                <w:b w:val="0"/>
                <w:bCs w:val="0"/>
                <w:caps w:val="0"/>
                <w:noProof/>
                <w:sz w:val="22"/>
                <w:szCs w:val="22"/>
                <w:lang w:val="fr-FR" w:eastAsia="fr-FR"/>
              </w:rPr>
              <w:tab/>
            </w:r>
            <w:r w:rsidR="009C18C1" w:rsidRPr="00F31F4F">
              <w:rPr>
                <w:rStyle w:val="Lienhypertexte"/>
                <w:noProof/>
              </w:rPr>
              <w:t>Mes missions</w:t>
            </w:r>
            <w:r w:rsidR="009C18C1">
              <w:rPr>
                <w:noProof/>
                <w:webHidden/>
              </w:rPr>
              <w:tab/>
            </w:r>
            <w:r w:rsidR="009C18C1">
              <w:rPr>
                <w:noProof/>
                <w:webHidden/>
              </w:rPr>
              <w:fldChar w:fldCharType="begin"/>
            </w:r>
            <w:r w:rsidR="009C18C1">
              <w:rPr>
                <w:noProof/>
                <w:webHidden/>
              </w:rPr>
              <w:instrText xml:space="preserve"> PAGEREF _Toc56177352 \h </w:instrText>
            </w:r>
            <w:r w:rsidR="009C18C1">
              <w:rPr>
                <w:noProof/>
                <w:webHidden/>
              </w:rPr>
            </w:r>
            <w:r w:rsidR="009C18C1">
              <w:rPr>
                <w:noProof/>
                <w:webHidden/>
              </w:rPr>
              <w:fldChar w:fldCharType="separate"/>
            </w:r>
            <w:r w:rsidR="009C18C1">
              <w:rPr>
                <w:noProof/>
                <w:webHidden/>
              </w:rPr>
              <w:t>37</w:t>
            </w:r>
            <w:r w:rsidR="009C18C1">
              <w:rPr>
                <w:noProof/>
                <w:webHidden/>
              </w:rPr>
              <w:fldChar w:fldCharType="end"/>
            </w:r>
          </w:hyperlink>
        </w:p>
        <w:p w14:paraId="084A8584" w14:textId="35753E0F" w:rsidR="009C18C1" w:rsidRDefault="008B1E40">
          <w:pPr>
            <w:pStyle w:val="TM2"/>
            <w:tabs>
              <w:tab w:val="left" w:pos="720"/>
              <w:tab w:val="right" w:leader="dot" w:pos="10196"/>
            </w:tabs>
            <w:rPr>
              <w:rFonts w:eastAsiaTheme="minorEastAsia" w:cstheme="minorBidi"/>
              <w:smallCaps w:val="0"/>
              <w:noProof/>
              <w:sz w:val="22"/>
              <w:szCs w:val="22"/>
              <w:lang w:eastAsia="fr-FR"/>
            </w:rPr>
          </w:pPr>
          <w:hyperlink w:anchor="_Toc56177353" w:history="1">
            <w:r w:rsidR="009C18C1" w:rsidRPr="00F31F4F">
              <w:rPr>
                <w:rStyle w:val="Lienhypertexte"/>
                <w:noProof/>
              </w:rPr>
              <w:t>3.1</w:t>
            </w:r>
            <w:r w:rsidR="009C18C1">
              <w:rPr>
                <w:rFonts w:eastAsiaTheme="minorEastAsia" w:cstheme="minorBidi"/>
                <w:smallCaps w:val="0"/>
                <w:noProof/>
                <w:sz w:val="22"/>
                <w:szCs w:val="22"/>
                <w:lang w:eastAsia="fr-FR"/>
              </w:rPr>
              <w:tab/>
            </w:r>
            <w:r w:rsidR="009C18C1" w:rsidRPr="00F31F4F">
              <w:rPr>
                <w:rStyle w:val="Lienhypertexte"/>
                <w:noProof/>
              </w:rPr>
              <w:t>La réalisation de la TMA</w:t>
            </w:r>
            <w:r w:rsidR="009C18C1">
              <w:rPr>
                <w:noProof/>
                <w:webHidden/>
              </w:rPr>
              <w:tab/>
            </w:r>
            <w:r w:rsidR="009C18C1">
              <w:rPr>
                <w:noProof/>
                <w:webHidden/>
              </w:rPr>
              <w:fldChar w:fldCharType="begin"/>
            </w:r>
            <w:r w:rsidR="009C18C1">
              <w:rPr>
                <w:noProof/>
                <w:webHidden/>
              </w:rPr>
              <w:instrText xml:space="preserve"> PAGEREF _Toc56177353 \h </w:instrText>
            </w:r>
            <w:r w:rsidR="009C18C1">
              <w:rPr>
                <w:noProof/>
                <w:webHidden/>
              </w:rPr>
            </w:r>
            <w:r w:rsidR="009C18C1">
              <w:rPr>
                <w:noProof/>
                <w:webHidden/>
              </w:rPr>
              <w:fldChar w:fldCharType="separate"/>
            </w:r>
            <w:r w:rsidR="009C18C1">
              <w:rPr>
                <w:noProof/>
                <w:webHidden/>
              </w:rPr>
              <w:t>38</w:t>
            </w:r>
            <w:r w:rsidR="009C18C1">
              <w:rPr>
                <w:noProof/>
                <w:webHidden/>
              </w:rPr>
              <w:fldChar w:fldCharType="end"/>
            </w:r>
          </w:hyperlink>
        </w:p>
        <w:p w14:paraId="2DF0D6D9" w14:textId="1839E2DB" w:rsidR="009C18C1" w:rsidRDefault="008B1E40">
          <w:pPr>
            <w:pStyle w:val="TM3"/>
            <w:tabs>
              <w:tab w:val="left" w:pos="900"/>
            </w:tabs>
            <w:rPr>
              <w:rFonts w:eastAsiaTheme="minorEastAsia" w:cstheme="minorBidi"/>
              <w:i w:val="0"/>
              <w:iCs w:val="0"/>
              <w:noProof/>
              <w:sz w:val="22"/>
              <w:szCs w:val="22"/>
              <w:lang w:eastAsia="fr-FR"/>
            </w:rPr>
          </w:pPr>
          <w:hyperlink w:anchor="_Toc56177354" w:history="1">
            <w:r w:rsidR="009C18C1" w:rsidRPr="00F31F4F">
              <w:rPr>
                <w:rStyle w:val="Lienhypertexte"/>
                <w:noProof/>
              </w:rPr>
              <w:t>A.</w:t>
            </w:r>
            <w:r w:rsidR="009C18C1">
              <w:rPr>
                <w:rFonts w:eastAsiaTheme="minorEastAsia" w:cstheme="minorBidi"/>
                <w:i w:val="0"/>
                <w:iCs w:val="0"/>
                <w:noProof/>
                <w:sz w:val="22"/>
                <w:szCs w:val="22"/>
                <w:lang w:eastAsia="fr-FR"/>
              </w:rPr>
              <w:tab/>
            </w:r>
            <w:r w:rsidR="009C18C1" w:rsidRPr="00F31F4F">
              <w:rPr>
                <w:rStyle w:val="Lienhypertexte"/>
                <w:noProof/>
              </w:rPr>
              <w:t>Contexte</w:t>
            </w:r>
            <w:r w:rsidR="009C18C1">
              <w:rPr>
                <w:noProof/>
                <w:webHidden/>
              </w:rPr>
              <w:tab/>
            </w:r>
            <w:r w:rsidR="009C18C1">
              <w:rPr>
                <w:noProof/>
                <w:webHidden/>
              </w:rPr>
              <w:fldChar w:fldCharType="begin"/>
            </w:r>
            <w:r w:rsidR="009C18C1">
              <w:rPr>
                <w:noProof/>
                <w:webHidden/>
              </w:rPr>
              <w:instrText xml:space="preserve"> PAGEREF _Toc56177354 \h </w:instrText>
            </w:r>
            <w:r w:rsidR="009C18C1">
              <w:rPr>
                <w:noProof/>
                <w:webHidden/>
              </w:rPr>
            </w:r>
            <w:r w:rsidR="009C18C1">
              <w:rPr>
                <w:noProof/>
                <w:webHidden/>
              </w:rPr>
              <w:fldChar w:fldCharType="separate"/>
            </w:r>
            <w:r w:rsidR="009C18C1">
              <w:rPr>
                <w:noProof/>
                <w:webHidden/>
              </w:rPr>
              <w:t>38</w:t>
            </w:r>
            <w:r w:rsidR="009C18C1">
              <w:rPr>
                <w:noProof/>
                <w:webHidden/>
              </w:rPr>
              <w:fldChar w:fldCharType="end"/>
            </w:r>
          </w:hyperlink>
        </w:p>
        <w:p w14:paraId="0B6F0551" w14:textId="2F007874" w:rsidR="009C18C1" w:rsidRDefault="008B1E40">
          <w:pPr>
            <w:pStyle w:val="TM3"/>
            <w:tabs>
              <w:tab w:val="left" w:pos="900"/>
            </w:tabs>
            <w:rPr>
              <w:rFonts w:eastAsiaTheme="minorEastAsia" w:cstheme="minorBidi"/>
              <w:i w:val="0"/>
              <w:iCs w:val="0"/>
              <w:noProof/>
              <w:sz w:val="22"/>
              <w:szCs w:val="22"/>
              <w:lang w:eastAsia="fr-FR"/>
            </w:rPr>
          </w:pPr>
          <w:hyperlink w:anchor="_Toc56177355" w:history="1">
            <w:r w:rsidR="009C18C1" w:rsidRPr="00F31F4F">
              <w:rPr>
                <w:rStyle w:val="Lienhypertexte"/>
                <w:noProof/>
              </w:rPr>
              <w:t>B.</w:t>
            </w:r>
            <w:r w:rsidR="009C18C1">
              <w:rPr>
                <w:rFonts w:eastAsiaTheme="minorEastAsia" w:cstheme="minorBidi"/>
                <w:i w:val="0"/>
                <w:iCs w:val="0"/>
                <w:noProof/>
                <w:sz w:val="22"/>
                <w:szCs w:val="22"/>
                <w:lang w:eastAsia="fr-FR"/>
              </w:rPr>
              <w:tab/>
            </w:r>
            <w:r w:rsidR="009C18C1" w:rsidRPr="00F31F4F">
              <w:rPr>
                <w:rStyle w:val="Lienhypertexte"/>
                <w:noProof/>
              </w:rPr>
              <w:t>Méthodologie</w:t>
            </w:r>
            <w:r w:rsidR="009C18C1">
              <w:rPr>
                <w:noProof/>
                <w:webHidden/>
              </w:rPr>
              <w:tab/>
            </w:r>
            <w:r w:rsidR="009C18C1">
              <w:rPr>
                <w:noProof/>
                <w:webHidden/>
              </w:rPr>
              <w:fldChar w:fldCharType="begin"/>
            </w:r>
            <w:r w:rsidR="009C18C1">
              <w:rPr>
                <w:noProof/>
                <w:webHidden/>
              </w:rPr>
              <w:instrText xml:space="preserve"> PAGEREF _Toc56177355 \h </w:instrText>
            </w:r>
            <w:r w:rsidR="009C18C1">
              <w:rPr>
                <w:noProof/>
                <w:webHidden/>
              </w:rPr>
            </w:r>
            <w:r w:rsidR="009C18C1">
              <w:rPr>
                <w:noProof/>
                <w:webHidden/>
              </w:rPr>
              <w:fldChar w:fldCharType="separate"/>
            </w:r>
            <w:r w:rsidR="009C18C1">
              <w:rPr>
                <w:noProof/>
                <w:webHidden/>
              </w:rPr>
              <w:t>39</w:t>
            </w:r>
            <w:r w:rsidR="009C18C1">
              <w:rPr>
                <w:noProof/>
                <w:webHidden/>
              </w:rPr>
              <w:fldChar w:fldCharType="end"/>
            </w:r>
          </w:hyperlink>
        </w:p>
        <w:p w14:paraId="3D2BA475" w14:textId="00295BF1" w:rsidR="009C18C1" w:rsidRDefault="008B1E40">
          <w:pPr>
            <w:pStyle w:val="TM3"/>
            <w:tabs>
              <w:tab w:val="left" w:pos="900"/>
            </w:tabs>
            <w:rPr>
              <w:rFonts w:eastAsiaTheme="minorEastAsia" w:cstheme="minorBidi"/>
              <w:i w:val="0"/>
              <w:iCs w:val="0"/>
              <w:noProof/>
              <w:sz w:val="22"/>
              <w:szCs w:val="22"/>
              <w:lang w:eastAsia="fr-FR"/>
            </w:rPr>
          </w:pPr>
          <w:hyperlink w:anchor="_Toc56177356" w:history="1">
            <w:r w:rsidR="009C18C1" w:rsidRPr="00F31F4F">
              <w:rPr>
                <w:rStyle w:val="Lienhypertexte"/>
                <w:noProof/>
              </w:rPr>
              <w:t>C.</w:t>
            </w:r>
            <w:r w:rsidR="009C18C1">
              <w:rPr>
                <w:rFonts w:eastAsiaTheme="minorEastAsia" w:cstheme="minorBidi"/>
                <w:i w:val="0"/>
                <w:iCs w:val="0"/>
                <w:noProof/>
                <w:sz w:val="22"/>
                <w:szCs w:val="22"/>
                <w:lang w:eastAsia="fr-FR"/>
              </w:rPr>
              <w:tab/>
            </w:r>
            <w:r w:rsidR="009C18C1" w:rsidRPr="00F31F4F">
              <w:rPr>
                <w:rStyle w:val="Lienhypertexte"/>
                <w:noProof/>
              </w:rPr>
              <w:t>Remontée d’expérience : Résolution de l’OCUN-853</w:t>
            </w:r>
            <w:r w:rsidR="009C18C1">
              <w:rPr>
                <w:noProof/>
                <w:webHidden/>
              </w:rPr>
              <w:tab/>
            </w:r>
            <w:r w:rsidR="009C18C1">
              <w:rPr>
                <w:noProof/>
                <w:webHidden/>
              </w:rPr>
              <w:fldChar w:fldCharType="begin"/>
            </w:r>
            <w:r w:rsidR="009C18C1">
              <w:rPr>
                <w:noProof/>
                <w:webHidden/>
              </w:rPr>
              <w:instrText xml:space="preserve"> PAGEREF _Toc56177356 \h </w:instrText>
            </w:r>
            <w:r w:rsidR="009C18C1">
              <w:rPr>
                <w:noProof/>
                <w:webHidden/>
              </w:rPr>
            </w:r>
            <w:r w:rsidR="009C18C1">
              <w:rPr>
                <w:noProof/>
                <w:webHidden/>
              </w:rPr>
              <w:fldChar w:fldCharType="separate"/>
            </w:r>
            <w:r w:rsidR="009C18C1">
              <w:rPr>
                <w:noProof/>
                <w:webHidden/>
              </w:rPr>
              <w:t>43</w:t>
            </w:r>
            <w:r w:rsidR="009C18C1">
              <w:rPr>
                <w:noProof/>
                <w:webHidden/>
              </w:rPr>
              <w:fldChar w:fldCharType="end"/>
            </w:r>
          </w:hyperlink>
        </w:p>
        <w:p w14:paraId="4E50E08A" w14:textId="1BEDDE1A" w:rsidR="009C18C1" w:rsidRDefault="008B1E40">
          <w:pPr>
            <w:pStyle w:val="TM3"/>
            <w:tabs>
              <w:tab w:val="left" w:pos="900"/>
            </w:tabs>
            <w:rPr>
              <w:rFonts w:eastAsiaTheme="minorEastAsia" w:cstheme="minorBidi"/>
              <w:i w:val="0"/>
              <w:iCs w:val="0"/>
              <w:noProof/>
              <w:sz w:val="22"/>
              <w:szCs w:val="22"/>
              <w:lang w:eastAsia="fr-FR"/>
            </w:rPr>
          </w:pPr>
          <w:hyperlink w:anchor="_Toc56177357" w:history="1">
            <w:r w:rsidR="009C18C1" w:rsidRPr="00F31F4F">
              <w:rPr>
                <w:rStyle w:val="Lienhypertexte"/>
                <w:noProof/>
              </w:rPr>
              <w:t>D.</w:t>
            </w:r>
            <w:r w:rsidR="009C18C1">
              <w:rPr>
                <w:rFonts w:eastAsiaTheme="minorEastAsia" w:cstheme="minorBidi"/>
                <w:i w:val="0"/>
                <w:iCs w:val="0"/>
                <w:noProof/>
                <w:sz w:val="22"/>
                <w:szCs w:val="22"/>
                <w:lang w:eastAsia="fr-FR"/>
              </w:rPr>
              <w:tab/>
            </w:r>
            <w:r w:rsidR="009C18C1" w:rsidRPr="00F31F4F">
              <w:rPr>
                <w:rStyle w:val="Lienhypertexte"/>
                <w:noProof/>
              </w:rPr>
              <w:t>Conclusion</w:t>
            </w:r>
            <w:r w:rsidR="009C18C1">
              <w:rPr>
                <w:noProof/>
                <w:webHidden/>
              </w:rPr>
              <w:tab/>
            </w:r>
            <w:r w:rsidR="009C18C1">
              <w:rPr>
                <w:noProof/>
                <w:webHidden/>
              </w:rPr>
              <w:fldChar w:fldCharType="begin"/>
            </w:r>
            <w:r w:rsidR="009C18C1">
              <w:rPr>
                <w:noProof/>
                <w:webHidden/>
              </w:rPr>
              <w:instrText xml:space="preserve"> PAGEREF _Toc56177357 \h </w:instrText>
            </w:r>
            <w:r w:rsidR="009C18C1">
              <w:rPr>
                <w:noProof/>
                <w:webHidden/>
              </w:rPr>
            </w:r>
            <w:r w:rsidR="009C18C1">
              <w:rPr>
                <w:noProof/>
                <w:webHidden/>
              </w:rPr>
              <w:fldChar w:fldCharType="separate"/>
            </w:r>
            <w:r w:rsidR="009C18C1">
              <w:rPr>
                <w:noProof/>
                <w:webHidden/>
              </w:rPr>
              <w:t>64</w:t>
            </w:r>
            <w:r w:rsidR="009C18C1">
              <w:rPr>
                <w:noProof/>
                <w:webHidden/>
              </w:rPr>
              <w:fldChar w:fldCharType="end"/>
            </w:r>
          </w:hyperlink>
        </w:p>
        <w:p w14:paraId="0FC2E547" w14:textId="23FC610E" w:rsidR="009C18C1" w:rsidRDefault="008B1E40">
          <w:pPr>
            <w:pStyle w:val="TM2"/>
            <w:tabs>
              <w:tab w:val="left" w:pos="720"/>
              <w:tab w:val="right" w:leader="dot" w:pos="10196"/>
            </w:tabs>
            <w:rPr>
              <w:rFonts w:eastAsiaTheme="minorEastAsia" w:cstheme="minorBidi"/>
              <w:smallCaps w:val="0"/>
              <w:noProof/>
              <w:sz w:val="22"/>
              <w:szCs w:val="22"/>
              <w:lang w:eastAsia="fr-FR"/>
            </w:rPr>
          </w:pPr>
          <w:hyperlink w:anchor="_Toc56177358" w:history="1">
            <w:r w:rsidR="009C18C1" w:rsidRPr="00F31F4F">
              <w:rPr>
                <w:rStyle w:val="Lienhypertexte"/>
                <w:noProof/>
              </w:rPr>
              <w:t>3.2</w:t>
            </w:r>
            <w:r w:rsidR="009C18C1">
              <w:rPr>
                <w:rFonts w:eastAsiaTheme="minorEastAsia" w:cstheme="minorBidi"/>
                <w:smallCaps w:val="0"/>
                <w:noProof/>
                <w:sz w:val="22"/>
                <w:szCs w:val="22"/>
                <w:lang w:eastAsia="fr-FR"/>
              </w:rPr>
              <w:tab/>
            </w:r>
            <w:r w:rsidR="009C18C1" w:rsidRPr="00F31F4F">
              <w:rPr>
                <w:rStyle w:val="Lienhypertexte"/>
                <w:noProof/>
              </w:rPr>
              <w:t>Participation à une évolution légale sur le périmètre de la CDR : La DDI-2282</w:t>
            </w:r>
            <w:r w:rsidR="009C18C1">
              <w:rPr>
                <w:noProof/>
                <w:webHidden/>
              </w:rPr>
              <w:tab/>
            </w:r>
            <w:r w:rsidR="009C18C1">
              <w:rPr>
                <w:noProof/>
                <w:webHidden/>
              </w:rPr>
              <w:fldChar w:fldCharType="begin"/>
            </w:r>
            <w:r w:rsidR="009C18C1">
              <w:rPr>
                <w:noProof/>
                <w:webHidden/>
              </w:rPr>
              <w:instrText xml:space="preserve"> PAGEREF _Toc56177358 \h </w:instrText>
            </w:r>
            <w:r w:rsidR="009C18C1">
              <w:rPr>
                <w:noProof/>
                <w:webHidden/>
              </w:rPr>
            </w:r>
            <w:r w:rsidR="009C18C1">
              <w:rPr>
                <w:noProof/>
                <w:webHidden/>
              </w:rPr>
              <w:fldChar w:fldCharType="separate"/>
            </w:r>
            <w:r w:rsidR="009C18C1">
              <w:rPr>
                <w:noProof/>
                <w:webHidden/>
              </w:rPr>
              <w:t>65</w:t>
            </w:r>
            <w:r w:rsidR="009C18C1">
              <w:rPr>
                <w:noProof/>
                <w:webHidden/>
              </w:rPr>
              <w:fldChar w:fldCharType="end"/>
            </w:r>
          </w:hyperlink>
        </w:p>
        <w:p w14:paraId="42E291C9" w14:textId="12E831E8" w:rsidR="009C18C1" w:rsidRDefault="008B1E40">
          <w:pPr>
            <w:pStyle w:val="TM3"/>
            <w:tabs>
              <w:tab w:val="left" w:pos="900"/>
            </w:tabs>
            <w:rPr>
              <w:rFonts w:eastAsiaTheme="minorEastAsia" w:cstheme="minorBidi"/>
              <w:i w:val="0"/>
              <w:iCs w:val="0"/>
              <w:noProof/>
              <w:sz w:val="22"/>
              <w:szCs w:val="22"/>
              <w:lang w:eastAsia="fr-FR"/>
            </w:rPr>
          </w:pPr>
          <w:hyperlink w:anchor="_Toc56177359" w:history="1">
            <w:r w:rsidR="009C18C1" w:rsidRPr="00F31F4F">
              <w:rPr>
                <w:rStyle w:val="Lienhypertexte"/>
                <w:noProof/>
              </w:rPr>
              <w:t>A.</w:t>
            </w:r>
            <w:r w:rsidR="009C18C1">
              <w:rPr>
                <w:rFonts w:eastAsiaTheme="minorEastAsia" w:cstheme="minorBidi"/>
                <w:i w:val="0"/>
                <w:iCs w:val="0"/>
                <w:noProof/>
                <w:sz w:val="22"/>
                <w:szCs w:val="22"/>
                <w:lang w:eastAsia="fr-FR"/>
              </w:rPr>
              <w:tab/>
            </w:r>
            <w:r w:rsidR="009C18C1" w:rsidRPr="00F31F4F">
              <w:rPr>
                <w:rStyle w:val="Lienhypertexte"/>
                <w:noProof/>
              </w:rPr>
              <w:t>Contexte et besoin</w:t>
            </w:r>
            <w:r w:rsidR="009C18C1">
              <w:rPr>
                <w:noProof/>
                <w:webHidden/>
              </w:rPr>
              <w:tab/>
            </w:r>
            <w:r w:rsidR="009C18C1">
              <w:rPr>
                <w:noProof/>
                <w:webHidden/>
              </w:rPr>
              <w:fldChar w:fldCharType="begin"/>
            </w:r>
            <w:r w:rsidR="009C18C1">
              <w:rPr>
                <w:noProof/>
                <w:webHidden/>
              </w:rPr>
              <w:instrText xml:space="preserve"> PAGEREF _Toc56177359 \h </w:instrText>
            </w:r>
            <w:r w:rsidR="009C18C1">
              <w:rPr>
                <w:noProof/>
                <w:webHidden/>
              </w:rPr>
            </w:r>
            <w:r w:rsidR="009C18C1">
              <w:rPr>
                <w:noProof/>
                <w:webHidden/>
              </w:rPr>
              <w:fldChar w:fldCharType="separate"/>
            </w:r>
            <w:r w:rsidR="009C18C1">
              <w:rPr>
                <w:noProof/>
                <w:webHidden/>
              </w:rPr>
              <w:t>65</w:t>
            </w:r>
            <w:r w:rsidR="009C18C1">
              <w:rPr>
                <w:noProof/>
                <w:webHidden/>
              </w:rPr>
              <w:fldChar w:fldCharType="end"/>
            </w:r>
          </w:hyperlink>
        </w:p>
        <w:p w14:paraId="08FFA051" w14:textId="524F4A70" w:rsidR="009C18C1" w:rsidRDefault="008B1E40">
          <w:pPr>
            <w:pStyle w:val="TM3"/>
            <w:tabs>
              <w:tab w:val="left" w:pos="900"/>
            </w:tabs>
            <w:rPr>
              <w:rFonts w:eastAsiaTheme="minorEastAsia" w:cstheme="minorBidi"/>
              <w:i w:val="0"/>
              <w:iCs w:val="0"/>
              <w:noProof/>
              <w:sz w:val="22"/>
              <w:szCs w:val="22"/>
              <w:lang w:eastAsia="fr-FR"/>
            </w:rPr>
          </w:pPr>
          <w:hyperlink w:anchor="_Toc56177360" w:history="1">
            <w:r w:rsidR="009C18C1" w:rsidRPr="00F31F4F">
              <w:rPr>
                <w:rStyle w:val="Lienhypertexte"/>
                <w:noProof/>
              </w:rPr>
              <w:t>B.</w:t>
            </w:r>
            <w:r w:rsidR="009C18C1">
              <w:rPr>
                <w:rFonts w:eastAsiaTheme="minorEastAsia" w:cstheme="minorBidi"/>
                <w:i w:val="0"/>
                <w:iCs w:val="0"/>
                <w:noProof/>
                <w:sz w:val="22"/>
                <w:szCs w:val="22"/>
                <w:lang w:eastAsia="fr-FR"/>
              </w:rPr>
              <w:tab/>
            </w:r>
            <w:r w:rsidR="009C18C1" w:rsidRPr="00F31F4F">
              <w:rPr>
                <w:rStyle w:val="Lienhypertexte"/>
                <w:noProof/>
              </w:rPr>
              <w:t>Conception</w:t>
            </w:r>
            <w:r w:rsidR="009C18C1">
              <w:rPr>
                <w:noProof/>
                <w:webHidden/>
              </w:rPr>
              <w:tab/>
            </w:r>
            <w:r w:rsidR="009C18C1">
              <w:rPr>
                <w:noProof/>
                <w:webHidden/>
              </w:rPr>
              <w:fldChar w:fldCharType="begin"/>
            </w:r>
            <w:r w:rsidR="009C18C1">
              <w:rPr>
                <w:noProof/>
                <w:webHidden/>
              </w:rPr>
              <w:instrText xml:space="preserve"> PAGEREF _Toc56177360 \h </w:instrText>
            </w:r>
            <w:r w:rsidR="009C18C1">
              <w:rPr>
                <w:noProof/>
                <w:webHidden/>
              </w:rPr>
            </w:r>
            <w:r w:rsidR="009C18C1">
              <w:rPr>
                <w:noProof/>
                <w:webHidden/>
              </w:rPr>
              <w:fldChar w:fldCharType="separate"/>
            </w:r>
            <w:r w:rsidR="009C18C1">
              <w:rPr>
                <w:noProof/>
                <w:webHidden/>
              </w:rPr>
              <w:t>66</w:t>
            </w:r>
            <w:r w:rsidR="009C18C1">
              <w:rPr>
                <w:noProof/>
                <w:webHidden/>
              </w:rPr>
              <w:fldChar w:fldCharType="end"/>
            </w:r>
          </w:hyperlink>
        </w:p>
        <w:p w14:paraId="51B6042A" w14:textId="3D2AC932" w:rsidR="009C18C1" w:rsidRDefault="008B1E40">
          <w:pPr>
            <w:pStyle w:val="TM3"/>
            <w:tabs>
              <w:tab w:val="left" w:pos="900"/>
            </w:tabs>
            <w:rPr>
              <w:rFonts w:eastAsiaTheme="minorEastAsia" w:cstheme="minorBidi"/>
              <w:i w:val="0"/>
              <w:iCs w:val="0"/>
              <w:noProof/>
              <w:sz w:val="22"/>
              <w:szCs w:val="22"/>
              <w:lang w:eastAsia="fr-FR"/>
            </w:rPr>
          </w:pPr>
          <w:hyperlink w:anchor="_Toc56177361" w:history="1">
            <w:r w:rsidR="009C18C1" w:rsidRPr="00F31F4F">
              <w:rPr>
                <w:rStyle w:val="Lienhypertexte"/>
                <w:noProof/>
              </w:rPr>
              <w:t>C.</w:t>
            </w:r>
            <w:r w:rsidR="009C18C1">
              <w:rPr>
                <w:rFonts w:eastAsiaTheme="minorEastAsia" w:cstheme="minorBidi"/>
                <w:i w:val="0"/>
                <w:iCs w:val="0"/>
                <w:noProof/>
                <w:sz w:val="22"/>
                <w:szCs w:val="22"/>
                <w:lang w:eastAsia="fr-FR"/>
              </w:rPr>
              <w:tab/>
            </w:r>
            <w:r w:rsidR="009C18C1" w:rsidRPr="00F31F4F">
              <w:rPr>
                <w:rStyle w:val="Lienhypertexte"/>
                <w:noProof/>
              </w:rPr>
              <w:t>Réalisation</w:t>
            </w:r>
            <w:r w:rsidR="009C18C1">
              <w:rPr>
                <w:noProof/>
                <w:webHidden/>
              </w:rPr>
              <w:tab/>
            </w:r>
            <w:r w:rsidR="009C18C1">
              <w:rPr>
                <w:noProof/>
                <w:webHidden/>
              </w:rPr>
              <w:fldChar w:fldCharType="begin"/>
            </w:r>
            <w:r w:rsidR="009C18C1">
              <w:rPr>
                <w:noProof/>
                <w:webHidden/>
              </w:rPr>
              <w:instrText xml:space="preserve"> PAGEREF _Toc56177361 \h </w:instrText>
            </w:r>
            <w:r w:rsidR="009C18C1">
              <w:rPr>
                <w:noProof/>
                <w:webHidden/>
              </w:rPr>
            </w:r>
            <w:r w:rsidR="009C18C1">
              <w:rPr>
                <w:noProof/>
                <w:webHidden/>
              </w:rPr>
              <w:fldChar w:fldCharType="separate"/>
            </w:r>
            <w:r w:rsidR="009C18C1">
              <w:rPr>
                <w:noProof/>
                <w:webHidden/>
              </w:rPr>
              <w:t>68</w:t>
            </w:r>
            <w:r w:rsidR="009C18C1">
              <w:rPr>
                <w:noProof/>
                <w:webHidden/>
              </w:rPr>
              <w:fldChar w:fldCharType="end"/>
            </w:r>
          </w:hyperlink>
        </w:p>
        <w:p w14:paraId="4ECA96B3" w14:textId="434196CF" w:rsidR="009C18C1" w:rsidRDefault="008B1E40">
          <w:pPr>
            <w:pStyle w:val="TM3"/>
            <w:tabs>
              <w:tab w:val="left" w:pos="900"/>
            </w:tabs>
            <w:rPr>
              <w:rFonts w:eastAsiaTheme="minorEastAsia" w:cstheme="minorBidi"/>
              <w:i w:val="0"/>
              <w:iCs w:val="0"/>
              <w:noProof/>
              <w:sz w:val="22"/>
              <w:szCs w:val="22"/>
              <w:lang w:eastAsia="fr-FR"/>
            </w:rPr>
          </w:pPr>
          <w:hyperlink w:anchor="_Toc56177362" w:history="1">
            <w:r w:rsidR="009C18C1" w:rsidRPr="00F31F4F">
              <w:rPr>
                <w:rStyle w:val="Lienhypertexte"/>
                <w:noProof/>
              </w:rPr>
              <w:t>D.</w:t>
            </w:r>
            <w:r w:rsidR="009C18C1">
              <w:rPr>
                <w:rFonts w:eastAsiaTheme="minorEastAsia" w:cstheme="minorBidi"/>
                <w:i w:val="0"/>
                <w:iCs w:val="0"/>
                <w:noProof/>
                <w:sz w:val="22"/>
                <w:szCs w:val="22"/>
                <w:lang w:eastAsia="fr-FR"/>
              </w:rPr>
              <w:tab/>
            </w:r>
            <w:r w:rsidR="009C18C1" w:rsidRPr="00F31F4F">
              <w:rPr>
                <w:rStyle w:val="Lienhypertexte"/>
                <w:noProof/>
              </w:rPr>
              <w:t>Qualité</w:t>
            </w:r>
            <w:r w:rsidR="009C18C1">
              <w:rPr>
                <w:noProof/>
                <w:webHidden/>
              </w:rPr>
              <w:tab/>
            </w:r>
            <w:r w:rsidR="009C18C1">
              <w:rPr>
                <w:noProof/>
                <w:webHidden/>
              </w:rPr>
              <w:fldChar w:fldCharType="begin"/>
            </w:r>
            <w:r w:rsidR="009C18C1">
              <w:rPr>
                <w:noProof/>
                <w:webHidden/>
              </w:rPr>
              <w:instrText xml:space="preserve"> PAGEREF _Toc56177362 \h </w:instrText>
            </w:r>
            <w:r w:rsidR="009C18C1">
              <w:rPr>
                <w:noProof/>
                <w:webHidden/>
              </w:rPr>
            </w:r>
            <w:r w:rsidR="009C18C1">
              <w:rPr>
                <w:noProof/>
                <w:webHidden/>
              </w:rPr>
              <w:fldChar w:fldCharType="separate"/>
            </w:r>
            <w:r w:rsidR="009C18C1">
              <w:rPr>
                <w:noProof/>
                <w:webHidden/>
              </w:rPr>
              <w:t>70</w:t>
            </w:r>
            <w:r w:rsidR="009C18C1">
              <w:rPr>
                <w:noProof/>
                <w:webHidden/>
              </w:rPr>
              <w:fldChar w:fldCharType="end"/>
            </w:r>
          </w:hyperlink>
        </w:p>
        <w:p w14:paraId="4D0429E4" w14:textId="0B1AE76A" w:rsidR="009C18C1" w:rsidRDefault="008B1E40">
          <w:pPr>
            <w:pStyle w:val="TM3"/>
            <w:tabs>
              <w:tab w:val="left" w:pos="900"/>
            </w:tabs>
            <w:rPr>
              <w:rFonts w:eastAsiaTheme="minorEastAsia" w:cstheme="minorBidi"/>
              <w:i w:val="0"/>
              <w:iCs w:val="0"/>
              <w:noProof/>
              <w:sz w:val="22"/>
              <w:szCs w:val="22"/>
              <w:lang w:eastAsia="fr-FR"/>
            </w:rPr>
          </w:pPr>
          <w:hyperlink w:anchor="_Toc56177363" w:history="1">
            <w:r w:rsidR="009C18C1" w:rsidRPr="00F31F4F">
              <w:rPr>
                <w:rStyle w:val="Lienhypertexte"/>
                <w:noProof/>
              </w:rPr>
              <w:t>E.</w:t>
            </w:r>
            <w:r w:rsidR="009C18C1">
              <w:rPr>
                <w:rFonts w:eastAsiaTheme="minorEastAsia" w:cstheme="minorBidi"/>
                <w:i w:val="0"/>
                <w:iCs w:val="0"/>
                <w:noProof/>
                <w:sz w:val="22"/>
                <w:szCs w:val="22"/>
                <w:lang w:eastAsia="fr-FR"/>
              </w:rPr>
              <w:tab/>
            </w:r>
            <w:r w:rsidR="009C18C1" w:rsidRPr="00F31F4F">
              <w:rPr>
                <w:rStyle w:val="Lienhypertexte"/>
                <w:noProof/>
              </w:rPr>
              <w:t>Livraison</w:t>
            </w:r>
            <w:r w:rsidR="009C18C1">
              <w:rPr>
                <w:noProof/>
                <w:webHidden/>
              </w:rPr>
              <w:tab/>
            </w:r>
            <w:r w:rsidR="009C18C1">
              <w:rPr>
                <w:noProof/>
                <w:webHidden/>
              </w:rPr>
              <w:fldChar w:fldCharType="begin"/>
            </w:r>
            <w:r w:rsidR="009C18C1">
              <w:rPr>
                <w:noProof/>
                <w:webHidden/>
              </w:rPr>
              <w:instrText xml:space="preserve"> PAGEREF _Toc56177363 \h </w:instrText>
            </w:r>
            <w:r w:rsidR="009C18C1">
              <w:rPr>
                <w:noProof/>
                <w:webHidden/>
              </w:rPr>
            </w:r>
            <w:r w:rsidR="009C18C1">
              <w:rPr>
                <w:noProof/>
                <w:webHidden/>
              </w:rPr>
              <w:fldChar w:fldCharType="separate"/>
            </w:r>
            <w:r w:rsidR="009C18C1">
              <w:rPr>
                <w:noProof/>
                <w:webHidden/>
              </w:rPr>
              <w:t>76</w:t>
            </w:r>
            <w:r w:rsidR="009C18C1">
              <w:rPr>
                <w:noProof/>
                <w:webHidden/>
              </w:rPr>
              <w:fldChar w:fldCharType="end"/>
            </w:r>
          </w:hyperlink>
        </w:p>
        <w:p w14:paraId="33C7FA01" w14:textId="57F414A0" w:rsidR="009C18C1" w:rsidRDefault="008B1E40">
          <w:pPr>
            <w:pStyle w:val="TM2"/>
            <w:tabs>
              <w:tab w:val="left" w:pos="720"/>
              <w:tab w:val="right" w:leader="dot" w:pos="10196"/>
            </w:tabs>
            <w:rPr>
              <w:rFonts w:eastAsiaTheme="minorEastAsia" w:cstheme="minorBidi"/>
              <w:smallCaps w:val="0"/>
              <w:noProof/>
              <w:sz w:val="22"/>
              <w:szCs w:val="22"/>
              <w:lang w:eastAsia="fr-FR"/>
            </w:rPr>
          </w:pPr>
          <w:hyperlink w:anchor="_Toc56177364" w:history="1">
            <w:r w:rsidR="009C18C1" w:rsidRPr="00F31F4F">
              <w:rPr>
                <w:rStyle w:val="Lienhypertexte"/>
                <w:noProof/>
              </w:rPr>
              <w:t>3.3</w:t>
            </w:r>
            <w:r w:rsidR="009C18C1">
              <w:rPr>
                <w:rFonts w:eastAsiaTheme="minorEastAsia" w:cstheme="minorBidi"/>
                <w:smallCaps w:val="0"/>
                <w:noProof/>
                <w:sz w:val="22"/>
                <w:szCs w:val="22"/>
                <w:lang w:eastAsia="fr-FR"/>
              </w:rPr>
              <w:tab/>
            </w:r>
            <w:r w:rsidR="009C18C1" w:rsidRPr="00F31F4F">
              <w:rPr>
                <w:rStyle w:val="Lienhypertexte"/>
                <w:noProof/>
              </w:rPr>
              <w:t>le projet SRE</w:t>
            </w:r>
            <w:r w:rsidR="009C18C1">
              <w:rPr>
                <w:noProof/>
                <w:webHidden/>
              </w:rPr>
              <w:tab/>
            </w:r>
            <w:r w:rsidR="009C18C1">
              <w:rPr>
                <w:noProof/>
                <w:webHidden/>
              </w:rPr>
              <w:fldChar w:fldCharType="begin"/>
            </w:r>
            <w:r w:rsidR="009C18C1">
              <w:rPr>
                <w:noProof/>
                <w:webHidden/>
              </w:rPr>
              <w:instrText xml:space="preserve"> PAGEREF _Toc56177364 \h </w:instrText>
            </w:r>
            <w:r w:rsidR="009C18C1">
              <w:rPr>
                <w:noProof/>
                <w:webHidden/>
              </w:rPr>
            </w:r>
            <w:r w:rsidR="009C18C1">
              <w:rPr>
                <w:noProof/>
                <w:webHidden/>
              </w:rPr>
              <w:fldChar w:fldCharType="separate"/>
            </w:r>
            <w:r w:rsidR="009C18C1">
              <w:rPr>
                <w:noProof/>
                <w:webHidden/>
              </w:rPr>
              <w:t>77</w:t>
            </w:r>
            <w:r w:rsidR="009C18C1">
              <w:rPr>
                <w:noProof/>
                <w:webHidden/>
              </w:rPr>
              <w:fldChar w:fldCharType="end"/>
            </w:r>
          </w:hyperlink>
        </w:p>
        <w:p w14:paraId="19CEBA9A" w14:textId="396A37E1" w:rsidR="009C18C1" w:rsidRDefault="008B1E40">
          <w:pPr>
            <w:pStyle w:val="TM3"/>
            <w:tabs>
              <w:tab w:val="left" w:pos="900"/>
            </w:tabs>
            <w:rPr>
              <w:rFonts w:eastAsiaTheme="minorEastAsia" w:cstheme="minorBidi"/>
              <w:i w:val="0"/>
              <w:iCs w:val="0"/>
              <w:noProof/>
              <w:sz w:val="22"/>
              <w:szCs w:val="22"/>
              <w:lang w:eastAsia="fr-FR"/>
            </w:rPr>
          </w:pPr>
          <w:hyperlink w:anchor="_Toc56177365" w:history="1">
            <w:r w:rsidR="009C18C1" w:rsidRPr="00F31F4F">
              <w:rPr>
                <w:rStyle w:val="Lienhypertexte"/>
                <w:noProof/>
              </w:rPr>
              <w:t>A.</w:t>
            </w:r>
            <w:r w:rsidR="009C18C1">
              <w:rPr>
                <w:rFonts w:eastAsiaTheme="minorEastAsia" w:cstheme="minorBidi"/>
                <w:i w:val="0"/>
                <w:iCs w:val="0"/>
                <w:noProof/>
                <w:sz w:val="22"/>
                <w:szCs w:val="22"/>
                <w:lang w:eastAsia="fr-FR"/>
              </w:rPr>
              <w:tab/>
            </w:r>
            <w:r w:rsidR="009C18C1" w:rsidRPr="00F31F4F">
              <w:rPr>
                <w:rStyle w:val="Lienhypertexte"/>
                <w:noProof/>
              </w:rPr>
              <w:t>Contexte</w:t>
            </w:r>
            <w:r w:rsidR="009C18C1">
              <w:rPr>
                <w:noProof/>
                <w:webHidden/>
              </w:rPr>
              <w:tab/>
            </w:r>
            <w:r w:rsidR="009C18C1">
              <w:rPr>
                <w:noProof/>
                <w:webHidden/>
              </w:rPr>
              <w:fldChar w:fldCharType="begin"/>
            </w:r>
            <w:r w:rsidR="009C18C1">
              <w:rPr>
                <w:noProof/>
                <w:webHidden/>
              </w:rPr>
              <w:instrText xml:space="preserve"> PAGEREF _Toc56177365 \h </w:instrText>
            </w:r>
            <w:r w:rsidR="009C18C1">
              <w:rPr>
                <w:noProof/>
                <w:webHidden/>
              </w:rPr>
            </w:r>
            <w:r w:rsidR="009C18C1">
              <w:rPr>
                <w:noProof/>
                <w:webHidden/>
              </w:rPr>
              <w:fldChar w:fldCharType="separate"/>
            </w:r>
            <w:r w:rsidR="009C18C1">
              <w:rPr>
                <w:noProof/>
                <w:webHidden/>
              </w:rPr>
              <w:t>77</w:t>
            </w:r>
            <w:r w:rsidR="009C18C1">
              <w:rPr>
                <w:noProof/>
                <w:webHidden/>
              </w:rPr>
              <w:fldChar w:fldCharType="end"/>
            </w:r>
          </w:hyperlink>
        </w:p>
        <w:p w14:paraId="2AD96F4D" w14:textId="2F5B6672" w:rsidR="009C18C1" w:rsidRDefault="008B1E40">
          <w:pPr>
            <w:pStyle w:val="TM3"/>
            <w:tabs>
              <w:tab w:val="left" w:pos="900"/>
            </w:tabs>
            <w:rPr>
              <w:rFonts w:eastAsiaTheme="minorEastAsia" w:cstheme="minorBidi"/>
              <w:i w:val="0"/>
              <w:iCs w:val="0"/>
              <w:noProof/>
              <w:sz w:val="22"/>
              <w:szCs w:val="22"/>
              <w:lang w:eastAsia="fr-FR"/>
            </w:rPr>
          </w:pPr>
          <w:hyperlink w:anchor="_Toc56177366" w:history="1">
            <w:r w:rsidR="009C18C1" w:rsidRPr="00F31F4F">
              <w:rPr>
                <w:rStyle w:val="Lienhypertexte"/>
                <w:noProof/>
              </w:rPr>
              <w:t>B.</w:t>
            </w:r>
            <w:r w:rsidR="009C18C1">
              <w:rPr>
                <w:rFonts w:eastAsiaTheme="minorEastAsia" w:cstheme="minorBidi"/>
                <w:i w:val="0"/>
                <w:iCs w:val="0"/>
                <w:noProof/>
                <w:sz w:val="22"/>
                <w:szCs w:val="22"/>
                <w:lang w:eastAsia="fr-FR"/>
              </w:rPr>
              <w:tab/>
            </w:r>
            <w:r w:rsidR="009C18C1" w:rsidRPr="00F31F4F">
              <w:rPr>
                <w:rStyle w:val="Lienhypertexte"/>
                <w:noProof/>
              </w:rPr>
              <w:t>Organisation</w:t>
            </w:r>
            <w:r w:rsidR="009C18C1">
              <w:rPr>
                <w:noProof/>
                <w:webHidden/>
              </w:rPr>
              <w:tab/>
            </w:r>
            <w:r w:rsidR="009C18C1">
              <w:rPr>
                <w:noProof/>
                <w:webHidden/>
              </w:rPr>
              <w:fldChar w:fldCharType="begin"/>
            </w:r>
            <w:r w:rsidR="009C18C1">
              <w:rPr>
                <w:noProof/>
                <w:webHidden/>
              </w:rPr>
              <w:instrText xml:space="preserve"> PAGEREF _Toc56177366 \h </w:instrText>
            </w:r>
            <w:r w:rsidR="009C18C1">
              <w:rPr>
                <w:noProof/>
                <w:webHidden/>
              </w:rPr>
            </w:r>
            <w:r w:rsidR="009C18C1">
              <w:rPr>
                <w:noProof/>
                <w:webHidden/>
              </w:rPr>
              <w:fldChar w:fldCharType="separate"/>
            </w:r>
            <w:r w:rsidR="009C18C1">
              <w:rPr>
                <w:noProof/>
                <w:webHidden/>
              </w:rPr>
              <w:t>78</w:t>
            </w:r>
            <w:r w:rsidR="009C18C1">
              <w:rPr>
                <w:noProof/>
                <w:webHidden/>
              </w:rPr>
              <w:fldChar w:fldCharType="end"/>
            </w:r>
          </w:hyperlink>
        </w:p>
        <w:p w14:paraId="728FB024" w14:textId="285AB5CC" w:rsidR="009C18C1" w:rsidRDefault="008B1E40">
          <w:pPr>
            <w:pStyle w:val="TM3"/>
            <w:tabs>
              <w:tab w:val="left" w:pos="900"/>
            </w:tabs>
            <w:rPr>
              <w:rFonts w:eastAsiaTheme="minorEastAsia" w:cstheme="minorBidi"/>
              <w:i w:val="0"/>
              <w:iCs w:val="0"/>
              <w:noProof/>
              <w:sz w:val="22"/>
              <w:szCs w:val="22"/>
              <w:lang w:eastAsia="fr-FR"/>
            </w:rPr>
          </w:pPr>
          <w:hyperlink w:anchor="_Toc56177367" w:history="1">
            <w:r w:rsidR="009C18C1" w:rsidRPr="00F31F4F">
              <w:rPr>
                <w:rStyle w:val="Lienhypertexte"/>
                <w:noProof/>
              </w:rPr>
              <w:t>C.</w:t>
            </w:r>
            <w:r w:rsidR="009C18C1">
              <w:rPr>
                <w:rFonts w:eastAsiaTheme="minorEastAsia" w:cstheme="minorBidi"/>
                <w:i w:val="0"/>
                <w:iCs w:val="0"/>
                <w:noProof/>
                <w:sz w:val="22"/>
                <w:szCs w:val="22"/>
                <w:lang w:eastAsia="fr-FR"/>
              </w:rPr>
              <w:tab/>
            </w:r>
            <w:r w:rsidR="009C18C1" w:rsidRPr="00F31F4F">
              <w:rPr>
                <w:rStyle w:val="Lienhypertexte"/>
                <w:noProof/>
              </w:rPr>
              <w:t>Paramètrage de la plateforme de paie</w:t>
            </w:r>
            <w:r w:rsidR="009C18C1">
              <w:rPr>
                <w:noProof/>
                <w:webHidden/>
              </w:rPr>
              <w:tab/>
            </w:r>
            <w:r w:rsidR="009C18C1">
              <w:rPr>
                <w:noProof/>
                <w:webHidden/>
              </w:rPr>
              <w:fldChar w:fldCharType="begin"/>
            </w:r>
            <w:r w:rsidR="009C18C1">
              <w:rPr>
                <w:noProof/>
                <w:webHidden/>
              </w:rPr>
              <w:instrText xml:space="preserve"> PAGEREF _Toc56177367 \h </w:instrText>
            </w:r>
            <w:r w:rsidR="009C18C1">
              <w:rPr>
                <w:noProof/>
                <w:webHidden/>
              </w:rPr>
            </w:r>
            <w:r w:rsidR="009C18C1">
              <w:rPr>
                <w:noProof/>
                <w:webHidden/>
              </w:rPr>
              <w:fldChar w:fldCharType="separate"/>
            </w:r>
            <w:r w:rsidR="009C18C1">
              <w:rPr>
                <w:noProof/>
                <w:webHidden/>
              </w:rPr>
              <w:t>81</w:t>
            </w:r>
            <w:r w:rsidR="009C18C1">
              <w:rPr>
                <w:noProof/>
                <w:webHidden/>
              </w:rPr>
              <w:fldChar w:fldCharType="end"/>
            </w:r>
          </w:hyperlink>
        </w:p>
        <w:p w14:paraId="0D6546BF" w14:textId="1D8D88C5" w:rsidR="009C18C1" w:rsidRDefault="008B1E40">
          <w:pPr>
            <w:pStyle w:val="TM3"/>
            <w:tabs>
              <w:tab w:val="left" w:pos="900"/>
            </w:tabs>
            <w:rPr>
              <w:rFonts w:eastAsiaTheme="minorEastAsia" w:cstheme="minorBidi"/>
              <w:i w:val="0"/>
              <w:iCs w:val="0"/>
              <w:noProof/>
              <w:sz w:val="22"/>
              <w:szCs w:val="22"/>
              <w:lang w:eastAsia="fr-FR"/>
            </w:rPr>
          </w:pPr>
          <w:hyperlink w:anchor="_Toc56177368" w:history="1">
            <w:r w:rsidR="009C18C1" w:rsidRPr="00F31F4F">
              <w:rPr>
                <w:rStyle w:val="Lienhypertexte"/>
                <w:noProof/>
              </w:rPr>
              <w:t>D.</w:t>
            </w:r>
            <w:r w:rsidR="009C18C1">
              <w:rPr>
                <w:rFonts w:eastAsiaTheme="minorEastAsia" w:cstheme="minorBidi"/>
                <w:i w:val="0"/>
                <w:iCs w:val="0"/>
                <w:noProof/>
                <w:sz w:val="22"/>
                <w:szCs w:val="22"/>
                <w:lang w:eastAsia="fr-FR"/>
              </w:rPr>
              <w:tab/>
            </w:r>
            <w:r w:rsidR="009C18C1" w:rsidRPr="00F31F4F">
              <w:rPr>
                <w:rStyle w:val="Lienhypertexte"/>
                <w:noProof/>
              </w:rPr>
              <w:t>Paramètrage des règles de paie</w:t>
            </w:r>
            <w:r w:rsidR="009C18C1">
              <w:rPr>
                <w:noProof/>
                <w:webHidden/>
              </w:rPr>
              <w:tab/>
            </w:r>
            <w:r w:rsidR="009C18C1">
              <w:rPr>
                <w:noProof/>
                <w:webHidden/>
              </w:rPr>
              <w:fldChar w:fldCharType="begin"/>
            </w:r>
            <w:r w:rsidR="009C18C1">
              <w:rPr>
                <w:noProof/>
                <w:webHidden/>
              </w:rPr>
              <w:instrText xml:space="preserve"> PAGEREF _Toc56177368 \h </w:instrText>
            </w:r>
            <w:r w:rsidR="009C18C1">
              <w:rPr>
                <w:noProof/>
                <w:webHidden/>
              </w:rPr>
            </w:r>
            <w:r w:rsidR="009C18C1">
              <w:rPr>
                <w:noProof/>
                <w:webHidden/>
              </w:rPr>
              <w:fldChar w:fldCharType="separate"/>
            </w:r>
            <w:r w:rsidR="009C18C1">
              <w:rPr>
                <w:noProof/>
                <w:webHidden/>
              </w:rPr>
              <w:t>83</w:t>
            </w:r>
            <w:r w:rsidR="009C18C1">
              <w:rPr>
                <w:noProof/>
                <w:webHidden/>
              </w:rPr>
              <w:fldChar w:fldCharType="end"/>
            </w:r>
          </w:hyperlink>
        </w:p>
        <w:p w14:paraId="0157D5FF" w14:textId="07482710" w:rsidR="009C18C1" w:rsidRDefault="008B1E40">
          <w:pPr>
            <w:pStyle w:val="TM3"/>
            <w:tabs>
              <w:tab w:val="left" w:pos="900"/>
            </w:tabs>
            <w:rPr>
              <w:rFonts w:eastAsiaTheme="minorEastAsia" w:cstheme="minorBidi"/>
              <w:i w:val="0"/>
              <w:iCs w:val="0"/>
              <w:noProof/>
              <w:sz w:val="22"/>
              <w:szCs w:val="22"/>
              <w:lang w:eastAsia="fr-FR"/>
            </w:rPr>
          </w:pPr>
          <w:hyperlink w:anchor="_Toc56177369" w:history="1">
            <w:r w:rsidR="009C18C1" w:rsidRPr="00F31F4F">
              <w:rPr>
                <w:rStyle w:val="Lienhypertexte"/>
                <w:noProof/>
              </w:rPr>
              <w:t>E.</w:t>
            </w:r>
            <w:r w:rsidR="009C18C1">
              <w:rPr>
                <w:rFonts w:eastAsiaTheme="minorEastAsia" w:cstheme="minorBidi"/>
                <w:i w:val="0"/>
                <w:iCs w:val="0"/>
                <w:noProof/>
                <w:sz w:val="22"/>
                <w:szCs w:val="22"/>
                <w:lang w:eastAsia="fr-FR"/>
              </w:rPr>
              <w:tab/>
            </w:r>
            <w:r w:rsidR="009C18C1" w:rsidRPr="00F31F4F">
              <w:rPr>
                <w:rStyle w:val="Lienhypertexte"/>
                <w:noProof/>
              </w:rPr>
              <w:t>Conclusion</w:t>
            </w:r>
            <w:r w:rsidR="009C18C1">
              <w:rPr>
                <w:noProof/>
                <w:webHidden/>
              </w:rPr>
              <w:tab/>
            </w:r>
            <w:r w:rsidR="009C18C1">
              <w:rPr>
                <w:noProof/>
                <w:webHidden/>
              </w:rPr>
              <w:fldChar w:fldCharType="begin"/>
            </w:r>
            <w:r w:rsidR="009C18C1">
              <w:rPr>
                <w:noProof/>
                <w:webHidden/>
              </w:rPr>
              <w:instrText xml:space="preserve"> PAGEREF _Toc56177369 \h </w:instrText>
            </w:r>
            <w:r w:rsidR="009C18C1">
              <w:rPr>
                <w:noProof/>
                <w:webHidden/>
              </w:rPr>
            </w:r>
            <w:r w:rsidR="009C18C1">
              <w:rPr>
                <w:noProof/>
                <w:webHidden/>
              </w:rPr>
              <w:fldChar w:fldCharType="separate"/>
            </w:r>
            <w:r w:rsidR="009C18C1">
              <w:rPr>
                <w:noProof/>
                <w:webHidden/>
              </w:rPr>
              <w:t>90</w:t>
            </w:r>
            <w:r w:rsidR="009C18C1">
              <w:rPr>
                <w:noProof/>
                <w:webHidden/>
              </w:rPr>
              <w:fldChar w:fldCharType="end"/>
            </w:r>
          </w:hyperlink>
        </w:p>
        <w:p w14:paraId="21B94B7D" w14:textId="68852392" w:rsidR="009C18C1" w:rsidRDefault="008B1E40">
          <w:pPr>
            <w:pStyle w:val="TM1"/>
            <w:tabs>
              <w:tab w:val="left" w:pos="360"/>
              <w:tab w:val="right" w:leader="dot" w:pos="10196"/>
            </w:tabs>
            <w:rPr>
              <w:rFonts w:eastAsiaTheme="minorEastAsia" w:cstheme="minorBidi"/>
              <w:b w:val="0"/>
              <w:bCs w:val="0"/>
              <w:caps w:val="0"/>
              <w:noProof/>
              <w:sz w:val="22"/>
              <w:szCs w:val="22"/>
              <w:lang w:val="fr-FR" w:eastAsia="fr-FR"/>
            </w:rPr>
          </w:pPr>
          <w:hyperlink w:anchor="_Toc56177370" w:history="1">
            <w:r w:rsidR="009C18C1" w:rsidRPr="00F31F4F">
              <w:rPr>
                <w:rStyle w:val="Lienhypertexte"/>
                <w:noProof/>
              </w:rPr>
              <w:t>4</w:t>
            </w:r>
            <w:r w:rsidR="009C18C1">
              <w:rPr>
                <w:rFonts w:eastAsiaTheme="minorEastAsia" w:cstheme="minorBidi"/>
                <w:b w:val="0"/>
                <w:bCs w:val="0"/>
                <w:caps w:val="0"/>
                <w:noProof/>
                <w:sz w:val="22"/>
                <w:szCs w:val="22"/>
                <w:lang w:val="fr-FR" w:eastAsia="fr-FR"/>
              </w:rPr>
              <w:tab/>
            </w:r>
            <w:r w:rsidR="009C18C1" w:rsidRPr="00F31F4F">
              <w:rPr>
                <w:rStyle w:val="Lienhypertexte"/>
                <w:noProof/>
              </w:rPr>
              <w:t>Projets Personnels</w:t>
            </w:r>
            <w:r w:rsidR="009C18C1">
              <w:rPr>
                <w:noProof/>
                <w:webHidden/>
              </w:rPr>
              <w:tab/>
            </w:r>
            <w:r w:rsidR="009C18C1">
              <w:rPr>
                <w:noProof/>
                <w:webHidden/>
              </w:rPr>
              <w:fldChar w:fldCharType="begin"/>
            </w:r>
            <w:r w:rsidR="009C18C1">
              <w:rPr>
                <w:noProof/>
                <w:webHidden/>
              </w:rPr>
              <w:instrText xml:space="preserve"> PAGEREF _Toc56177370 \h </w:instrText>
            </w:r>
            <w:r w:rsidR="009C18C1">
              <w:rPr>
                <w:noProof/>
                <w:webHidden/>
              </w:rPr>
            </w:r>
            <w:r w:rsidR="009C18C1">
              <w:rPr>
                <w:noProof/>
                <w:webHidden/>
              </w:rPr>
              <w:fldChar w:fldCharType="separate"/>
            </w:r>
            <w:r w:rsidR="009C18C1">
              <w:rPr>
                <w:noProof/>
                <w:webHidden/>
              </w:rPr>
              <w:t>91</w:t>
            </w:r>
            <w:r w:rsidR="009C18C1">
              <w:rPr>
                <w:noProof/>
                <w:webHidden/>
              </w:rPr>
              <w:fldChar w:fldCharType="end"/>
            </w:r>
          </w:hyperlink>
        </w:p>
        <w:p w14:paraId="5C91C88F" w14:textId="173C28F1" w:rsidR="009C18C1" w:rsidRDefault="008B1E40">
          <w:pPr>
            <w:pStyle w:val="TM2"/>
            <w:tabs>
              <w:tab w:val="left" w:pos="720"/>
              <w:tab w:val="right" w:leader="dot" w:pos="10196"/>
            </w:tabs>
            <w:rPr>
              <w:rFonts w:eastAsiaTheme="minorEastAsia" w:cstheme="minorBidi"/>
              <w:smallCaps w:val="0"/>
              <w:noProof/>
              <w:sz w:val="22"/>
              <w:szCs w:val="22"/>
              <w:lang w:eastAsia="fr-FR"/>
            </w:rPr>
          </w:pPr>
          <w:hyperlink w:anchor="_Toc56177371" w:history="1">
            <w:r w:rsidR="009C18C1" w:rsidRPr="00F31F4F">
              <w:rPr>
                <w:rStyle w:val="Lienhypertexte"/>
                <w:noProof/>
              </w:rPr>
              <w:t>4.1</w:t>
            </w:r>
            <w:r w:rsidR="009C18C1">
              <w:rPr>
                <w:rFonts w:eastAsiaTheme="minorEastAsia" w:cstheme="minorBidi"/>
                <w:smallCaps w:val="0"/>
                <w:noProof/>
                <w:sz w:val="22"/>
                <w:szCs w:val="22"/>
                <w:lang w:eastAsia="fr-FR"/>
              </w:rPr>
              <w:tab/>
            </w:r>
            <w:r w:rsidR="009C18C1" w:rsidRPr="00F31F4F">
              <w:rPr>
                <w:rStyle w:val="Lienhypertexte"/>
                <w:noProof/>
              </w:rPr>
              <w:t>Randoudev3</w:t>
            </w:r>
            <w:r w:rsidR="009C18C1">
              <w:rPr>
                <w:noProof/>
                <w:webHidden/>
              </w:rPr>
              <w:tab/>
            </w:r>
            <w:r w:rsidR="009C18C1">
              <w:rPr>
                <w:noProof/>
                <w:webHidden/>
              </w:rPr>
              <w:fldChar w:fldCharType="begin"/>
            </w:r>
            <w:r w:rsidR="009C18C1">
              <w:rPr>
                <w:noProof/>
                <w:webHidden/>
              </w:rPr>
              <w:instrText xml:space="preserve"> PAGEREF _Toc56177371 \h </w:instrText>
            </w:r>
            <w:r w:rsidR="009C18C1">
              <w:rPr>
                <w:noProof/>
                <w:webHidden/>
              </w:rPr>
            </w:r>
            <w:r w:rsidR="009C18C1">
              <w:rPr>
                <w:noProof/>
                <w:webHidden/>
              </w:rPr>
              <w:fldChar w:fldCharType="separate"/>
            </w:r>
            <w:r w:rsidR="009C18C1">
              <w:rPr>
                <w:noProof/>
                <w:webHidden/>
              </w:rPr>
              <w:t>91</w:t>
            </w:r>
            <w:r w:rsidR="009C18C1">
              <w:rPr>
                <w:noProof/>
                <w:webHidden/>
              </w:rPr>
              <w:fldChar w:fldCharType="end"/>
            </w:r>
          </w:hyperlink>
        </w:p>
        <w:p w14:paraId="5FC80C99" w14:textId="1911DB14" w:rsidR="009C18C1" w:rsidRDefault="008B1E40">
          <w:pPr>
            <w:pStyle w:val="TM3"/>
            <w:tabs>
              <w:tab w:val="left" w:pos="900"/>
            </w:tabs>
            <w:rPr>
              <w:rFonts w:eastAsiaTheme="minorEastAsia" w:cstheme="minorBidi"/>
              <w:i w:val="0"/>
              <w:iCs w:val="0"/>
              <w:noProof/>
              <w:sz w:val="22"/>
              <w:szCs w:val="22"/>
              <w:lang w:eastAsia="fr-FR"/>
            </w:rPr>
          </w:pPr>
          <w:hyperlink w:anchor="_Toc56177372" w:history="1">
            <w:r w:rsidR="009C18C1" w:rsidRPr="00F31F4F">
              <w:rPr>
                <w:rStyle w:val="Lienhypertexte"/>
                <w:noProof/>
              </w:rPr>
              <w:t>A.</w:t>
            </w:r>
            <w:r w:rsidR="009C18C1">
              <w:rPr>
                <w:rFonts w:eastAsiaTheme="minorEastAsia" w:cstheme="minorBidi"/>
                <w:i w:val="0"/>
                <w:iCs w:val="0"/>
                <w:noProof/>
                <w:sz w:val="22"/>
                <w:szCs w:val="22"/>
                <w:lang w:eastAsia="fr-FR"/>
              </w:rPr>
              <w:tab/>
            </w:r>
            <w:r w:rsidR="009C18C1" w:rsidRPr="00F31F4F">
              <w:rPr>
                <w:rStyle w:val="Lienhypertexte"/>
                <w:noProof/>
              </w:rPr>
              <w:t>Le Contexte</w:t>
            </w:r>
            <w:r w:rsidR="009C18C1">
              <w:rPr>
                <w:noProof/>
                <w:webHidden/>
              </w:rPr>
              <w:tab/>
            </w:r>
            <w:r w:rsidR="009C18C1">
              <w:rPr>
                <w:noProof/>
                <w:webHidden/>
              </w:rPr>
              <w:fldChar w:fldCharType="begin"/>
            </w:r>
            <w:r w:rsidR="009C18C1">
              <w:rPr>
                <w:noProof/>
                <w:webHidden/>
              </w:rPr>
              <w:instrText xml:space="preserve"> PAGEREF _Toc56177372 \h </w:instrText>
            </w:r>
            <w:r w:rsidR="009C18C1">
              <w:rPr>
                <w:noProof/>
                <w:webHidden/>
              </w:rPr>
            </w:r>
            <w:r w:rsidR="009C18C1">
              <w:rPr>
                <w:noProof/>
                <w:webHidden/>
              </w:rPr>
              <w:fldChar w:fldCharType="separate"/>
            </w:r>
            <w:r w:rsidR="009C18C1">
              <w:rPr>
                <w:noProof/>
                <w:webHidden/>
              </w:rPr>
              <w:t>91</w:t>
            </w:r>
            <w:r w:rsidR="009C18C1">
              <w:rPr>
                <w:noProof/>
                <w:webHidden/>
              </w:rPr>
              <w:fldChar w:fldCharType="end"/>
            </w:r>
          </w:hyperlink>
        </w:p>
        <w:p w14:paraId="1898284B" w14:textId="30F9C211" w:rsidR="009C18C1" w:rsidRDefault="008B1E40">
          <w:pPr>
            <w:pStyle w:val="TM3"/>
            <w:tabs>
              <w:tab w:val="left" w:pos="900"/>
            </w:tabs>
            <w:rPr>
              <w:rFonts w:eastAsiaTheme="minorEastAsia" w:cstheme="minorBidi"/>
              <w:i w:val="0"/>
              <w:iCs w:val="0"/>
              <w:noProof/>
              <w:sz w:val="22"/>
              <w:szCs w:val="22"/>
              <w:lang w:eastAsia="fr-FR"/>
            </w:rPr>
          </w:pPr>
          <w:hyperlink w:anchor="_Toc56177373" w:history="1">
            <w:r w:rsidR="009C18C1" w:rsidRPr="00F31F4F">
              <w:rPr>
                <w:rStyle w:val="Lienhypertexte"/>
                <w:noProof/>
              </w:rPr>
              <w:t>B.</w:t>
            </w:r>
            <w:r w:rsidR="009C18C1">
              <w:rPr>
                <w:rFonts w:eastAsiaTheme="minorEastAsia" w:cstheme="minorBidi"/>
                <w:i w:val="0"/>
                <w:iCs w:val="0"/>
                <w:noProof/>
                <w:sz w:val="22"/>
                <w:szCs w:val="22"/>
                <w:lang w:eastAsia="fr-FR"/>
              </w:rPr>
              <w:tab/>
            </w:r>
            <w:r w:rsidR="009C18C1" w:rsidRPr="00F31F4F">
              <w:rPr>
                <w:rStyle w:val="Lienhypertexte"/>
                <w:noProof/>
              </w:rPr>
              <w:t>Le Besoin</w:t>
            </w:r>
            <w:r w:rsidR="009C18C1">
              <w:rPr>
                <w:noProof/>
                <w:webHidden/>
              </w:rPr>
              <w:tab/>
            </w:r>
            <w:r w:rsidR="009C18C1">
              <w:rPr>
                <w:noProof/>
                <w:webHidden/>
              </w:rPr>
              <w:fldChar w:fldCharType="begin"/>
            </w:r>
            <w:r w:rsidR="009C18C1">
              <w:rPr>
                <w:noProof/>
                <w:webHidden/>
              </w:rPr>
              <w:instrText xml:space="preserve"> PAGEREF _Toc56177373 \h </w:instrText>
            </w:r>
            <w:r w:rsidR="009C18C1">
              <w:rPr>
                <w:noProof/>
                <w:webHidden/>
              </w:rPr>
            </w:r>
            <w:r w:rsidR="009C18C1">
              <w:rPr>
                <w:noProof/>
                <w:webHidden/>
              </w:rPr>
              <w:fldChar w:fldCharType="separate"/>
            </w:r>
            <w:r w:rsidR="009C18C1">
              <w:rPr>
                <w:noProof/>
                <w:webHidden/>
              </w:rPr>
              <w:t>92</w:t>
            </w:r>
            <w:r w:rsidR="009C18C1">
              <w:rPr>
                <w:noProof/>
                <w:webHidden/>
              </w:rPr>
              <w:fldChar w:fldCharType="end"/>
            </w:r>
          </w:hyperlink>
        </w:p>
        <w:p w14:paraId="204E8F81" w14:textId="13BF7878" w:rsidR="009C18C1" w:rsidRDefault="008B1E40">
          <w:pPr>
            <w:pStyle w:val="TM3"/>
            <w:tabs>
              <w:tab w:val="left" w:pos="900"/>
            </w:tabs>
            <w:rPr>
              <w:rFonts w:eastAsiaTheme="minorEastAsia" w:cstheme="minorBidi"/>
              <w:i w:val="0"/>
              <w:iCs w:val="0"/>
              <w:noProof/>
              <w:sz w:val="22"/>
              <w:szCs w:val="22"/>
              <w:lang w:eastAsia="fr-FR"/>
            </w:rPr>
          </w:pPr>
          <w:hyperlink w:anchor="_Toc56177374" w:history="1">
            <w:r w:rsidR="009C18C1" w:rsidRPr="00F31F4F">
              <w:rPr>
                <w:rStyle w:val="Lienhypertexte"/>
                <w:noProof/>
              </w:rPr>
              <w:t>C.</w:t>
            </w:r>
            <w:r w:rsidR="009C18C1">
              <w:rPr>
                <w:rFonts w:eastAsiaTheme="minorEastAsia" w:cstheme="minorBidi"/>
                <w:i w:val="0"/>
                <w:iCs w:val="0"/>
                <w:noProof/>
                <w:sz w:val="22"/>
                <w:szCs w:val="22"/>
                <w:lang w:eastAsia="fr-FR"/>
              </w:rPr>
              <w:tab/>
            </w:r>
            <w:r w:rsidR="009C18C1" w:rsidRPr="00F31F4F">
              <w:rPr>
                <w:rStyle w:val="Lienhypertexte"/>
                <w:noProof/>
              </w:rPr>
              <w:t>La Conception</w:t>
            </w:r>
            <w:r w:rsidR="009C18C1">
              <w:rPr>
                <w:noProof/>
                <w:webHidden/>
              </w:rPr>
              <w:tab/>
            </w:r>
            <w:r w:rsidR="009C18C1">
              <w:rPr>
                <w:noProof/>
                <w:webHidden/>
              </w:rPr>
              <w:fldChar w:fldCharType="begin"/>
            </w:r>
            <w:r w:rsidR="009C18C1">
              <w:rPr>
                <w:noProof/>
                <w:webHidden/>
              </w:rPr>
              <w:instrText xml:space="preserve"> PAGEREF _Toc56177374 \h </w:instrText>
            </w:r>
            <w:r w:rsidR="009C18C1">
              <w:rPr>
                <w:noProof/>
                <w:webHidden/>
              </w:rPr>
            </w:r>
            <w:r w:rsidR="009C18C1">
              <w:rPr>
                <w:noProof/>
                <w:webHidden/>
              </w:rPr>
              <w:fldChar w:fldCharType="separate"/>
            </w:r>
            <w:r w:rsidR="009C18C1">
              <w:rPr>
                <w:noProof/>
                <w:webHidden/>
              </w:rPr>
              <w:t>92</w:t>
            </w:r>
            <w:r w:rsidR="009C18C1">
              <w:rPr>
                <w:noProof/>
                <w:webHidden/>
              </w:rPr>
              <w:fldChar w:fldCharType="end"/>
            </w:r>
          </w:hyperlink>
        </w:p>
        <w:p w14:paraId="00E3FB91" w14:textId="49E88AA9" w:rsidR="009C18C1" w:rsidRDefault="008B1E40">
          <w:pPr>
            <w:pStyle w:val="TM3"/>
            <w:tabs>
              <w:tab w:val="left" w:pos="900"/>
            </w:tabs>
            <w:rPr>
              <w:rFonts w:eastAsiaTheme="minorEastAsia" w:cstheme="minorBidi"/>
              <w:i w:val="0"/>
              <w:iCs w:val="0"/>
              <w:noProof/>
              <w:sz w:val="22"/>
              <w:szCs w:val="22"/>
              <w:lang w:eastAsia="fr-FR"/>
            </w:rPr>
          </w:pPr>
          <w:hyperlink w:anchor="_Toc56177375" w:history="1">
            <w:r w:rsidR="009C18C1" w:rsidRPr="00F31F4F">
              <w:rPr>
                <w:rStyle w:val="Lienhypertexte"/>
                <w:noProof/>
              </w:rPr>
              <w:t>D.</w:t>
            </w:r>
            <w:r w:rsidR="009C18C1">
              <w:rPr>
                <w:rFonts w:eastAsiaTheme="minorEastAsia" w:cstheme="minorBidi"/>
                <w:i w:val="0"/>
                <w:iCs w:val="0"/>
                <w:noProof/>
                <w:sz w:val="22"/>
                <w:szCs w:val="22"/>
                <w:lang w:eastAsia="fr-FR"/>
              </w:rPr>
              <w:tab/>
            </w:r>
            <w:r w:rsidR="009C18C1" w:rsidRPr="00F31F4F">
              <w:rPr>
                <w:rStyle w:val="Lienhypertexte"/>
                <w:noProof/>
              </w:rPr>
              <w:t>La réalisation du projet</w:t>
            </w:r>
            <w:r w:rsidR="009C18C1">
              <w:rPr>
                <w:noProof/>
                <w:webHidden/>
              </w:rPr>
              <w:tab/>
            </w:r>
            <w:r w:rsidR="009C18C1">
              <w:rPr>
                <w:noProof/>
                <w:webHidden/>
              </w:rPr>
              <w:fldChar w:fldCharType="begin"/>
            </w:r>
            <w:r w:rsidR="009C18C1">
              <w:rPr>
                <w:noProof/>
                <w:webHidden/>
              </w:rPr>
              <w:instrText xml:space="preserve"> PAGEREF _Toc56177375 \h </w:instrText>
            </w:r>
            <w:r w:rsidR="009C18C1">
              <w:rPr>
                <w:noProof/>
                <w:webHidden/>
              </w:rPr>
            </w:r>
            <w:r w:rsidR="009C18C1">
              <w:rPr>
                <w:noProof/>
                <w:webHidden/>
              </w:rPr>
              <w:fldChar w:fldCharType="separate"/>
            </w:r>
            <w:r w:rsidR="009C18C1">
              <w:rPr>
                <w:noProof/>
                <w:webHidden/>
              </w:rPr>
              <w:t>101</w:t>
            </w:r>
            <w:r w:rsidR="009C18C1">
              <w:rPr>
                <w:noProof/>
                <w:webHidden/>
              </w:rPr>
              <w:fldChar w:fldCharType="end"/>
            </w:r>
          </w:hyperlink>
        </w:p>
        <w:p w14:paraId="4536A9E4" w14:textId="14073844" w:rsidR="009C18C1" w:rsidRDefault="008B1E40">
          <w:pPr>
            <w:pStyle w:val="TM3"/>
            <w:tabs>
              <w:tab w:val="left" w:pos="900"/>
            </w:tabs>
            <w:rPr>
              <w:rFonts w:eastAsiaTheme="minorEastAsia" w:cstheme="minorBidi"/>
              <w:i w:val="0"/>
              <w:iCs w:val="0"/>
              <w:noProof/>
              <w:sz w:val="22"/>
              <w:szCs w:val="22"/>
              <w:lang w:eastAsia="fr-FR"/>
            </w:rPr>
          </w:pPr>
          <w:hyperlink w:anchor="_Toc56177376" w:history="1">
            <w:r w:rsidR="009C18C1" w:rsidRPr="00F31F4F">
              <w:rPr>
                <w:rStyle w:val="Lienhypertexte"/>
                <w:noProof/>
              </w:rPr>
              <w:t>E.</w:t>
            </w:r>
            <w:r w:rsidR="009C18C1">
              <w:rPr>
                <w:rFonts w:eastAsiaTheme="minorEastAsia" w:cstheme="minorBidi"/>
                <w:i w:val="0"/>
                <w:iCs w:val="0"/>
                <w:noProof/>
                <w:sz w:val="22"/>
                <w:szCs w:val="22"/>
                <w:lang w:eastAsia="fr-FR"/>
              </w:rPr>
              <w:tab/>
            </w:r>
            <w:r w:rsidR="009C18C1" w:rsidRPr="00F31F4F">
              <w:rPr>
                <w:rStyle w:val="Lienhypertexte"/>
                <w:noProof/>
              </w:rPr>
              <w:t>Conclusion</w:t>
            </w:r>
            <w:r w:rsidR="009C18C1">
              <w:rPr>
                <w:noProof/>
                <w:webHidden/>
              </w:rPr>
              <w:tab/>
            </w:r>
            <w:r w:rsidR="009C18C1">
              <w:rPr>
                <w:noProof/>
                <w:webHidden/>
              </w:rPr>
              <w:fldChar w:fldCharType="begin"/>
            </w:r>
            <w:r w:rsidR="009C18C1">
              <w:rPr>
                <w:noProof/>
                <w:webHidden/>
              </w:rPr>
              <w:instrText xml:space="preserve"> PAGEREF _Toc56177376 \h </w:instrText>
            </w:r>
            <w:r w:rsidR="009C18C1">
              <w:rPr>
                <w:noProof/>
                <w:webHidden/>
              </w:rPr>
            </w:r>
            <w:r w:rsidR="009C18C1">
              <w:rPr>
                <w:noProof/>
                <w:webHidden/>
              </w:rPr>
              <w:fldChar w:fldCharType="separate"/>
            </w:r>
            <w:r w:rsidR="009C18C1">
              <w:rPr>
                <w:noProof/>
                <w:webHidden/>
              </w:rPr>
              <w:t>116</w:t>
            </w:r>
            <w:r w:rsidR="009C18C1">
              <w:rPr>
                <w:noProof/>
                <w:webHidden/>
              </w:rPr>
              <w:fldChar w:fldCharType="end"/>
            </w:r>
          </w:hyperlink>
        </w:p>
        <w:p w14:paraId="5D205CDB" w14:textId="58AE27F1" w:rsidR="009C18C1" w:rsidRDefault="008B1E40">
          <w:pPr>
            <w:pStyle w:val="TM2"/>
            <w:tabs>
              <w:tab w:val="left" w:pos="720"/>
              <w:tab w:val="right" w:leader="dot" w:pos="10196"/>
            </w:tabs>
            <w:rPr>
              <w:rFonts w:eastAsiaTheme="minorEastAsia" w:cstheme="minorBidi"/>
              <w:smallCaps w:val="0"/>
              <w:noProof/>
              <w:sz w:val="22"/>
              <w:szCs w:val="22"/>
              <w:lang w:eastAsia="fr-FR"/>
            </w:rPr>
          </w:pPr>
          <w:hyperlink w:anchor="_Toc56177377" w:history="1">
            <w:r w:rsidR="009C18C1" w:rsidRPr="00F31F4F">
              <w:rPr>
                <w:rStyle w:val="Lienhypertexte"/>
                <w:noProof/>
              </w:rPr>
              <w:t>4.2</w:t>
            </w:r>
            <w:r w:rsidR="009C18C1">
              <w:rPr>
                <w:rFonts w:eastAsiaTheme="minorEastAsia" w:cstheme="minorBidi"/>
                <w:smallCaps w:val="0"/>
                <w:noProof/>
                <w:sz w:val="22"/>
                <w:szCs w:val="22"/>
                <w:lang w:eastAsia="fr-FR"/>
              </w:rPr>
              <w:tab/>
            </w:r>
            <w:r w:rsidR="009C18C1" w:rsidRPr="00F31F4F">
              <w:rPr>
                <w:rStyle w:val="Lienhypertexte"/>
                <w:noProof/>
              </w:rPr>
              <w:t>Animoz</w:t>
            </w:r>
            <w:r w:rsidR="009C18C1">
              <w:rPr>
                <w:noProof/>
                <w:webHidden/>
              </w:rPr>
              <w:tab/>
            </w:r>
            <w:r w:rsidR="009C18C1">
              <w:rPr>
                <w:noProof/>
                <w:webHidden/>
              </w:rPr>
              <w:fldChar w:fldCharType="begin"/>
            </w:r>
            <w:r w:rsidR="009C18C1">
              <w:rPr>
                <w:noProof/>
                <w:webHidden/>
              </w:rPr>
              <w:instrText xml:space="preserve"> PAGEREF _Toc56177377 \h </w:instrText>
            </w:r>
            <w:r w:rsidR="009C18C1">
              <w:rPr>
                <w:noProof/>
                <w:webHidden/>
              </w:rPr>
            </w:r>
            <w:r w:rsidR="009C18C1">
              <w:rPr>
                <w:noProof/>
                <w:webHidden/>
              </w:rPr>
              <w:fldChar w:fldCharType="separate"/>
            </w:r>
            <w:r w:rsidR="009C18C1">
              <w:rPr>
                <w:noProof/>
                <w:webHidden/>
              </w:rPr>
              <w:t>116</w:t>
            </w:r>
            <w:r w:rsidR="009C18C1">
              <w:rPr>
                <w:noProof/>
                <w:webHidden/>
              </w:rPr>
              <w:fldChar w:fldCharType="end"/>
            </w:r>
          </w:hyperlink>
        </w:p>
        <w:p w14:paraId="3D97185F" w14:textId="4E1EDF66" w:rsidR="009C18C1" w:rsidRDefault="008B1E40">
          <w:pPr>
            <w:pStyle w:val="TM3"/>
            <w:tabs>
              <w:tab w:val="left" w:pos="900"/>
            </w:tabs>
            <w:rPr>
              <w:rFonts w:eastAsiaTheme="minorEastAsia" w:cstheme="minorBidi"/>
              <w:i w:val="0"/>
              <w:iCs w:val="0"/>
              <w:noProof/>
              <w:sz w:val="22"/>
              <w:szCs w:val="22"/>
              <w:lang w:eastAsia="fr-FR"/>
            </w:rPr>
          </w:pPr>
          <w:hyperlink w:anchor="_Toc56177378" w:history="1">
            <w:r w:rsidR="009C18C1" w:rsidRPr="00F31F4F">
              <w:rPr>
                <w:rStyle w:val="Lienhypertexte"/>
                <w:noProof/>
              </w:rPr>
              <w:t>A.</w:t>
            </w:r>
            <w:r w:rsidR="009C18C1">
              <w:rPr>
                <w:rFonts w:eastAsiaTheme="minorEastAsia" w:cstheme="minorBidi"/>
                <w:i w:val="0"/>
                <w:iCs w:val="0"/>
                <w:noProof/>
                <w:sz w:val="22"/>
                <w:szCs w:val="22"/>
                <w:lang w:eastAsia="fr-FR"/>
              </w:rPr>
              <w:tab/>
            </w:r>
            <w:r w:rsidR="009C18C1" w:rsidRPr="00F31F4F">
              <w:rPr>
                <w:rStyle w:val="Lienhypertexte"/>
                <w:noProof/>
              </w:rPr>
              <w:t>Contexte</w:t>
            </w:r>
            <w:r w:rsidR="009C18C1">
              <w:rPr>
                <w:noProof/>
                <w:webHidden/>
              </w:rPr>
              <w:tab/>
            </w:r>
            <w:r w:rsidR="009C18C1">
              <w:rPr>
                <w:noProof/>
                <w:webHidden/>
              </w:rPr>
              <w:fldChar w:fldCharType="begin"/>
            </w:r>
            <w:r w:rsidR="009C18C1">
              <w:rPr>
                <w:noProof/>
                <w:webHidden/>
              </w:rPr>
              <w:instrText xml:space="preserve"> PAGEREF _Toc56177378 \h </w:instrText>
            </w:r>
            <w:r w:rsidR="009C18C1">
              <w:rPr>
                <w:noProof/>
                <w:webHidden/>
              </w:rPr>
            </w:r>
            <w:r w:rsidR="009C18C1">
              <w:rPr>
                <w:noProof/>
                <w:webHidden/>
              </w:rPr>
              <w:fldChar w:fldCharType="separate"/>
            </w:r>
            <w:r w:rsidR="009C18C1">
              <w:rPr>
                <w:noProof/>
                <w:webHidden/>
              </w:rPr>
              <w:t>116</w:t>
            </w:r>
            <w:r w:rsidR="009C18C1">
              <w:rPr>
                <w:noProof/>
                <w:webHidden/>
              </w:rPr>
              <w:fldChar w:fldCharType="end"/>
            </w:r>
          </w:hyperlink>
        </w:p>
        <w:p w14:paraId="688ED40B" w14:textId="591B48BB" w:rsidR="009C18C1" w:rsidRDefault="008B1E40">
          <w:pPr>
            <w:pStyle w:val="TM3"/>
            <w:tabs>
              <w:tab w:val="left" w:pos="900"/>
            </w:tabs>
            <w:rPr>
              <w:rFonts w:eastAsiaTheme="minorEastAsia" w:cstheme="minorBidi"/>
              <w:i w:val="0"/>
              <w:iCs w:val="0"/>
              <w:noProof/>
              <w:sz w:val="22"/>
              <w:szCs w:val="22"/>
              <w:lang w:eastAsia="fr-FR"/>
            </w:rPr>
          </w:pPr>
          <w:hyperlink w:anchor="_Toc56177379" w:history="1">
            <w:r w:rsidR="009C18C1" w:rsidRPr="00F31F4F">
              <w:rPr>
                <w:rStyle w:val="Lienhypertexte"/>
                <w:noProof/>
              </w:rPr>
              <w:t>B.</w:t>
            </w:r>
            <w:r w:rsidR="009C18C1">
              <w:rPr>
                <w:rFonts w:eastAsiaTheme="minorEastAsia" w:cstheme="minorBidi"/>
                <w:i w:val="0"/>
                <w:iCs w:val="0"/>
                <w:noProof/>
                <w:sz w:val="22"/>
                <w:szCs w:val="22"/>
                <w:lang w:eastAsia="fr-FR"/>
              </w:rPr>
              <w:tab/>
            </w:r>
            <w:r w:rsidR="009C18C1" w:rsidRPr="00F31F4F">
              <w:rPr>
                <w:rStyle w:val="Lienhypertexte"/>
                <w:noProof/>
              </w:rPr>
              <w:t>Outils utilisés :</w:t>
            </w:r>
            <w:r w:rsidR="009C18C1">
              <w:rPr>
                <w:noProof/>
                <w:webHidden/>
              </w:rPr>
              <w:tab/>
            </w:r>
            <w:r w:rsidR="009C18C1">
              <w:rPr>
                <w:noProof/>
                <w:webHidden/>
              </w:rPr>
              <w:fldChar w:fldCharType="begin"/>
            </w:r>
            <w:r w:rsidR="009C18C1">
              <w:rPr>
                <w:noProof/>
                <w:webHidden/>
              </w:rPr>
              <w:instrText xml:space="preserve"> PAGEREF _Toc56177379 \h </w:instrText>
            </w:r>
            <w:r w:rsidR="009C18C1">
              <w:rPr>
                <w:noProof/>
                <w:webHidden/>
              </w:rPr>
            </w:r>
            <w:r w:rsidR="009C18C1">
              <w:rPr>
                <w:noProof/>
                <w:webHidden/>
              </w:rPr>
              <w:fldChar w:fldCharType="separate"/>
            </w:r>
            <w:r w:rsidR="009C18C1">
              <w:rPr>
                <w:noProof/>
                <w:webHidden/>
              </w:rPr>
              <w:t>117</w:t>
            </w:r>
            <w:r w:rsidR="009C18C1">
              <w:rPr>
                <w:noProof/>
                <w:webHidden/>
              </w:rPr>
              <w:fldChar w:fldCharType="end"/>
            </w:r>
          </w:hyperlink>
        </w:p>
        <w:p w14:paraId="4A699A8A" w14:textId="340493E3" w:rsidR="009C18C1" w:rsidRDefault="008B1E40">
          <w:pPr>
            <w:pStyle w:val="TM1"/>
            <w:tabs>
              <w:tab w:val="left" w:pos="360"/>
              <w:tab w:val="right" w:leader="dot" w:pos="10196"/>
            </w:tabs>
            <w:rPr>
              <w:rFonts w:eastAsiaTheme="minorEastAsia" w:cstheme="minorBidi"/>
              <w:b w:val="0"/>
              <w:bCs w:val="0"/>
              <w:caps w:val="0"/>
              <w:noProof/>
              <w:sz w:val="22"/>
              <w:szCs w:val="22"/>
              <w:lang w:val="fr-FR" w:eastAsia="fr-FR"/>
            </w:rPr>
          </w:pPr>
          <w:hyperlink w:anchor="_Toc56177380" w:history="1">
            <w:r w:rsidR="009C18C1" w:rsidRPr="00F31F4F">
              <w:rPr>
                <w:rStyle w:val="Lienhypertexte"/>
                <w:noProof/>
              </w:rPr>
              <w:t>5</w:t>
            </w:r>
            <w:r w:rsidR="009C18C1">
              <w:rPr>
                <w:rFonts w:eastAsiaTheme="minorEastAsia" w:cstheme="minorBidi"/>
                <w:b w:val="0"/>
                <w:bCs w:val="0"/>
                <w:caps w:val="0"/>
                <w:noProof/>
                <w:sz w:val="22"/>
                <w:szCs w:val="22"/>
                <w:lang w:val="fr-FR" w:eastAsia="fr-FR"/>
              </w:rPr>
              <w:tab/>
            </w:r>
            <w:r w:rsidR="009C18C1" w:rsidRPr="00F31F4F">
              <w:rPr>
                <w:rStyle w:val="Lienhypertexte"/>
                <w:noProof/>
              </w:rPr>
              <w:t>Conclusion</w:t>
            </w:r>
            <w:r w:rsidR="009C18C1">
              <w:rPr>
                <w:noProof/>
                <w:webHidden/>
              </w:rPr>
              <w:tab/>
            </w:r>
            <w:r w:rsidR="009C18C1">
              <w:rPr>
                <w:noProof/>
                <w:webHidden/>
              </w:rPr>
              <w:fldChar w:fldCharType="begin"/>
            </w:r>
            <w:r w:rsidR="009C18C1">
              <w:rPr>
                <w:noProof/>
                <w:webHidden/>
              </w:rPr>
              <w:instrText xml:space="preserve"> PAGEREF _Toc56177380 \h </w:instrText>
            </w:r>
            <w:r w:rsidR="009C18C1">
              <w:rPr>
                <w:noProof/>
                <w:webHidden/>
              </w:rPr>
            </w:r>
            <w:r w:rsidR="009C18C1">
              <w:rPr>
                <w:noProof/>
                <w:webHidden/>
              </w:rPr>
              <w:fldChar w:fldCharType="separate"/>
            </w:r>
            <w:r w:rsidR="009C18C1">
              <w:rPr>
                <w:noProof/>
                <w:webHidden/>
              </w:rPr>
              <w:t>120</w:t>
            </w:r>
            <w:r w:rsidR="009C18C1">
              <w:rPr>
                <w:noProof/>
                <w:webHidden/>
              </w:rPr>
              <w:fldChar w:fldCharType="end"/>
            </w:r>
          </w:hyperlink>
        </w:p>
        <w:p w14:paraId="505A733A" w14:textId="6C79654A" w:rsidR="009C18C1" w:rsidRDefault="008B1E40">
          <w:pPr>
            <w:pStyle w:val="TM1"/>
            <w:tabs>
              <w:tab w:val="left" w:pos="360"/>
              <w:tab w:val="right" w:leader="dot" w:pos="10196"/>
            </w:tabs>
            <w:rPr>
              <w:rFonts w:eastAsiaTheme="minorEastAsia" w:cstheme="minorBidi"/>
              <w:b w:val="0"/>
              <w:bCs w:val="0"/>
              <w:caps w:val="0"/>
              <w:noProof/>
              <w:sz w:val="22"/>
              <w:szCs w:val="22"/>
              <w:lang w:val="fr-FR" w:eastAsia="fr-FR"/>
            </w:rPr>
          </w:pPr>
          <w:hyperlink w:anchor="_Toc56177381" w:history="1">
            <w:r w:rsidR="009C18C1" w:rsidRPr="00F31F4F">
              <w:rPr>
                <w:rStyle w:val="Lienhypertexte"/>
                <w:noProof/>
              </w:rPr>
              <w:t>6</w:t>
            </w:r>
            <w:r w:rsidR="009C18C1">
              <w:rPr>
                <w:rFonts w:eastAsiaTheme="minorEastAsia" w:cstheme="minorBidi"/>
                <w:b w:val="0"/>
                <w:bCs w:val="0"/>
                <w:caps w:val="0"/>
                <w:noProof/>
                <w:sz w:val="22"/>
                <w:szCs w:val="22"/>
                <w:lang w:val="fr-FR" w:eastAsia="fr-FR"/>
              </w:rPr>
              <w:tab/>
            </w:r>
            <w:r w:rsidR="009C18C1" w:rsidRPr="00F31F4F">
              <w:rPr>
                <w:rStyle w:val="Lienhypertexte"/>
                <w:noProof/>
              </w:rPr>
              <w:t>Annexes :</w:t>
            </w:r>
            <w:r w:rsidR="009C18C1">
              <w:rPr>
                <w:noProof/>
                <w:webHidden/>
              </w:rPr>
              <w:tab/>
            </w:r>
            <w:r w:rsidR="009C18C1">
              <w:rPr>
                <w:noProof/>
                <w:webHidden/>
              </w:rPr>
              <w:fldChar w:fldCharType="begin"/>
            </w:r>
            <w:r w:rsidR="009C18C1">
              <w:rPr>
                <w:noProof/>
                <w:webHidden/>
              </w:rPr>
              <w:instrText xml:space="preserve"> PAGEREF _Toc56177381 \h </w:instrText>
            </w:r>
            <w:r w:rsidR="009C18C1">
              <w:rPr>
                <w:noProof/>
                <w:webHidden/>
              </w:rPr>
            </w:r>
            <w:r w:rsidR="009C18C1">
              <w:rPr>
                <w:noProof/>
                <w:webHidden/>
              </w:rPr>
              <w:fldChar w:fldCharType="separate"/>
            </w:r>
            <w:r w:rsidR="009C18C1">
              <w:rPr>
                <w:noProof/>
                <w:webHidden/>
              </w:rPr>
              <w:t>121</w:t>
            </w:r>
            <w:r w:rsidR="009C18C1">
              <w:rPr>
                <w:noProof/>
                <w:webHidden/>
              </w:rPr>
              <w:fldChar w:fldCharType="end"/>
            </w:r>
          </w:hyperlink>
        </w:p>
        <w:p w14:paraId="390362C5" w14:textId="1F59B3E8" w:rsidR="009C18C1" w:rsidRDefault="008B1E40">
          <w:pPr>
            <w:pStyle w:val="TM2"/>
            <w:tabs>
              <w:tab w:val="left" w:pos="720"/>
              <w:tab w:val="right" w:leader="dot" w:pos="10196"/>
            </w:tabs>
            <w:rPr>
              <w:rFonts w:eastAsiaTheme="minorEastAsia" w:cstheme="minorBidi"/>
              <w:smallCaps w:val="0"/>
              <w:noProof/>
              <w:sz w:val="22"/>
              <w:szCs w:val="22"/>
              <w:lang w:eastAsia="fr-FR"/>
            </w:rPr>
          </w:pPr>
          <w:hyperlink w:anchor="_Toc56177382" w:history="1">
            <w:r w:rsidR="009C18C1" w:rsidRPr="00F31F4F">
              <w:rPr>
                <w:rStyle w:val="Lienhypertexte"/>
                <w:noProof/>
              </w:rPr>
              <w:t>6.1</w:t>
            </w:r>
            <w:r w:rsidR="009C18C1">
              <w:rPr>
                <w:rFonts w:eastAsiaTheme="minorEastAsia" w:cstheme="minorBidi"/>
                <w:smallCaps w:val="0"/>
                <w:noProof/>
                <w:sz w:val="22"/>
                <w:szCs w:val="22"/>
                <w:lang w:eastAsia="fr-FR"/>
              </w:rPr>
              <w:tab/>
            </w:r>
            <w:r w:rsidR="009C18C1" w:rsidRPr="00F31F4F">
              <w:rPr>
                <w:rStyle w:val="Lienhypertexte"/>
                <w:noProof/>
              </w:rPr>
              <w:t>Script de transfert des données d’un pensionné</w:t>
            </w:r>
            <w:r w:rsidR="009C18C1">
              <w:rPr>
                <w:noProof/>
                <w:webHidden/>
              </w:rPr>
              <w:tab/>
            </w:r>
            <w:r w:rsidR="009C18C1">
              <w:rPr>
                <w:noProof/>
                <w:webHidden/>
              </w:rPr>
              <w:fldChar w:fldCharType="begin"/>
            </w:r>
            <w:r w:rsidR="009C18C1">
              <w:rPr>
                <w:noProof/>
                <w:webHidden/>
              </w:rPr>
              <w:instrText xml:space="preserve"> PAGEREF _Toc56177382 \h </w:instrText>
            </w:r>
            <w:r w:rsidR="009C18C1">
              <w:rPr>
                <w:noProof/>
                <w:webHidden/>
              </w:rPr>
            </w:r>
            <w:r w:rsidR="009C18C1">
              <w:rPr>
                <w:noProof/>
                <w:webHidden/>
              </w:rPr>
              <w:fldChar w:fldCharType="separate"/>
            </w:r>
            <w:r w:rsidR="009C18C1">
              <w:rPr>
                <w:noProof/>
                <w:webHidden/>
              </w:rPr>
              <w:t>122</w:t>
            </w:r>
            <w:r w:rsidR="009C18C1">
              <w:rPr>
                <w:noProof/>
                <w:webHidden/>
              </w:rPr>
              <w:fldChar w:fldCharType="end"/>
            </w:r>
          </w:hyperlink>
        </w:p>
        <w:p w14:paraId="51F0EC38" w14:textId="1C9D0776" w:rsidR="009C18C1" w:rsidRDefault="008B1E40">
          <w:pPr>
            <w:pStyle w:val="TM2"/>
            <w:tabs>
              <w:tab w:val="left" w:pos="720"/>
              <w:tab w:val="right" w:leader="dot" w:pos="10196"/>
            </w:tabs>
            <w:rPr>
              <w:rFonts w:eastAsiaTheme="minorEastAsia" w:cstheme="minorBidi"/>
              <w:smallCaps w:val="0"/>
              <w:noProof/>
              <w:sz w:val="22"/>
              <w:szCs w:val="22"/>
              <w:lang w:eastAsia="fr-FR"/>
            </w:rPr>
          </w:pPr>
          <w:hyperlink w:anchor="_Toc56177383" w:history="1">
            <w:r w:rsidR="009C18C1" w:rsidRPr="00F31F4F">
              <w:rPr>
                <w:rStyle w:val="Lienhypertexte"/>
                <w:noProof/>
              </w:rPr>
              <w:t>6.2</w:t>
            </w:r>
            <w:r w:rsidR="009C18C1">
              <w:rPr>
                <w:rFonts w:eastAsiaTheme="minorEastAsia" w:cstheme="minorBidi"/>
                <w:smallCaps w:val="0"/>
                <w:noProof/>
                <w:sz w:val="22"/>
                <w:szCs w:val="22"/>
                <w:lang w:eastAsia="fr-FR"/>
              </w:rPr>
              <w:tab/>
            </w:r>
            <w:r w:rsidR="009C18C1" w:rsidRPr="00F31F4F">
              <w:rPr>
                <w:rStyle w:val="Lienhypertexte"/>
                <w:noProof/>
              </w:rPr>
              <w:t>Fiche de test unitaire du développement lié à l’ocun-853</w:t>
            </w:r>
            <w:r w:rsidR="009C18C1">
              <w:rPr>
                <w:noProof/>
                <w:webHidden/>
              </w:rPr>
              <w:tab/>
            </w:r>
            <w:r w:rsidR="009C18C1">
              <w:rPr>
                <w:noProof/>
                <w:webHidden/>
              </w:rPr>
              <w:fldChar w:fldCharType="begin"/>
            </w:r>
            <w:r w:rsidR="009C18C1">
              <w:rPr>
                <w:noProof/>
                <w:webHidden/>
              </w:rPr>
              <w:instrText xml:space="preserve"> PAGEREF _Toc56177383 \h </w:instrText>
            </w:r>
            <w:r w:rsidR="009C18C1">
              <w:rPr>
                <w:noProof/>
                <w:webHidden/>
              </w:rPr>
            </w:r>
            <w:r w:rsidR="009C18C1">
              <w:rPr>
                <w:noProof/>
                <w:webHidden/>
              </w:rPr>
              <w:fldChar w:fldCharType="separate"/>
            </w:r>
            <w:r w:rsidR="009C18C1">
              <w:rPr>
                <w:noProof/>
                <w:webHidden/>
              </w:rPr>
              <w:t>122</w:t>
            </w:r>
            <w:r w:rsidR="009C18C1">
              <w:rPr>
                <w:noProof/>
                <w:webHidden/>
              </w:rPr>
              <w:fldChar w:fldCharType="end"/>
            </w:r>
          </w:hyperlink>
        </w:p>
        <w:p w14:paraId="22A2F337" w14:textId="11125765" w:rsidR="009C18C1" w:rsidRDefault="008B1E40">
          <w:pPr>
            <w:pStyle w:val="TM2"/>
            <w:tabs>
              <w:tab w:val="left" w:pos="720"/>
              <w:tab w:val="right" w:leader="dot" w:pos="10196"/>
            </w:tabs>
            <w:rPr>
              <w:rFonts w:eastAsiaTheme="minorEastAsia" w:cstheme="minorBidi"/>
              <w:smallCaps w:val="0"/>
              <w:noProof/>
              <w:sz w:val="22"/>
              <w:szCs w:val="22"/>
              <w:lang w:eastAsia="fr-FR"/>
            </w:rPr>
          </w:pPr>
          <w:hyperlink w:anchor="_Toc56177384" w:history="1">
            <w:r w:rsidR="009C18C1" w:rsidRPr="00F31F4F">
              <w:rPr>
                <w:rStyle w:val="Lienhypertexte"/>
                <w:noProof/>
              </w:rPr>
              <w:t>6.3</w:t>
            </w:r>
            <w:r w:rsidR="009C18C1">
              <w:rPr>
                <w:rFonts w:eastAsiaTheme="minorEastAsia" w:cstheme="minorBidi"/>
                <w:smallCaps w:val="0"/>
                <w:noProof/>
                <w:sz w:val="22"/>
                <w:szCs w:val="22"/>
                <w:lang w:eastAsia="fr-FR"/>
              </w:rPr>
              <w:tab/>
            </w:r>
            <w:r w:rsidR="009C18C1" w:rsidRPr="00F31F4F">
              <w:rPr>
                <w:rStyle w:val="Lienhypertexte"/>
                <w:noProof/>
              </w:rPr>
              <w:t>DDI-2282 : Cahier des charges</w:t>
            </w:r>
            <w:r w:rsidR="009C18C1">
              <w:rPr>
                <w:noProof/>
                <w:webHidden/>
              </w:rPr>
              <w:tab/>
            </w:r>
            <w:r w:rsidR="009C18C1">
              <w:rPr>
                <w:noProof/>
                <w:webHidden/>
              </w:rPr>
              <w:fldChar w:fldCharType="begin"/>
            </w:r>
            <w:r w:rsidR="009C18C1">
              <w:rPr>
                <w:noProof/>
                <w:webHidden/>
              </w:rPr>
              <w:instrText xml:space="preserve"> PAGEREF _Toc56177384 \h </w:instrText>
            </w:r>
            <w:r w:rsidR="009C18C1">
              <w:rPr>
                <w:noProof/>
                <w:webHidden/>
              </w:rPr>
            </w:r>
            <w:r w:rsidR="009C18C1">
              <w:rPr>
                <w:noProof/>
                <w:webHidden/>
              </w:rPr>
              <w:fldChar w:fldCharType="separate"/>
            </w:r>
            <w:r w:rsidR="009C18C1">
              <w:rPr>
                <w:noProof/>
                <w:webHidden/>
              </w:rPr>
              <w:t>124</w:t>
            </w:r>
            <w:r w:rsidR="009C18C1">
              <w:rPr>
                <w:noProof/>
                <w:webHidden/>
              </w:rPr>
              <w:fldChar w:fldCharType="end"/>
            </w:r>
          </w:hyperlink>
        </w:p>
        <w:p w14:paraId="60595AC6" w14:textId="1CE7BBFE" w:rsidR="009C18C1" w:rsidRDefault="008B1E40">
          <w:pPr>
            <w:pStyle w:val="TM2"/>
            <w:tabs>
              <w:tab w:val="left" w:pos="720"/>
              <w:tab w:val="right" w:leader="dot" w:pos="10196"/>
            </w:tabs>
            <w:rPr>
              <w:rFonts w:eastAsiaTheme="minorEastAsia" w:cstheme="minorBidi"/>
              <w:smallCaps w:val="0"/>
              <w:noProof/>
              <w:sz w:val="22"/>
              <w:szCs w:val="22"/>
              <w:lang w:eastAsia="fr-FR"/>
            </w:rPr>
          </w:pPr>
          <w:hyperlink w:anchor="_Toc56177385" w:history="1">
            <w:r w:rsidR="009C18C1" w:rsidRPr="00F31F4F">
              <w:rPr>
                <w:rStyle w:val="Lienhypertexte"/>
                <w:noProof/>
              </w:rPr>
              <w:t>6.4</w:t>
            </w:r>
            <w:r w:rsidR="009C18C1">
              <w:rPr>
                <w:rFonts w:eastAsiaTheme="minorEastAsia" w:cstheme="minorBidi"/>
                <w:smallCaps w:val="0"/>
                <w:noProof/>
                <w:sz w:val="22"/>
                <w:szCs w:val="22"/>
                <w:lang w:eastAsia="fr-FR"/>
              </w:rPr>
              <w:tab/>
            </w:r>
            <w:r w:rsidR="009C18C1" w:rsidRPr="00F31F4F">
              <w:rPr>
                <w:rStyle w:val="Lienhypertexte"/>
                <w:noProof/>
              </w:rPr>
              <w:t>DDI-2282 : SFD R37</w:t>
            </w:r>
            <w:r w:rsidR="009C18C1">
              <w:rPr>
                <w:noProof/>
                <w:webHidden/>
              </w:rPr>
              <w:tab/>
            </w:r>
            <w:r w:rsidR="009C18C1">
              <w:rPr>
                <w:noProof/>
                <w:webHidden/>
              </w:rPr>
              <w:fldChar w:fldCharType="begin"/>
            </w:r>
            <w:r w:rsidR="009C18C1">
              <w:rPr>
                <w:noProof/>
                <w:webHidden/>
              </w:rPr>
              <w:instrText xml:space="preserve"> PAGEREF _Toc56177385 \h </w:instrText>
            </w:r>
            <w:r w:rsidR="009C18C1">
              <w:rPr>
                <w:noProof/>
                <w:webHidden/>
              </w:rPr>
            </w:r>
            <w:r w:rsidR="009C18C1">
              <w:rPr>
                <w:noProof/>
                <w:webHidden/>
              </w:rPr>
              <w:fldChar w:fldCharType="separate"/>
            </w:r>
            <w:r w:rsidR="009C18C1">
              <w:rPr>
                <w:noProof/>
                <w:webHidden/>
              </w:rPr>
              <w:t>124</w:t>
            </w:r>
            <w:r w:rsidR="009C18C1">
              <w:rPr>
                <w:noProof/>
                <w:webHidden/>
              </w:rPr>
              <w:fldChar w:fldCharType="end"/>
            </w:r>
          </w:hyperlink>
        </w:p>
        <w:p w14:paraId="5EFC36F1" w14:textId="64616F80" w:rsidR="009C18C1" w:rsidRDefault="008B1E40">
          <w:pPr>
            <w:pStyle w:val="TM2"/>
            <w:tabs>
              <w:tab w:val="left" w:pos="720"/>
              <w:tab w:val="right" w:leader="dot" w:pos="10196"/>
            </w:tabs>
            <w:rPr>
              <w:rFonts w:eastAsiaTheme="minorEastAsia" w:cstheme="minorBidi"/>
              <w:smallCaps w:val="0"/>
              <w:noProof/>
              <w:sz w:val="22"/>
              <w:szCs w:val="22"/>
              <w:lang w:eastAsia="fr-FR"/>
            </w:rPr>
          </w:pPr>
          <w:hyperlink w:anchor="_Toc56177386" w:history="1">
            <w:r w:rsidR="009C18C1" w:rsidRPr="00F31F4F">
              <w:rPr>
                <w:rStyle w:val="Lienhypertexte"/>
                <w:noProof/>
              </w:rPr>
              <w:t>6.5</w:t>
            </w:r>
            <w:r w:rsidR="009C18C1">
              <w:rPr>
                <w:rFonts w:eastAsiaTheme="minorEastAsia" w:cstheme="minorBidi"/>
                <w:smallCaps w:val="0"/>
                <w:noProof/>
                <w:sz w:val="22"/>
                <w:szCs w:val="22"/>
                <w:lang w:eastAsia="fr-FR"/>
              </w:rPr>
              <w:tab/>
            </w:r>
            <w:r w:rsidR="009C18C1" w:rsidRPr="00F31F4F">
              <w:rPr>
                <w:rStyle w:val="Lienhypertexte"/>
                <w:noProof/>
              </w:rPr>
              <w:t>DDI-2282 : Scripts SQL de modification de la BDD physique livrés à la DEI</w:t>
            </w:r>
            <w:r w:rsidR="009C18C1">
              <w:rPr>
                <w:noProof/>
                <w:webHidden/>
              </w:rPr>
              <w:tab/>
            </w:r>
            <w:r w:rsidR="009C18C1">
              <w:rPr>
                <w:noProof/>
                <w:webHidden/>
              </w:rPr>
              <w:fldChar w:fldCharType="begin"/>
            </w:r>
            <w:r w:rsidR="009C18C1">
              <w:rPr>
                <w:noProof/>
                <w:webHidden/>
              </w:rPr>
              <w:instrText xml:space="preserve"> PAGEREF _Toc56177386 \h </w:instrText>
            </w:r>
            <w:r w:rsidR="009C18C1">
              <w:rPr>
                <w:noProof/>
                <w:webHidden/>
              </w:rPr>
            </w:r>
            <w:r w:rsidR="009C18C1">
              <w:rPr>
                <w:noProof/>
                <w:webHidden/>
              </w:rPr>
              <w:fldChar w:fldCharType="separate"/>
            </w:r>
            <w:r w:rsidR="009C18C1">
              <w:rPr>
                <w:noProof/>
                <w:webHidden/>
              </w:rPr>
              <w:t>128</w:t>
            </w:r>
            <w:r w:rsidR="009C18C1">
              <w:rPr>
                <w:noProof/>
                <w:webHidden/>
              </w:rPr>
              <w:fldChar w:fldCharType="end"/>
            </w:r>
          </w:hyperlink>
        </w:p>
        <w:p w14:paraId="0CD4B3AA" w14:textId="428BEB2F" w:rsidR="009C18C1" w:rsidRDefault="008B1E40">
          <w:pPr>
            <w:pStyle w:val="TM3"/>
            <w:tabs>
              <w:tab w:val="left" w:pos="900"/>
            </w:tabs>
            <w:rPr>
              <w:rFonts w:eastAsiaTheme="minorEastAsia" w:cstheme="minorBidi"/>
              <w:i w:val="0"/>
              <w:iCs w:val="0"/>
              <w:noProof/>
              <w:sz w:val="22"/>
              <w:szCs w:val="22"/>
              <w:lang w:eastAsia="fr-FR"/>
            </w:rPr>
          </w:pPr>
          <w:hyperlink w:anchor="_Toc56177387" w:history="1">
            <w:r w:rsidR="009C18C1" w:rsidRPr="00F31F4F">
              <w:rPr>
                <w:rStyle w:val="Lienhypertexte"/>
                <w:noProof/>
              </w:rPr>
              <w:t>A.</w:t>
            </w:r>
            <w:r w:rsidR="009C18C1">
              <w:rPr>
                <w:rFonts w:eastAsiaTheme="minorEastAsia" w:cstheme="minorBidi"/>
                <w:i w:val="0"/>
                <w:iCs w:val="0"/>
                <w:noProof/>
                <w:sz w:val="22"/>
                <w:szCs w:val="22"/>
                <w:lang w:eastAsia="fr-FR"/>
              </w:rPr>
              <w:tab/>
            </w:r>
            <w:r w:rsidR="009C18C1" w:rsidRPr="00F31F4F">
              <w:rPr>
                <w:rStyle w:val="Lienhypertexte"/>
                <w:noProof/>
              </w:rPr>
              <w:t>Inserts de nouvelle table et lignes de parametrage</w:t>
            </w:r>
            <w:r w:rsidR="009C18C1">
              <w:rPr>
                <w:noProof/>
                <w:webHidden/>
              </w:rPr>
              <w:tab/>
            </w:r>
            <w:r w:rsidR="009C18C1">
              <w:rPr>
                <w:noProof/>
                <w:webHidden/>
              </w:rPr>
              <w:fldChar w:fldCharType="begin"/>
            </w:r>
            <w:r w:rsidR="009C18C1">
              <w:rPr>
                <w:noProof/>
                <w:webHidden/>
              </w:rPr>
              <w:instrText xml:space="preserve"> PAGEREF _Toc56177387 \h </w:instrText>
            </w:r>
            <w:r w:rsidR="009C18C1">
              <w:rPr>
                <w:noProof/>
                <w:webHidden/>
              </w:rPr>
            </w:r>
            <w:r w:rsidR="009C18C1">
              <w:rPr>
                <w:noProof/>
                <w:webHidden/>
              </w:rPr>
              <w:fldChar w:fldCharType="separate"/>
            </w:r>
            <w:r w:rsidR="009C18C1">
              <w:rPr>
                <w:noProof/>
                <w:webHidden/>
              </w:rPr>
              <w:t>128</w:t>
            </w:r>
            <w:r w:rsidR="009C18C1">
              <w:rPr>
                <w:noProof/>
                <w:webHidden/>
              </w:rPr>
              <w:fldChar w:fldCharType="end"/>
            </w:r>
          </w:hyperlink>
        </w:p>
        <w:p w14:paraId="56FD3AC0" w14:textId="1DF227CC" w:rsidR="009C18C1" w:rsidRDefault="008B1E40">
          <w:pPr>
            <w:pStyle w:val="TM3"/>
            <w:tabs>
              <w:tab w:val="left" w:pos="900"/>
            </w:tabs>
            <w:rPr>
              <w:rFonts w:eastAsiaTheme="minorEastAsia" w:cstheme="minorBidi"/>
              <w:i w:val="0"/>
              <w:iCs w:val="0"/>
              <w:noProof/>
              <w:sz w:val="22"/>
              <w:szCs w:val="22"/>
              <w:lang w:eastAsia="fr-FR"/>
            </w:rPr>
          </w:pPr>
          <w:hyperlink w:anchor="_Toc56177388" w:history="1">
            <w:r w:rsidR="009C18C1" w:rsidRPr="00F31F4F">
              <w:rPr>
                <w:rStyle w:val="Lienhypertexte"/>
                <w:noProof/>
              </w:rPr>
              <w:t>B.</w:t>
            </w:r>
            <w:r w:rsidR="009C18C1">
              <w:rPr>
                <w:rFonts w:eastAsiaTheme="minorEastAsia" w:cstheme="minorBidi"/>
                <w:i w:val="0"/>
                <w:iCs w:val="0"/>
                <w:noProof/>
                <w:sz w:val="22"/>
                <w:szCs w:val="22"/>
                <w:lang w:eastAsia="fr-FR"/>
              </w:rPr>
              <w:tab/>
            </w:r>
            <w:r w:rsidR="009C18C1" w:rsidRPr="00F31F4F">
              <w:rPr>
                <w:rStyle w:val="Lienhypertexte"/>
                <w:noProof/>
              </w:rPr>
              <w:t>Script d’initialisation des nouvelles colonnes de la table M4SCO_AC_HR_PERIOD</w:t>
            </w:r>
            <w:r w:rsidR="009C18C1">
              <w:rPr>
                <w:noProof/>
                <w:webHidden/>
              </w:rPr>
              <w:tab/>
            </w:r>
            <w:r w:rsidR="009C18C1">
              <w:rPr>
                <w:noProof/>
                <w:webHidden/>
              </w:rPr>
              <w:fldChar w:fldCharType="begin"/>
            </w:r>
            <w:r w:rsidR="009C18C1">
              <w:rPr>
                <w:noProof/>
                <w:webHidden/>
              </w:rPr>
              <w:instrText xml:space="preserve"> PAGEREF _Toc56177388 \h </w:instrText>
            </w:r>
            <w:r w:rsidR="009C18C1">
              <w:rPr>
                <w:noProof/>
                <w:webHidden/>
              </w:rPr>
            </w:r>
            <w:r w:rsidR="009C18C1">
              <w:rPr>
                <w:noProof/>
                <w:webHidden/>
              </w:rPr>
              <w:fldChar w:fldCharType="separate"/>
            </w:r>
            <w:r w:rsidR="009C18C1">
              <w:rPr>
                <w:noProof/>
                <w:webHidden/>
              </w:rPr>
              <w:t>130</w:t>
            </w:r>
            <w:r w:rsidR="009C18C1">
              <w:rPr>
                <w:noProof/>
                <w:webHidden/>
              </w:rPr>
              <w:fldChar w:fldCharType="end"/>
            </w:r>
          </w:hyperlink>
        </w:p>
        <w:p w14:paraId="4BC3C838" w14:textId="04343751" w:rsidR="009C18C1" w:rsidRDefault="008B1E40">
          <w:pPr>
            <w:pStyle w:val="TM2"/>
            <w:tabs>
              <w:tab w:val="left" w:pos="720"/>
              <w:tab w:val="right" w:leader="dot" w:pos="10196"/>
            </w:tabs>
            <w:rPr>
              <w:rFonts w:eastAsiaTheme="minorEastAsia" w:cstheme="minorBidi"/>
              <w:smallCaps w:val="0"/>
              <w:noProof/>
              <w:sz w:val="22"/>
              <w:szCs w:val="22"/>
              <w:lang w:eastAsia="fr-FR"/>
            </w:rPr>
          </w:pPr>
          <w:hyperlink w:anchor="_Toc56177389" w:history="1">
            <w:r w:rsidR="009C18C1" w:rsidRPr="00F31F4F">
              <w:rPr>
                <w:rStyle w:val="Lienhypertexte"/>
                <w:noProof/>
              </w:rPr>
              <w:t>6.6</w:t>
            </w:r>
            <w:r w:rsidR="009C18C1">
              <w:rPr>
                <w:rFonts w:eastAsiaTheme="minorEastAsia" w:cstheme="minorBidi"/>
                <w:smallCaps w:val="0"/>
                <w:noProof/>
                <w:sz w:val="22"/>
                <w:szCs w:val="22"/>
                <w:lang w:eastAsia="fr-FR"/>
              </w:rPr>
              <w:tab/>
            </w:r>
            <w:r w:rsidR="009C18C1" w:rsidRPr="00F31F4F">
              <w:rPr>
                <w:rStyle w:val="Lienhypertexte"/>
                <w:noProof/>
              </w:rPr>
              <w:t>User Stories RandoUdev3</w:t>
            </w:r>
            <w:r w:rsidR="009C18C1">
              <w:rPr>
                <w:noProof/>
                <w:webHidden/>
              </w:rPr>
              <w:tab/>
            </w:r>
            <w:r w:rsidR="009C18C1">
              <w:rPr>
                <w:noProof/>
                <w:webHidden/>
              </w:rPr>
              <w:fldChar w:fldCharType="begin"/>
            </w:r>
            <w:r w:rsidR="009C18C1">
              <w:rPr>
                <w:noProof/>
                <w:webHidden/>
              </w:rPr>
              <w:instrText xml:space="preserve"> PAGEREF _Toc56177389 \h </w:instrText>
            </w:r>
            <w:r w:rsidR="009C18C1">
              <w:rPr>
                <w:noProof/>
                <w:webHidden/>
              </w:rPr>
            </w:r>
            <w:r w:rsidR="009C18C1">
              <w:rPr>
                <w:noProof/>
                <w:webHidden/>
              </w:rPr>
              <w:fldChar w:fldCharType="separate"/>
            </w:r>
            <w:r w:rsidR="009C18C1">
              <w:rPr>
                <w:noProof/>
                <w:webHidden/>
              </w:rPr>
              <w:t>131</w:t>
            </w:r>
            <w:r w:rsidR="009C18C1">
              <w:rPr>
                <w:noProof/>
                <w:webHidden/>
              </w:rPr>
              <w:fldChar w:fldCharType="end"/>
            </w:r>
          </w:hyperlink>
        </w:p>
        <w:p w14:paraId="30E4D879" w14:textId="76C29D88" w:rsidR="009C18C1" w:rsidRDefault="008B1E40">
          <w:pPr>
            <w:pStyle w:val="TM2"/>
            <w:tabs>
              <w:tab w:val="left" w:pos="720"/>
              <w:tab w:val="right" w:leader="dot" w:pos="10196"/>
            </w:tabs>
            <w:rPr>
              <w:rFonts w:eastAsiaTheme="minorEastAsia" w:cstheme="minorBidi"/>
              <w:smallCaps w:val="0"/>
              <w:noProof/>
              <w:sz w:val="22"/>
              <w:szCs w:val="22"/>
              <w:lang w:eastAsia="fr-FR"/>
            </w:rPr>
          </w:pPr>
          <w:hyperlink w:anchor="_Toc56177390" w:history="1">
            <w:r w:rsidR="009C18C1" w:rsidRPr="00F31F4F">
              <w:rPr>
                <w:rStyle w:val="Lienhypertexte"/>
                <w:noProof/>
              </w:rPr>
              <w:t>6.7</w:t>
            </w:r>
            <w:r w:rsidR="009C18C1">
              <w:rPr>
                <w:rFonts w:eastAsiaTheme="minorEastAsia" w:cstheme="minorBidi"/>
                <w:smallCaps w:val="0"/>
                <w:noProof/>
                <w:sz w:val="22"/>
                <w:szCs w:val="22"/>
                <w:lang w:eastAsia="fr-FR"/>
              </w:rPr>
              <w:tab/>
            </w:r>
            <w:r w:rsidR="009C18C1" w:rsidRPr="00F31F4F">
              <w:rPr>
                <w:rStyle w:val="Lienhypertexte"/>
                <w:noProof/>
              </w:rPr>
              <w:t>Script SQL-RandoUDEV</w:t>
            </w:r>
            <w:r w:rsidR="009C18C1">
              <w:rPr>
                <w:noProof/>
                <w:webHidden/>
              </w:rPr>
              <w:tab/>
            </w:r>
            <w:r w:rsidR="009C18C1">
              <w:rPr>
                <w:noProof/>
                <w:webHidden/>
              </w:rPr>
              <w:fldChar w:fldCharType="begin"/>
            </w:r>
            <w:r w:rsidR="009C18C1">
              <w:rPr>
                <w:noProof/>
                <w:webHidden/>
              </w:rPr>
              <w:instrText xml:space="preserve"> PAGEREF _Toc56177390 \h </w:instrText>
            </w:r>
            <w:r w:rsidR="009C18C1">
              <w:rPr>
                <w:noProof/>
                <w:webHidden/>
              </w:rPr>
            </w:r>
            <w:r w:rsidR="009C18C1">
              <w:rPr>
                <w:noProof/>
                <w:webHidden/>
              </w:rPr>
              <w:fldChar w:fldCharType="separate"/>
            </w:r>
            <w:r w:rsidR="009C18C1">
              <w:rPr>
                <w:noProof/>
                <w:webHidden/>
              </w:rPr>
              <w:t>132</w:t>
            </w:r>
            <w:r w:rsidR="009C18C1">
              <w:rPr>
                <w:noProof/>
                <w:webHidden/>
              </w:rPr>
              <w:fldChar w:fldCharType="end"/>
            </w:r>
          </w:hyperlink>
        </w:p>
        <w:p w14:paraId="56516269" w14:textId="49089CB2" w:rsidR="009C18C1" w:rsidRDefault="008B1E40">
          <w:pPr>
            <w:pStyle w:val="TM2"/>
            <w:tabs>
              <w:tab w:val="left" w:pos="720"/>
              <w:tab w:val="right" w:leader="dot" w:pos="10196"/>
            </w:tabs>
            <w:rPr>
              <w:rFonts w:eastAsiaTheme="minorEastAsia" w:cstheme="minorBidi"/>
              <w:smallCaps w:val="0"/>
              <w:noProof/>
              <w:sz w:val="22"/>
              <w:szCs w:val="22"/>
              <w:lang w:eastAsia="fr-FR"/>
            </w:rPr>
          </w:pPr>
          <w:hyperlink w:anchor="_Toc56177391" w:history="1">
            <w:r w:rsidR="009C18C1" w:rsidRPr="00F31F4F">
              <w:rPr>
                <w:rStyle w:val="Lienhypertexte"/>
                <w:noProof/>
              </w:rPr>
              <w:t>6.8</w:t>
            </w:r>
            <w:r w:rsidR="009C18C1">
              <w:rPr>
                <w:rFonts w:eastAsiaTheme="minorEastAsia" w:cstheme="minorBidi"/>
                <w:smallCaps w:val="0"/>
                <w:noProof/>
                <w:sz w:val="22"/>
                <w:szCs w:val="22"/>
                <w:lang w:eastAsia="fr-FR"/>
              </w:rPr>
              <w:tab/>
            </w:r>
            <w:r w:rsidR="009C18C1" w:rsidRPr="00F31F4F">
              <w:rPr>
                <w:rStyle w:val="Lienhypertexte"/>
                <w:noProof/>
              </w:rPr>
              <w:t>Arborescence RandoUDEV3</w:t>
            </w:r>
            <w:r w:rsidR="009C18C1">
              <w:rPr>
                <w:noProof/>
                <w:webHidden/>
              </w:rPr>
              <w:tab/>
            </w:r>
            <w:r w:rsidR="009C18C1">
              <w:rPr>
                <w:noProof/>
                <w:webHidden/>
              </w:rPr>
              <w:fldChar w:fldCharType="begin"/>
            </w:r>
            <w:r w:rsidR="009C18C1">
              <w:rPr>
                <w:noProof/>
                <w:webHidden/>
              </w:rPr>
              <w:instrText xml:space="preserve"> PAGEREF _Toc56177391 \h </w:instrText>
            </w:r>
            <w:r w:rsidR="009C18C1">
              <w:rPr>
                <w:noProof/>
                <w:webHidden/>
              </w:rPr>
            </w:r>
            <w:r w:rsidR="009C18C1">
              <w:rPr>
                <w:noProof/>
                <w:webHidden/>
              </w:rPr>
              <w:fldChar w:fldCharType="separate"/>
            </w:r>
            <w:r w:rsidR="009C18C1">
              <w:rPr>
                <w:noProof/>
                <w:webHidden/>
              </w:rPr>
              <w:t>134</w:t>
            </w:r>
            <w:r w:rsidR="009C18C1">
              <w:rPr>
                <w:noProof/>
                <w:webHidden/>
              </w:rPr>
              <w:fldChar w:fldCharType="end"/>
            </w:r>
          </w:hyperlink>
        </w:p>
        <w:p w14:paraId="0B3948CA" w14:textId="221CB310" w:rsidR="009C18C1" w:rsidRDefault="008B1E40">
          <w:pPr>
            <w:pStyle w:val="TM2"/>
            <w:tabs>
              <w:tab w:val="left" w:pos="720"/>
              <w:tab w:val="right" w:leader="dot" w:pos="10196"/>
            </w:tabs>
            <w:rPr>
              <w:rFonts w:eastAsiaTheme="minorEastAsia" w:cstheme="minorBidi"/>
              <w:smallCaps w:val="0"/>
              <w:noProof/>
              <w:sz w:val="22"/>
              <w:szCs w:val="22"/>
              <w:lang w:eastAsia="fr-FR"/>
            </w:rPr>
          </w:pPr>
          <w:hyperlink w:anchor="_Toc56177392" w:history="1">
            <w:r w:rsidR="009C18C1" w:rsidRPr="00F31F4F">
              <w:rPr>
                <w:rStyle w:val="Lienhypertexte"/>
                <w:noProof/>
              </w:rPr>
              <w:t>6.9</w:t>
            </w:r>
            <w:r w:rsidR="009C18C1">
              <w:rPr>
                <w:rFonts w:eastAsiaTheme="minorEastAsia" w:cstheme="minorBidi"/>
                <w:smallCaps w:val="0"/>
                <w:noProof/>
                <w:sz w:val="22"/>
                <w:szCs w:val="22"/>
                <w:lang w:eastAsia="fr-FR"/>
              </w:rPr>
              <w:tab/>
            </w:r>
            <w:r w:rsidR="009C18C1" w:rsidRPr="00F31F4F">
              <w:rPr>
                <w:rStyle w:val="Lienhypertexte"/>
                <w:noProof/>
              </w:rPr>
              <w:t>Maquettes UI RandoUDEV3</w:t>
            </w:r>
            <w:r w:rsidR="009C18C1">
              <w:rPr>
                <w:noProof/>
                <w:webHidden/>
              </w:rPr>
              <w:tab/>
            </w:r>
            <w:r w:rsidR="009C18C1">
              <w:rPr>
                <w:noProof/>
                <w:webHidden/>
              </w:rPr>
              <w:fldChar w:fldCharType="begin"/>
            </w:r>
            <w:r w:rsidR="009C18C1">
              <w:rPr>
                <w:noProof/>
                <w:webHidden/>
              </w:rPr>
              <w:instrText xml:space="preserve"> PAGEREF _Toc56177392 \h </w:instrText>
            </w:r>
            <w:r w:rsidR="009C18C1">
              <w:rPr>
                <w:noProof/>
                <w:webHidden/>
              </w:rPr>
            </w:r>
            <w:r w:rsidR="009C18C1">
              <w:rPr>
                <w:noProof/>
                <w:webHidden/>
              </w:rPr>
              <w:fldChar w:fldCharType="separate"/>
            </w:r>
            <w:r w:rsidR="009C18C1">
              <w:rPr>
                <w:noProof/>
                <w:webHidden/>
              </w:rPr>
              <w:t>135</w:t>
            </w:r>
            <w:r w:rsidR="009C18C1">
              <w:rPr>
                <w:noProof/>
                <w:webHidden/>
              </w:rPr>
              <w:fldChar w:fldCharType="end"/>
            </w:r>
          </w:hyperlink>
        </w:p>
        <w:p w14:paraId="2FAA1D6A" w14:textId="60FDA6B2" w:rsidR="009C18C1" w:rsidRDefault="008B1E40">
          <w:pPr>
            <w:pStyle w:val="TM2"/>
            <w:tabs>
              <w:tab w:val="left" w:pos="900"/>
              <w:tab w:val="right" w:leader="dot" w:pos="10196"/>
            </w:tabs>
            <w:rPr>
              <w:rFonts w:eastAsiaTheme="minorEastAsia" w:cstheme="minorBidi"/>
              <w:smallCaps w:val="0"/>
              <w:noProof/>
              <w:sz w:val="22"/>
              <w:szCs w:val="22"/>
              <w:lang w:eastAsia="fr-FR"/>
            </w:rPr>
          </w:pPr>
          <w:hyperlink w:anchor="_Toc56177393" w:history="1">
            <w:r w:rsidR="009C18C1" w:rsidRPr="00F31F4F">
              <w:rPr>
                <w:rStyle w:val="Lienhypertexte"/>
                <w:noProof/>
              </w:rPr>
              <w:t>6.10</w:t>
            </w:r>
            <w:r w:rsidR="009C18C1">
              <w:rPr>
                <w:rFonts w:eastAsiaTheme="minorEastAsia" w:cstheme="minorBidi"/>
                <w:smallCaps w:val="0"/>
                <w:noProof/>
                <w:sz w:val="22"/>
                <w:szCs w:val="22"/>
                <w:lang w:eastAsia="fr-FR"/>
              </w:rPr>
              <w:tab/>
            </w:r>
            <w:r w:rsidR="009C18C1" w:rsidRPr="00F31F4F">
              <w:rPr>
                <w:rStyle w:val="Lienhypertexte"/>
                <w:noProof/>
              </w:rPr>
              <w:t>Script d’intégration/déploiement continue</w:t>
            </w:r>
            <w:r w:rsidR="009C18C1">
              <w:rPr>
                <w:noProof/>
                <w:webHidden/>
              </w:rPr>
              <w:tab/>
            </w:r>
            <w:r w:rsidR="009C18C1">
              <w:rPr>
                <w:noProof/>
                <w:webHidden/>
              </w:rPr>
              <w:fldChar w:fldCharType="begin"/>
            </w:r>
            <w:r w:rsidR="009C18C1">
              <w:rPr>
                <w:noProof/>
                <w:webHidden/>
              </w:rPr>
              <w:instrText xml:space="preserve"> PAGEREF _Toc56177393 \h </w:instrText>
            </w:r>
            <w:r w:rsidR="009C18C1">
              <w:rPr>
                <w:noProof/>
                <w:webHidden/>
              </w:rPr>
            </w:r>
            <w:r w:rsidR="009C18C1">
              <w:rPr>
                <w:noProof/>
                <w:webHidden/>
              </w:rPr>
              <w:fldChar w:fldCharType="separate"/>
            </w:r>
            <w:r w:rsidR="009C18C1">
              <w:rPr>
                <w:noProof/>
                <w:webHidden/>
              </w:rPr>
              <w:t>138</w:t>
            </w:r>
            <w:r w:rsidR="009C18C1">
              <w:rPr>
                <w:noProof/>
                <w:webHidden/>
              </w:rPr>
              <w:fldChar w:fldCharType="end"/>
            </w:r>
          </w:hyperlink>
        </w:p>
        <w:p w14:paraId="2C372F8B" w14:textId="01B566EF" w:rsidR="009C18C1" w:rsidRDefault="008B1E40">
          <w:pPr>
            <w:pStyle w:val="TM2"/>
            <w:tabs>
              <w:tab w:val="left" w:pos="900"/>
              <w:tab w:val="right" w:leader="dot" w:pos="10196"/>
            </w:tabs>
            <w:rPr>
              <w:rFonts w:eastAsiaTheme="minorEastAsia" w:cstheme="minorBidi"/>
              <w:smallCaps w:val="0"/>
              <w:noProof/>
              <w:sz w:val="22"/>
              <w:szCs w:val="22"/>
              <w:lang w:eastAsia="fr-FR"/>
            </w:rPr>
          </w:pPr>
          <w:hyperlink w:anchor="_Toc56177394" w:history="1">
            <w:r w:rsidR="009C18C1" w:rsidRPr="00F31F4F">
              <w:rPr>
                <w:rStyle w:val="Lienhypertexte"/>
                <w:noProof/>
              </w:rPr>
              <w:t>6.11</w:t>
            </w:r>
            <w:r w:rsidR="009C18C1">
              <w:rPr>
                <w:rFonts w:eastAsiaTheme="minorEastAsia" w:cstheme="minorBidi"/>
                <w:smallCaps w:val="0"/>
                <w:noProof/>
                <w:sz w:val="22"/>
                <w:szCs w:val="22"/>
                <w:lang w:eastAsia="fr-FR"/>
              </w:rPr>
              <w:tab/>
            </w:r>
            <w:r w:rsidR="009C18C1" w:rsidRPr="00F31F4F">
              <w:rPr>
                <w:rStyle w:val="Lienhypertexte"/>
                <w:noProof/>
              </w:rPr>
              <w:t>Blocs de compétences :</w:t>
            </w:r>
            <w:r w:rsidR="009C18C1">
              <w:rPr>
                <w:noProof/>
                <w:webHidden/>
              </w:rPr>
              <w:tab/>
            </w:r>
            <w:r w:rsidR="009C18C1">
              <w:rPr>
                <w:noProof/>
                <w:webHidden/>
              </w:rPr>
              <w:fldChar w:fldCharType="begin"/>
            </w:r>
            <w:r w:rsidR="009C18C1">
              <w:rPr>
                <w:noProof/>
                <w:webHidden/>
              </w:rPr>
              <w:instrText xml:space="preserve"> PAGEREF _Toc56177394 \h </w:instrText>
            </w:r>
            <w:r w:rsidR="009C18C1">
              <w:rPr>
                <w:noProof/>
                <w:webHidden/>
              </w:rPr>
            </w:r>
            <w:r w:rsidR="009C18C1">
              <w:rPr>
                <w:noProof/>
                <w:webHidden/>
              </w:rPr>
              <w:fldChar w:fldCharType="separate"/>
            </w:r>
            <w:r w:rsidR="009C18C1">
              <w:rPr>
                <w:noProof/>
                <w:webHidden/>
              </w:rPr>
              <w:t>140</w:t>
            </w:r>
            <w:r w:rsidR="009C18C1">
              <w:rPr>
                <w:noProof/>
                <w:webHidden/>
              </w:rPr>
              <w:fldChar w:fldCharType="end"/>
            </w:r>
          </w:hyperlink>
        </w:p>
        <w:p w14:paraId="5C27BEA3" w14:textId="13B40897" w:rsidR="009C18C1" w:rsidRDefault="008B1E40">
          <w:pPr>
            <w:pStyle w:val="TM3"/>
            <w:tabs>
              <w:tab w:val="left" w:pos="900"/>
            </w:tabs>
            <w:rPr>
              <w:rFonts w:eastAsiaTheme="minorEastAsia" w:cstheme="minorBidi"/>
              <w:i w:val="0"/>
              <w:iCs w:val="0"/>
              <w:noProof/>
              <w:sz w:val="22"/>
              <w:szCs w:val="22"/>
              <w:lang w:eastAsia="fr-FR"/>
            </w:rPr>
          </w:pPr>
          <w:hyperlink w:anchor="_Toc56177395" w:history="1">
            <w:r w:rsidR="009C18C1" w:rsidRPr="00F31F4F">
              <w:rPr>
                <w:rStyle w:val="Lienhypertexte"/>
                <w:bCs/>
                <w:noProof/>
              </w:rPr>
              <w:t>A.</w:t>
            </w:r>
            <w:r w:rsidR="009C18C1">
              <w:rPr>
                <w:rFonts w:eastAsiaTheme="minorEastAsia" w:cstheme="minorBidi"/>
                <w:i w:val="0"/>
                <w:iCs w:val="0"/>
                <w:noProof/>
                <w:sz w:val="22"/>
                <w:szCs w:val="22"/>
                <w:lang w:eastAsia="fr-FR"/>
              </w:rPr>
              <w:tab/>
            </w:r>
            <w:r w:rsidR="009C18C1" w:rsidRPr="00F31F4F">
              <w:rPr>
                <w:rStyle w:val="Lienhypertexte"/>
                <w:noProof/>
              </w:rPr>
              <w:t>Qualité et sécurisation du code réalisé :</w:t>
            </w:r>
            <w:r w:rsidR="009C18C1">
              <w:rPr>
                <w:noProof/>
                <w:webHidden/>
              </w:rPr>
              <w:tab/>
            </w:r>
            <w:r w:rsidR="009C18C1">
              <w:rPr>
                <w:noProof/>
                <w:webHidden/>
              </w:rPr>
              <w:fldChar w:fldCharType="begin"/>
            </w:r>
            <w:r w:rsidR="009C18C1">
              <w:rPr>
                <w:noProof/>
                <w:webHidden/>
              </w:rPr>
              <w:instrText xml:space="preserve"> PAGEREF _Toc56177395 \h </w:instrText>
            </w:r>
            <w:r w:rsidR="009C18C1">
              <w:rPr>
                <w:noProof/>
                <w:webHidden/>
              </w:rPr>
            </w:r>
            <w:r w:rsidR="009C18C1">
              <w:rPr>
                <w:noProof/>
                <w:webHidden/>
              </w:rPr>
              <w:fldChar w:fldCharType="separate"/>
            </w:r>
            <w:r w:rsidR="009C18C1">
              <w:rPr>
                <w:noProof/>
                <w:webHidden/>
              </w:rPr>
              <w:t>140</w:t>
            </w:r>
            <w:r w:rsidR="009C18C1">
              <w:rPr>
                <w:noProof/>
                <w:webHidden/>
              </w:rPr>
              <w:fldChar w:fldCharType="end"/>
            </w:r>
          </w:hyperlink>
        </w:p>
        <w:p w14:paraId="7BC95691" w14:textId="4EC4B2BF" w:rsidR="009C18C1" w:rsidRDefault="008B1E40">
          <w:pPr>
            <w:pStyle w:val="TM3"/>
            <w:tabs>
              <w:tab w:val="left" w:pos="900"/>
            </w:tabs>
            <w:rPr>
              <w:rFonts w:eastAsiaTheme="minorEastAsia" w:cstheme="minorBidi"/>
              <w:i w:val="0"/>
              <w:iCs w:val="0"/>
              <w:noProof/>
              <w:sz w:val="22"/>
              <w:szCs w:val="22"/>
              <w:lang w:eastAsia="fr-FR"/>
            </w:rPr>
          </w:pPr>
          <w:hyperlink w:anchor="_Toc56177396" w:history="1">
            <w:r w:rsidR="009C18C1" w:rsidRPr="00F31F4F">
              <w:rPr>
                <w:rStyle w:val="Lienhypertexte"/>
                <w:noProof/>
              </w:rPr>
              <w:t>B.</w:t>
            </w:r>
            <w:r w:rsidR="009C18C1">
              <w:rPr>
                <w:rFonts w:eastAsiaTheme="minorEastAsia" w:cstheme="minorBidi"/>
                <w:i w:val="0"/>
                <w:iCs w:val="0"/>
                <w:noProof/>
                <w:sz w:val="22"/>
                <w:szCs w:val="22"/>
                <w:lang w:eastAsia="fr-FR"/>
              </w:rPr>
              <w:tab/>
            </w:r>
            <w:r w:rsidR="009C18C1" w:rsidRPr="00F31F4F">
              <w:rPr>
                <w:rStyle w:val="Lienhypertexte"/>
                <w:noProof/>
              </w:rPr>
              <w:t>Audit, conception, méthode de projet :</w:t>
            </w:r>
            <w:r w:rsidR="009C18C1">
              <w:rPr>
                <w:noProof/>
                <w:webHidden/>
              </w:rPr>
              <w:tab/>
            </w:r>
            <w:r w:rsidR="009C18C1">
              <w:rPr>
                <w:noProof/>
                <w:webHidden/>
              </w:rPr>
              <w:fldChar w:fldCharType="begin"/>
            </w:r>
            <w:r w:rsidR="009C18C1">
              <w:rPr>
                <w:noProof/>
                <w:webHidden/>
              </w:rPr>
              <w:instrText xml:space="preserve"> PAGEREF _Toc56177396 \h </w:instrText>
            </w:r>
            <w:r w:rsidR="009C18C1">
              <w:rPr>
                <w:noProof/>
                <w:webHidden/>
              </w:rPr>
            </w:r>
            <w:r w:rsidR="009C18C1">
              <w:rPr>
                <w:noProof/>
                <w:webHidden/>
              </w:rPr>
              <w:fldChar w:fldCharType="separate"/>
            </w:r>
            <w:r w:rsidR="009C18C1">
              <w:rPr>
                <w:noProof/>
                <w:webHidden/>
              </w:rPr>
              <w:t>143</w:t>
            </w:r>
            <w:r w:rsidR="009C18C1">
              <w:rPr>
                <w:noProof/>
                <w:webHidden/>
              </w:rPr>
              <w:fldChar w:fldCharType="end"/>
            </w:r>
          </w:hyperlink>
        </w:p>
        <w:p w14:paraId="760AF355" w14:textId="7CD18033" w:rsidR="009C18C1" w:rsidRDefault="008B1E40">
          <w:pPr>
            <w:pStyle w:val="TM3"/>
            <w:tabs>
              <w:tab w:val="left" w:pos="900"/>
            </w:tabs>
            <w:rPr>
              <w:rFonts w:eastAsiaTheme="minorEastAsia" w:cstheme="minorBidi"/>
              <w:i w:val="0"/>
              <w:iCs w:val="0"/>
              <w:noProof/>
              <w:sz w:val="22"/>
              <w:szCs w:val="22"/>
              <w:lang w:eastAsia="fr-FR"/>
            </w:rPr>
          </w:pPr>
          <w:hyperlink w:anchor="_Toc56177397" w:history="1">
            <w:r w:rsidR="009C18C1" w:rsidRPr="00F31F4F">
              <w:rPr>
                <w:rStyle w:val="Lienhypertexte"/>
                <w:noProof/>
              </w:rPr>
              <w:t>C.</w:t>
            </w:r>
            <w:r w:rsidR="009C18C1">
              <w:rPr>
                <w:rFonts w:eastAsiaTheme="minorEastAsia" w:cstheme="minorBidi"/>
                <w:i w:val="0"/>
                <w:iCs w:val="0"/>
                <w:noProof/>
                <w:sz w:val="22"/>
                <w:szCs w:val="22"/>
                <w:lang w:eastAsia="fr-FR"/>
              </w:rPr>
              <w:tab/>
            </w:r>
            <w:r w:rsidR="009C18C1" w:rsidRPr="00F31F4F">
              <w:rPr>
                <w:rStyle w:val="Lienhypertexte"/>
                <w:noProof/>
              </w:rPr>
              <w:t>Réalisation d’applications logicielles :</w:t>
            </w:r>
            <w:r w:rsidR="009C18C1">
              <w:rPr>
                <w:noProof/>
                <w:webHidden/>
              </w:rPr>
              <w:tab/>
            </w:r>
            <w:r w:rsidR="009C18C1">
              <w:rPr>
                <w:noProof/>
                <w:webHidden/>
              </w:rPr>
              <w:fldChar w:fldCharType="begin"/>
            </w:r>
            <w:r w:rsidR="009C18C1">
              <w:rPr>
                <w:noProof/>
                <w:webHidden/>
              </w:rPr>
              <w:instrText xml:space="preserve"> PAGEREF _Toc56177397 \h </w:instrText>
            </w:r>
            <w:r w:rsidR="009C18C1">
              <w:rPr>
                <w:noProof/>
                <w:webHidden/>
              </w:rPr>
            </w:r>
            <w:r w:rsidR="009C18C1">
              <w:rPr>
                <w:noProof/>
                <w:webHidden/>
              </w:rPr>
              <w:fldChar w:fldCharType="separate"/>
            </w:r>
            <w:r w:rsidR="009C18C1">
              <w:rPr>
                <w:noProof/>
                <w:webHidden/>
              </w:rPr>
              <w:t>146</w:t>
            </w:r>
            <w:r w:rsidR="009C18C1">
              <w:rPr>
                <w:noProof/>
                <w:webHidden/>
              </w:rPr>
              <w:fldChar w:fldCharType="end"/>
            </w:r>
          </w:hyperlink>
        </w:p>
        <w:p w14:paraId="1D25EB0F" w14:textId="0FE6DBD2" w:rsidR="009C18C1" w:rsidRDefault="008B1E40">
          <w:pPr>
            <w:pStyle w:val="TM3"/>
            <w:tabs>
              <w:tab w:val="left" w:pos="900"/>
            </w:tabs>
            <w:rPr>
              <w:rFonts w:eastAsiaTheme="minorEastAsia" w:cstheme="minorBidi"/>
              <w:i w:val="0"/>
              <w:iCs w:val="0"/>
              <w:noProof/>
              <w:sz w:val="22"/>
              <w:szCs w:val="22"/>
              <w:lang w:eastAsia="fr-FR"/>
            </w:rPr>
          </w:pPr>
          <w:hyperlink w:anchor="_Toc56177398" w:history="1">
            <w:r w:rsidR="009C18C1" w:rsidRPr="00F31F4F">
              <w:rPr>
                <w:rStyle w:val="Lienhypertexte"/>
                <w:noProof/>
              </w:rPr>
              <w:t>D.</w:t>
            </w:r>
            <w:r w:rsidR="009C18C1">
              <w:rPr>
                <w:rFonts w:eastAsiaTheme="minorEastAsia" w:cstheme="minorBidi"/>
                <w:i w:val="0"/>
                <w:iCs w:val="0"/>
                <w:noProof/>
                <w:sz w:val="22"/>
                <w:szCs w:val="22"/>
                <w:lang w:eastAsia="fr-FR"/>
              </w:rPr>
              <w:tab/>
            </w:r>
            <w:r w:rsidR="009C18C1" w:rsidRPr="00F31F4F">
              <w:rPr>
                <w:rStyle w:val="Lienhypertexte"/>
                <w:noProof/>
              </w:rPr>
              <w:t>Communiquer avec les acteurs du projet :</w:t>
            </w:r>
            <w:r w:rsidR="009C18C1">
              <w:rPr>
                <w:noProof/>
                <w:webHidden/>
              </w:rPr>
              <w:tab/>
            </w:r>
            <w:r w:rsidR="009C18C1">
              <w:rPr>
                <w:noProof/>
                <w:webHidden/>
              </w:rPr>
              <w:fldChar w:fldCharType="begin"/>
            </w:r>
            <w:r w:rsidR="009C18C1">
              <w:rPr>
                <w:noProof/>
                <w:webHidden/>
              </w:rPr>
              <w:instrText xml:space="preserve"> PAGEREF _Toc56177398 \h </w:instrText>
            </w:r>
            <w:r w:rsidR="009C18C1">
              <w:rPr>
                <w:noProof/>
                <w:webHidden/>
              </w:rPr>
            </w:r>
            <w:r w:rsidR="009C18C1">
              <w:rPr>
                <w:noProof/>
                <w:webHidden/>
              </w:rPr>
              <w:fldChar w:fldCharType="separate"/>
            </w:r>
            <w:r w:rsidR="009C18C1">
              <w:rPr>
                <w:noProof/>
                <w:webHidden/>
              </w:rPr>
              <w:t>149</w:t>
            </w:r>
            <w:r w:rsidR="009C18C1">
              <w:rPr>
                <w:noProof/>
                <w:webHidden/>
              </w:rPr>
              <w:fldChar w:fldCharType="end"/>
            </w:r>
          </w:hyperlink>
        </w:p>
        <w:p w14:paraId="52B75692" w14:textId="707F0EE5" w:rsidR="009C18C1" w:rsidRDefault="008B1E40">
          <w:pPr>
            <w:pStyle w:val="TM3"/>
            <w:tabs>
              <w:tab w:val="left" w:pos="900"/>
            </w:tabs>
            <w:rPr>
              <w:rFonts w:eastAsiaTheme="minorEastAsia" w:cstheme="minorBidi"/>
              <w:i w:val="0"/>
              <w:iCs w:val="0"/>
              <w:noProof/>
              <w:sz w:val="22"/>
              <w:szCs w:val="22"/>
              <w:lang w:eastAsia="fr-FR"/>
            </w:rPr>
          </w:pPr>
          <w:hyperlink w:anchor="_Toc56177399" w:history="1">
            <w:r w:rsidR="009C18C1" w:rsidRPr="00F31F4F">
              <w:rPr>
                <w:rStyle w:val="Lienhypertexte"/>
                <w:noProof/>
              </w:rPr>
              <w:t>E.</w:t>
            </w:r>
            <w:r w:rsidR="009C18C1">
              <w:rPr>
                <w:rFonts w:eastAsiaTheme="minorEastAsia" w:cstheme="minorBidi"/>
                <w:i w:val="0"/>
                <w:iCs w:val="0"/>
                <w:noProof/>
                <w:sz w:val="22"/>
                <w:szCs w:val="22"/>
                <w:lang w:eastAsia="fr-FR"/>
              </w:rPr>
              <w:tab/>
            </w:r>
            <w:r w:rsidR="009C18C1" w:rsidRPr="00F31F4F">
              <w:rPr>
                <w:rStyle w:val="Lienhypertexte"/>
                <w:noProof/>
              </w:rPr>
              <w:t>Adapter l’environnement d’exécution, échanger des données entre logiciels :</w:t>
            </w:r>
            <w:r w:rsidR="009C18C1">
              <w:rPr>
                <w:noProof/>
                <w:webHidden/>
              </w:rPr>
              <w:tab/>
            </w:r>
            <w:r w:rsidR="009C18C1">
              <w:rPr>
                <w:noProof/>
                <w:webHidden/>
              </w:rPr>
              <w:fldChar w:fldCharType="begin"/>
            </w:r>
            <w:r w:rsidR="009C18C1">
              <w:rPr>
                <w:noProof/>
                <w:webHidden/>
              </w:rPr>
              <w:instrText xml:space="preserve"> PAGEREF _Toc56177399 \h </w:instrText>
            </w:r>
            <w:r w:rsidR="009C18C1">
              <w:rPr>
                <w:noProof/>
                <w:webHidden/>
              </w:rPr>
            </w:r>
            <w:r w:rsidR="009C18C1">
              <w:rPr>
                <w:noProof/>
                <w:webHidden/>
              </w:rPr>
              <w:fldChar w:fldCharType="separate"/>
            </w:r>
            <w:r w:rsidR="009C18C1">
              <w:rPr>
                <w:noProof/>
                <w:webHidden/>
              </w:rPr>
              <w:t>150</w:t>
            </w:r>
            <w:r w:rsidR="009C18C1">
              <w:rPr>
                <w:noProof/>
                <w:webHidden/>
              </w:rPr>
              <w:fldChar w:fldCharType="end"/>
            </w:r>
          </w:hyperlink>
        </w:p>
        <w:p w14:paraId="1F09B3C3" w14:textId="15746E1A" w:rsidR="009E2022" w:rsidRDefault="009E2022">
          <w:r>
            <w:rPr>
              <w:b/>
              <w:bCs/>
            </w:rPr>
            <w:fldChar w:fldCharType="end"/>
          </w:r>
        </w:p>
      </w:sdtContent>
    </w:sdt>
    <w:p w14:paraId="561E00A3" w14:textId="77777777" w:rsidR="009E2022" w:rsidRDefault="009E2022" w:rsidP="009E2022">
      <w:pPr>
        <w:pStyle w:val="Corpsdetexte"/>
        <w:rPr>
          <w:rFonts w:eastAsiaTheme="majorEastAsia"/>
        </w:rPr>
      </w:pPr>
      <w:r>
        <w:rPr>
          <w:rFonts w:eastAsiaTheme="majorEastAsia"/>
        </w:rPr>
        <w:br w:type="page"/>
      </w:r>
    </w:p>
    <w:p w14:paraId="12F5EBE9" w14:textId="005C5FC2" w:rsidR="009E2022" w:rsidRPr="000C23B1" w:rsidRDefault="000C23B1" w:rsidP="009C18C1">
      <w:pPr>
        <w:pStyle w:val="Sous-titre"/>
        <w:ind w:left="0"/>
        <w:outlineLvl w:val="0"/>
        <w:rPr>
          <w:rFonts w:eastAsiaTheme="majorEastAsia"/>
          <w:b/>
          <w:u w:val="single"/>
        </w:rPr>
      </w:pPr>
      <w:bookmarkStart w:id="1" w:name="_Toc56177334"/>
      <w:r w:rsidRPr="000C23B1">
        <w:rPr>
          <w:rFonts w:eastAsiaTheme="majorEastAsia"/>
          <w:b/>
          <w:u w:val="single"/>
        </w:rPr>
        <w:lastRenderedPageBreak/>
        <w:t>Remerciements :</w:t>
      </w:r>
      <w:bookmarkEnd w:id="1"/>
    </w:p>
    <w:p w14:paraId="048EBC69" w14:textId="03ED2407" w:rsidR="003A7020" w:rsidRDefault="000C23B1" w:rsidP="009E2022">
      <w:pPr>
        <w:pStyle w:val="Corpsdetexte"/>
        <w:rPr>
          <w:rFonts w:eastAsiaTheme="majorEastAsia"/>
        </w:rPr>
      </w:pPr>
      <w:r>
        <w:rPr>
          <w:rFonts w:eastAsiaTheme="majorEastAsia"/>
        </w:rPr>
        <w:t>Je tenais à remercier en premier lieu CGI sans qui le cursus UDEV n’existerais pas</w:t>
      </w:r>
      <w:r w:rsidR="003A7020">
        <w:rPr>
          <w:rFonts w:eastAsiaTheme="majorEastAsia"/>
        </w:rPr>
        <w:t>, et de m’avoir laissé la chance de réintégrer mon domaine professionnel de prédilection.</w:t>
      </w:r>
    </w:p>
    <w:p w14:paraId="3B8BD152" w14:textId="068A9F63" w:rsidR="003A7020" w:rsidRDefault="003A7020" w:rsidP="009E2022">
      <w:pPr>
        <w:pStyle w:val="Corpsdetexte"/>
        <w:rPr>
          <w:rFonts w:eastAsiaTheme="majorEastAsia"/>
        </w:rPr>
      </w:pPr>
      <w:r>
        <w:rPr>
          <w:rFonts w:eastAsiaTheme="majorEastAsia"/>
        </w:rPr>
        <w:t xml:space="preserve">Je veux remercier les intervenant de cette formation : Michel Gillet, Sylvain Labasse et David Gayerie pour avoir été </w:t>
      </w:r>
      <w:r w:rsidR="005D548F">
        <w:rPr>
          <w:rFonts w:eastAsiaTheme="majorEastAsia"/>
        </w:rPr>
        <w:t>d‘excellents</w:t>
      </w:r>
      <w:r>
        <w:rPr>
          <w:rFonts w:eastAsiaTheme="majorEastAsia"/>
        </w:rPr>
        <w:t xml:space="preserve"> professeurs dotés d’une pédagogie remarquable. </w:t>
      </w:r>
    </w:p>
    <w:p w14:paraId="03558E0A" w14:textId="77777777" w:rsidR="003A7020" w:rsidRDefault="003A7020" w:rsidP="009E2022">
      <w:pPr>
        <w:pStyle w:val="Corpsdetexte"/>
        <w:rPr>
          <w:rFonts w:eastAsiaTheme="majorEastAsia"/>
        </w:rPr>
      </w:pPr>
      <w:r>
        <w:rPr>
          <w:rFonts w:eastAsiaTheme="majorEastAsia"/>
        </w:rPr>
        <w:t xml:space="preserve">Je tiens également à remercier mon tuteur officiel Bertrand Fournet pour avoir été là et avoir répondu comme il le pouvait à toute mes questions et demandes sur l’entreprise. Mais aussi et surtout, mon tuteur officieux sur le projet, Arthur Aberkane, pour son immense patience, sa pédagogie et l’aide précieuse qu’il m’a apporté lors de la rédaction de ce mémoire. </w:t>
      </w:r>
    </w:p>
    <w:p w14:paraId="459765D5" w14:textId="77777777" w:rsidR="005D548F" w:rsidRDefault="003A7020" w:rsidP="009E2022">
      <w:pPr>
        <w:pStyle w:val="Corpsdetexte"/>
        <w:rPr>
          <w:rFonts w:eastAsiaTheme="majorEastAsia"/>
        </w:rPr>
      </w:pPr>
      <w:r>
        <w:rPr>
          <w:rFonts w:eastAsiaTheme="majorEastAsia"/>
        </w:rPr>
        <w:t>L’équipe META4 dans son intégralité pour leur a</w:t>
      </w:r>
      <w:r w:rsidR="005D548F">
        <w:rPr>
          <w:rFonts w:eastAsiaTheme="majorEastAsia"/>
        </w:rPr>
        <w:t>ccueil, leur aide et leur patience quand je posais les mêmes questions en boucle, paniqué que j’étais par la découverte du domaine fonctionnel</w:t>
      </w:r>
      <w:r>
        <w:rPr>
          <w:rFonts w:eastAsiaTheme="majorEastAsia"/>
        </w:rPr>
        <w:t xml:space="preserve"> </w:t>
      </w:r>
      <w:r w:rsidR="005D548F">
        <w:rPr>
          <w:rFonts w:eastAsiaTheme="majorEastAsia"/>
        </w:rPr>
        <w:t xml:space="preserve">du projet. </w:t>
      </w:r>
    </w:p>
    <w:p w14:paraId="0B45AC36" w14:textId="0B909B02" w:rsidR="003A7020" w:rsidRDefault="003A7020" w:rsidP="009E2022">
      <w:pPr>
        <w:pStyle w:val="Corpsdetexte"/>
        <w:rPr>
          <w:rFonts w:eastAsiaTheme="majorEastAsia"/>
        </w:rPr>
      </w:pPr>
      <w:r>
        <w:rPr>
          <w:rFonts w:eastAsiaTheme="majorEastAsia"/>
        </w:rPr>
        <w:t>Je tiens également à remercier mes collègues de promotions pour les bons moments passés ensemble avant la crise sanitaire.</w:t>
      </w:r>
    </w:p>
    <w:p w14:paraId="6336FD1A" w14:textId="6CE411E0" w:rsidR="009E2022" w:rsidRDefault="009E2022" w:rsidP="009E2022">
      <w:pPr>
        <w:pStyle w:val="Corpsdetexte"/>
        <w:rPr>
          <w:rFonts w:eastAsiaTheme="majorEastAsia"/>
        </w:rPr>
      </w:pPr>
      <w:r>
        <w:rPr>
          <w:rFonts w:eastAsiaTheme="majorEastAsia"/>
        </w:rPr>
        <w:br w:type="page"/>
      </w:r>
    </w:p>
    <w:p w14:paraId="447B249C" w14:textId="77777777" w:rsidR="00331C22" w:rsidRDefault="00331C22" w:rsidP="009D77A5">
      <w:pPr>
        <w:pStyle w:val="Corpsdetexte"/>
        <w:rPr>
          <w:rFonts w:eastAsiaTheme="majorEastAsia" w:cstheme="majorBidi"/>
          <w:color w:val="A91228" w:themeColor="accent1" w:themeShade="BF"/>
          <w:sz w:val="32"/>
        </w:rPr>
      </w:pPr>
    </w:p>
    <w:p w14:paraId="175F1E26" w14:textId="77777777" w:rsidR="00331C22" w:rsidRDefault="00331C22" w:rsidP="00C01219">
      <w:pPr>
        <w:pStyle w:val="Titre1"/>
        <w:numPr>
          <w:ilvl w:val="0"/>
          <w:numId w:val="11"/>
        </w:numPr>
      </w:pPr>
      <w:bookmarkStart w:id="2" w:name="_Toc55141137"/>
      <w:bookmarkStart w:id="3" w:name="_Toc56177335"/>
      <w:r w:rsidRPr="00334329">
        <w:t>Introduction</w:t>
      </w:r>
      <w:bookmarkEnd w:id="2"/>
      <w:bookmarkEnd w:id="3"/>
    </w:p>
    <w:p w14:paraId="37144D14" w14:textId="77777777" w:rsidR="00334329" w:rsidRPr="00334329" w:rsidRDefault="00334329" w:rsidP="00334329">
      <w:pPr>
        <w:pStyle w:val="Corpsdetexte"/>
      </w:pPr>
    </w:p>
    <w:p w14:paraId="20DDD7BA" w14:textId="77777777" w:rsidR="00331C22" w:rsidRDefault="00331C22" w:rsidP="002314C1">
      <w:pPr>
        <w:pStyle w:val="Corpsdetexte"/>
      </w:pPr>
      <w:r>
        <w:t xml:space="preserve">Ce mémoire a pour objectif de raconter mon année d’alternance au sein de CGI faite dans le but d’acquérir le titre RNCP de niveau 6 : Concepteur Développeur d’Applications Numériques afin d’assurer au jury que toutes, ou du moins l’essentiel, des compétences nécessaires pour l’exécution de mes missions en tant que Concepteur Développeur et donc à l’obtention du titre ont été acquises au cours de l’année. Il a également pour but de montrer que j’ai connaissance des missions et de la réalité du poste. Ainsi, il se décomposera comme tel : </w:t>
      </w:r>
    </w:p>
    <w:p w14:paraId="79A9BDC7" w14:textId="77777777" w:rsidR="00C87C83" w:rsidRDefault="00331C22" w:rsidP="002314C1">
      <w:pPr>
        <w:pStyle w:val="Corpsdetexte"/>
      </w:pPr>
      <w:r>
        <w:t>Tout d’abords, je présenterais le métier visé, son quotidien, ses missions et ses responsabilités, je me présenterais moi, le prétendant au diplôme, ensuite je présenterais l’entreprise qui a rendu cette formation possible et qui m’a accueilli durant toute la période d’alternance entre le centre formation et la période d’intégration professionnel</w:t>
      </w:r>
      <w:r w:rsidR="00C87C83">
        <w:t>.</w:t>
      </w:r>
    </w:p>
    <w:p w14:paraId="7FE278DF" w14:textId="77777777" w:rsidR="00C87C83" w:rsidRDefault="00C87C83" w:rsidP="002314C1">
      <w:pPr>
        <w:pStyle w:val="Corpsdetexte"/>
      </w:pPr>
      <w:r>
        <w:t>S</w:t>
      </w:r>
      <w:r w:rsidR="00331C22">
        <w:t>on histoire, sa structure et son organisation.</w:t>
      </w:r>
    </w:p>
    <w:p w14:paraId="2E43ED56" w14:textId="77777777" w:rsidR="0099741A" w:rsidRDefault="00331C22" w:rsidP="002314C1">
      <w:pPr>
        <w:pStyle w:val="Corpsdetexte"/>
      </w:pPr>
      <w:r>
        <w:t>Je continuerais sur une présentation du projet où j’ai été intégré, les missions qui m’y ont été confiées, le travail au quotidien et les enseignements que j’en ai tiré.</w:t>
      </w:r>
    </w:p>
    <w:p w14:paraId="7EF4CC7D" w14:textId="77777777" w:rsidR="0099741A" w:rsidRDefault="00331C22" w:rsidP="002314C1">
      <w:pPr>
        <w:pStyle w:val="Corpsdetexte"/>
      </w:pPr>
      <w:r>
        <w:t xml:space="preserve">Enfin je présenterais le projet personnel que j’ai développé en parallèle de </w:t>
      </w:r>
      <w:r w:rsidR="0099741A">
        <w:t>m</w:t>
      </w:r>
      <w:r>
        <w:t xml:space="preserve">es journées de travail effectuées et dont j’avais besoin afin de valider l’acquisition des compétences que j’ai acquises mais qui n’ont pas été mise à profit au sein de l’entreprise au cours de mes missions sur le projet. </w:t>
      </w:r>
    </w:p>
    <w:p w14:paraId="1055C5DC" w14:textId="77777777" w:rsidR="00331C22" w:rsidRDefault="00331C22" w:rsidP="002314C1">
      <w:pPr>
        <w:pStyle w:val="Corpsdetexte"/>
      </w:pPr>
      <w:r>
        <w:t>Je conclurai en rapprochant le métier visé par le diplôme et les différentes missions et projets que j’aurais présentés au sein de ce document afin d’appuyer sur le fait que je pense être apte à combler les différents besoins professionnels inhérents au poste concerné par le titre.</w:t>
      </w:r>
    </w:p>
    <w:p w14:paraId="45943282" w14:textId="77777777" w:rsidR="000D507A" w:rsidRDefault="00331C22" w:rsidP="002314C1">
      <w:pPr>
        <w:pStyle w:val="Corpsdetexte"/>
      </w:pPr>
      <w:r>
        <w:t xml:space="preserve">Je tiens également a souligné que, dût a l’année particulière de crise sanitaire que nous avons vécus, le temps effectif passé en milieu professionnel et le nombre de missions qui m’ont été confiées sont bien en deçà de ce qui était prévu et de ce que j’avais escompté. </w:t>
      </w:r>
    </w:p>
    <w:p w14:paraId="616277CC" w14:textId="77777777" w:rsidR="00331C22" w:rsidRDefault="00331C22" w:rsidP="002314C1">
      <w:pPr>
        <w:pStyle w:val="Corpsdetexte"/>
      </w:pPr>
      <w:r>
        <w:t>Je m’excuse donc par avance du potentielle défici</w:t>
      </w:r>
      <w:r w:rsidR="000D507A">
        <w:t>t de contenu du présent mémoire et vous souhaite une bonne lecture.</w:t>
      </w:r>
    </w:p>
    <w:p w14:paraId="199AAD65" w14:textId="77777777" w:rsidR="000D507A" w:rsidRPr="00B60F20" w:rsidRDefault="000D507A" w:rsidP="002314C1">
      <w:pPr>
        <w:pStyle w:val="Corpsdetexte"/>
      </w:pPr>
    </w:p>
    <w:p w14:paraId="5DFABED3" w14:textId="77777777" w:rsidR="00331C22" w:rsidRDefault="00331C22" w:rsidP="002314C1">
      <w:pPr>
        <w:pStyle w:val="Corpsdetexte"/>
        <w:rPr>
          <w:rFonts w:asciiTheme="majorHAnsi" w:eastAsiaTheme="majorEastAsia" w:hAnsiTheme="majorHAnsi" w:cstheme="majorBidi"/>
          <w:color w:val="A91228" w:themeColor="accent1" w:themeShade="BF"/>
          <w:sz w:val="32"/>
        </w:rPr>
      </w:pPr>
      <w:r>
        <w:br w:type="page"/>
      </w:r>
    </w:p>
    <w:p w14:paraId="77779B43" w14:textId="77777777" w:rsidR="00331C22" w:rsidRDefault="00331C22" w:rsidP="00FB44B0">
      <w:pPr>
        <w:pStyle w:val="Titre1"/>
      </w:pPr>
      <w:bookmarkStart w:id="4" w:name="_Toc55141138"/>
      <w:bookmarkStart w:id="5" w:name="_Toc56177336"/>
      <w:r>
        <w:lastRenderedPageBreak/>
        <w:t>Présentations</w:t>
      </w:r>
      <w:bookmarkEnd w:id="4"/>
      <w:bookmarkEnd w:id="5"/>
    </w:p>
    <w:p w14:paraId="428C47C9" w14:textId="77777777" w:rsidR="00331C22" w:rsidRPr="00530F54" w:rsidRDefault="0062532B" w:rsidP="00507556">
      <w:pPr>
        <w:pStyle w:val="Titre2"/>
      </w:pPr>
      <w:bookmarkStart w:id="6" w:name="_Toc55141139"/>
      <w:bookmarkStart w:id="7" w:name="_Toc56177337"/>
      <w:r>
        <w:t>Concepteur développeur d’applications numériques</w:t>
      </w:r>
      <w:bookmarkEnd w:id="6"/>
      <w:bookmarkEnd w:id="7"/>
    </w:p>
    <w:p w14:paraId="1AAAB9F8" w14:textId="77777777" w:rsidR="000D507A" w:rsidRPr="000D507A" w:rsidRDefault="000D507A" w:rsidP="000D507A">
      <w:pPr>
        <w:pStyle w:val="Corpsdetexte"/>
      </w:pPr>
    </w:p>
    <w:p w14:paraId="22AD31AB" w14:textId="77777777" w:rsidR="00D7719D" w:rsidRDefault="00331C22" w:rsidP="002314C1">
      <w:pPr>
        <w:pStyle w:val="Corpsdetexte"/>
      </w:pPr>
      <w:r>
        <w:t>Le concepteur développeur d'applications conçoit et développe des services numériques à destination des utilisateurs en respectant les normes et standards reconnus par la profession et en suivant l'état de l'art de la sécurité informatique à toutes les étapes.</w:t>
      </w:r>
    </w:p>
    <w:p w14:paraId="6957270A" w14:textId="77777777" w:rsidR="00331C22" w:rsidRDefault="00331C22" w:rsidP="002314C1">
      <w:pPr>
        <w:pStyle w:val="Corpsdetexte"/>
      </w:pPr>
      <w:r>
        <w:t>La connaissance du métier du client pour lequel il réalise l'application peut être demandée. Il prend en compte les contraintes économiques, en termes de coûts et de délais, les exigences de sécurité propres à son domaine d'intervention</w:t>
      </w:r>
    </w:p>
    <w:p w14:paraId="4F819422" w14:textId="77777777" w:rsidR="00331C22" w:rsidRDefault="00331C22" w:rsidP="002314C1">
      <w:pPr>
        <w:pStyle w:val="Corpsdetexte"/>
      </w:pPr>
      <w:r>
        <w:t>Pour concevoir et développer les interfaces utilisateur de type desktop ou web, il élabore une maquette avec les enchaînements d'écrans, qu'il fait valider à l'utilisateur. Il code les formulaires de saisie et de résultats, ainsi que les états, en programmant de manière sécurisée les événements utilisateur et en accédant aux données stockées dans une base.</w:t>
      </w:r>
    </w:p>
    <w:p w14:paraId="391CAC9A" w14:textId="77777777" w:rsidR="00331C22" w:rsidRDefault="00331C22" w:rsidP="002314C1">
      <w:pPr>
        <w:pStyle w:val="Corpsdetexte"/>
      </w:pPr>
      <w:r>
        <w:t>Pour concevoir et mettre en œuvre la persistance des données, il analyse un cahier des charges fonctionnel ou une demande utilisateur afin de modéliser et de créer une base de données de type relationnel ou NoSQL (Not only SQL) ou d'adapter une base existante en l'optimisant ou en ajoutant des éléments et en veillant à ne pas introduire de vulnérabilité dans le système d'informations.</w:t>
      </w:r>
    </w:p>
    <w:p w14:paraId="1C165807" w14:textId="77777777" w:rsidR="00331C22" w:rsidRDefault="00331C22" w:rsidP="002314C1">
      <w:pPr>
        <w:pStyle w:val="Corpsdetexte"/>
      </w:pPr>
      <w:r>
        <w:t>Pour concevoir et développer une application multicouche répartie, il analyse la demande en s'appuyant sur une démarche permettant de construire les services numériques en plusieurs couches correspondant aux couches présentation, métier et persistance.</w:t>
      </w:r>
    </w:p>
    <w:p w14:paraId="203BD458" w14:textId="77777777" w:rsidR="00331C22" w:rsidRDefault="00331C22" w:rsidP="002314C1">
      <w:pPr>
        <w:pStyle w:val="Corpsdetexte"/>
      </w:pPr>
      <w:r>
        <w:t>Il s'adapte en continu aux évolutions technologiques et réglementaires de la filière Etudes et développement. Pour assurer cette veille, l'usage de la langue anglaise est souvent requis pour la lecture et la compréhension de documentations techniques ainsi que pour assurer des échanges techniques au moyen de textes courts avec des développeurs distants pouvant être de nationalités différentes.</w:t>
      </w:r>
    </w:p>
    <w:p w14:paraId="324DF89B" w14:textId="77777777" w:rsidR="00331C22" w:rsidRDefault="00331C22" w:rsidP="002314C1">
      <w:pPr>
        <w:pStyle w:val="Corpsdetexte"/>
      </w:pPr>
      <w:r>
        <w:t>Il agit avec autonomie et, le cas échéant, avec des responsabilités d'animation et de coordination, Ces projets font suite à des demandes formulées directement par un client, par une maîtrise d'ouvrage ou par l'intermédiaire d'un chef de projet.</w:t>
      </w:r>
    </w:p>
    <w:p w14:paraId="74471478" w14:textId="77777777" w:rsidR="00331C22" w:rsidRDefault="00331C22" w:rsidP="002314C1">
      <w:pPr>
        <w:pStyle w:val="Corpsdetexte"/>
      </w:pPr>
      <w:r>
        <w:t>Il peut travailler en tant que salarié d'une entreprise, pour un client de la société de services qui l'emploie ou en tant qu'indépendant directement pour un client. Ses activités diffèrent selon la taille et l'organisation du projet.</w:t>
      </w:r>
    </w:p>
    <w:p w14:paraId="65E92857" w14:textId="77777777" w:rsidR="00331C22" w:rsidRDefault="00331C22" w:rsidP="002314C1">
      <w:pPr>
        <w:pStyle w:val="Corpsdetexte"/>
      </w:pPr>
      <w:r>
        <w:t xml:space="preserve">Pour les projets de petite taille, il peut mener en autonomie la conception et le développement de l'application. Dans le cas de moyens et de grands projets, il travaille soit au sein d'une équipe hiérarchisée sous la responsabilité d'un chef de projet, soit en équipe pluridisciplinaire. Il applique et fait appliquer les normes de qualité de son entreprise ou de son prestataire de </w:t>
      </w:r>
      <w:r>
        <w:lastRenderedPageBreak/>
        <w:t>services. Il applique les recommandations de sécurité émises par l'Agence nationale de la sécurité des systèmes d'information (ANSSI).</w:t>
      </w:r>
    </w:p>
    <w:p w14:paraId="3CBD8F69" w14:textId="77777777" w:rsidR="00331C22" w:rsidRDefault="00331C22" w:rsidP="002314C1">
      <w:pPr>
        <w:pStyle w:val="Corpsdetexte"/>
      </w:pPr>
      <w:r>
        <w:t>Il fait preuve de capacités relationnelles avec des interlocuteurs tels que la maîtrise d'ouvrage, les utilisateurs, le chef de projet, l'architecte logiciel, les testeurs, le responsable de la sécurité des systèmes d'information (RSSI) de son entreprise, de son client ou de son hébergeur, les web designers (UI et UX), les experts techniques et les autres développeurs, tout en conciliant des exigences contradictoires.</w:t>
      </w:r>
    </w:p>
    <w:p w14:paraId="4F338802" w14:textId="77777777" w:rsidR="00331C22" w:rsidRDefault="00331C22" w:rsidP="002314C1">
      <w:pPr>
        <w:pStyle w:val="Corpsdetexte"/>
      </w:pPr>
      <w:r>
        <w:t>Assurant sa mission dans des entreprises et des contextes professionnels divers, il est mobile géographiquement et s'adapte aux nouveaux environnements de travail.</w:t>
      </w:r>
    </w:p>
    <w:p w14:paraId="06F59EE7" w14:textId="77777777" w:rsidR="00331C22" w:rsidRPr="00236FAE" w:rsidRDefault="00331C22" w:rsidP="002314C1">
      <w:pPr>
        <w:pStyle w:val="Corpsdetexte"/>
      </w:pPr>
      <w:r>
        <w:t>Pour faciliter le travail en équipe, il peut être amené à utiliser des outils de travail collaboratif.</w:t>
      </w:r>
    </w:p>
    <w:p w14:paraId="17DDC628" w14:textId="77777777" w:rsidR="00331C22" w:rsidRDefault="00331C22" w:rsidP="00507556">
      <w:pPr>
        <w:pStyle w:val="Titre2"/>
      </w:pPr>
      <w:bookmarkStart w:id="8" w:name="_Toc55141140"/>
      <w:bookmarkStart w:id="9" w:name="_Toc56177338"/>
      <w:r>
        <w:t>Personnelle</w:t>
      </w:r>
      <w:bookmarkEnd w:id="8"/>
      <w:bookmarkEnd w:id="9"/>
    </w:p>
    <w:p w14:paraId="3207B5E3" w14:textId="77777777" w:rsidR="00334329" w:rsidRPr="00334329" w:rsidRDefault="00334329" w:rsidP="00334329">
      <w:pPr>
        <w:pStyle w:val="Corpsdetexte"/>
      </w:pPr>
    </w:p>
    <w:p w14:paraId="6CD998A2" w14:textId="77777777" w:rsidR="001345F1" w:rsidRDefault="00331C22" w:rsidP="002314C1">
      <w:pPr>
        <w:pStyle w:val="Corpsdetexte"/>
      </w:pPr>
      <w:r>
        <w:t>Je me présente : Kénan Roux, 27 ans à l’heure où j’écris ces lignes, originaire de Haute-Savoie.</w:t>
      </w:r>
    </w:p>
    <w:p w14:paraId="72C17084" w14:textId="77777777" w:rsidR="001345F1" w:rsidRDefault="00331C22" w:rsidP="002314C1">
      <w:pPr>
        <w:pStyle w:val="Corpsdetexte"/>
      </w:pPr>
      <w:r>
        <w:t>Curieux de tout et passionné depuis toujours par les sciences et l’</w:t>
      </w:r>
      <w:r w:rsidR="001345F1">
        <w:t xml:space="preserve">informatique. Après avoir </w:t>
      </w:r>
      <w:r w:rsidR="00C7645D">
        <w:t>obtenu</w:t>
      </w:r>
      <w:r w:rsidR="001345F1">
        <w:t xml:space="preserve"> un </w:t>
      </w:r>
      <w:r>
        <w:t xml:space="preserve">baccalauréat scientifique, </w:t>
      </w:r>
      <w:r w:rsidR="001345F1">
        <w:t>j’ai passé</w:t>
      </w:r>
      <w:r>
        <w:t xml:space="preserve"> un DUT Informa</w:t>
      </w:r>
      <w:r w:rsidR="001345F1">
        <w:t xml:space="preserve">tique au sein de l’IUT d’Annecy. </w:t>
      </w:r>
    </w:p>
    <w:p w14:paraId="020666ED" w14:textId="77777777" w:rsidR="001345F1" w:rsidRDefault="001345F1" w:rsidP="002314C1">
      <w:pPr>
        <w:pStyle w:val="Corpsdetexte"/>
      </w:pPr>
      <w:r>
        <w:t xml:space="preserve">Une fois mon DUT obtenu, </w:t>
      </w:r>
      <w:r w:rsidR="00C7645D">
        <w:t xml:space="preserve">et </w:t>
      </w:r>
      <w:r>
        <w:t>s</w:t>
      </w:r>
      <w:r w:rsidR="00331C22">
        <w:t>uite à un stage de fin d’études</w:t>
      </w:r>
      <w:r>
        <w:t xml:space="preserve"> qui ne m’a pas donné envie de continuer dans le métier, </w:t>
      </w:r>
      <w:r w:rsidR="00C7645D">
        <w:t xml:space="preserve">j’ai bifurqué en passant à temps complet </w:t>
      </w:r>
      <w:r w:rsidR="00331C22">
        <w:t>dans une enseigne de restauration rapide</w:t>
      </w:r>
      <w:r w:rsidR="00C7645D">
        <w:t xml:space="preserve"> pour qui je travaillais déjà à temps partiel depuis ma terminale et</w:t>
      </w:r>
      <w:r w:rsidR="00331C22">
        <w:t xml:space="preserve"> qui me promettais une</w:t>
      </w:r>
      <w:r>
        <w:t xml:space="preserve"> formation dans le management</w:t>
      </w:r>
      <w:r w:rsidR="00331C22">
        <w:t xml:space="preserve"> </w:t>
      </w:r>
      <w:r>
        <w:t xml:space="preserve">ainsi qu’une </w:t>
      </w:r>
      <w:r w:rsidR="00331C22">
        <w:t>évolution</w:t>
      </w:r>
      <w:r>
        <w:t xml:space="preserve">. </w:t>
      </w:r>
    </w:p>
    <w:p w14:paraId="4AA74606" w14:textId="77777777" w:rsidR="00331C22" w:rsidRDefault="00C7645D" w:rsidP="002314C1">
      <w:pPr>
        <w:pStyle w:val="Corpsdetexte"/>
      </w:pPr>
      <w:r>
        <w:t>3 ans plus tard,</w:t>
      </w:r>
      <w:r w:rsidR="00331C22">
        <w:t xml:space="preserve"> après avoir acquis toutes </w:t>
      </w:r>
      <w:r>
        <w:t xml:space="preserve">les </w:t>
      </w:r>
      <w:r w:rsidR="00331C22">
        <w:t>compétences que pouvait me proposer mon entreprise</w:t>
      </w:r>
      <w:r>
        <w:t xml:space="preserve"> et n’ayant pas d’opportunité d’évolution</w:t>
      </w:r>
      <w:r w:rsidR="00331C22">
        <w:t xml:space="preserve">, j’ai de nouveau changé de domaine, cette fois plus </w:t>
      </w:r>
      <w:r>
        <w:t>proche du</w:t>
      </w:r>
      <w:r w:rsidR="00331C22">
        <w:t xml:space="preserve"> travail que j’occupais</w:t>
      </w:r>
      <w:r>
        <w:t>,</w:t>
      </w:r>
      <w:r w:rsidR="00331C22">
        <w:t xml:space="preserve"> pour me diriger vers l’hôtellerie et le tourisme saisonniers pendant encore quelque temps.</w:t>
      </w:r>
    </w:p>
    <w:p w14:paraId="0E36294E" w14:textId="77777777" w:rsidR="00331C22" w:rsidRDefault="00331C22" w:rsidP="002314C1">
      <w:pPr>
        <w:pStyle w:val="Corpsdetexte"/>
      </w:pPr>
      <w:r>
        <w:t xml:space="preserve">Suite à ces nombreuses expériences, j’ai voulu retourner dans le développement informatique, en postulant notamment pour le SI de Pôle-emploi ou encore pour Cdiscount, malheureusement les nombreuse années passées sans pratiquer le développement ni </w:t>
      </w:r>
      <w:r w:rsidR="001345F1">
        <w:t>de</w:t>
      </w:r>
      <w:r>
        <w:t xml:space="preserve"> veille informatique m’ont permis de faire ce constat : l’évolution de monde informatique étant tellement rapide, les compétences acquises lors de mon DUT étaient devenu</w:t>
      </w:r>
      <w:r w:rsidR="001345F1">
        <w:t>e</w:t>
      </w:r>
      <w:r>
        <w:t xml:space="preserve">s trop lointaines et ne me permettaient plus de postulé </w:t>
      </w:r>
      <w:r w:rsidR="001345F1">
        <w:t>pour</w:t>
      </w:r>
      <w:r>
        <w:t xml:space="preserve"> un quelconque </w:t>
      </w:r>
      <w:r w:rsidR="001345F1">
        <w:t>travail</w:t>
      </w:r>
      <w:r>
        <w:t xml:space="preserve"> </w:t>
      </w:r>
      <w:r w:rsidR="001345F1">
        <w:t>dans l’informatique</w:t>
      </w:r>
      <w:r>
        <w:t xml:space="preserve">. </w:t>
      </w:r>
    </w:p>
    <w:p w14:paraId="4EDB46A3" w14:textId="77777777" w:rsidR="00331C22" w:rsidRDefault="00331C22" w:rsidP="002314C1">
      <w:pPr>
        <w:pStyle w:val="Corpsdetexte"/>
      </w:pPr>
      <w:r>
        <w:t xml:space="preserve">C’est alors qu’une connaissance commune avec un membre de la cellule de recrutement de CGI m’a mise en relation avec lui. Celui-ci m’a alors parlé du </w:t>
      </w:r>
      <w:r w:rsidRPr="00FC7731">
        <w:t>cursus « U’DEV – École du développeur CGI »</w:t>
      </w:r>
      <w:r>
        <w:t xml:space="preserve"> créer par CGI en collaboration </w:t>
      </w:r>
      <w:r w:rsidRPr="00FC7731">
        <w:t>avec l’IPI (Institut de Poly-Informatique -  École membre du Groupe IGS</w:t>
      </w:r>
      <w:r>
        <w:t>)</w:t>
      </w:r>
      <w:r w:rsidR="00C7645D">
        <w:t>.</w:t>
      </w:r>
    </w:p>
    <w:p w14:paraId="4D31C8FC" w14:textId="77777777" w:rsidR="00331C22" w:rsidRDefault="00331C22" w:rsidP="002314C1">
      <w:pPr>
        <w:pStyle w:val="Corpsdetexte"/>
      </w:pPr>
      <w:r>
        <w:t>Ce programme correspond parfaitement avec ce dont j’avais besoin pour réintégrer le domaine du développement informatique puisqu’il inclut :</w:t>
      </w:r>
    </w:p>
    <w:p w14:paraId="09F8495C" w14:textId="77777777" w:rsidR="00331C22" w:rsidRDefault="00331C22" w:rsidP="00C01219">
      <w:pPr>
        <w:pStyle w:val="Corpsdetexte"/>
        <w:numPr>
          <w:ilvl w:val="0"/>
          <w:numId w:val="9"/>
        </w:numPr>
      </w:pPr>
      <w:r>
        <w:t>Une formation de base dans la conception et le développement d’applications qui me fit office de remise à niveau et de rappel des techniques de développement.</w:t>
      </w:r>
    </w:p>
    <w:p w14:paraId="152311C9" w14:textId="77777777" w:rsidR="00331C22" w:rsidRDefault="00331C22" w:rsidP="00C01219">
      <w:pPr>
        <w:pStyle w:val="Corpsdetexte"/>
        <w:numPr>
          <w:ilvl w:val="0"/>
          <w:numId w:val="9"/>
        </w:numPr>
      </w:pPr>
      <w:r>
        <w:lastRenderedPageBreak/>
        <w:t>Une alternance dans une grande entreprise spécialisée dans le conseil et développement IT et présente sur toute la France.</w:t>
      </w:r>
    </w:p>
    <w:p w14:paraId="7D6E0ACE" w14:textId="77777777" w:rsidR="00331C22" w:rsidRDefault="00331C22" w:rsidP="00C01219">
      <w:pPr>
        <w:pStyle w:val="Corpsdetexte"/>
        <w:numPr>
          <w:ilvl w:val="0"/>
          <w:numId w:val="9"/>
        </w:numPr>
      </w:pPr>
      <w:r>
        <w:t>Une promesse de CDI au sein de cette entreprise ainsi qu’un titre RNCP de niveau 6 (Bac+3) me permettant par la même occasion d’obtenir un diplôme supérieur à mon DUT (Bac+2).</w:t>
      </w:r>
    </w:p>
    <w:p w14:paraId="01A18949" w14:textId="77777777" w:rsidR="00331C22" w:rsidRDefault="00331C22" w:rsidP="002314C1">
      <w:pPr>
        <w:pStyle w:val="Corpsdetexte"/>
      </w:pPr>
      <w:r>
        <w:t>C’est ainsi que j’ai postulé à ce cursus à l’EPSI, l’école partenaire sur Bordeaux, et ai été accepté.</w:t>
      </w:r>
    </w:p>
    <w:p w14:paraId="2D1C6028" w14:textId="77777777" w:rsidR="000D507A" w:rsidRDefault="000D507A" w:rsidP="002314C1">
      <w:pPr>
        <w:pStyle w:val="Corpsdetexte"/>
      </w:pPr>
    </w:p>
    <w:p w14:paraId="34A19F92" w14:textId="77777777" w:rsidR="002314C1" w:rsidRDefault="00331C22" w:rsidP="002314C1">
      <w:pPr>
        <w:pStyle w:val="Corpsdetexte"/>
      </w:pPr>
      <w:r>
        <w:t>Je vais maintenant vous présenter CGI, l’entreprise qui a permis tout cela.</w:t>
      </w:r>
    </w:p>
    <w:p w14:paraId="37737C7E" w14:textId="77777777" w:rsidR="002314C1" w:rsidRDefault="002314C1" w:rsidP="002314C1">
      <w:pPr>
        <w:pStyle w:val="Corpsdetexte"/>
      </w:pPr>
    </w:p>
    <w:p w14:paraId="647BC4CD" w14:textId="77777777" w:rsidR="00331C22" w:rsidRPr="00514122" w:rsidRDefault="00331C22" w:rsidP="002314C1">
      <w:pPr>
        <w:pStyle w:val="Corpsdetexte"/>
      </w:pPr>
    </w:p>
    <w:p w14:paraId="7B39D884" w14:textId="77777777" w:rsidR="00331C22" w:rsidRDefault="00331C22" w:rsidP="00507556">
      <w:pPr>
        <w:pStyle w:val="Titre2"/>
      </w:pPr>
      <w:bookmarkStart w:id="10" w:name="_Toc55141141"/>
      <w:bookmarkStart w:id="11" w:name="_Toc56177339"/>
      <w:r>
        <w:t>CGI</w:t>
      </w:r>
      <w:bookmarkEnd w:id="10"/>
      <w:bookmarkEnd w:id="11"/>
    </w:p>
    <w:p w14:paraId="75343D4E" w14:textId="77777777" w:rsidR="00331C22" w:rsidRPr="00933493" w:rsidRDefault="00331C22" w:rsidP="00331C22">
      <w:r>
        <w:rPr>
          <w:noProof/>
          <w:lang w:val="fr-FR" w:eastAsia="fr-FR"/>
        </w:rPr>
        <w:drawing>
          <wp:inline distT="0" distB="0" distL="0" distR="0" wp14:anchorId="124E30B9" wp14:editId="5CAFEC1E">
            <wp:extent cx="5274310" cy="2470150"/>
            <wp:effectExtent l="0" t="0" r="2540" b="6350"/>
            <wp:docPr id="527" name="Imag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00px-CGI_logo.svg[1].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2470150"/>
                    </a:xfrm>
                    <a:prstGeom prst="rect">
                      <a:avLst/>
                    </a:prstGeom>
                  </pic:spPr>
                </pic:pic>
              </a:graphicData>
            </a:graphic>
          </wp:inline>
        </w:drawing>
      </w:r>
    </w:p>
    <w:p w14:paraId="7020D531" w14:textId="77777777" w:rsidR="00331C22" w:rsidRDefault="00331C22" w:rsidP="002314C1">
      <w:pPr>
        <w:pStyle w:val="Lgende"/>
      </w:pPr>
      <w:r>
        <w:t>« CGI est la 5ème société indépendante mondiale de conseil et services du numérique réunissant 77 500 professionnels dans 40 pays, dont 10 000 en France et au Luxembourg. CGI intervient dans les secteurs de la Distribution, l’Énergie, la Finance, l’Industrie, le Secteur public ou encore dans le Transport. » CGI.com</w:t>
      </w:r>
    </w:p>
    <w:p w14:paraId="369F9C62" w14:textId="77777777" w:rsidR="00331C22" w:rsidRDefault="00331C22" w:rsidP="00331C22"/>
    <w:p w14:paraId="243F1E84" w14:textId="77777777" w:rsidR="00331C22" w:rsidRDefault="009E69F1" w:rsidP="002314C1">
      <w:pPr>
        <w:pStyle w:val="Corpsdetexte"/>
      </w:pPr>
      <w:r w:rsidRPr="00EF629D">
        <w:t>CGI Group (</w:t>
      </w:r>
      <w:r w:rsidR="00331C22">
        <w:t>« </w:t>
      </w:r>
      <w:r w:rsidRPr="00EF629D">
        <w:t>Consultants to</w:t>
      </w:r>
      <w:r w:rsidR="00331C22" w:rsidRPr="00EF629D">
        <w:t xml:space="preserve"> Government and Industry</w:t>
      </w:r>
      <w:r w:rsidR="00331C22">
        <w:t> » traduit « </w:t>
      </w:r>
      <w:r w:rsidRPr="00933493">
        <w:t>Conseillers en gestion</w:t>
      </w:r>
      <w:r w:rsidR="00331C22" w:rsidRPr="00933493">
        <w:t xml:space="preserve"> et  informatique</w:t>
      </w:r>
      <w:r w:rsidR="00331C22">
        <w:t> » en Français</w:t>
      </w:r>
      <w:r w:rsidR="00331C22" w:rsidRPr="00EF629D">
        <w:t xml:space="preserve">)  a été fondée </w:t>
      </w:r>
      <w:r w:rsidR="00331C22">
        <w:t xml:space="preserve">en juin 1976 à Québec, au Canada et </w:t>
      </w:r>
      <w:r w:rsidR="00331C22" w:rsidRPr="00933493">
        <w:t>est une entreprise d’envergure mondiale de services-conseils en technologie de l’information, d’intégration de systèmes, d’impartition et de solutions, dont le siège social est établi à Montréal</w:t>
      </w:r>
      <w:r w:rsidR="00331C22">
        <w:t xml:space="preserve"> au</w:t>
      </w:r>
      <w:r w:rsidR="00331C22" w:rsidRPr="00933493">
        <w:t xml:space="preserve"> Canada.</w:t>
      </w:r>
    </w:p>
    <w:p w14:paraId="2482694C" w14:textId="77777777" w:rsidR="002314C1" w:rsidRDefault="00331C22" w:rsidP="002314C1">
      <w:pPr>
        <w:pStyle w:val="Corpsdetexte"/>
      </w:pPr>
      <w:r w:rsidRPr="00933493">
        <w:t>Le Groupe fait partie de la liste Forbes Global 2000, un classement des 2000 plus grandes entreprises au monde publié par le magazine économique américain Forbes8. CGI fait également partie de l’indice S&amp;P/TSX 60, la liste des 60 plus grandes entreprises canadiennes par capitalisation boursière.</w:t>
      </w:r>
    </w:p>
    <w:p w14:paraId="3A0E5D0E" w14:textId="77777777" w:rsidR="00477867" w:rsidRDefault="00477867" w:rsidP="002314C1">
      <w:pPr>
        <w:pStyle w:val="Corpsdetexte"/>
      </w:pPr>
    </w:p>
    <w:p w14:paraId="5414B0C2" w14:textId="77777777" w:rsidR="00477867" w:rsidRPr="002314C1" w:rsidRDefault="00477867" w:rsidP="005B23B1">
      <w:pPr>
        <w:pStyle w:val="Titre3"/>
      </w:pPr>
      <w:bookmarkStart w:id="12" w:name="_Toc55141142"/>
      <w:bookmarkStart w:id="13" w:name="_Toc56177340"/>
      <w:r>
        <w:lastRenderedPageBreak/>
        <w:t>L’histoire</w:t>
      </w:r>
      <w:bookmarkEnd w:id="12"/>
      <w:bookmarkEnd w:id="13"/>
    </w:p>
    <w:p w14:paraId="38CDF80A" w14:textId="77777777" w:rsidR="00331C22" w:rsidRDefault="00331C22" w:rsidP="002314C1">
      <w:pPr>
        <w:pStyle w:val="Corpsdetexte"/>
      </w:pPr>
      <w:r>
        <w:t>L’histoire de CGI à aujourd’hui se déroule sur plusieurs décennies :</w:t>
      </w:r>
    </w:p>
    <w:p w14:paraId="50B1713F" w14:textId="77777777" w:rsidR="00331C22" w:rsidRDefault="00331C22" w:rsidP="009725D7">
      <w:pPr>
        <w:pStyle w:val="Titre4"/>
      </w:pPr>
      <w:bookmarkStart w:id="14" w:name="_Toc55141143"/>
      <w:r>
        <w:t>Les débuts 1976 - 1986 :</w:t>
      </w:r>
      <w:bookmarkEnd w:id="14"/>
    </w:p>
    <w:p w14:paraId="42526104" w14:textId="77777777" w:rsidR="002314C1" w:rsidRPr="002314C1" w:rsidRDefault="002314C1" w:rsidP="002314C1">
      <w:pPr>
        <w:pStyle w:val="Corpsdetexte"/>
      </w:pPr>
    </w:p>
    <w:p w14:paraId="6D60BC34" w14:textId="77777777" w:rsidR="00331C22" w:rsidRDefault="00331C22" w:rsidP="002314C1">
      <w:pPr>
        <w:pStyle w:val="Corpsdetexte"/>
      </w:pPr>
      <w:r w:rsidRPr="009217BA">
        <w:t>Serge Godin fonde CGI dans la ville de Québec (Canada) en juin 1976. Quelques mois plus tard, André Imbeau se joint à lui. Ensemble, ils s’engagent à construire une entreprise fondée sur un rêve commun : « créer un environnement où nous avons du plaisir à travailler ensemble et où, en tant que propriétaires, nous participons au développement d’une entreprise dont nous sommes fiers ».</w:t>
      </w:r>
    </w:p>
    <w:p w14:paraId="33210A5B" w14:textId="77777777" w:rsidR="00331C22" w:rsidRDefault="00331C22" w:rsidP="002314C1">
      <w:pPr>
        <w:pStyle w:val="Corpsdetexte"/>
      </w:pPr>
      <w:r w:rsidRPr="009217BA">
        <w:t xml:space="preserve">Au cours des dix premières années d’existence de CGI, l’équipe grandissante de membres hautement qualifiés aide à formuler les principes et les convictions de CGI. </w:t>
      </w:r>
    </w:p>
    <w:p w14:paraId="15971B74" w14:textId="77777777" w:rsidR="00331C22" w:rsidRDefault="00331C22" w:rsidP="002314C1">
      <w:pPr>
        <w:pStyle w:val="Corpsdetexte"/>
      </w:pPr>
      <w:r>
        <w:t>Dès le début, la direction instaure, pour toutes les fonctions, un système de gestion et de suivi axé sur la performance afin que les occasions d’affaires soient repérées et prises en charge rapidement. Grâce à ses gestionnaires solides, responsables et disposant du degré d’autonomie requis, l’entreprise connaît une croissance accélérée.</w:t>
      </w:r>
    </w:p>
    <w:p w14:paraId="6104F52C" w14:textId="77777777" w:rsidR="00331C22" w:rsidRDefault="00331C22" w:rsidP="002314C1">
      <w:pPr>
        <w:pStyle w:val="Corpsdetexte"/>
      </w:pPr>
    </w:p>
    <w:p w14:paraId="163E967E" w14:textId="77777777" w:rsidR="00331C22" w:rsidRDefault="00331C22" w:rsidP="002314C1">
      <w:pPr>
        <w:pStyle w:val="Corpsdetexte"/>
      </w:pPr>
      <w:r>
        <w:t>Le secteur des services en TI n’en est alors qu’à ses balbutiements et de nouveaux besoins ne tardent pas à émerger. Tout en continuant à fournir des services-conseils, CGI élargit son offre pour réaliser aussi des projets à prix fixe et des contrats d’intégration de systèmes.</w:t>
      </w:r>
      <w:r w:rsidRPr="009217BA">
        <w:t xml:space="preserve"> Vers la fin de cette décennie, certains de </w:t>
      </w:r>
      <w:r>
        <w:t>ses</w:t>
      </w:r>
      <w:r w:rsidRPr="009217BA">
        <w:t xml:space="preserve"> clients ciblés envisagent la possibilité d’externaliser leurs fonctions informatiques et plusieurs vont de l’avant. CGI s’adapte en élaborant une stratégie pour participer au marché émergent de l’impartition.</w:t>
      </w:r>
    </w:p>
    <w:p w14:paraId="7A201CC3" w14:textId="77777777" w:rsidR="00331C22" w:rsidRDefault="00331C22" w:rsidP="009725D7">
      <w:pPr>
        <w:pStyle w:val="Titre4"/>
      </w:pPr>
      <w:bookmarkStart w:id="15" w:name="_Toc55141144"/>
      <w:r>
        <w:t>Les premières fusions : 1986-1996</w:t>
      </w:r>
      <w:bookmarkEnd w:id="15"/>
    </w:p>
    <w:p w14:paraId="3CFC5F7F" w14:textId="77777777" w:rsidR="00331C22" w:rsidRDefault="00331C22" w:rsidP="002314C1">
      <w:pPr>
        <w:pStyle w:val="Corpsdetexte"/>
      </w:pPr>
      <w:r>
        <w:t>En 1986, CGI commence à réaliser des fusions avec des sociétés offrant des services d’impartition. À cette époque, le chiffre d’affaires annuel de CGI est de 25 millions $ et celui de la première société fusionnée (BST) s’élève à 8 millions $. Pour financer cette transaction, CGI se transforme en société ouverte et émet 800 000 actions subalternes avec droit de vote classe A à un cours d’ouverture de 6,50 $.</w:t>
      </w:r>
    </w:p>
    <w:p w14:paraId="38E87250" w14:textId="77777777" w:rsidR="00331C22" w:rsidRDefault="00331C22" w:rsidP="002314C1">
      <w:pPr>
        <w:pStyle w:val="Corpsdetexte"/>
      </w:pPr>
      <w:r>
        <w:t>Grâce à cette acquisition, CGI est désormais en mesure d’offrir des services-conseils en TI et en gestion, des services d’intégration de systèmes ainsi que des services d’impartition des TI.</w:t>
      </w:r>
    </w:p>
    <w:p w14:paraId="48764579" w14:textId="77777777" w:rsidR="00331C22" w:rsidRDefault="00331C22" w:rsidP="002314C1">
      <w:pPr>
        <w:pStyle w:val="Corpsdetexte"/>
      </w:pPr>
      <w:r>
        <w:t>Quelques années plus tard, des consultations effectuées auprès des chefs de la direction, de l’exploitation et des finances de sociétés clientes révèlent deux tendances de fond : l’expansion du marché des services en gestion des processus d’affaires et la mondialisation. CGI tire parti de ces tendances en s’établissant dans les régions où ses clients exercent leurs activités et en se dotant de stratégies de croissance visant à exploiter le marché de la gestion des processus d’affaires.</w:t>
      </w:r>
    </w:p>
    <w:p w14:paraId="7C5407B3" w14:textId="77777777" w:rsidR="00331C22" w:rsidRDefault="00331C22" w:rsidP="002314C1">
      <w:pPr>
        <w:pStyle w:val="Corpsdetexte"/>
      </w:pPr>
      <w:r>
        <w:lastRenderedPageBreak/>
        <w:t>En 1992, l’entreprise publie la première version des Assises de gestion de CGI et en fait le pivot de l’ensemble de ses cadres de gestion, politiques et lignes directrices. Les Assises de gestion de CGI garantissent que les décisions s’harmonisent aux principes de l’entreprise afin d’obtenir un équilibre entre les intérêts des trois principales parties prenantes de CGI. Cette approche permet à CGI de prendre des décisions d’affaires solides et de maintenir une saine croissance au fil des ans.</w:t>
      </w:r>
    </w:p>
    <w:p w14:paraId="3EB84893" w14:textId="77777777" w:rsidR="00331C22" w:rsidRDefault="00331C22" w:rsidP="002314C1">
      <w:pPr>
        <w:pStyle w:val="Corpsdetexte"/>
      </w:pPr>
      <w:r>
        <w:t>Tout au long de son évolution, CGI attache une grande importance à la qualité des services offerts aux clients. Afin de démontrer publiquement cet engagement, elle cherche à faire confirmer par un tiers la valeur de ses programmes d’assurance qualité. C’est ainsi qu’en 1994, CGI devient la première société nord-américaine de services en TI à se conformer aux normes de qualité ISO, reconnues partout dans le monde, et à obtenir la certification ISO 9001 pour son cadre de gestion des projets. Aujourd’hui, tous les cadres de gestion relatifs aux principales parties prenantes de CGI font partie de notre certification ISO 9001.</w:t>
      </w:r>
    </w:p>
    <w:p w14:paraId="3EC514A2" w14:textId="77777777" w:rsidR="00331C22" w:rsidRDefault="00331C22" w:rsidP="002314C1">
      <w:pPr>
        <w:pStyle w:val="Corpsdetexte"/>
      </w:pPr>
    </w:p>
    <w:p w14:paraId="29B54D8A" w14:textId="77777777" w:rsidR="00331C22" w:rsidRDefault="00331C22" w:rsidP="002314C1">
      <w:pPr>
        <w:pStyle w:val="Corpsdetexte"/>
      </w:pPr>
      <w:r>
        <w:t>De 1986 à 1996, la direction s’est surtout efforcée de développer et de renforcer les capacités de l’entreprise, tout en préservant sa solidité financière. À la fin de cette période, le chiffre d’affaires annuel de CGI atteint 122 millions $.</w:t>
      </w:r>
    </w:p>
    <w:p w14:paraId="2B6C73F0" w14:textId="77777777" w:rsidR="00331C22" w:rsidRDefault="00331C22" w:rsidP="00331C22"/>
    <w:p w14:paraId="7AA878A1" w14:textId="77777777" w:rsidR="00331C22" w:rsidRDefault="00331C22" w:rsidP="009725D7">
      <w:pPr>
        <w:pStyle w:val="Titre4"/>
      </w:pPr>
      <w:bookmarkStart w:id="16" w:name="_Toc55141145"/>
      <w:r>
        <w:t>Mondialisation, regroupement d’entreprises et La bulle internet : 1996-2006</w:t>
      </w:r>
      <w:bookmarkEnd w:id="16"/>
    </w:p>
    <w:p w14:paraId="2C28AC67" w14:textId="77777777" w:rsidR="002314C1" w:rsidRPr="002314C1" w:rsidRDefault="002314C1" w:rsidP="002314C1">
      <w:pPr>
        <w:pStyle w:val="Corpsdetexte"/>
      </w:pPr>
    </w:p>
    <w:p w14:paraId="2F6AC542" w14:textId="77777777" w:rsidR="00331C22" w:rsidRDefault="00331C22" w:rsidP="002314C1">
      <w:pPr>
        <w:pStyle w:val="Corpsdetexte"/>
      </w:pPr>
      <w:r>
        <w:t>À cette étape, la clientèle cible comprend déjà des leaders mondiaux dans leur propre secteur d’activité. Pour contribuer au succès de ses clients, CGI doit posséder non seulement une masse critique dans les principales régions où ils exercent leurs activités, mais aussi une connaissance approfondie de leurs secteurs d’activité, de solutions éprouvées de même que de pratiques spécialisées. Au cours des années, CGI n’a cessé de déployer les efforts nécessaires pour répondre à ces exigences du marché.</w:t>
      </w:r>
    </w:p>
    <w:p w14:paraId="2E1E46A6" w14:textId="77777777" w:rsidR="00331C22" w:rsidRDefault="00331C22" w:rsidP="002314C1">
      <w:pPr>
        <w:pStyle w:val="Corpsdetexte"/>
      </w:pPr>
      <w:r>
        <w:t>Caractérisée par la mondialisation et les regroupements d’entreprises, cette période est aussi celle où le secteur informatique prend rapidement de la maturité. Fidèle à son engagement à demeurer viable et indépendante à long terme, CGI se positionne de manière à être un acteur de premier plan dans le regroupement d’entreprises du secteur des services en TI et en gestion des processus d’affaires.</w:t>
      </w:r>
    </w:p>
    <w:p w14:paraId="5A8927B1" w14:textId="77777777" w:rsidR="00331C22" w:rsidRDefault="00331C22" w:rsidP="002314C1">
      <w:pPr>
        <w:pStyle w:val="Corpsdetexte"/>
      </w:pPr>
      <w:r>
        <w:t>L’exécution de sa stratégie de croissance axée sur les acquisitions et sur la croissance interne occupe la place centrale pendant cette phase d’expansion. Cette stratégie, toujours privilégiée, vise à répondre aux exigences des clients et à atteindre ses cibles de développement en s’appuyant sur :</w:t>
      </w:r>
    </w:p>
    <w:p w14:paraId="5AC4A5E3" w14:textId="77777777" w:rsidR="00331C22" w:rsidRDefault="00331C22" w:rsidP="00331C22">
      <w:pPr>
        <w:pStyle w:val="Listepuces"/>
        <w:spacing w:before="120" w:after="200" w:line="264" w:lineRule="auto"/>
        <w:ind w:left="720"/>
        <w:jc w:val="both"/>
      </w:pPr>
      <w:r w:rsidRPr="00603026">
        <w:rPr>
          <w:b/>
        </w:rPr>
        <w:lastRenderedPageBreak/>
        <w:t>La croissance interne</w:t>
      </w:r>
      <w:r>
        <w:t xml:space="preserve"> : croître par l’entremise de nouveaux mandats provenant de notre clientèle actuelle et de nouveaux clients;</w:t>
      </w:r>
    </w:p>
    <w:p w14:paraId="451CE795" w14:textId="77777777" w:rsidR="00331C22" w:rsidRDefault="00331C22" w:rsidP="00331C22">
      <w:pPr>
        <w:pStyle w:val="Listepuces"/>
        <w:spacing w:before="120" w:after="200" w:line="264" w:lineRule="auto"/>
        <w:ind w:left="720"/>
        <w:jc w:val="both"/>
      </w:pPr>
      <w:r>
        <w:rPr>
          <w:b/>
        </w:rPr>
        <w:t>L</w:t>
      </w:r>
      <w:r w:rsidRPr="00603026">
        <w:rPr>
          <w:b/>
        </w:rPr>
        <w:t>es acquisitions</w:t>
      </w:r>
      <w:r>
        <w:t xml:space="preserve"> : croître grâce à des acquisitions qui sont soumises à des critères stricts de convergence stratégique, de synergies et de contribution aux bénéfices.</w:t>
      </w:r>
    </w:p>
    <w:p w14:paraId="00ED0B1C" w14:textId="77777777" w:rsidR="00331C22" w:rsidRDefault="00331C22" w:rsidP="002314C1">
      <w:pPr>
        <w:pStyle w:val="Corpsdetexte"/>
      </w:pPr>
      <w:r>
        <w:t>Les grandes acquisitions suivantes sont celles qui ont eu l’incidence la plus considérable sur la taille de CGI et sur sa présence dans des territoires clés.</w:t>
      </w:r>
    </w:p>
    <w:p w14:paraId="20CFEBB1" w14:textId="77777777" w:rsidR="00331C22" w:rsidRDefault="00331C22" w:rsidP="00331C22">
      <w:pPr>
        <w:pStyle w:val="Listepuces"/>
        <w:spacing w:before="120" w:after="200" w:line="264" w:lineRule="auto"/>
        <w:ind w:left="720"/>
        <w:jc w:val="both"/>
      </w:pPr>
      <w:r>
        <w:t xml:space="preserve">En </w:t>
      </w:r>
      <w:r w:rsidRPr="00603026">
        <w:rPr>
          <w:b/>
        </w:rPr>
        <w:t>1998</w:t>
      </w:r>
      <w:r>
        <w:t xml:space="preserve">, la </w:t>
      </w:r>
      <w:r w:rsidRPr="00603026">
        <w:rPr>
          <w:b/>
        </w:rPr>
        <w:t>fusion de CGI et de Bell Sygma</w:t>
      </w:r>
      <w:r>
        <w:t xml:space="preserve"> mène à la conclusion du plus grand contrat d’impartition signé au Canada à cette époque et double presque la taille de l’entreprise.</w:t>
      </w:r>
    </w:p>
    <w:p w14:paraId="6391B9D2" w14:textId="77777777" w:rsidR="00331C22" w:rsidRDefault="00331C22" w:rsidP="00331C22">
      <w:pPr>
        <w:pStyle w:val="Listepuces"/>
        <w:spacing w:before="120" w:after="200" w:line="264" w:lineRule="auto"/>
        <w:ind w:left="720"/>
        <w:jc w:val="both"/>
      </w:pPr>
      <w:r>
        <w:t xml:space="preserve">En </w:t>
      </w:r>
      <w:r w:rsidRPr="00603026">
        <w:rPr>
          <w:b/>
        </w:rPr>
        <w:t>2001</w:t>
      </w:r>
      <w:r>
        <w:t xml:space="preserve">, </w:t>
      </w:r>
      <w:r w:rsidRPr="00603026">
        <w:rPr>
          <w:b/>
        </w:rPr>
        <w:t>CGI fusionne avec IMRGlobal</w:t>
      </w:r>
      <w:r>
        <w:t xml:space="preserve"> pour se doter de bureaux en Inde et offrir aux clients un plus grand éventail de possibilités de prestation de services à l’échelle mondiale.</w:t>
      </w:r>
    </w:p>
    <w:p w14:paraId="68928E6E" w14:textId="77777777" w:rsidR="00331C22" w:rsidRDefault="00331C22" w:rsidP="00331C22">
      <w:pPr>
        <w:pStyle w:val="Listepuces"/>
        <w:spacing w:before="120" w:after="200" w:line="264" w:lineRule="auto"/>
        <w:ind w:left="720"/>
        <w:jc w:val="both"/>
      </w:pPr>
      <w:r>
        <w:t xml:space="preserve">En </w:t>
      </w:r>
      <w:r w:rsidRPr="00603026">
        <w:rPr>
          <w:b/>
        </w:rPr>
        <w:t>2004</w:t>
      </w:r>
      <w:r>
        <w:t xml:space="preserve">, </w:t>
      </w:r>
      <w:r w:rsidRPr="00603026">
        <w:rPr>
          <w:b/>
        </w:rPr>
        <w:t>CGI fusionne avec American Management System (AMS)</w:t>
      </w:r>
      <w:r>
        <w:t xml:space="preserve"> – doublant sa taille aux États-Unis et la triplant en Europe.</w:t>
      </w:r>
    </w:p>
    <w:p w14:paraId="596F1216" w14:textId="77777777" w:rsidR="00331C22" w:rsidRDefault="00331C22" w:rsidP="002314C1">
      <w:pPr>
        <w:pStyle w:val="Corpsdetexte"/>
      </w:pPr>
      <w:r>
        <w:t>Parallèlement, deux événements majeurs modifient la dynamique du secteur des TI : le « bogue de l’an 2000 » et la « bulle Internet ». Soutenue par des principes d’affaires et des valeurs solides et éthiques, CGI continue à croître de manière rentable lors de ces événements, et par la suite.</w:t>
      </w:r>
    </w:p>
    <w:p w14:paraId="1515C710" w14:textId="77777777" w:rsidR="00331C22" w:rsidRDefault="00331C22" w:rsidP="002314C1">
      <w:pPr>
        <w:pStyle w:val="Corpsdetexte"/>
      </w:pPr>
      <w:r>
        <w:t>À la fin de l’exercice financier 2006, le chiffre d’affaires annuel de CGI s’élève à 3,5 milliards $.</w:t>
      </w:r>
    </w:p>
    <w:p w14:paraId="7F8267F5" w14:textId="77777777" w:rsidR="00331C22" w:rsidRDefault="00331C22" w:rsidP="009725D7">
      <w:pPr>
        <w:pStyle w:val="Titre4"/>
      </w:pPr>
      <w:bookmarkStart w:id="17" w:name="_Toc55141146"/>
      <w:r>
        <w:t>Doubler sa taille : 2006-2016</w:t>
      </w:r>
      <w:bookmarkEnd w:id="17"/>
    </w:p>
    <w:p w14:paraId="48DB1638" w14:textId="77777777" w:rsidR="002314C1" w:rsidRPr="002314C1" w:rsidRDefault="002314C1" w:rsidP="002314C1">
      <w:pPr>
        <w:pStyle w:val="Corpsdetexte"/>
      </w:pPr>
    </w:p>
    <w:p w14:paraId="17F031B2" w14:textId="77777777" w:rsidR="00331C22" w:rsidRDefault="00331C22" w:rsidP="002314C1">
      <w:pPr>
        <w:pStyle w:val="Corpsdetexte"/>
      </w:pPr>
      <w:r>
        <w:t>Cette décennie est marquée par un engagement continu envers les principes fondamentaux qui contribuent au succès de toutes les parties prenantes de CGI et à la réalisation de son objectif stratégique qui est de doubler la taille de l’entreprise.</w:t>
      </w:r>
    </w:p>
    <w:p w14:paraId="74AF3AD9" w14:textId="77777777" w:rsidR="00331C22" w:rsidRDefault="00331C22" w:rsidP="002314C1">
      <w:pPr>
        <w:pStyle w:val="Corpsdetexte"/>
      </w:pPr>
      <w:r>
        <w:t xml:space="preserve">En </w:t>
      </w:r>
      <w:r w:rsidRPr="00802802">
        <w:rPr>
          <w:b/>
        </w:rPr>
        <w:t>2010, CGI fusionne avec Stanley Inc., et ses filiales Oberon et Techrizon</w:t>
      </w:r>
      <w:r>
        <w:t xml:space="preserve">. Cette acquisition a fait </w:t>
      </w:r>
      <w:r w:rsidRPr="00802802">
        <w:rPr>
          <w:b/>
        </w:rPr>
        <w:t>presque doubler la taille des activités de CGI aux États-Unis</w:t>
      </w:r>
      <w:r>
        <w:t>. De plus, cette combinaison de ressources et de compétences a créé davantage d’occasions de croissance sur l’important marché du gouvernement fédéral des États-Unis, particulièrement dans le secteur de la défense et du renseignement.</w:t>
      </w:r>
    </w:p>
    <w:p w14:paraId="01719816" w14:textId="77777777" w:rsidR="00331C22" w:rsidRDefault="00331C22" w:rsidP="002314C1">
      <w:pPr>
        <w:pStyle w:val="Corpsdetexte"/>
      </w:pPr>
      <w:r w:rsidRPr="00802802">
        <w:rPr>
          <w:b/>
        </w:rPr>
        <w:t>Deux ans plus tard, CGI a réalisé sa plus grande acquisition à ce jour en fusionnant avec Logica</w:t>
      </w:r>
      <w:r>
        <w:t xml:space="preserve">, une entreprise anglo-néerlandaise de services technologiques et commerciaux. L’acquisition a fait passer la taille de ses équipes de 31 000 à 68 000 membres, et a accru sa présence, ses capacités et son expertise pour servir ses clients dans les Amériques, en Europe et en Asie. Grâce à cette acquisition, </w:t>
      </w:r>
      <w:r w:rsidRPr="00802802">
        <w:rPr>
          <w:b/>
        </w:rPr>
        <w:t>CGI se classe au cinquième rang parmi les plus importantes entreprises indépendantes de services-conseils complets en TI et en management au monde</w:t>
      </w:r>
      <w:r>
        <w:t>.</w:t>
      </w:r>
    </w:p>
    <w:p w14:paraId="7DE44434" w14:textId="77777777" w:rsidR="00331C22" w:rsidRPr="00603026" w:rsidRDefault="00331C22" w:rsidP="002314C1">
      <w:pPr>
        <w:pStyle w:val="Corpsdetexte"/>
      </w:pPr>
      <w:r>
        <w:lastRenderedPageBreak/>
        <w:t xml:space="preserve">En </w:t>
      </w:r>
      <w:r w:rsidRPr="00802802">
        <w:rPr>
          <w:b/>
        </w:rPr>
        <w:t>2016</w:t>
      </w:r>
      <w:r>
        <w:t xml:space="preserve">, CGI a procédé à </w:t>
      </w:r>
      <w:r w:rsidRPr="00802802">
        <w:rPr>
          <w:b/>
        </w:rPr>
        <w:t>plusieurs fusions stratégique</w:t>
      </w:r>
      <w:r>
        <w:t xml:space="preserve">s : </w:t>
      </w:r>
      <w:r w:rsidRPr="00802802">
        <w:rPr>
          <w:b/>
        </w:rPr>
        <w:t>JSL</w:t>
      </w:r>
      <w:r>
        <w:t xml:space="preserve">, une entreprise de services-conseils de premier plan établie à Toronto spécialisée dans les services bancaires et le développement agile; </w:t>
      </w:r>
      <w:r w:rsidRPr="00802802">
        <w:rPr>
          <w:b/>
        </w:rPr>
        <w:t>Alcyane</w:t>
      </w:r>
      <w:r>
        <w:t xml:space="preserve">, une société française de services-conseils stratégiques également spécialisée dans le secteur bancaire, et </w:t>
      </w:r>
      <w:r w:rsidRPr="00802802">
        <w:rPr>
          <w:b/>
        </w:rPr>
        <w:t xml:space="preserve">Collaborative Consulting, </w:t>
      </w:r>
      <w:r>
        <w:t>une firme de services-conseils établie à Boston offrant des solutions numériques, principalement dans les domaines des services financiers et des sciences de la vie.</w:t>
      </w:r>
    </w:p>
    <w:p w14:paraId="39197248" w14:textId="77777777" w:rsidR="00331C22" w:rsidRDefault="00331C22" w:rsidP="009725D7">
      <w:pPr>
        <w:pStyle w:val="Titre4"/>
      </w:pPr>
      <w:bookmarkStart w:id="18" w:name="_Toc55141147"/>
      <w:r>
        <w:t>Renforcement de sa position multisectoriels mondiale : 2016- aujourd’hui</w:t>
      </w:r>
      <w:bookmarkEnd w:id="18"/>
      <w:r>
        <w:t xml:space="preserve"> </w:t>
      </w:r>
    </w:p>
    <w:p w14:paraId="20420F0C" w14:textId="77777777" w:rsidR="002314C1" w:rsidRPr="002314C1" w:rsidRDefault="002314C1" w:rsidP="002314C1">
      <w:pPr>
        <w:pStyle w:val="Corpsdetexte"/>
      </w:pPr>
    </w:p>
    <w:p w14:paraId="2147FF80" w14:textId="77777777" w:rsidR="00331C22" w:rsidRDefault="00331C22" w:rsidP="002314C1">
      <w:pPr>
        <w:pStyle w:val="Corpsdetexte"/>
      </w:pPr>
      <w:r>
        <w:t xml:space="preserve">En </w:t>
      </w:r>
      <w:r w:rsidRPr="0033327E">
        <w:rPr>
          <w:b/>
        </w:rPr>
        <w:t>2017</w:t>
      </w:r>
      <w:r>
        <w:t xml:space="preserve">, ils ont investi dans plusieurs </w:t>
      </w:r>
      <w:r w:rsidRPr="0033327E">
        <w:rPr>
          <w:b/>
        </w:rPr>
        <w:t>fusions axées sur les marchés métropolitains</w:t>
      </w:r>
      <w:r>
        <w:t xml:space="preserve">, dont quatre firmes de services-conseils stratégiques établies aux États-Unis : </w:t>
      </w:r>
      <w:r w:rsidRPr="0033327E">
        <w:rPr>
          <w:b/>
        </w:rPr>
        <w:t>CTS</w:t>
      </w:r>
      <w:r>
        <w:t xml:space="preserve"> (Birmingham, AL) et </w:t>
      </w:r>
      <w:r w:rsidRPr="0033327E">
        <w:rPr>
          <w:b/>
        </w:rPr>
        <w:t>ECS Team</w:t>
      </w:r>
      <w:r>
        <w:t xml:space="preserve"> (Denver, CO), se procurant des capacités robustes en consultation stratégique, en analyse de données et en transformation numérique, </w:t>
      </w:r>
      <w:r w:rsidRPr="0033327E">
        <w:rPr>
          <w:b/>
        </w:rPr>
        <w:t>Summa Technologies</w:t>
      </w:r>
      <w:r>
        <w:t xml:space="preserve"> (Pittsburgh, PA), offrant de l’expertise en expérience numérique et en développement agile de logiciels, et </w:t>
      </w:r>
      <w:r w:rsidRPr="0033327E">
        <w:rPr>
          <w:b/>
        </w:rPr>
        <w:t>Paragon Consulting</w:t>
      </w:r>
      <w:r>
        <w:t xml:space="preserve"> (Philadelphia, PA/New Jersey/New York), fournissant une expertise approfondie en santé et sciences de la vie ainsi qu’en transformation numérique et en intégration de systèmes. En Europe du Nord, ils ont procédé à une fusion avec </w:t>
      </w:r>
      <w:r w:rsidRPr="0033327E">
        <w:rPr>
          <w:b/>
        </w:rPr>
        <w:t>Affecto Plc</w:t>
      </w:r>
      <w:r>
        <w:t>, un fournisseur de solutions et services en intelligence d’affaires et en gestion de l’information d’entreprise établi à Helsinki en Finlande.</w:t>
      </w:r>
    </w:p>
    <w:p w14:paraId="6221978E" w14:textId="77777777" w:rsidR="00331C22" w:rsidRDefault="00331C22" w:rsidP="002314C1">
      <w:pPr>
        <w:pStyle w:val="Corpsdetexte"/>
      </w:pPr>
      <w:r>
        <w:t xml:space="preserve">En </w:t>
      </w:r>
      <w:r w:rsidRPr="0033327E">
        <w:rPr>
          <w:b/>
        </w:rPr>
        <w:t>2018</w:t>
      </w:r>
      <w:r>
        <w:t xml:space="preserve">, nous avons fusionné avec </w:t>
      </w:r>
      <w:r w:rsidRPr="0033327E">
        <w:rPr>
          <w:b/>
        </w:rPr>
        <w:t>ckc AG</w:t>
      </w:r>
      <w:r>
        <w:t>, une entreprise dont le siège social est établi en Allemagne, qui offre des services de développement et de gestion agiles de logiciels axés sur le secteur automobile.</w:t>
      </w:r>
    </w:p>
    <w:p w14:paraId="3DC01C6B" w14:textId="77777777" w:rsidR="00331C22" w:rsidRDefault="00331C22" w:rsidP="002314C1">
      <w:pPr>
        <w:pStyle w:val="Corpsdetexte"/>
      </w:pPr>
      <w:r>
        <w:t xml:space="preserve">En </w:t>
      </w:r>
      <w:r w:rsidRPr="0033327E">
        <w:rPr>
          <w:b/>
        </w:rPr>
        <w:t>2019</w:t>
      </w:r>
      <w:r>
        <w:t xml:space="preserve">, ils annoncent leur acquisition </w:t>
      </w:r>
      <w:r w:rsidRPr="0033327E">
        <w:t>d’</w:t>
      </w:r>
      <w:r w:rsidRPr="0033327E">
        <w:rPr>
          <w:b/>
        </w:rPr>
        <w:t>Acando AB</w:t>
      </w:r>
      <w:r>
        <w:t xml:space="preserve">, un leader des services en management et en TI en Europe du Nord et en Allemagne. Ils ont également réalisé les acquisitions de </w:t>
      </w:r>
      <w:r w:rsidRPr="0033327E">
        <w:rPr>
          <w:b/>
        </w:rPr>
        <w:t>SCISYS</w:t>
      </w:r>
      <w:r>
        <w:t xml:space="preserve">, un fournisseur de premier plan de services en TI au Royaume-Uni et en Allemagne, ainsi que de </w:t>
      </w:r>
      <w:r w:rsidRPr="0033327E">
        <w:rPr>
          <w:b/>
        </w:rPr>
        <w:t>Sunflower Systems</w:t>
      </w:r>
      <w:r>
        <w:t>, un chef de file dans les domaines de la gestion des actifs et des services aux États-Unis.</w:t>
      </w:r>
    </w:p>
    <w:p w14:paraId="0E0F1C0D" w14:textId="77777777" w:rsidR="00331C22" w:rsidRDefault="00331C22" w:rsidP="002314C1">
      <w:pPr>
        <w:pStyle w:val="Corpsdetexte"/>
      </w:pPr>
    </w:p>
    <w:p w14:paraId="74B3D6C4" w14:textId="77777777" w:rsidR="00331C22" w:rsidRDefault="00331C22" w:rsidP="002314C1">
      <w:pPr>
        <w:pStyle w:val="Corpsdetexte"/>
      </w:pPr>
      <w:r>
        <w:t xml:space="preserve">En </w:t>
      </w:r>
      <w:r w:rsidRPr="0033327E">
        <w:rPr>
          <w:b/>
        </w:rPr>
        <w:t>2020</w:t>
      </w:r>
      <w:r>
        <w:t xml:space="preserve">, ils ont fait l’acquisition de </w:t>
      </w:r>
      <w:r w:rsidRPr="0033327E">
        <w:rPr>
          <w:b/>
        </w:rPr>
        <w:t>Meti Logiciels et Services</w:t>
      </w:r>
      <w:r>
        <w:t xml:space="preserve">, une entreprise établie en France qui offre des solutions d’affaires intégrées ainsi que des services-conseils au secteur du commerce de détail. Ils annoncent également leur intention de se porter acquéreurs de </w:t>
      </w:r>
      <w:r w:rsidRPr="0033327E">
        <w:rPr>
          <w:b/>
        </w:rPr>
        <w:t>TeraThink</w:t>
      </w:r>
      <w:r>
        <w:t>, une firme de premier plan de services-conseils en technologie de l’information et en management. Cette organisation offre des services de transformation numérique, de finances d’entreprise, de gestion des risques et d’analyse de données au gouvernement fédéral américain.</w:t>
      </w:r>
    </w:p>
    <w:p w14:paraId="32431850" w14:textId="77777777" w:rsidR="00331C22" w:rsidRDefault="00331C22" w:rsidP="002314C1">
      <w:pPr>
        <w:pStyle w:val="Corpsdetexte"/>
      </w:pPr>
      <w:r>
        <w:t xml:space="preserve">La combinaison de toutes ces fusions et acquisitions leur a permis </w:t>
      </w:r>
      <w:r w:rsidRPr="0033327E">
        <w:rPr>
          <w:b/>
        </w:rPr>
        <w:t>d’accroître la taille de l’équipe mondiale de CGI à 78</w:t>
      </w:r>
      <w:r w:rsidRPr="0033327E">
        <w:rPr>
          <w:rFonts w:ascii="Times New Roman" w:hAnsi="Times New Roman"/>
          <w:b/>
        </w:rPr>
        <w:t> </w:t>
      </w:r>
      <w:r w:rsidRPr="0033327E">
        <w:rPr>
          <w:b/>
        </w:rPr>
        <w:t>000 membres</w:t>
      </w:r>
      <w:r>
        <w:t>.</w:t>
      </w:r>
    </w:p>
    <w:p w14:paraId="53087952" w14:textId="77777777" w:rsidR="00331C22" w:rsidRDefault="00331C22" w:rsidP="002314C1">
      <w:pPr>
        <w:pStyle w:val="Corpsdetexte"/>
      </w:pPr>
    </w:p>
    <w:p w14:paraId="07232AD7" w14:textId="77777777" w:rsidR="00331C22" w:rsidRDefault="00331C22" w:rsidP="002314C1">
      <w:pPr>
        <w:pStyle w:val="Corpsdetexte"/>
      </w:pPr>
      <w:r>
        <w:t xml:space="preserve">Également en 2020, en réponse à la </w:t>
      </w:r>
      <w:r w:rsidRPr="00202F08">
        <w:rPr>
          <w:b/>
        </w:rPr>
        <w:t>pandémie de COVID-19</w:t>
      </w:r>
      <w:r>
        <w:t xml:space="preserve"> et reconnaissant la nécessité pour ses clients d’assurer la continuité d’exploitation de leurs systèmes essentiels, l’entreprise s’est rapidement mobilisée pour protéger les principaux systèmes de paie, d’assurance et financiers, les capacités des centres d’appels et l’ensemble des chaînes d’approvisionnement technologique. Pour aider ses clients à composer à court, à moyen et à long terme avec les impacts résultant de la pandémie, ils ont également développé un cadre de gestion qui prévoit des perspectives et des services pour les aider à aborder l’avenir. Ces phases sont appelées Répondre. Rebondir. Réinventer.</w:t>
      </w:r>
    </w:p>
    <w:p w14:paraId="6B2F2ABB" w14:textId="77777777" w:rsidR="00331C22" w:rsidRDefault="00331C22" w:rsidP="002314C1">
      <w:pPr>
        <w:pStyle w:val="Corpsdetexte"/>
      </w:pPr>
      <w:r w:rsidRPr="00202F08">
        <w:rPr>
          <w:b/>
        </w:rPr>
        <w:t>Aujourd’hui</w:t>
      </w:r>
      <w:r>
        <w:t>, forte d’une présence dans de centaines d’emplacements partout dans le monde, d’une solide expertise sectorielle et d’un éventail complet de services en technologie de l’information (TI), CGI est en mesure de répondre aux besoins d’affaires de ses clients partout, en tout temps. CGI est toujours déterminée à être reconnue par ses clients, ses membres et ses actionnaires comme un leader de classe mondiale qui offre une gamme complète de services-conseils en TI et en management. Tout en restant fidèle à sa Constitution, CGI continue à s’adapter pour mieux tenir compte des changements du marché des TI, répondre aux exigences commerciales de ses clients à l’échelle locale et mondiale, et satisfaire les attentes de ses membres et de ses actionnaires.</w:t>
      </w:r>
    </w:p>
    <w:p w14:paraId="0B8743B8" w14:textId="77777777" w:rsidR="00331C22" w:rsidRPr="00B11609" w:rsidRDefault="00331C22" w:rsidP="002314C1">
      <w:pPr>
        <w:pStyle w:val="Corpsdetexte"/>
        <w:rPr>
          <w:szCs w:val="23"/>
        </w:rPr>
      </w:pPr>
      <w:r w:rsidRPr="00B11609">
        <w:rPr>
          <w:szCs w:val="23"/>
        </w:rPr>
        <w:t>CGI fournit des services pour de nombreuses grandes entreprises de secteurs variés, ainsi qu’à des gouvernements. Voici un échantillon représentatif des clients de la société :</w:t>
      </w:r>
    </w:p>
    <w:p w14:paraId="5F3DA004" w14:textId="77777777" w:rsidR="00331C22" w:rsidRDefault="00331C22" w:rsidP="00331C22">
      <w:pPr>
        <w:keepNext/>
      </w:pPr>
      <w:r w:rsidRPr="00B11609">
        <w:rPr>
          <w:noProof/>
          <w:lang w:val="fr-FR" w:eastAsia="fr-FR"/>
        </w:rPr>
        <w:drawing>
          <wp:inline distT="0" distB="0" distL="0" distR="0" wp14:anchorId="64021C9A" wp14:editId="40103AC1">
            <wp:extent cx="6188409" cy="1839432"/>
            <wp:effectExtent l="0" t="0" r="3175" b="88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14913" cy="1847310"/>
                    </a:xfrm>
                    <a:prstGeom prst="rect">
                      <a:avLst/>
                    </a:prstGeom>
                    <a:noFill/>
                    <a:ln>
                      <a:noFill/>
                    </a:ln>
                  </pic:spPr>
                </pic:pic>
              </a:graphicData>
            </a:graphic>
          </wp:inline>
        </w:drawing>
      </w:r>
    </w:p>
    <w:p w14:paraId="5A309FCE" w14:textId="098B81FB" w:rsidR="00331C22" w:rsidRDefault="00331C22" w:rsidP="00331C22">
      <w:pPr>
        <w:pStyle w:val="Lgende"/>
        <w:jc w:val="center"/>
      </w:pPr>
      <w:r>
        <w:t xml:space="preserve">Figure </w:t>
      </w:r>
      <w:fldSimple w:instr=" SEQ Figure \* ARABIC ">
        <w:r w:rsidR="009C18C1">
          <w:rPr>
            <w:noProof/>
          </w:rPr>
          <w:t>1</w:t>
        </w:r>
      </w:fldSimple>
      <w:r>
        <w:t xml:space="preserve">  : Grands clients de CGI par secteur</w:t>
      </w:r>
    </w:p>
    <w:p w14:paraId="166F8053" w14:textId="77777777" w:rsidR="00331C22" w:rsidRDefault="00331C22" w:rsidP="00331C22">
      <w:pPr>
        <w:keepNext/>
      </w:pPr>
      <w:r w:rsidRPr="00B11609">
        <w:rPr>
          <w:noProof/>
          <w:lang w:val="fr-FR" w:eastAsia="fr-FR"/>
        </w:rPr>
        <w:lastRenderedPageBreak/>
        <w:drawing>
          <wp:inline distT="0" distB="0" distL="0" distR="0" wp14:anchorId="49AACCCA" wp14:editId="387F3095">
            <wp:extent cx="6026767" cy="2073349"/>
            <wp:effectExtent l="0" t="0" r="0" b="317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44966" cy="2079610"/>
                    </a:xfrm>
                    <a:prstGeom prst="rect">
                      <a:avLst/>
                    </a:prstGeom>
                    <a:noFill/>
                    <a:ln>
                      <a:noFill/>
                    </a:ln>
                  </pic:spPr>
                </pic:pic>
              </a:graphicData>
            </a:graphic>
          </wp:inline>
        </w:drawing>
      </w:r>
    </w:p>
    <w:p w14:paraId="4E9AA580" w14:textId="0E852713" w:rsidR="00331C22" w:rsidRDefault="00331C22" w:rsidP="00331C22">
      <w:pPr>
        <w:pStyle w:val="Lgende"/>
        <w:jc w:val="center"/>
      </w:pPr>
      <w:r>
        <w:t xml:space="preserve">Figure </w:t>
      </w:r>
      <w:fldSimple w:instr=" SEQ Figure \* ARABIC ">
        <w:r w:rsidR="009C18C1">
          <w:rPr>
            <w:noProof/>
          </w:rPr>
          <w:t>2</w:t>
        </w:r>
      </w:fldSimple>
      <w:r>
        <w:t xml:space="preserve"> : Grands clients de </w:t>
      </w:r>
      <w:r>
        <w:rPr>
          <w:noProof/>
        </w:rPr>
        <w:t xml:space="preserve"> CGI par secteur 2</w:t>
      </w:r>
    </w:p>
    <w:p w14:paraId="1DCC05EE" w14:textId="77777777" w:rsidR="00331C22" w:rsidRPr="00802802" w:rsidRDefault="00331C22" w:rsidP="00331C22"/>
    <w:p w14:paraId="370C3A8D" w14:textId="77777777" w:rsidR="00331C22" w:rsidRDefault="000D507A" w:rsidP="005B23B1">
      <w:pPr>
        <w:pStyle w:val="Titre3"/>
      </w:pPr>
      <w:bookmarkStart w:id="19" w:name="_Toc55141148"/>
      <w:bookmarkStart w:id="20" w:name="_Toc56177341"/>
      <w:r>
        <w:t>L’</w:t>
      </w:r>
      <w:r w:rsidR="00331C22">
        <w:t>Organisation globale</w:t>
      </w:r>
      <w:bookmarkEnd w:id="19"/>
      <w:bookmarkEnd w:id="20"/>
    </w:p>
    <w:p w14:paraId="6B2F0AD0" w14:textId="77777777" w:rsidR="002314C1" w:rsidRPr="002314C1" w:rsidRDefault="002314C1" w:rsidP="002314C1">
      <w:pPr>
        <w:pStyle w:val="Corpsdetexte"/>
      </w:pPr>
    </w:p>
    <w:p w14:paraId="06BEB45E" w14:textId="77777777" w:rsidR="00331C22" w:rsidRDefault="00331C22" w:rsidP="002314C1">
      <w:pPr>
        <w:pStyle w:val="Corpsdetexte"/>
      </w:pPr>
      <w:r>
        <w:t>Afin de satisfaire au mieux ses clients dans les différents pays et secteurs d’activités où elle est implantée, CGI se divise en plusieurs SBU (Strategic Business Unit) à travers le monde :</w:t>
      </w:r>
    </w:p>
    <w:p w14:paraId="5D1A35B7" w14:textId="77777777" w:rsidR="00331C22" w:rsidRDefault="00331C22" w:rsidP="00C01219">
      <w:pPr>
        <w:pStyle w:val="Corpsdetexte"/>
        <w:numPr>
          <w:ilvl w:val="0"/>
          <w:numId w:val="5"/>
        </w:numPr>
      </w:pPr>
      <w:r>
        <w:t>Asie-Pacifique GD CoE</w:t>
      </w:r>
      <w:r w:rsidR="00825765">
        <w:t xml:space="preserve"> </w:t>
      </w:r>
    </w:p>
    <w:p w14:paraId="518B96D4" w14:textId="77777777" w:rsidR="00331C22" w:rsidRDefault="00331C22" w:rsidP="00C01219">
      <w:pPr>
        <w:pStyle w:val="Corpsdetexte"/>
        <w:numPr>
          <w:ilvl w:val="0"/>
          <w:numId w:val="5"/>
        </w:numPr>
      </w:pPr>
      <w:r>
        <w:t>Australie</w:t>
      </w:r>
    </w:p>
    <w:p w14:paraId="73262BB0" w14:textId="77777777" w:rsidR="00331C22" w:rsidRDefault="00331C22" w:rsidP="00C01219">
      <w:pPr>
        <w:pStyle w:val="Corpsdetexte"/>
        <w:numPr>
          <w:ilvl w:val="0"/>
          <w:numId w:val="5"/>
        </w:numPr>
      </w:pPr>
      <w:r>
        <w:t>Canada</w:t>
      </w:r>
    </w:p>
    <w:p w14:paraId="1A66F5A0" w14:textId="77777777" w:rsidR="00331C22" w:rsidRDefault="00331C22" w:rsidP="00C01219">
      <w:pPr>
        <w:pStyle w:val="Corpsdetexte"/>
        <w:numPr>
          <w:ilvl w:val="0"/>
          <w:numId w:val="5"/>
        </w:numPr>
      </w:pPr>
      <w:r>
        <w:t>Centre et est de l’Europe</w:t>
      </w:r>
    </w:p>
    <w:p w14:paraId="7AE9CA2C" w14:textId="77777777" w:rsidR="00331C22" w:rsidRDefault="00331C22" w:rsidP="00C01219">
      <w:pPr>
        <w:pStyle w:val="Corpsdetexte"/>
        <w:numPr>
          <w:ilvl w:val="0"/>
          <w:numId w:val="5"/>
        </w:numPr>
      </w:pPr>
      <w:r>
        <w:t>CGI Federal</w:t>
      </w:r>
    </w:p>
    <w:p w14:paraId="75FDEC06" w14:textId="77777777" w:rsidR="00331C22" w:rsidRDefault="00331C22" w:rsidP="00C01219">
      <w:pPr>
        <w:pStyle w:val="Corpsdetexte"/>
        <w:numPr>
          <w:ilvl w:val="0"/>
          <w:numId w:val="5"/>
        </w:numPr>
      </w:pPr>
      <w:r>
        <w:t>États-Unis CSG</w:t>
      </w:r>
    </w:p>
    <w:p w14:paraId="29548DB4" w14:textId="77777777" w:rsidR="00331C22" w:rsidRDefault="00331C22" w:rsidP="00C01219">
      <w:pPr>
        <w:pStyle w:val="Corpsdetexte"/>
        <w:numPr>
          <w:ilvl w:val="0"/>
          <w:numId w:val="5"/>
        </w:numPr>
      </w:pPr>
      <w:r>
        <w:t>Europe du Nord</w:t>
      </w:r>
    </w:p>
    <w:p w14:paraId="2BCCFF0B" w14:textId="77777777" w:rsidR="00331C22" w:rsidRDefault="00331C22" w:rsidP="00C01219">
      <w:pPr>
        <w:pStyle w:val="Corpsdetexte"/>
        <w:numPr>
          <w:ilvl w:val="0"/>
          <w:numId w:val="5"/>
        </w:numPr>
      </w:pPr>
      <w:r>
        <w:t>Europe de l’Ouest et du Sud</w:t>
      </w:r>
    </w:p>
    <w:p w14:paraId="72611BDD" w14:textId="77777777" w:rsidR="00331C22" w:rsidRDefault="0062532B" w:rsidP="00C01219">
      <w:pPr>
        <w:pStyle w:val="Corpsdetexte"/>
        <w:numPr>
          <w:ilvl w:val="0"/>
          <w:numId w:val="5"/>
        </w:numPr>
      </w:pPr>
      <w:r>
        <w:t>Royaume-Uni</w:t>
      </w:r>
    </w:p>
    <w:p w14:paraId="1276E972" w14:textId="77777777" w:rsidR="0062532B" w:rsidRDefault="0062532B" w:rsidP="0062532B">
      <w:pPr>
        <w:pStyle w:val="Corpsdetexte"/>
      </w:pPr>
    </w:p>
    <w:p w14:paraId="76E66D23" w14:textId="77777777" w:rsidR="00331C22" w:rsidRDefault="0062532B" w:rsidP="00507556">
      <w:pPr>
        <w:pStyle w:val="Titre2"/>
      </w:pPr>
      <w:bookmarkStart w:id="21" w:name="_Toc55141149"/>
      <w:bookmarkStart w:id="22" w:name="_Toc56177342"/>
      <w:r>
        <w:t>La SBU Europe d</w:t>
      </w:r>
      <w:r w:rsidR="00334329">
        <w:t xml:space="preserve">e L’ouest </w:t>
      </w:r>
      <w:r>
        <w:t>e</w:t>
      </w:r>
      <w:r w:rsidR="00334329">
        <w:t xml:space="preserve">t </w:t>
      </w:r>
      <w:r>
        <w:t>d</w:t>
      </w:r>
      <w:r w:rsidR="00334329">
        <w:t>u Sud</w:t>
      </w:r>
      <w:bookmarkEnd w:id="21"/>
      <w:bookmarkEnd w:id="22"/>
    </w:p>
    <w:p w14:paraId="00F5D6CC" w14:textId="77777777" w:rsidR="00331C22" w:rsidRDefault="00331C22" w:rsidP="002314C1">
      <w:pPr>
        <w:pStyle w:val="Corpsdetexte"/>
      </w:pPr>
      <w:r>
        <w:t>Nous nous focaliserons sur la SBU Europe de l’Ouest et du Sud aussi appelée Western and Southern Europe (WSE) dont voici une représentation géographique :</w:t>
      </w:r>
    </w:p>
    <w:p w14:paraId="723E05FB" w14:textId="77777777" w:rsidR="00331C22" w:rsidRDefault="00331C22" w:rsidP="00331C22">
      <w:pPr>
        <w:keepNext/>
      </w:pPr>
      <w:r w:rsidRPr="00883ABD">
        <w:rPr>
          <w:noProof/>
          <w:lang w:val="fr-FR" w:eastAsia="fr-FR"/>
        </w:rPr>
        <w:lastRenderedPageBreak/>
        <w:drawing>
          <wp:inline distT="0" distB="0" distL="0" distR="0" wp14:anchorId="02779DBF" wp14:editId="41EB6527">
            <wp:extent cx="5274310" cy="2159993"/>
            <wp:effectExtent l="0" t="0" r="254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159993"/>
                    </a:xfrm>
                    <a:prstGeom prst="rect">
                      <a:avLst/>
                    </a:prstGeom>
                    <a:noFill/>
                    <a:ln>
                      <a:noFill/>
                    </a:ln>
                  </pic:spPr>
                </pic:pic>
              </a:graphicData>
            </a:graphic>
          </wp:inline>
        </w:drawing>
      </w:r>
    </w:p>
    <w:p w14:paraId="50785F07" w14:textId="39F402A7" w:rsidR="00331C22" w:rsidRDefault="00331C22" w:rsidP="00331C22">
      <w:pPr>
        <w:pStyle w:val="Lgende"/>
        <w:jc w:val="center"/>
      </w:pPr>
      <w:r>
        <w:t xml:space="preserve">Figure </w:t>
      </w:r>
      <w:fldSimple w:instr=" SEQ Figure \* ARABIC ">
        <w:r w:rsidR="009C18C1">
          <w:rPr>
            <w:noProof/>
          </w:rPr>
          <w:t>3</w:t>
        </w:r>
      </w:fldSimple>
      <w:r>
        <w:t xml:space="preserve"> : Situation géographique SBU WSE</w:t>
      </w:r>
    </w:p>
    <w:p w14:paraId="34E263B0" w14:textId="77777777" w:rsidR="009D77A5" w:rsidRDefault="009D77A5" w:rsidP="002314C1">
      <w:pPr>
        <w:pStyle w:val="Corpsdetexte"/>
      </w:pPr>
    </w:p>
    <w:p w14:paraId="6C17301A" w14:textId="77777777" w:rsidR="00331C22" w:rsidRDefault="00331C22" w:rsidP="002314C1">
      <w:pPr>
        <w:pStyle w:val="Corpsdetexte"/>
      </w:pPr>
      <w:r w:rsidRPr="00883ABD">
        <w:t>La SBU Ouest et sud de l’Europe est présente en Belgique, en Espagne, en France, en Italie, au Luxembourg, au Portugal et en Roumanie. Elle inclue également le Brésil et le Maroc malgré leur éloignement géographique. Elle comporte 15 000 employés.</w:t>
      </w:r>
      <w:r>
        <w:t xml:space="preserve"> Elle est dirigée par Laurent Gerin.</w:t>
      </w:r>
    </w:p>
    <w:p w14:paraId="509D3521" w14:textId="77777777" w:rsidR="00331C22" w:rsidRDefault="00331C22" w:rsidP="002314C1">
      <w:pPr>
        <w:pStyle w:val="Corpsdetexte"/>
      </w:pPr>
      <w:r>
        <w:t>Cette SBU est elle-même subdivisée en plusieurs BU (Business Unit) dont voici la représentation organisationnelle :</w:t>
      </w:r>
    </w:p>
    <w:p w14:paraId="3A0C0B2E" w14:textId="77777777" w:rsidR="00331C22" w:rsidRDefault="00331C22" w:rsidP="00331C22">
      <w:pPr>
        <w:keepNext/>
      </w:pPr>
      <w:r>
        <w:rPr>
          <w:noProof/>
          <w:lang w:val="fr-FR" w:eastAsia="fr-FR"/>
        </w:rPr>
        <w:drawing>
          <wp:inline distT="0" distB="0" distL="0" distR="0" wp14:anchorId="7E946EEB" wp14:editId="1F7037D7">
            <wp:extent cx="5274310" cy="3224530"/>
            <wp:effectExtent l="0" t="0" r="254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224530"/>
                    </a:xfrm>
                    <a:prstGeom prst="rect">
                      <a:avLst/>
                    </a:prstGeom>
                  </pic:spPr>
                </pic:pic>
              </a:graphicData>
            </a:graphic>
          </wp:inline>
        </w:drawing>
      </w:r>
    </w:p>
    <w:p w14:paraId="7B15B588" w14:textId="74944A71" w:rsidR="00331C22" w:rsidRPr="001C0CBD" w:rsidRDefault="00331C22" w:rsidP="00331C22">
      <w:pPr>
        <w:pStyle w:val="Lgende"/>
        <w:jc w:val="center"/>
      </w:pPr>
      <w:r>
        <w:t xml:space="preserve">Organigramme </w:t>
      </w:r>
      <w:fldSimple w:instr=" SEQ Organigramme \* ARABIC ">
        <w:r w:rsidR="009C18C1">
          <w:rPr>
            <w:noProof/>
          </w:rPr>
          <w:t>1</w:t>
        </w:r>
      </w:fldSimple>
      <w:r>
        <w:t xml:space="preserve"> : SBU Europe de l’Ouest et du Sud</w:t>
      </w:r>
    </w:p>
    <w:p w14:paraId="0AE209BC" w14:textId="77777777" w:rsidR="002314C1" w:rsidRDefault="00331C22" w:rsidP="002314C1">
      <w:pPr>
        <w:pStyle w:val="Corpsdetexte"/>
      </w:pPr>
      <w:r>
        <w:t>Ma BU d’appartenance est France Grand Ouest (GO) que je vais présenter rapidement.</w:t>
      </w:r>
    </w:p>
    <w:p w14:paraId="1C9C375B" w14:textId="77777777" w:rsidR="002314C1" w:rsidRDefault="002314C1" w:rsidP="002314C1">
      <w:pPr>
        <w:pStyle w:val="Corpsdetexte"/>
      </w:pPr>
      <w:r>
        <w:br w:type="page"/>
      </w:r>
    </w:p>
    <w:p w14:paraId="30047188" w14:textId="77777777" w:rsidR="00331C22" w:rsidRDefault="00331C22" w:rsidP="00507556">
      <w:pPr>
        <w:pStyle w:val="Titre2"/>
      </w:pPr>
      <w:bookmarkStart w:id="23" w:name="_Toc55141150"/>
      <w:bookmarkStart w:id="24" w:name="_Toc56177343"/>
      <w:r>
        <w:lastRenderedPageBreak/>
        <w:t xml:space="preserve">France </w:t>
      </w:r>
      <w:r w:rsidR="00825765">
        <w:t xml:space="preserve">Grand Ouest </w:t>
      </w:r>
      <w:r>
        <w:t>(GO)</w:t>
      </w:r>
      <w:bookmarkEnd w:id="23"/>
      <w:bookmarkEnd w:id="24"/>
    </w:p>
    <w:p w14:paraId="35842F38" w14:textId="77777777" w:rsidR="00331C22" w:rsidRDefault="00331C22" w:rsidP="002314C1">
      <w:pPr>
        <w:pStyle w:val="Corpsdetexte"/>
      </w:pPr>
      <w:r w:rsidRPr="009F60C9">
        <w:t xml:space="preserve">La BU </w:t>
      </w:r>
      <w:r>
        <w:t xml:space="preserve">France </w:t>
      </w:r>
      <w:r w:rsidRPr="009F60C9">
        <w:t xml:space="preserve">Grand Ouest réunit 1 600 membres intervenant pour </w:t>
      </w:r>
      <w:r>
        <w:t>les</w:t>
      </w:r>
      <w:r w:rsidRPr="009F60C9">
        <w:t xml:space="preserve"> clients de tous les secteurs d'activité sur les régions Languedoc-Roussillon, Midi-Pyrénées, Aquitaine, Poitou-Charentes, Pays-de-la-Loire, Bretagne et Centre.</w:t>
      </w:r>
      <w:r>
        <w:t xml:space="preserve"> Elle est dirigé par Gilles Le Franc.</w:t>
      </w:r>
    </w:p>
    <w:p w14:paraId="2B1455C1" w14:textId="77777777" w:rsidR="00331C22" w:rsidRDefault="00331C22" w:rsidP="00331C22">
      <w:pPr>
        <w:keepNext/>
      </w:pPr>
      <w:r>
        <w:rPr>
          <w:noProof/>
          <w:lang w:val="fr-FR" w:eastAsia="fr-FR"/>
        </w:rPr>
        <w:drawing>
          <wp:inline distT="0" distB="0" distL="0" distR="0" wp14:anchorId="2F1B005C" wp14:editId="39E98750">
            <wp:extent cx="6071191" cy="3276075"/>
            <wp:effectExtent l="0" t="0" r="6350"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084552" cy="3283285"/>
                    </a:xfrm>
                    <a:prstGeom prst="rect">
                      <a:avLst/>
                    </a:prstGeom>
                  </pic:spPr>
                </pic:pic>
              </a:graphicData>
            </a:graphic>
          </wp:inline>
        </w:drawing>
      </w:r>
    </w:p>
    <w:p w14:paraId="462AA1DB" w14:textId="6F814B42" w:rsidR="009D77A5" w:rsidRPr="009D77A5" w:rsidRDefault="00331C22" w:rsidP="009D77A5">
      <w:pPr>
        <w:pStyle w:val="Lgende"/>
        <w:jc w:val="center"/>
      </w:pPr>
      <w:r>
        <w:t xml:space="preserve">Organigramme </w:t>
      </w:r>
      <w:fldSimple w:instr=" SEQ Organigramme \* ARABIC ">
        <w:r w:rsidR="009C18C1">
          <w:rPr>
            <w:noProof/>
          </w:rPr>
          <w:t>2</w:t>
        </w:r>
      </w:fldSimple>
      <w:r>
        <w:t xml:space="preserve"> : France Grand Ouest</w:t>
      </w:r>
    </w:p>
    <w:p w14:paraId="6C90391B" w14:textId="77777777" w:rsidR="00331C22" w:rsidRDefault="00331C22" w:rsidP="005B23B1">
      <w:pPr>
        <w:pStyle w:val="Titre3"/>
        <w:numPr>
          <w:ilvl w:val="0"/>
          <w:numId w:val="13"/>
        </w:numPr>
      </w:pPr>
      <w:bookmarkStart w:id="25" w:name="_Toc55141151"/>
      <w:bookmarkStart w:id="26" w:name="_Toc56177344"/>
      <w:r>
        <w:t>Organisation</w:t>
      </w:r>
      <w:r w:rsidR="009D77A5">
        <w:t xml:space="preserve"> géographique</w:t>
      </w:r>
      <w:r w:rsidR="00C83C93">
        <w:t xml:space="preserve"> et stratégique</w:t>
      </w:r>
      <w:bookmarkEnd w:id="25"/>
      <w:bookmarkEnd w:id="26"/>
    </w:p>
    <w:p w14:paraId="73EBA5E2" w14:textId="77777777" w:rsidR="00331C22" w:rsidRDefault="00331C22" w:rsidP="002314C1">
      <w:pPr>
        <w:pStyle w:val="Corpsdetexte"/>
      </w:pPr>
      <w:r>
        <w:t>Cette BU regroupe 8 agences, qui sont regroupées en 4 « Metro Markets » (modèle secteur qui désigne le périmètre de clientèle. En région, il est aligné sur la géographie/les agences, puis sur des clients ou de la recherche de clientèle) : Nantes, Centre-Ouest, Rennes et Bordeaux (qui est lui-même répartis en 2 secteurs : Bordeaux et Bordeaux-LBP.</w:t>
      </w:r>
    </w:p>
    <w:p w14:paraId="3247D0A7" w14:textId="77777777" w:rsidR="00331C22" w:rsidRDefault="00331C22" w:rsidP="00331C22">
      <w:pPr>
        <w:keepNext/>
      </w:pPr>
      <w:r>
        <w:rPr>
          <w:noProof/>
          <w:lang w:val="fr-FR" w:eastAsia="fr-FR"/>
        </w:rPr>
        <w:lastRenderedPageBreak/>
        <w:drawing>
          <wp:inline distT="0" distB="0" distL="0" distR="0" wp14:anchorId="4EF8E340" wp14:editId="3D32EA43">
            <wp:extent cx="5274310" cy="3429000"/>
            <wp:effectExtent l="0" t="0" r="254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3429000"/>
                    </a:xfrm>
                    <a:prstGeom prst="rect">
                      <a:avLst/>
                    </a:prstGeom>
                  </pic:spPr>
                </pic:pic>
              </a:graphicData>
            </a:graphic>
          </wp:inline>
        </w:drawing>
      </w:r>
    </w:p>
    <w:p w14:paraId="081C72C2" w14:textId="32280B11" w:rsidR="00331C22" w:rsidRDefault="00331C22" w:rsidP="00331C22">
      <w:pPr>
        <w:pStyle w:val="Lgende"/>
        <w:jc w:val="center"/>
      </w:pPr>
      <w:r>
        <w:t xml:space="preserve">Figure </w:t>
      </w:r>
      <w:fldSimple w:instr=" SEQ Figure \* ARABIC ">
        <w:r w:rsidR="009C18C1">
          <w:rPr>
            <w:noProof/>
          </w:rPr>
          <w:t>4</w:t>
        </w:r>
      </w:fldSimple>
      <w:r>
        <w:t xml:space="preserve"> : </w:t>
      </w:r>
      <w:r w:rsidR="009D77A5">
        <w:t xml:space="preserve">Cartographie des </w:t>
      </w:r>
      <w:r>
        <w:t>Metro-Markets et secteurs de France Grand-Ouest</w:t>
      </w:r>
    </w:p>
    <w:p w14:paraId="466B3905" w14:textId="77777777" w:rsidR="009D77A5" w:rsidRPr="009D77A5" w:rsidRDefault="009D77A5" w:rsidP="009D77A5"/>
    <w:p w14:paraId="1A7745AB" w14:textId="77777777" w:rsidR="00331C22" w:rsidRDefault="00331C22" w:rsidP="002314C1">
      <w:pPr>
        <w:pStyle w:val="Corpsdetexte"/>
      </w:pPr>
      <w:r>
        <w:t>Mon agence d’accueil se trouve à Bordeaux, au Haillan, et j’ai été affecté au secteur Bordeaux-LBP (Bordeaux-La Banque Postale) spécialisée dans les services financiers.</w:t>
      </w:r>
    </w:p>
    <w:p w14:paraId="6CB86438" w14:textId="77777777" w:rsidR="00756E5D" w:rsidRDefault="00756E5D" w:rsidP="002314C1">
      <w:pPr>
        <w:pStyle w:val="Corpsdetexte"/>
      </w:pPr>
    </w:p>
    <w:p w14:paraId="78E9B3E6" w14:textId="77777777" w:rsidR="00331C22" w:rsidRDefault="00331C22" w:rsidP="00507556">
      <w:pPr>
        <w:pStyle w:val="Titre2"/>
      </w:pPr>
      <w:bookmarkStart w:id="27" w:name="_Toc55141152"/>
      <w:bookmarkStart w:id="28" w:name="_Toc56177345"/>
      <w:r>
        <w:t>Agence de Bordeaux : CGI Bordeaux-LBP</w:t>
      </w:r>
      <w:bookmarkEnd w:id="27"/>
      <w:bookmarkEnd w:id="28"/>
    </w:p>
    <w:p w14:paraId="38A76CA0" w14:textId="77777777" w:rsidR="00331C22" w:rsidRDefault="00331C22" w:rsidP="002314C1">
      <w:pPr>
        <w:pStyle w:val="Corpsdetexte"/>
      </w:pPr>
      <w:r>
        <w:t>CGI Bordeaux-LBP est un secteur à part entière qui regroup</w:t>
      </w:r>
      <w:r w:rsidR="002314C1">
        <w:t>e</w:t>
      </w:r>
      <w:r>
        <w:t xml:space="preserve"> tous les projets assurés par CGI pour le compte de La Banque Postale, il </w:t>
      </w:r>
      <w:r w:rsidR="002314C1">
        <w:t>fédéralise</w:t>
      </w:r>
      <w:r>
        <w:t xml:space="preserve"> plusieurs Centre de Services dédiés aux solutions de la LBP, contient 253 membres et est dirigé par Isabelle Maréchal.</w:t>
      </w:r>
    </w:p>
    <w:p w14:paraId="09FF0986" w14:textId="77777777" w:rsidR="00331C22" w:rsidRDefault="001311C9" w:rsidP="00331C22">
      <w:pPr>
        <w:keepNext/>
      </w:pPr>
      <w:r>
        <w:rPr>
          <w:noProof/>
          <w:lang w:val="fr-FR" w:eastAsia="fr-FR"/>
        </w:rPr>
        <w:lastRenderedPageBreak/>
        <w:drawing>
          <wp:inline distT="0" distB="0" distL="0" distR="0" wp14:anchorId="6551E846" wp14:editId="1248C0C4">
            <wp:extent cx="6083057" cy="324293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093956" cy="3248740"/>
                    </a:xfrm>
                    <a:prstGeom prst="rect">
                      <a:avLst/>
                    </a:prstGeom>
                  </pic:spPr>
                </pic:pic>
              </a:graphicData>
            </a:graphic>
          </wp:inline>
        </w:drawing>
      </w:r>
    </w:p>
    <w:p w14:paraId="181D1387" w14:textId="139EEC2F" w:rsidR="00331C22" w:rsidRDefault="00331C22" w:rsidP="00331C22">
      <w:pPr>
        <w:pStyle w:val="Lgende"/>
        <w:jc w:val="center"/>
      </w:pPr>
      <w:r>
        <w:t xml:space="preserve">Organigramme </w:t>
      </w:r>
      <w:fldSimple w:instr=" SEQ Organigramme \* ARABIC ">
        <w:r w:rsidR="009C18C1">
          <w:rPr>
            <w:noProof/>
          </w:rPr>
          <w:t>3</w:t>
        </w:r>
      </w:fldSimple>
      <w:r>
        <w:t xml:space="preserve"> : Secteur Bordeaux-LBP</w:t>
      </w:r>
    </w:p>
    <w:p w14:paraId="2E82DE36" w14:textId="77777777" w:rsidR="002314C1" w:rsidRDefault="002314C1" w:rsidP="002314C1">
      <w:pPr>
        <w:pStyle w:val="Corpsdetexte"/>
      </w:pPr>
    </w:p>
    <w:p w14:paraId="6D9391FC" w14:textId="77777777" w:rsidR="00331C22" w:rsidRDefault="002314C1" w:rsidP="002314C1">
      <w:pPr>
        <w:pStyle w:val="Corpsdetexte"/>
      </w:pPr>
      <w:r>
        <w:t>Cependant, b</w:t>
      </w:r>
      <w:r w:rsidR="00331C22">
        <w:t>ien que ce secteur regroupe tous les projets en relation avec la LBP, il comprend également un projet un peu à part qui n’a aucun lien avec celle-ci, ce projet, c’est celui dans lequel j’ai été affecté, il est sous la direction de Philippe Anselmetti, directeur de projets LBP, raison pour laquelle il est considéré dans le secteur Bordeaux-LBP</w:t>
      </w:r>
      <w:r w:rsidR="001311C9">
        <w:t xml:space="preserve"> dans la verticale Régalien &amp; Support dirigée Vincent Mercier</w:t>
      </w:r>
      <w:r w:rsidR="00331C22">
        <w:t>.</w:t>
      </w:r>
    </w:p>
    <w:p w14:paraId="51545E9E" w14:textId="77777777" w:rsidR="00530F54" w:rsidRDefault="00530F54" w:rsidP="002314C1">
      <w:pPr>
        <w:pStyle w:val="Corpsdetexte"/>
      </w:pPr>
    </w:p>
    <w:p w14:paraId="2CBEA6CC" w14:textId="77777777" w:rsidR="00F021FF" w:rsidRDefault="0067326D" w:rsidP="00507556">
      <w:pPr>
        <w:pStyle w:val="Titre2"/>
      </w:pPr>
      <w:bookmarkStart w:id="29" w:name="_Toc55141153"/>
      <w:bookmarkStart w:id="30" w:name="_Toc56177346"/>
      <w:r w:rsidRPr="0067326D">
        <w:t xml:space="preserve">Le projet de </w:t>
      </w:r>
      <w:r w:rsidR="002A3CA4">
        <w:t>Tierce Maintenance A</w:t>
      </w:r>
      <w:r w:rsidRPr="0067326D">
        <w:t>pplicative (</w:t>
      </w:r>
      <w:r w:rsidR="002A3CA4">
        <w:t>TMA</w:t>
      </w:r>
      <w:r w:rsidRPr="0067326D">
        <w:t xml:space="preserve">) </w:t>
      </w:r>
      <w:r w:rsidR="002A3CA4">
        <w:t>META</w:t>
      </w:r>
      <w:r w:rsidRPr="0067326D">
        <w:t xml:space="preserve">4 </w:t>
      </w:r>
      <w:r w:rsidR="00CF268C">
        <w:t>PeopleN</w:t>
      </w:r>
      <w:r w:rsidR="00CF268C" w:rsidRPr="0067326D">
        <w:t>et</w:t>
      </w:r>
      <w:bookmarkEnd w:id="29"/>
      <w:bookmarkEnd w:id="30"/>
      <w:r w:rsidRPr="0067326D">
        <w:t xml:space="preserve"> </w:t>
      </w:r>
    </w:p>
    <w:p w14:paraId="291199F5" w14:textId="77777777" w:rsidR="00F021FF" w:rsidRPr="00F021FF" w:rsidRDefault="00F021FF" w:rsidP="009D77A5">
      <w:pPr>
        <w:pStyle w:val="Corpsdetexte"/>
      </w:pPr>
    </w:p>
    <w:p w14:paraId="234C082C" w14:textId="77777777" w:rsidR="00F732A6" w:rsidRPr="00FC1A16" w:rsidRDefault="00F732A6" w:rsidP="00FC658B">
      <w:pPr>
        <w:pStyle w:val="Titre3"/>
        <w:numPr>
          <w:ilvl w:val="0"/>
          <w:numId w:val="24"/>
        </w:numPr>
      </w:pPr>
      <w:bookmarkStart w:id="31" w:name="_Toc55141154"/>
      <w:bookmarkStart w:id="32" w:name="_Toc56177347"/>
      <w:r w:rsidRPr="00FC1A16">
        <w:t>Le contexte :</w:t>
      </w:r>
      <w:bookmarkEnd w:id="31"/>
      <w:bookmarkEnd w:id="32"/>
    </w:p>
    <w:p w14:paraId="36E2545B" w14:textId="77777777" w:rsidR="00F732A6" w:rsidRPr="00F732A6" w:rsidRDefault="00F732A6" w:rsidP="00F732A6">
      <w:pPr>
        <w:pStyle w:val="Corpsdetexte"/>
      </w:pPr>
    </w:p>
    <w:p w14:paraId="23CAEEC4" w14:textId="77777777" w:rsidR="000D306F" w:rsidRDefault="000D306F" w:rsidP="000D306F">
      <w:pPr>
        <w:pStyle w:val="Corpsdetexte"/>
      </w:pPr>
      <w:r>
        <w:t>Parler du progiciel en premier</w:t>
      </w:r>
      <w:r w:rsidR="0045632D">
        <w:t xml:space="preserve"> (progiciel RH permettant de gérer tous les aspect RH d’une entreprise)</w:t>
      </w:r>
      <w:r>
        <w:t xml:space="preserve">, puis du besoin client (maintenance du logiciel via MCO et évolution du logiciel via le légal), et de CGI qui répond à ce besoin par une équipe d’expert progiciel </w:t>
      </w:r>
      <w:r w:rsidR="0045632D">
        <w:t>en quasi autoformation.</w:t>
      </w:r>
    </w:p>
    <w:p w14:paraId="3B36A886" w14:textId="77777777" w:rsidR="001D6580" w:rsidRDefault="001D6580" w:rsidP="000D306F">
      <w:pPr>
        <w:pStyle w:val="Corpsdetexte"/>
      </w:pPr>
    </w:p>
    <w:p w14:paraId="3AEBF5EB" w14:textId="77777777" w:rsidR="00CF268C" w:rsidRDefault="00B621B9" w:rsidP="000D306F">
      <w:pPr>
        <w:pStyle w:val="Corpsdetexte"/>
      </w:pPr>
      <w:r>
        <w:t>PeopleNet</w:t>
      </w:r>
      <w:r w:rsidR="00E73E2C">
        <w:t xml:space="preserve"> de Meta4 est un progiciel</w:t>
      </w:r>
      <w:r w:rsidR="00993DEA">
        <w:t>-</w:t>
      </w:r>
      <w:r w:rsidR="00CF268C">
        <w:t>SI</w:t>
      </w:r>
      <w:r w:rsidR="00E73E2C">
        <w:t>RH qui</w:t>
      </w:r>
      <w:r>
        <w:t xml:space="preserve"> permet de gérer tous les aspects RH d’une entreprise, de la gestion des salariés</w:t>
      </w:r>
      <w:r w:rsidR="00993DEA">
        <w:t>,</w:t>
      </w:r>
      <w:r>
        <w:t xml:space="preserve"> au calcul des salaires de ces derniers jusqu’à la génération d</w:t>
      </w:r>
      <w:r w:rsidR="00F021FF">
        <w:t>e</w:t>
      </w:r>
      <w:r w:rsidR="00A5326B">
        <w:t xml:space="preserve">s </w:t>
      </w:r>
      <w:r>
        <w:t>virement</w:t>
      </w:r>
      <w:r w:rsidR="00F021FF">
        <w:t>s</w:t>
      </w:r>
      <w:r>
        <w:t xml:space="preserve"> bancaire</w:t>
      </w:r>
      <w:r w:rsidR="00F021FF">
        <w:t>s</w:t>
      </w:r>
      <w:r w:rsidR="00CF268C">
        <w:t>…</w:t>
      </w:r>
    </w:p>
    <w:p w14:paraId="09461F07" w14:textId="77777777" w:rsidR="00CF268C" w:rsidRDefault="00E73E2C" w:rsidP="000D306F">
      <w:pPr>
        <w:pStyle w:val="Corpsdetexte"/>
      </w:pPr>
      <w:r>
        <w:lastRenderedPageBreak/>
        <w:t>Comme il</w:t>
      </w:r>
      <w:r w:rsidR="00B621B9">
        <w:t xml:space="preserve"> </w:t>
      </w:r>
      <w:r w:rsidR="00F021FF">
        <w:t>concerne</w:t>
      </w:r>
      <w:r w:rsidR="00B621B9">
        <w:t xml:space="preserve"> un domaine so</w:t>
      </w:r>
      <w:r>
        <w:t>umis à des évolutions légales</w:t>
      </w:r>
      <w:r w:rsidR="00F021FF">
        <w:t xml:space="preserve"> plus ou moins fréquentes</w:t>
      </w:r>
      <w:r>
        <w:t>, il</w:t>
      </w:r>
      <w:r w:rsidR="00B621B9">
        <w:t xml:space="preserve"> nécessite </w:t>
      </w:r>
      <w:r w:rsidR="00F021FF">
        <w:t>une maintenance</w:t>
      </w:r>
      <w:r w:rsidR="007E3287">
        <w:t xml:space="preserve"> active et </w:t>
      </w:r>
      <w:r w:rsidR="00B621B9">
        <w:t>régulière</w:t>
      </w:r>
      <w:r w:rsidR="00354725">
        <w:t xml:space="preserve"> afin de se tenir à jour des lois</w:t>
      </w:r>
      <w:r w:rsidR="00F021FF">
        <w:t xml:space="preserve"> et réformes</w:t>
      </w:r>
      <w:r w:rsidR="00B621B9">
        <w:t>.</w:t>
      </w:r>
    </w:p>
    <w:p w14:paraId="6220FD2C" w14:textId="77777777" w:rsidR="00FB7266" w:rsidRDefault="00B621B9" w:rsidP="000D306F">
      <w:pPr>
        <w:pStyle w:val="Corpsdetexte"/>
      </w:pPr>
      <w:r>
        <w:t>Il est basé sur un socle commun de règles de calcul auquel viennent s’ajouter des spécifications propres aux entreprises qui l’utilisent.</w:t>
      </w:r>
    </w:p>
    <w:p w14:paraId="269D7294" w14:textId="77777777" w:rsidR="00993DEA" w:rsidRDefault="00993DEA" w:rsidP="000D306F">
      <w:pPr>
        <w:pStyle w:val="Corpsdetexte"/>
      </w:pPr>
    </w:p>
    <w:p w14:paraId="01415955" w14:textId="77777777" w:rsidR="00F021FF" w:rsidRDefault="00B621B9" w:rsidP="000D306F">
      <w:pPr>
        <w:pStyle w:val="Corpsdetexte"/>
      </w:pPr>
      <w:r>
        <w:t xml:space="preserve">L’éditeur ne développant </w:t>
      </w:r>
      <w:r w:rsidR="00FB7266">
        <w:t>et distribuant que les évolutions légales</w:t>
      </w:r>
      <w:r w:rsidR="00993DEA">
        <w:t xml:space="preserve"> majeures</w:t>
      </w:r>
      <w:r w:rsidR="00FB7266">
        <w:t xml:space="preserve"> d</w:t>
      </w:r>
      <w:r w:rsidR="0095089D">
        <w:t>es règles de calcul communes à</w:t>
      </w:r>
      <w:r>
        <w:t xml:space="preserve"> toutes les entreprises</w:t>
      </w:r>
      <w:r w:rsidR="00993DEA">
        <w:t>.</w:t>
      </w:r>
      <w:r w:rsidR="00F021FF">
        <w:t xml:space="preserve"> </w:t>
      </w:r>
      <w:r w:rsidR="00993DEA">
        <w:t>L</w:t>
      </w:r>
      <w:r>
        <w:t xml:space="preserve">es sociétés ayant choisis ce progiciel pour la gestion de leur </w:t>
      </w:r>
      <w:r w:rsidR="00FB7266">
        <w:t>SI</w:t>
      </w:r>
      <w:r>
        <w:t>RH ont besoin d’</w:t>
      </w:r>
      <w:r w:rsidR="00E73E2C">
        <w:t xml:space="preserve">experts </w:t>
      </w:r>
      <w:r w:rsidR="00993DEA">
        <w:t xml:space="preserve">progiciels </w:t>
      </w:r>
      <w:r w:rsidR="00FB7266">
        <w:t xml:space="preserve">capables de concevoir et réalisé la partie technique de leur besoin fonctionnels </w:t>
      </w:r>
      <w:r w:rsidR="004F45B5">
        <w:t>RH</w:t>
      </w:r>
      <w:r w:rsidR="00993DEA">
        <w:t>.</w:t>
      </w:r>
    </w:p>
    <w:p w14:paraId="430CC2E2" w14:textId="77777777" w:rsidR="004F45B5" w:rsidRDefault="00993DEA" w:rsidP="000D306F">
      <w:pPr>
        <w:pStyle w:val="Corpsdetexte"/>
      </w:pPr>
      <w:r>
        <w:t>A</w:t>
      </w:r>
      <w:r w:rsidR="004F45B5">
        <w:t>fin d’</w:t>
      </w:r>
      <w:r w:rsidR="00E73E2C">
        <w:t>assurer</w:t>
      </w:r>
      <w:r w:rsidR="00F021FF">
        <w:t xml:space="preserve"> cette </w:t>
      </w:r>
      <w:r w:rsidR="004F45B5">
        <w:t>assistance technique de la DSI de l’entreprise cliente pour la gestion des incidents</w:t>
      </w:r>
      <w:r w:rsidR="00FB7266">
        <w:t xml:space="preserve"> </w:t>
      </w:r>
      <w:r w:rsidR="00F021FF">
        <w:t xml:space="preserve">de tout </w:t>
      </w:r>
      <w:r w:rsidR="00FB7266">
        <w:t>secteur professionnel</w:t>
      </w:r>
      <w:r w:rsidR="00F021FF">
        <w:t xml:space="preserve">. </w:t>
      </w:r>
      <w:r w:rsidR="004F45B5">
        <w:t>Pour cela il leur faut des experts auto-formés sur le progiciel et son fonctionnement technique afin de le faire évolué selon leurs besoins.</w:t>
      </w:r>
    </w:p>
    <w:p w14:paraId="5B9D29FF" w14:textId="77777777" w:rsidR="00AA1F66" w:rsidRDefault="004F45B5" w:rsidP="000D306F">
      <w:pPr>
        <w:pStyle w:val="Corpsdetexte"/>
      </w:pPr>
      <w:r>
        <w:t>Pour</w:t>
      </w:r>
      <w:r w:rsidR="00F021FF">
        <w:t xml:space="preserve"> </w:t>
      </w:r>
      <w:r w:rsidR="00354725">
        <w:t>répondre à ce besoin</w:t>
      </w:r>
      <w:r>
        <w:t xml:space="preserve"> de flexibilité</w:t>
      </w:r>
      <w:r w:rsidR="00F021FF">
        <w:t>,</w:t>
      </w:r>
      <w:r w:rsidR="00A7360D">
        <w:t xml:space="preserve"> CGI</w:t>
      </w:r>
      <w:r w:rsidR="00993DEA">
        <w:t xml:space="preserve"> (Logica à l’époque)</w:t>
      </w:r>
      <w:r w:rsidR="00A7360D">
        <w:t xml:space="preserve"> </w:t>
      </w:r>
      <w:r w:rsidR="0095089D">
        <w:t xml:space="preserve">leur </w:t>
      </w:r>
      <w:r w:rsidR="00A7360D">
        <w:t xml:space="preserve">propose un service de TMA mettant à contribution une équipe d’analystes développeurs experts </w:t>
      </w:r>
      <w:r>
        <w:t xml:space="preserve">auto formés </w:t>
      </w:r>
      <w:r w:rsidR="00A7360D">
        <w:t xml:space="preserve">de PeopleNet au sein de laquelle j’ai effectué mon alternance d’un an. </w:t>
      </w:r>
    </w:p>
    <w:p w14:paraId="37611565" w14:textId="77777777" w:rsidR="0095089D" w:rsidRDefault="0095089D" w:rsidP="0095089D">
      <w:pPr>
        <w:pStyle w:val="Corpsdetexte"/>
      </w:pPr>
      <w:r>
        <w:t xml:space="preserve">A l’origine le projet TMA Meta4 était composé de deux équipes d’experts techniques regroupés dans les centres d’expertise de CGI de Paris et de Bordeaux, c’est donc un </w:t>
      </w:r>
      <w:r w:rsidR="004F45B5">
        <w:t xml:space="preserve">des </w:t>
      </w:r>
      <w:r>
        <w:t>projet</w:t>
      </w:r>
      <w:r w:rsidR="004F45B5">
        <w:t>s</w:t>
      </w:r>
      <w:r>
        <w:t xml:space="preserve"> historique</w:t>
      </w:r>
      <w:r w:rsidR="004F45B5">
        <w:t>s</w:t>
      </w:r>
      <w:r>
        <w:t xml:space="preserve"> hérité</w:t>
      </w:r>
      <w:r w:rsidR="004F45B5">
        <w:t>s</w:t>
      </w:r>
      <w:r>
        <w:t xml:space="preserve"> de la fusion de CGI avec Logica.</w:t>
      </w:r>
    </w:p>
    <w:p w14:paraId="227EA3E7" w14:textId="77777777" w:rsidR="0095089D" w:rsidRDefault="0095089D" w:rsidP="0095089D">
      <w:pPr>
        <w:pStyle w:val="Corpsdetexte"/>
      </w:pPr>
      <w:r>
        <w:t xml:space="preserve">Il est </w:t>
      </w:r>
      <w:r w:rsidR="00232169">
        <w:t xml:space="preserve">donc </w:t>
      </w:r>
      <w:r>
        <w:t>né des besoins d’une caisse de retraite nationale</w:t>
      </w:r>
      <w:r w:rsidRPr="007A5999">
        <w:t xml:space="preserve"> </w:t>
      </w:r>
      <w:r>
        <w:t>et de grandes entreprises d’une expert</w:t>
      </w:r>
      <w:r w:rsidR="00232169">
        <w:t>ise technique pour l</w:t>
      </w:r>
      <w:r w:rsidR="00993DEA">
        <w:t>e support utilisateur</w:t>
      </w:r>
      <w:r w:rsidR="00232169">
        <w:t>,</w:t>
      </w:r>
      <w:r>
        <w:t xml:space="preserve"> le Maintien en Condition Opérationnelle (</w:t>
      </w:r>
      <w:r>
        <w:rPr>
          <w:b/>
        </w:rPr>
        <w:t xml:space="preserve">MCO) </w:t>
      </w:r>
      <w:r w:rsidR="00232169">
        <w:t xml:space="preserve">et les mise en places d’évolution légales et fonctionnelles </w:t>
      </w:r>
      <w:r>
        <w:t xml:space="preserve">de leur progiciel de gestion des ressources humaines et de calcul de paie/pension : </w:t>
      </w:r>
      <w:r w:rsidRPr="00491092">
        <w:rPr>
          <w:b/>
        </w:rPr>
        <w:t>le progiciel PeopleNet de META4</w:t>
      </w:r>
      <w:r>
        <w:t xml:space="preserve">. </w:t>
      </w:r>
    </w:p>
    <w:p w14:paraId="6F629115" w14:textId="77777777" w:rsidR="0095089D" w:rsidRDefault="0095089D" w:rsidP="000D306F">
      <w:pPr>
        <w:pStyle w:val="Corpsdetexte"/>
      </w:pPr>
      <w:r>
        <w:t>A l’heure actuelle, le projet compte 3 clients, deux entreprise françaises que je nommerais Entreprise GEC et Entreprise MTP et une caisse de retraites nationale qui fut ma principale source de missions pour ma mont</w:t>
      </w:r>
      <w:r w:rsidR="00232169">
        <w:t>ée en compétence sur le projet.</w:t>
      </w:r>
    </w:p>
    <w:p w14:paraId="3364CD5D" w14:textId="77777777" w:rsidR="00B00405" w:rsidRDefault="00A7360D" w:rsidP="00B00405">
      <w:pPr>
        <w:pStyle w:val="Corpsdetexte"/>
      </w:pPr>
      <w:r>
        <w:t xml:space="preserve">Je présenterais donc dans </w:t>
      </w:r>
      <w:r w:rsidR="00AA1F66">
        <w:t>un premier temps</w:t>
      </w:r>
      <w:r>
        <w:t xml:space="preserve"> le progiciel PeopleNet de Meta4 en détails ainsi que </w:t>
      </w:r>
      <w:r w:rsidR="00AA1F66">
        <w:t>les autres outils nécessaires</w:t>
      </w:r>
      <w:r>
        <w:t xml:space="preserve"> à la</w:t>
      </w:r>
      <w:r w:rsidR="00AA1F66">
        <w:t xml:space="preserve"> réalisation de la</w:t>
      </w:r>
      <w:r>
        <w:t xml:space="preserve"> TMA, </w:t>
      </w:r>
      <w:r w:rsidR="00232169">
        <w:t>ensuite,</w:t>
      </w:r>
      <w:r>
        <w:t xml:space="preserve"> je présenterais les clients po</w:t>
      </w:r>
      <w:r w:rsidR="00AA1F66">
        <w:t>ur lesquels nous travaillons et leurs besoins spécifiques,</w:t>
      </w:r>
      <w:r>
        <w:t xml:space="preserve"> </w:t>
      </w:r>
      <w:r w:rsidR="00232169">
        <w:t>puis</w:t>
      </w:r>
      <w:r w:rsidR="00AA1F66">
        <w:t>,</w:t>
      </w:r>
      <w:r>
        <w:t xml:space="preserve"> je présenterais l’équipe en charge </w:t>
      </w:r>
      <w:r w:rsidR="00AA1F66">
        <w:t>de la résolution</w:t>
      </w:r>
      <w:r>
        <w:t xml:space="preserve"> de ces besoins </w:t>
      </w:r>
      <w:r w:rsidR="004F45B5">
        <w:t xml:space="preserve">sans qui rien de tout cela ne serais possible </w:t>
      </w:r>
      <w:r>
        <w:t xml:space="preserve">et pour finir </w:t>
      </w:r>
      <w:r w:rsidR="0095089D">
        <w:t xml:space="preserve">je parlerais de </w:t>
      </w:r>
      <w:r>
        <w:t xml:space="preserve">la place que j’occupe </w:t>
      </w:r>
      <w:r w:rsidR="004F45B5">
        <w:t xml:space="preserve">désormais </w:t>
      </w:r>
      <w:r w:rsidR="0095089D">
        <w:t>au sein de celle-ci</w:t>
      </w:r>
      <w:r>
        <w:t xml:space="preserve">.  </w:t>
      </w:r>
    </w:p>
    <w:p w14:paraId="3D2730A4" w14:textId="77777777" w:rsidR="00637AEE" w:rsidRDefault="00637AEE" w:rsidP="00B00405">
      <w:pPr>
        <w:pStyle w:val="Corpsdetexte"/>
      </w:pPr>
    </w:p>
    <w:p w14:paraId="2381E4D6" w14:textId="77777777" w:rsidR="008C2425" w:rsidRDefault="008C2425" w:rsidP="005B23B1">
      <w:pPr>
        <w:pStyle w:val="Titre3"/>
      </w:pPr>
      <w:bookmarkStart w:id="33" w:name="_Toc55141155"/>
      <w:bookmarkStart w:id="34" w:name="_Toc56177348"/>
      <w:bookmarkStart w:id="35" w:name="_Toc55141166"/>
      <w:r>
        <w:t xml:space="preserve">Les </w:t>
      </w:r>
      <w:r w:rsidRPr="00FC1A16">
        <w:t>outils</w:t>
      </w:r>
      <w:r>
        <w:t xml:space="preserve"> de la TMA</w:t>
      </w:r>
      <w:bookmarkStart w:id="36" w:name="_Toc55141156"/>
      <w:bookmarkEnd w:id="33"/>
      <w:bookmarkEnd w:id="34"/>
    </w:p>
    <w:p w14:paraId="4934B6BD" w14:textId="77777777" w:rsidR="008C2425" w:rsidRDefault="008C2425" w:rsidP="009725D7">
      <w:pPr>
        <w:pStyle w:val="Titre4"/>
        <w:numPr>
          <w:ilvl w:val="0"/>
          <w:numId w:val="15"/>
        </w:numPr>
      </w:pPr>
      <w:r>
        <w:t xml:space="preserve">Outils de </w:t>
      </w:r>
      <w:r w:rsidRPr="00F021FF">
        <w:t>réalisation</w:t>
      </w:r>
      <w:bookmarkEnd w:id="36"/>
    </w:p>
    <w:p w14:paraId="06535811" w14:textId="77777777" w:rsidR="008C2425" w:rsidRDefault="008C2425" w:rsidP="008C2425">
      <w:pPr>
        <w:pStyle w:val="Corpsdetexte"/>
      </w:pPr>
      <w:r>
        <w:t>Je vais ici présenter tous les outils logiciels que j’ai été amené a maitrisé et utiliser au cours de mon alternance.</w:t>
      </w:r>
    </w:p>
    <w:p w14:paraId="46662AC4" w14:textId="53EFDAEB" w:rsidR="008C2425" w:rsidRDefault="008C2425" w:rsidP="008C2425">
      <w:pPr>
        <w:pStyle w:val="Corpsdetexte"/>
      </w:pPr>
      <w:r>
        <w:lastRenderedPageBreak/>
        <w:t xml:space="preserve">Nous commencerons par le principal, le plus complexe à prendre en main, PeopleNet, puis nous parlerons de son application complémentaire de maintenance de gestion et création de packages, de gestion de base de données développé par Meta4 également, et enfin, l’outil que nous utilisons le plus fréquemment pour consulter et modifié les données de la base de données de </w:t>
      </w:r>
      <w:r w:rsidR="00CB5760">
        <w:t>PeopleNet</w:t>
      </w:r>
      <w:r>
        <w:t>.</w:t>
      </w:r>
      <w:bookmarkStart w:id="37" w:name="_Toc55141157"/>
    </w:p>
    <w:p w14:paraId="58836995" w14:textId="77777777" w:rsidR="008C2425" w:rsidRDefault="008C2425" w:rsidP="008C2425">
      <w:pPr>
        <w:pStyle w:val="Corpsdetexte"/>
      </w:pPr>
    </w:p>
    <w:p w14:paraId="447664CD" w14:textId="77777777" w:rsidR="008C2425" w:rsidRDefault="008C2425" w:rsidP="009725D7">
      <w:pPr>
        <w:pStyle w:val="Titre5"/>
      </w:pPr>
      <w:bookmarkStart w:id="38" w:name="_Ref55850641"/>
      <w:r>
        <w:t xml:space="preserve">Le </w:t>
      </w:r>
      <w:r w:rsidRPr="00A5326B">
        <w:t>progiciel</w:t>
      </w:r>
      <w:r>
        <w:t xml:space="preserve"> PeopleNet de Meta4</w:t>
      </w:r>
      <w:bookmarkEnd w:id="37"/>
      <w:bookmarkEnd w:id="38"/>
      <w:r>
        <w:t xml:space="preserve"> </w:t>
      </w:r>
    </w:p>
    <w:p w14:paraId="0D05E6FD" w14:textId="77777777" w:rsidR="008C2425" w:rsidRDefault="008C2425" w:rsidP="008C2425">
      <w:pPr>
        <w:pStyle w:val="Corpsdetexte"/>
      </w:pPr>
    </w:p>
    <w:p w14:paraId="367B3B92" w14:textId="77777777" w:rsidR="008C2425" w:rsidRDefault="008C2425" w:rsidP="008C2425">
      <w:pPr>
        <w:pStyle w:val="Corpsdetexte"/>
      </w:pPr>
      <w:r>
        <w:t>PeopleNet est un progiciel SIRH (Système d’information des ressources humaines) développé par l’éditeur espagnol META4 et dernièrement racheté par l’éditeur Cegid possédant entre autre un moteur de calcul de paies, il permet également de gérer les salariés d’une ou plusieurs entreprises, leurs contrats, les absences, de générer des ordres de virement, etc… Toutes les opérations RH peuvent être gérées par ce dernier.</w:t>
      </w:r>
    </w:p>
    <w:p w14:paraId="06684625" w14:textId="39D330DB" w:rsidR="00F2438E" w:rsidRDefault="008C2425" w:rsidP="008C2425">
      <w:pPr>
        <w:pStyle w:val="Corpsdetexte"/>
      </w:pPr>
      <w:r>
        <w:t>Il s’apparente à un AGL (Atelier de Génie Logiciel) puisqu’il possède sa propre interface de développement</w:t>
      </w:r>
      <w:r w:rsidR="00CB5760">
        <w:t xml:space="preserve"> </w:t>
      </w:r>
      <w:r w:rsidR="00F2438E">
        <w:t xml:space="preserve">et de </w:t>
      </w:r>
      <w:r w:rsidR="00CB5760">
        <w:t>modification</w:t>
      </w:r>
      <w:r>
        <w:t xml:space="preserve"> de modules, d’écrans (en langage OBL)</w:t>
      </w:r>
      <w:r w:rsidR="00CB5760">
        <w:t xml:space="preserve"> etc …</w:t>
      </w:r>
      <w:r w:rsidR="001A342E">
        <w:t xml:space="preserve"> </w:t>
      </w:r>
    </w:p>
    <w:p w14:paraId="692C5E8A" w14:textId="7D50D014" w:rsidR="00CB5760" w:rsidRDefault="001A342E" w:rsidP="008C2425">
      <w:pPr>
        <w:pStyle w:val="Corpsdetexte"/>
      </w:pPr>
      <w:r>
        <w:t xml:space="preserve">L’intégralité </w:t>
      </w:r>
      <w:r w:rsidR="004552BA">
        <w:t xml:space="preserve">du logiciel </w:t>
      </w:r>
      <w:r>
        <w:t xml:space="preserve">est une base de données </w:t>
      </w:r>
      <w:r w:rsidR="004552BA">
        <w:t xml:space="preserve">qui </w:t>
      </w:r>
      <w:r>
        <w:t>e</w:t>
      </w:r>
      <w:r w:rsidR="004552BA">
        <w:t>s</w:t>
      </w:r>
      <w:r>
        <w:t>t manipulé</w:t>
      </w:r>
      <w:r w:rsidR="00F2438E">
        <w:t>e</w:t>
      </w:r>
      <w:r>
        <w:t xml:space="preserve"> par une couche applicative très légère (env 10 Mo).</w:t>
      </w:r>
    </w:p>
    <w:p w14:paraId="30A92AB4" w14:textId="54AC6212" w:rsidR="008C2425" w:rsidRDefault="001A342E" w:rsidP="008C2425">
      <w:pPr>
        <w:pStyle w:val="Corpsdetexte"/>
      </w:pPr>
      <w:r>
        <w:t>On y retrouve plusieurs notions informatique tels que du SQL,</w:t>
      </w:r>
      <w:r w:rsidR="00F2438E">
        <w:t xml:space="preserve"> du</w:t>
      </w:r>
      <w:r>
        <w:t xml:space="preserve"> C++, </w:t>
      </w:r>
      <w:r w:rsidR="00F2438E">
        <w:t xml:space="preserve">une </w:t>
      </w:r>
      <w:r>
        <w:t>architecture orientée objet manipulé</w:t>
      </w:r>
      <w:r w:rsidR="004552BA">
        <w:t>es</w:t>
      </w:r>
      <w:r>
        <w:t xml:space="preserve"> par un langage propriétaire dérivé du VBA : </w:t>
      </w:r>
      <w:r w:rsidR="008C2425">
        <w:t xml:space="preserve">le </w:t>
      </w:r>
      <w:r w:rsidR="008C2425" w:rsidRPr="00123D61">
        <w:rPr>
          <w:b/>
        </w:rPr>
        <w:t>LN4</w:t>
      </w:r>
      <w:r w:rsidR="008C2425">
        <w:t xml:space="preserve">. </w:t>
      </w:r>
    </w:p>
    <w:p w14:paraId="26ED473A" w14:textId="77777777" w:rsidR="008C2425" w:rsidRDefault="008C2425" w:rsidP="008C2425">
      <w:pPr>
        <w:pStyle w:val="Corpsdetexte"/>
      </w:pPr>
      <w:bookmarkStart w:id="39" w:name="_Toc55141158"/>
    </w:p>
    <w:p w14:paraId="77D24772" w14:textId="77777777" w:rsidR="008C2425" w:rsidRDefault="008C2425" w:rsidP="009725D7">
      <w:pPr>
        <w:pStyle w:val="Titre6"/>
      </w:pPr>
      <w:r w:rsidRPr="00B82275">
        <w:t>Architecture</w:t>
      </w:r>
      <w:r>
        <w:t xml:space="preserve"> de PeopleNet</w:t>
      </w:r>
      <w:bookmarkEnd w:id="39"/>
    </w:p>
    <w:p w14:paraId="362830FE" w14:textId="77777777" w:rsidR="00637AEE" w:rsidRDefault="00AE07C3" w:rsidP="00210B7C">
      <w:pPr>
        <w:keepNext/>
      </w:pPr>
      <w:r>
        <w:rPr>
          <w:noProof/>
          <w:lang w:val="fr-FR" w:eastAsia="fr-FR"/>
        </w:rPr>
        <w:drawing>
          <wp:inline distT="0" distB="0" distL="0" distR="0" wp14:anchorId="66A82AEB" wp14:editId="5C835408">
            <wp:extent cx="6210935" cy="3203161"/>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rchitecture META4.jpg"/>
                    <pic:cNvPicPr/>
                  </pic:nvPicPr>
                  <pic:blipFill rotWithShape="1">
                    <a:blip r:embed="rId22">
                      <a:extLst>
                        <a:ext uri="{28A0092B-C50C-407E-A947-70E740481C1C}">
                          <a14:useLocalDpi xmlns:a14="http://schemas.microsoft.com/office/drawing/2010/main" val="0"/>
                        </a:ext>
                      </a:extLst>
                    </a:blip>
                    <a:srcRect t="16608"/>
                    <a:stretch/>
                  </pic:blipFill>
                  <pic:spPr bwMode="auto">
                    <a:xfrm>
                      <a:off x="0" y="0"/>
                      <a:ext cx="6210935" cy="3203161"/>
                    </a:xfrm>
                    <a:prstGeom prst="rect">
                      <a:avLst/>
                    </a:prstGeom>
                    <a:ln>
                      <a:noFill/>
                    </a:ln>
                    <a:extLst>
                      <a:ext uri="{53640926-AAD7-44D8-BBD7-CCE9431645EC}">
                        <a14:shadowObscured xmlns:a14="http://schemas.microsoft.com/office/drawing/2010/main"/>
                      </a:ext>
                    </a:extLst>
                  </pic:spPr>
                </pic:pic>
              </a:graphicData>
            </a:graphic>
          </wp:inline>
        </w:drawing>
      </w:r>
    </w:p>
    <w:p w14:paraId="3EEC59E3" w14:textId="7969B0E3" w:rsidR="008C2425" w:rsidRDefault="00637AEE" w:rsidP="00210B7C">
      <w:pPr>
        <w:pStyle w:val="Lgende"/>
        <w:jc w:val="center"/>
      </w:pPr>
      <w:r>
        <w:t xml:space="preserve">Figure </w:t>
      </w:r>
      <w:fldSimple w:instr=" SEQ Figure \* ARABIC ">
        <w:r w:rsidR="009C18C1">
          <w:rPr>
            <w:noProof/>
          </w:rPr>
          <w:t>5</w:t>
        </w:r>
      </w:fldSimple>
      <w:r>
        <w:t xml:space="preserve"> : Architecture du produit PeopleNet</w:t>
      </w:r>
    </w:p>
    <w:p w14:paraId="0C413C99" w14:textId="77777777" w:rsidR="00637AEE" w:rsidRPr="00637AEE" w:rsidRDefault="00637AEE" w:rsidP="00637AEE"/>
    <w:p w14:paraId="3DBE78F9" w14:textId="27F48C06" w:rsidR="00811584" w:rsidRDefault="00AE07C3" w:rsidP="008C2425">
      <w:pPr>
        <w:pStyle w:val="Corpsdetexte"/>
      </w:pPr>
      <w:r>
        <w:lastRenderedPageBreak/>
        <w:t xml:space="preserve">Comme on peut le voir sur ce schéma, </w:t>
      </w:r>
      <w:r w:rsidR="00210B7C">
        <w:t xml:space="preserve">et comme je l’ai brièvement </w:t>
      </w:r>
      <w:r w:rsidR="003C6464">
        <w:t>expliqué</w:t>
      </w:r>
      <w:r w:rsidR="00210B7C">
        <w:t xml:space="preserve"> dans l’introduction, le progiciel </w:t>
      </w:r>
      <w:r w:rsidR="00637AEE">
        <w:t xml:space="preserve">repose sur une base de données physique (BD sur le schéma) et </w:t>
      </w:r>
      <w:r w:rsidR="00811584">
        <w:t>se découpe en trois couches</w:t>
      </w:r>
      <w:r w:rsidR="00637AEE">
        <w:t xml:space="preserve"> </w:t>
      </w:r>
      <w:r w:rsidR="002111C6">
        <w:t>:</w:t>
      </w:r>
      <w:r w:rsidR="00811584">
        <w:t xml:space="preserve"> une </w:t>
      </w:r>
      <w:r w:rsidR="00210B7C">
        <w:t>C</w:t>
      </w:r>
      <w:r w:rsidR="00811584">
        <w:t xml:space="preserve">ouche </w:t>
      </w:r>
      <w:r w:rsidR="001666A5">
        <w:t>D</w:t>
      </w:r>
      <w:r w:rsidR="00811584">
        <w:t>onnées</w:t>
      </w:r>
      <w:r w:rsidR="00210B7C">
        <w:t xml:space="preserve">, </w:t>
      </w:r>
      <w:r w:rsidR="008C2425">
        <w:t xml:space="preserve">une </w:t>
      </w:r>
      <w:r w:rsidR="00210B7C">
        <w:t>C</w:t>
      </w:r>
      <w:r w:rsidR="008C2425">
        <w:t>ouche logique</w:t>
      </w:r>
      <w:r w:rsidR="00811584">
        <w:t xml:space="preserve"> et </w:t>
      </w:r>
      <w:r w:rsidR="00637AEE">
        <w:t xml:space="preserve">une </w:t>
      </w:r>
      <w:r w:rsidR="00210B7C">
        <w:t>C</w:t>
      </w:r>
      <w:r w:rsidR="00637AEE">
        <w:t xml:space="preserve">ouche </w:t>
      </w:r>
      <w:r w:rsidR="00210B7C">
        <w:t>P</w:t>
      </w:r>
      <w:r w:rsidR="002111C6">
        <w:t>résentation</w:t>
      </w:r>
      <w:r w:rsidR="00637AEE">
        <w:t>.</w:t>
      </w:r>
    </w:p>
    <w:p w14:paraId="4F33B58F" w14:textId="6519F2FF" w:rsidR="00637AEE" w:rsidRDefault="00637AEE" w:rsidP="00637AEE">
      <w:pPr>
        <w:pStyle w:val="Corpsdetexte"/>
      </w:pPr>
      <w:r>
        <w:t xml:space="preserve">Tout, des dépendances logiques entre les composants logiciels, aux code des différentes règles de calcul, en passant par le montant </w:t>
      </w:r>
      <w:r w:rsidR="003C6464">
        <w:t xml:space="preserve">stocké </w:t>
      </w:r>
      <w:r>
        <w:t>des rubriques de paie de chaque employé/pensionné… Toute la configuration du logiciel est stockée dans sa base de données.</w:t>
      </w:r>
    </w:p>
    <w:p w14:paraId="0DC90545" w14:textId="77777777" w:rsidR="00637AEE" w:rsidRDefault="00637AEE" w:rsidP="008C2425">
      <w:pPr>
        <w:pStyle w:val="Corpsdetexte"/>
      </w:pPr>
    </w:p>
    <w:p w14:paraId="43227AAB" w14:textId="6CE45842" w:rsidR="008C2425" w:rsidRDefault="00E114A7" w:rsidP="008C2425">
      <w:pPr>
        <w:pStyle w:val="Corpsdetexte"/>
      </w:pPr>
      <w:r>
        <w:t>Je vais ici décrire chaque couche de l’architecture de PeopleNet.</w:t>
      </w:r>
    </w:p>
    <w:p w14:paraId="3B93A6E1" w14:textId="41FF4C85" w:rsidR="00210B7C" w:rsidRDefault="00210B7C" w:rsidP="008C2425">
      <w:pPr>
        <w:pStyle w:val="Corpsdetexte"/>
      </w:pPr>
    </w:p>
    <w:p w14:paraId="5FB27D9D" w14:textId="1FEA636A" w:rsidR="00637AEE" w:rsidRPr="00637AEE" w:rsidRDefault="008C2425" w:rsidP="001666A5">
      <w:pPr>
        <w:pStyle w:val="Titre7"/>
      </w:pPr>
      <w:bookmarkStart w:id="40" w:name="_Toc55141159"/>
      <w:r>
        <w:t xml:space="preserve">Une </w:t>
      </w:r>
      <w:bookmarkEnd w:id="40"/>
      <w:r w:rsidR="00210B7C">
        <w:t>Couche Données</w:t>
      </w:r>
    </w:p>
    <w:p w14:paraId="5D89D723" w14:textId="77777777" w:rsidR="00637AEE" w:rsidRDefault="00637AEE" w:rsidP="00210B7C">
      <w:pPr>
        <w:pStyle w:val="Corpsdetexte"/>
        <w:keepNext/>
      </w:pPr>
      <w:r>
        <w:rPr>
          <w:noProof/>
          <w:lang w:val="fr-FR" w:eastAsia="fr-FR"/>
        </w:rPr>
        <w:drawing>
          <wp:inline distT="0" distB="0" distL="0" distR="0" wp14:anchorId="353BAEDE" wp14:editId="4DB04D12">
            <wp:extent cx="6210935" cy="198818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se de donnée relationnelle.jpg"/>
                    <pic:cNvPicPr/>
                  </pic:nvPicPr>
                  <pic:blipFill>
                    <a:blip r:embed="rId23">
                      <a:extLst>
                        <a:ext uri="{28A0092B-C50C-407E-A947-70E740481C1C}">
                          <a14:useLocalDpi xmlns:a14="http://schemas.microsoft.com/office/drawing/2010/main" val="0"/>
                        </a:ext>
                      </a:extLst>
                    </a:blip>
                    <a:stretch>
                      <a:fillRect/>
                    </a:stretch>
                  </pic:blipFill>
                  <pic:spPr>
                    <a:xfrm>
                      <a:off x="0" y="0"/>
                      <a:ext cx="6210935" cy="1988185"/>
                    </a:xfrm>
                    <a:prstGeom prst="rect">
                      <a:avLst/>
                    </a:prstGeom>
                  </pic:spPr>
                </pic:pic>
              </a:graphicData>
            </a:graphic>
          </wp:inline>
        </w:drawing>
      </w:r>
    </w:p>
    <w:p w14:paraId="0C0F3129" w14:textId="7A5779AA" w:rsidR="00637AEE" w:rsidRDefault="00637AEE" w:rsidP="00210B7C">
      <w:pPr>
        <w:pStyle w:val="Lgende"/>
        <w:jc w:val="center"/>
      </w:pPr>
      <w:r>
        <w:t xml:space="preserve">Figure </w:t>
      </w:r>
      <w:fldSimple w:instr=" SEQ Figure \* ARABIC ">
        <w:r w:rsidR="009C18C1">
          <w:rPr>
            <w:noProof/>
          </w:rPr>
          <w:t>6</w:t>
        </w:r>
      </w:fldSimple>
      <w:r>
        <w:t xml:space="preserve"> : Base de données relationnelle</w:t>
      </w:r>
    </w:p>
    <w:p w14:paraId="3DDDA466" w14:textId="77777777" w:rsidR="00637AEE" w:rsidRDefault="00637AEE" w:rsidP="003235B2">
      <w:pPr>
        <w:pStyle w:val="Corpsdetexte"/>
      </w:pPr>
    </w:p>
    <w:p w14:paraId="7AF8A0DD" w14:textId="77777777" w:rsidR="003235B2" w:rsidRPr="003235B2" w:rsidRDefault="003235B2" w:rsidP="00F2438E">
      <w:pPr>
        <w:pStyle w:val="Corpsdetexte"/>
      </w:pPr>
    </w:p>
    <w:p w14:paraId="4B209BD2" w14:textId="77777777" w:rsidR="008C2425" w:rsidRPr="005D4739" w:rsidRDefault="008C2425" w:rsidP="008C2425">
      <w:pPr>
        <w:pStyle w:val="Corpsdetexte"/>
      </w:pPr>
    </w:p>
    <w:p w14:paraId="41606C2C" w14:textId="3B347A11" w:rsidR="004D5914" w:rsidRDefault="004D5914" w:rsidP="008220DF">
      <w:pPr>
        <w:pStyle w:val="Corpsdetexte"/>
      </w:pPr>
    </w:p>
    <w:p w14:paraId="003CA7BF" w14:textId="3A28DD58" w:rsidR="004552BA" w:rsidRDefault="00F2438E" w:rsidP="008C2425">
      <w:pPr>
        <w:pStyle w:val="Corpsdetexte"/>
      </w:pPr>
      <w:r>
        <w:t>Elle sert à</w:t>
      </w:r>
      <w:r w:rsidR="004552BA">
        <w:t xml:space="preserve"> </w:t>
      </w:r>
      <w:r>
        <w:t>re-manipuler</w:t>
      </w:r>
      <w:r w:rsidR="004552BA">
        <w:t xml:space="preserve"> le modèle physique pour permettre une approche plus ergonomique des données : </w:t>
      </w:r>
    </w:p>
    <w:p w14:paraId="38A8D7C5" w14:textId="2334DC69" w:rsidR="004552BA" w:rsidRDefault="004552BA" w:rsidP="00F2438E">
      <w:pPr>
        <w:pStyle w:val="Corpsdetexte"/>
        <w:numPr>
          <w:ilvl w:val="0"/>
          <w:numId w:val="9"/>
        </w:numPr>
      </w:pPr>
      <w:r>
        <w:t>Joindre des tables (physique) qui ne peuvent être utilisées séparément en une seule table logique</w:t>
      </w:r>
    </w:p>
    <w:p w14:paraId="777D814D" w14:textId="3B73BBA3" w:rsidR="004552BA" w:rsidRDefault="004552BA" w:rsidP="00F2438E">
      <w:pPr>
        <w:pStyle w:val="Corpsdetexte"/>
        <w:numPr>
          <w:ilvl w:val="0"/>
          <w:numId w:val="9"/>
        </w:numPr>
      </w:pPr>
      <w:r>
        <w:t>Créer des relations (type UML) entre différentes tables</w:t>
      </w:r>
    </w:p>
    <w:p w14:paraId="61F21F6C" w14:textId="77777777" w:rsidR="00F2438E" w:rsidRDefault="00F2438E" w:rsidP="00210B7C">
      <w:pPr>
        <w:pStyle w:val="Corpsdetexte"/>
        <w:ind w:left="720"/>
      </w:pPr>
    </w:p>
    <w:p w14:paraId="1C4741CD" w14:textId="5162F818" w:rsidR="008C2425" w:rsidRDefault="008220DF" w:rsidP="008C2425">
      <w:pPr>
        <w:pStyle w:val="Corpsdetexte"/>
        <w:rPr>
          <w:highlight w:val="yellow"/>
        </w:rPr>
      </w:pPr>
      <w:r>
        <w:t>C’est sur ce modèle que le logiciel va construire ses requêtes.</w:t>
      </w:r>
    </w:p>
    <w:p w14:paraId="3C51C6B9" w14:textId="77777777" w:rsidR="008C2425" w:rsidRDefault="008C2425" w:rsidP="008C2425">
      <w:pPr>
        <w:pStyle w:val="Corpsdetexte"/>
        <w:rPr>
          <w:highlight w:val="yellow"/>
        </w:rPr>
      </w:pPr>
    </w:p>
    <w:p w14:paraId="3AE4C783" w14:textId="42BBA14B" w:rsidR="00F2438E" w:rsidRDefault="008C2425" w:rsidP="001666A5">
      <w:pPr>
        <w:pStyle w:val="Titre7"/>
      </w:pPr>
      <w:bookmarkStart w:id="41" w:name="_Toc55141160"/>
      <w:bookmarkStart w:id="42" w:name="_Ref55850937"/>
      <w:r>
        <w:t xml:space="preserve">Une </w:t>
      </w:r>
      <w:r w:rsidR="00210B7C">
        <w:t>C</w:t>
      </w:r>
      <w:r>
        <w:t xml:space="preserve">ouche </w:t>
      </w:r>
      <w:r w:rsidR="00210B7C">
        <w:t>L</w:t>
      </w:r>
      <w:r>
        <w:t>ogique</w:t>
      </w:r>
      <w:bookmarkEnd w:id="41"/>
      <w:bookmarkEnd w:id="42"/>
    </w:p>
    <w:p w14:paraId="6FB4C353" w14:textId="0A15371F" w:rsidR="00F2438E" w:rsidRDefault="00F2438E" w:rsidP="00F2438E">
      <w:pPr>
        <w:pStyle w:val="Corpsdetexte"/>
      </w:pPr>
      <w:r>
        <w:t xml:space="preserve">Toute la partie logicielle est regroupée ici. Elle est </w:t>
      </w:r>
      <w:r w:rsidR="00F16DE6">
        <w:t>contenue dans</w:t>
      </w:r>
      <w:r w:rsidR="000C7DA9">
        <w:t xml:space="preserve"> des « boites » appelées Meta4 Objets que je vais présenter ici :</w:t>
      </w:r>
    </w:p>
    <w:p w14:paraId="3BDE3B1E" w14:textId="77777777" w:rsidR="00F16DE6" w:rsidRPr="00F2438E" w:rsidRDefault="00F16DE6" w:rsidP="00F2438E">
      <w:pPr>
        <w:pStyle w:val="Corpsdetexte"/>
      </w:pPr>
    </w:p>
    <w:p w14:paraId="519D006C" w14:textId="3FE043E9" w:rsidR="0047552B" w:rsidRDefault="0047552B" w:rsidP="0047552B">
      <w:pPr>
        <w:pStyle w:val="Titre8"/>
      </w:pPr>
      <w:r>
        <w:lastRenderedPageBreak/>
        <w:t>Les Meta4 Objets</w:t>
      </w:r>
    </w:p>
    <w:p w14:paraId="4513C316" w14:textId="4000E026" w:rsidR="0047552B" w:rsidRDefault="002320CF" w:rsidP="002320CF">
      <w:pPr>
        <w:pStyle w:val="Listepuces"/>
      </w:pPr>
      <w:r>
        <w:t xml:space="preserve">Définition </w:t>
      </w:r>
    </w:p>
    <w:p w14:paraId="32064E2B" w14:textId="77777777" w:rsidR="004D47DF" w:rsidRDefault="0047552B" w:rsidP="00210B7C">
      <w:pPr>
        <w:pStyle w:val="Corpsdetexte"/>
        <w:tabs>
          <w:tab w:val="left" w:pos="6663"/>
        </w:tabs>
      </w:pPr>
      <w:r>
        <w:t xml:space="preserve">Un </w:t>
      </w:r>
      <w:r w:rsidRPr="00C83F31">
        <w:rPr>
          <w:b/>
        </w:rPr>
        <w:t>Meta4 Objet</w:t>
      </w:r>
      <w:r w:rsidR="00C83F31">
        <w:t xml:space="preserve"> (</w:t>
      </w:r>
      <w:r w:rsidR="00C83F31">
        <w:rPr>
          <w:b/>
        </w:rPr>
        <w:t>M4O)</w:t>
      </w:r>
      <w:r>
        <w:t xml:space="preserve"> </w:t>
      </w:r>
      <w:r w:rsidR="00F16DE6">
        <w:t xml:space="preserve">est </w:t>
      </w:r>
      <w:r w:rsidR="004D47DF">
        <w:t>un concept crée par Meta4, il repose sur les technologies de base de données relationnelles et de composants orientés objet.</w:t>
      </w:r>
      <w:r w:rsidR="00F16DE6">
        <w:t xml:space="preserve"> </w:t>
      </w:r>
    </w:p>
    <w:p w14:paraId="4B7519F4" w14:textId="77777777" w:rsidR="004D47DF" w:rsidRDefault="004D47DF" w:rsidP="00210B7C">
      <w:pPr>
        <w:pStyle w:val="Corpsdetexte"/>
        <w:tabs>
          <w:tab w:val="left" w:pos="6663"/>
        </w:tabs>
      </w:pPr>
      <w:r>
        <w:t>Les M4O se situent dans la couche logique de l’architecture conceptuelle de PeopleNet. Ils servent d’interface entre la base de données physique et l’environnement technique.</w:t>
      </w:r>
    </w:p>
    <w:p w14:paraId="2BBE83FB" w14:textId="725388FB" w:rsidR="00C83F31" w:rsidRDefault="004D47DF" w:rsidP="00210B7C">
      <w:pPr>
        <w:pStyle w:val="Corpsdetexte"/>
        <w:tabs>
          <w:tab w:val="left" w:pos="6663"/>
        </w:tabs>
      </w:pPr>
      <w:r>
        <w:t xml:space="preserve">Ils sont utilisés dans différents type d’interface telles que les sorties écran, les états, les accès menus ou les requêtes. </w:t>
      </w:r>
    </w:p>
    <w:p w14:paraId="7360E472" w14:textId="59C281A0" w:rsidR="00C83F31" w:rsidRDefault="00C83F31" w:rsidP="00210B7C">
      <w:pPr>
        <w:pStyle w:val="Corpsdetexte"/>
        <w:tabs>
          <w:tab w:val="left" w:pos="6663"/>
        </w:tabs>
      </w:pPr>
      <w:r>
        <w:t>Comme leur nom l’indique, les M4O ont une architecture orientée objet ce qui veux dire qu’ils sont :</w:t>
      </w:r>
    </w:p>
    <w:p w14:paraId="15F3CE7D" w14:textId="52EA1988" w:rsidR="00C83F31" w:rsidRDefault="00C83F31" w:rsidP="00C83F31">
      <w:pPr>
        <w:pStyle w:val="Corpsdetexte"/>
        <w:numPr>
          <w:ilvl w:val="0"/>
          <w:numId w:val="9"/>
        </w:numPr>
        <w:tabs>
          <w:tab w:val="left" w:pos="6663"/>
        </w:tabs>
      </w:pPr>
      <w:r>
        <w:t>Héritables</w:t>
      </w:r>
    </w:p>
    <w:p w14:paraId="79E25244" w14:textId="5DC494EE" w:rsidR="00C83F31" w:rsidRDefault="00C83F31" w:rsidP="00C83F31">
      <w:pPr>
        <w:pStyle w:val="Corpsdetexte"/>
        <w:numPr>
          <w:ilvl w:val="0"/>
          <w:numId w:val="9"/>
        </w:numPr>
        <w:tabs>
          <w:tab w:val="left" w:pos="6663"/>
        </w:tabs>
      </w:pPr>
      <w:r>
        <w:t>Modulables</w:t>
      </w:r>
    </w:p>
    <w:p w14:paraId="59924A19" w14:textId="2B4B6B8E" w:rsidR="00C83F31" w:rsidRDefault="00C83F31" w:rsidP="00C83F31">
      <w:pPr>
        <w:pStyle w:val="Corpsdetexte"/>
        <w:numPr>
          <w:ilvl w:val="0"/>
          <w:numId w:val="9"/>
        </w:numPr>
        <w:tabs>
          <w:tab w:val="left" w:pos="6663"/>
        </w:tabs>
      </w:pPr>
      <w:r>
        <w:t>Réutilisables</w:t>
      </w:r>
    </w:p>
    <w:p w14:paraId="0769F5A4" w14:textId="1FA55440" w:rsidR="004D47DF" w:rsidRDefault="004D47DF" w:rsidP="004D47DF">
      <w:pPr>
        <w:pStyle w:val="Corpsdetexte"/>
        <w:tabs>
          <w:tab w:val="left" w:pos="6663"/>
        </w:tabs>
      </w:pPr>
      <w:r>
        <w:t>Ainsi un même M4O objet peut être utilisé à différents niveau sans pour autant en altérer sa structure. Il est donc possible de réutiliser le même M4O pour créer un état, une requête ou une présentation.</w:t>
      </w:r>
    </w:p>
    <w:p w14:paraId="249DD805" w14:textId="3B351B9C" w:rsidR="004D47DF" w:rsidRDefault="004D47DF" w:rsidP="004D47DF">
      <w:pPr>
        <w:pStyle w:val="Corpsdetexte"/>
        <w:tabs>
          <w:tab w:val="left" w:pos="6663"/>
        </w:tabs>
      </w:pPr>
    </w:p>
    <w:p w14:paraId="7F71011E" w14:textId="22497013" w:rsidR="004D47DF" w:rsidRDefault="004D47DF" w:rsidP="004D47DF">
      <w:pPr>
        <w:pStyle w:val="Corpsdetexte"/>
        <w:tabs>
          <w:tab w:val="left" w:pos="6663"/>
        </w:tabs>
      </w:pPr>
      <w:r>
        <w:t>Les M4O utilisent des données déjà présentes dans le modèle de données standard de Meta4 mais également d’autre données et processus. Ces derniers permettent la création de fonctionnalités répondant à un besoin propre au pays où est utilisée l’application ou à un besoin spécifique au client.</w:t>
      </w:r>
    </w:p>
    <w:p w14:paraId="49EEB77C" w14:textId="76557769" w:rsidR="00C83F31" w:rsidRDefault="00C83F31" w:rsidP="00C83F31">
      <w:pPr>
        <w:pStyle w:val="Corpsdetexte"/>
        <w:tabs>
          <w:tab w:val="left" w:pos="6663"/>
        </w:tabs>
      </w:pPr>
      <w:r>
        <w:t xml:space="preserve">C’est un point extrêmement important de compréhension de la puissance fonctionnelle de PeopleNet. C’est ce qui le rend flexible et lui permet de s’adapter à tout type de structure financière, simple comme complexe. Nous y reviendrons dans la partie b) </w:t>
      </w:r>
      <w:r>
        <w:fldChar w:fldCharType="begin"/>
      </w:r>
      <w:r>
        <w:instrText xml:space="preserve"> REF _Ref55582773 \h </w:instrText>
      </w:r>
      <w:r>
        <w:fldChar w:fldCharType="separate"/>
      </w:r>
      <w:r w:rsidR="009C18C1">
        <w:t>Le fonctionnement de PeopleNet pour le calcul de paie.</w:t>
      </w:r>
      <w:r>
        <w:fldChar w:fldCharType="end"/>
      </w:r>
      <w:r>
        <w:t xml:space="preserve"> </w:t>
      </w:r>
    </w:p>
    <w:p w14:paraId="44434D8E" w14:textId="77777777" w:rsidR="00C63883" w:rsidRDefault="00C63883" w:rsidP="00210B7C">
      <w:pPr>
        <w:pStyle w:val="Corpsdetexte"/>
        <w:tabs>
          <w:tab w:val="left" w:pos="6663"/>
        </w:tabs>
      </w:pPr>
    </w:p>
    <w:p w14:paraId="0B1C07F9" w14:textId="77777777" w:rsidR="00C63883" w:rsidRDefault="00C63883" w:rsidP="002320CF">
      <w:pPr>
        <w:pStyle w:val="Listepuces"/>
      </w:pPr>
      <w:r>
        <w:t xml:space="preserve">La structure d’un M4O : </w:t>
      </w:r>
    </w:p>
    <w:p w14:paraId="39FA651F" w14:textId="77777777" w:rsidR="00C63883" w:rsidRPr="00F16DE6" w:rsidRDefault="00C63883" w:rsidP="00C63883">
      <w:pPr>
        <w:pStyle w:val="Corpsdetexte"/>
      </w:pPr>
      <w:r>
        <w:t>Une image valant plus que milles mots, voici l’architecture typique d’un M4O (Meta4Objet) :</w:t>
      </w:r>
    </w:p>
    <w:p w14:paraId="56063486" w14:textId="77777777" w:rsidR="00C63883" w:rsidRDefault="00C63883" w:rsidP="00C63883">
      <w:pPr>
        <w:pStyle w:val="Corpsdetexte"/>
        <w:keepNext/>
      </w:pPr>
      <w:r>
        <w:rPr>
          <w:noProof/>
          <w:lang w:val="fr-FR" w:eastAsia="fr-FR"/>
        </w:rPr>
        <w:lastRenderedPageBreak/>
        <w:drawing>
          <wp:inline distT="0" distB="0" distL="0" distR="0" wp14:anchorId="2EB46314" wp14:editId="5949D3A0">
            <wp:extent cx="6210935" cy="3362325"/>
            <wp:effectExtent l="0" t="0" r="0"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3391739_397787908272274_8257145555710672261_n.jpg"/>
                    <pic:cNvPicPr/>
                  </pic:nvPicPr>
                  <pic:blipFill>
                    <a:blip r:embed="rId24">
                      <a:extLst>
                        <a:ext uri="{28A0092B-C50C-407E-A947-70E740481C1C}">
                          <a14:useLocalDpi xmlns:a14="http://schemas.microsoft.com/office/drawing/2010/main" val="0"/>
                        </a:ext>
                      </a:extLst>
                    </a:blip>
                    <a:stretch>
                      <a:fillRect/>
                    </a:stretch>
                  </pic:blipFill>
                  <pic:spPr>
                    <a:xfrm>
                      <a:off x="0" y="0"/>
                      <a:ext cx="6210935" cy="3362325"/>
                    </a:xfrm>
                    <a:prstGeom prst="rect">
                      <a:avLst/>
                    </a:prstGeom>
                  </pic:spPr>
                </pic:pic>
              </a:graphicData>
            </a:graphic>
          </wp:inline>
        </w:drawing>
      </w:r>
    </w:p>
    <w:p w14:paraId="4719CDE0" w14:textId="08C1E360" w:rsidR="00C63883" w:rsidRPr="0047552B" w:rsidRDefault="00C63883" w:rsidP="00C63883">
      <w:pPr>
        <w:pStyle w:val="Lgende"/>
        <w:jc w:val="center"/>
      </w:pPr>
      <w:r>
        <w:t xml:space="preserve">Figure </w:t>
      </w:r>
      <w:fldSimple w:instr=" SEQ Figure \* ARABIC ">
        <w:r w:rsidR="009C18C1">
          <w:rPr>
            <w:noProof/>
          </w:rPr>
          <w:t>7</w:t>
        </w:r>
      </w:fldSimple>
      <w:r>
        <w:t xml:space="preserve"> : Architecture d'un Meta4Objet</w:t>
      </w:r>
    </w:p>
    <w:p w14:paraId="43FBD202" w14:textId="77777777" w:rsidR="00C63883" w:rsidRPr="00DF52A9" w:rsidRDefault="00C63883" w:rsidP="00C63883"/>
    <w:p w14:paraId="41FC462E" w14:textId="53A564E2" w:rsidR="008220DF" w:rsidRDefault="00C63883" w:rsidP="00210B7C">
      <w:pPr>
        <w:pStyle w:val="Corpsdetexte"/>
        <w:tabs>
          <w:tab w:val="left" w:pos="6663"/>
        </w:tabs>
      </w:pPr>
      <w:r>
        <w:t xml:space="preserve"> </w:t>
      </w:r>
    </w:p>
    <w:p w14:paraId="50C6E7E1" w14:textId="6706C77B" w:rsidR="000C7DA9" w:rsidRDefault="00C63883" w:rsidP="00210B7C">
      <w:pPr>
        <w:pStyle w:val="Corpsdetexte"/>
        <w:tabs>
          <w:tab w:val="left" w:pos="6663"/>
        </w:tabs>
      </w:pPr>
      <w:r>
        <w:t xml:space="preserve">Un M4O se comporte </w:t>
      </w:r>
      <w:r w:rsidR="002320CF">
        <w:t>comme un arbre d’information, regroupant ces informations selon la façon dont l’utilisateur souhaite y accéder.</w:t>
      </w:r>
    </w:p>
    <w:p w14:paraId="428855E1" w14:textId="6ADCD595" w:rsidR="002320CF" w:rsidRDefault="002320CF" w:rsidP="00210B7C">
      <w:pPr>
        <w:pStyle w:val="Corpsdetexte"/>
        <w:tabs>
          <w:tab w:val="left" w:pos="6663"/>
        </w:tabs>
      </w:pPr>
      <w:r>
        <w:t xml:space="preserve">Les données et processus contenus dans un M4O sont organisés de façon hiérarchique en ensemble d’informations. Chaque ensemble d’information est contenu dans un </w:t>
      </w:r>
      <w:r>
        <w:rPr>
          <w:b/>
        </w:rPr>
        <w:t>nœud</w:t>
      </w:r>
      <w:r>
        <w:t xml:space="preserve">, ces différents nœuds étant reliés entre eux par des </w:t>
      </w:r>
      <w:r>
        <w:rPr>
          <w:b/>
        </w:rPr>
        <w:t>connecteurs</w:t>
      </w:r>
      <w:r>
        <w:t>. Cette structure permet une organisation optimale des données.</w:t>
      </w:r>
    </w:p>
    <w:p w14:paraId="34FAA17A" w14:textId="771435C7" w:rsidR="002320CF" w:rsidRDefault="002320CF" w:rsidP="00210B7C">
      <w:pPr>
        <w:pStyle w:val="Corpsdetexte"/>
        <w:tabs>
          <w:tab w:val="left" w:pos="6663"/>
        </w:tabs>
      </w:pPr>
      <w:r>
        <w:t>Voici les 2 Types de structure de M4O :</w:t>
      </w:r>
    </w:p>
    <w:p w14:paraId="7FF1556A" w14:textId="65C7F814" w:rsidR="002320CF" w:rsidRDefault="002320CF" w:rsidP="002320CF">
      <w:pPr>
        <w:pStyle w:val="Corpsdetexte"/>
        <w:numPr>
          <w:ilvl w:val="0"/>
          <w:numId w:val="9"/>
        </w:numPr>
        <w:tabs>
          <w:tab w:val="left" w:pos="6663"/>
        </w:tabs>
      </w:pPr>
      <w:r>
        <w:t xml:space="preserve">Structure uni nodale : Le M4O ne contient qu’un seul nœud dit </w:t>
      </w:r>
      <w:r w:rsidRPr="002320CF">
        <w:rPr>
          <w:i/>
        </w:rPr>
        <w:t>nœud racine</w:t>
      </w:r>
      <w:r>
        <w:rPr>
          <w:i/>
        </w:rPr>
        <w:t xml:space="preserve"> </w:t>
      </w:r>
      <w:r>
        <w:t>(souvent utilisé en tant que référence sur des tables de codifications telles que la table des pays)</w:t>
      </w:r>
    </w:p>
    <w:p w14:paraId="53C88E34" w14:textId="3DD9836E" w:rsidR="002320CF" w:rsidRDefault="002320CF" w:rsidP="002320CF">
      <w:pPr>
        <w:pStyle w:val="Corpsdetexte"/>
        <w:numPr>
          <w:ilvl w:val="0"/>
          <w:numId w:val="9"/>
        </w:numPr>
        <w:tabs>
          <w:tab w:val="left" w:pos="6663"/>
        </w:tabs>
      </w:pPr>
      <w:r>
        <w:t xml:space="preserve">Structure pluri nodale : la plus fréquente où le M4O contient un </w:t>
      </w:r>
      <w:r>
        <w:rPr>
          <w:i/>
        </w:rPr>
        <w:t xml:space="preserve">nœud racine </w:t>
      </w:r>
      <w:r>
        <w:t xml:space="preserve">et au moins un autre nœud, le </w:t>
      </w:r>
      <w:r>
        <w:rPr>
          <w:i/>
        </w:rPr>
        <w:t xml:space="preserve">nœud enfant du nœud racine. </w:t>
      </w:r>
      <w:r>
        <w:t>Ils permettent de réponse à une problématique complexe d’organisation des données.</w:t>
      </w:r>
    </w:p>
    <w:p w14:paraId="64A2E2CF" w14:textId="57B024EF" w:rsidR="002320CF" w:rsidRPr="002320CF" w:rsidRDefault="002320CF" w:rsidP="00210B7C">
      <w:pPr>
        <w:pStyle w:val="Corpsdetexte"/>
        <w:tabs>
          <w:tab w:val="left" w:pos="6663"/>
        </w:tabs>
      </w:pPr>
    </w:p>
    <w:p w14:paraId="04E28C10" w14:textId="77777777" w:rsidR="001666A5" w:rsidRDefault="001666A5" w:rsidP="00210B7C">
      <w:pPr>
        <w:pStyle w:val="Corpsdetexte"/>
        <w:tabs>
          <w:tab w:val="left" w:pos="6663"/>
        </w:tabs>
      </w:pPr>
    </w:p>
    <w:p w14:paraId="2809C325" w14:textId="01E289EE" w:rsidR="0047552B" w:rsidRDefault="000C7DA9" w:rsidP="00210B7C">
      <w:pPr>
        <w:pStyle w:val="Titre8"/>
        <w:tabs>
          <w:tab w:val="left" w:pos="6663"/>
        </w:tabs>
      </w:pPr>
      <w:r>
        <w:t>L</w:t>
      </w:r>
      <w:r w:rsidR="0047552B">
        <w:t xml:space="preserve">es </w:t>
      </w:r>
      <w:r w:rsidR="002320CF">
        <w:t xml:space="preserve">Nodes </w:t>
      </w:r>
      <w:r>
        <w:t xml:space="preserve">et les </w:t>
      </w:r>
      <w:r w:rsidR="002320CF">
        <w:t>Nodes Structures</w:t>
      </w:r>
    </w:p>
    <w:p w14:paraId="1990376A" w14:textId="19268B38" w:rsidR="0047552B" w:rsidRDefault="0047552B" w:rsidP="00210B7C">
      <w:pPr>
        <w:tabs>
          <w:tab w:val="left" w:pos="6663"/>
        </w:tabs>
      </w:pPr>
    </w:p>
    <w:p w14:paraId="503F09AE" w14:textId="24F74BD2" w:rsidR="000C7DA9" w:rsidRDefault="002320CF" w:rsidP="00210B7C">
      <w:pPr>
        <w:pStyle w:val="Corpsdetexte"/>
        <w:tabs>
          <w:tab w:val="left" w:pos="6663"/>
        </w:tabs>
      </w:pPr>
      <w:r>
        <w:t xml:space="preserve">Les différents types de </w:t>
      </w:r>
      <w:r w:rsidR="00217B55">
        <w:t>nœud</w:t>
      </w:r>
      <w:r w:rsidR="002C151A">
        <w:t> :</w:t>
      </w:r>
    </w:p>
    <w:p w14:paraId="11E2E5D6" w14:textId="77777777" w:rsidR="00FE4473" w:rsidRDefault="00217B55" w:rsidP="00FC658B">
      <w:pPr>
        <w:pStyle w:val="Corpsdetexte"/>
        <w:numPr>
          <w:ilvl w:val="0"/>
          <w:numId w:val="33"/>
        </w:numPr>
        <w:tabs>
          <w:tab w:val="left" w:pos="6663"/>
        </w:tabs>
      </w:pPr>
      <w:r>
        <w:t xml:space="preserve">Le </w:t>
      </w:r>
      <w:r w:rsidRPr="00FE4473">
        <w:rPr>
          <w:b/>
        </w:rPr>
        <w:t>nœud racine </w:t>
      </w:r>
      <w:r>
        <w:t xml:space="preserve">: Il s’agit du nœud situé au plus haut niveau de la représentation du M4O. Il permet d’accéder à tous les autres nœuds par via ses </w:t>
      </w:r>
      <w:r w:rsidRPr="00FE4473">
        <w:rPr>
          <w:i/>
        </w:rPr>
        <w:t>connecteurs</w:t>
      </w:r>
      <w:r>
        <w:t xml:space="preserve">. </w:t>
      </w:r>
    </w:p>
    <w:p w14:paraId="4C211B8B" w14:textId="3BB10A3F" w:rsidR="00217B55" w:rsidRDefault="00FE4473" w:rsidP="00FC658B">
      <w:pPr>
        <w:pStyle w:val="Corpsdetexte"/>
        <w:numPr>
          <w:ilvl w:val="0"/>
          <w:numId w:val="33"/>
        </w:numPr>
        <w:tabs>
          <w:tab w:val="left" w:pos="6663"/>
        </w:tabs>
      </w:pPr>
      <w:r>
        <w:lastRenderedPageBreak/>
        <w:t>L</w:t>
      </w:r>
      <w:r w:rsidR="00217B55">
        <w:t xml:space="preserve">e </w:t>
      </w:r>
      <w:r w:rsidR="00217B55" w:rsidRPr="00FE4473">
        <w:rPr>
          <w:b/>
        </w:rPr>
        <w:t>nœud père</w:t>
      </w:r>
      <w:r w:rsidR="00217B55">
        <w:t> : Tout nœud positionner au-dessus d’un autre nœud.</w:t>
      </w:r>
    </w:p>
    <w:p w14:paraId="65187549" w14:textId="1F6EF282" w:rsidR="00217B55" w:rsidRDefault="00217B55" w:rsidP="00FC658B">
      <w:pPr>
        <w:pStyle w:val="Corpsdetexte"/>
        <w:numPr>
          <w:ilvl w:val="0"/>
          <w:numId w:val="33"/>
        </w:numPr>
        <w:tabs>
          <w:tab w:val="left" w:pos="6663"/>
        </w:tabs>
      </w:pPr>
      <w:r>
        <w:t xml:space="preserve">Le </w:t>
      </w:r>
      <w:r>
        <w:rPr>
          <w:b/>
        </w:rPr>
        <w:t>nœud fils</w:t>
      </w:r>
      <w:r>
        <w:t xml:space="preserve"> : un nœud situé sous un autre nœud (son </w:t>
      </w:r>
      <w:r>
        <w:rPr>
          <w:b/>
        </w:rPr>
        <w:t>nœud père</w:t>
      </w:r>
      <w:r>
        <w:t>) et qui contient un ensemble de données souvent plus important. Le nœud fils est toujours relié à son nœud père par un connecteur</w:t>
      </w:r>
    </w:p>
    <w:p w14:paraId="04AC1AF2" w14:textId="30E30520" w:rsidR="00217B55" w:rsidRDefault="00217B55" w:rsidP="00FC658B">
      <w:pPr>
        <w:pStyle w:val="Corpsdetexte"/>
        <w:numPr>
          <w:ilvl w:val="0"/>
          <w:numId w:val="33"/>
        </w:numPr>
        <w:tabs>
          <w:tab w:val="left" w:pos="6663"/>
        </w:tabs>
      </w:pPr>
      <w:r>
        <w:t xml:space="preserve">Le </w:t>
      </w:r>
      <w:r>
        <w:rPr>
          <w:b/>
        </w:rPr>
        <w:t>nœud libre </w:t>
      </w:r>
      <w:r>
        <w:t>: Un nœud totalement indépendant de l’architecture du M4O et de la hiérarchie des données. Ils sont utilisés pour : stocker de façon temporaire des informations issue du M4O (calculs intermédiaires par exemple), afficher des informations indépendante</w:t>
      </w:r>
      <w:r w:rsidR="00FE4473">
        <w:t xml:space="preserve">s des tables utilisées ou, faire appel à la valeur d’une </w:t>
      </w:r>
      <w:r w:rsidR="00FE4473">
        <w:rPr>
          <w:b/>
        </w:rPr>
        <w:t xml:space="preserve">propriété </w:t>
      </w:r>
      <w:r w:rsidR="00FE4473" w:rsidRPr="00FE4473">
        <w:t>pouvant être utilisée en tant que qu’argument d’un filtre dans un autre nœud du M4O.</w:t>
      </w:r>
    </w:p>
    <w:p w14:paraId="3821AB39" w14:textId="0F451608" w:rsidR="00FE4473" w:rsidRDefault="00FE4473" w:rsidP="00FE4473">
      <w:pPr>
        <w:pStyle w:val="Corpsdetexte"/>
        <w:tabs>
          <w:tab w:val="left" w:pos="6663"/>
        </w:tabs>
      </w:pPr>
      <w:r>
        <w:t xml:space="preserve">Chaque nœud a une </w:t>
      </w:r>
      <w:r>
        <w:rPr>
          <w:b/>
        </w:rPr>
        <w:t xml:space="preserve">structure nodale (node structure) </w:t>
      </w:r>
      <w:r>
        <w:t>associée.</w:t>
      </w:r>
    </w:p>
    <w:p w14:paraId="6ADB40CB" w14:textId="6CFD874F" w:rsidR="00FE4473" w:rsidRDefault="00FE4473" w:rsidP="00FE4473">
      <w:pPr>
        <w:pStyle w:val="Corpsdetexte"/>
        <w:tabs>
          <w:tab w:val="left" w:pos="6663"/>
        </w:tabs>
      </w:pPr>
      <w:r>
        <w:t>La structure nodale est un composant réutilisable que je vais vous présenter tout de suite :</w:t>
      </w:r>
    </w:p>
    <w:p w14:paraId="250DC3CB" w14:textId="77777777" w:rsidR="00FE4473" w:rsidRPr="00FE4473" w:rsidRDefault="00FE4473" w:rsidP="00FE4473">
      <w:pPr>
        <w:pStyle w:val="Corpsdetexte"/>
        <w:tabs>
          <w:tab w:val="left" w:pos="6663"/>
        </w:tabs>
      </w:pPr>
    </w:p>
    <w:p w14:paraId="259350B7" w14:textId="2D8FD470" w:rsidR="002C151A" w:rsidRDefault="002C151A" w:rsidP="00210B7C">
      <w:pPr>
        <w:pStyle w:val="Corpsdetexte"/>
        <w:tabs>
          <w:tab w:val="left" w:pos="6663"/>
        </w:tabs>
      </w:pPr>
      <w:r>
        <w:t xml:space="preserve">Les </w:t>
      </w:r>
      <w:r w:rsidR="00035FE1">
        <w:rPr>
          <w:b/>
        </w:rPr>
        <w:t>Nodes S</w:t>
      </w:r>
      <w:r w:rsidRPr="00A5326B">
        <w:rPr>
          <w:b/>
        </w:rPr>
        <w:t>tructures</w:t>
      </w:r>
      <w:r w:rsidR="00035FE1">
        <w:rPr>
          <w:b/>
        </w:rPr>
        <w:t xml:space="preserve"> (NS)</w:t>
      </w:r>
      <w:r w:rsidR="00FE4473">
        <w:rPr>
          <w:b/>
        </w:rPr>
        <w:t xml:space="preserve"> ou structures nodale</w:t>
      </w:r>
      <w:r w:rsidR="00035FE1">
        <w:rPr>
          <w:b/>
        </w:rPr>
        <w:t xml:space="preserve"> </w:t>
      </w:r>
      <w:r>
        <w:t>sont le</w:t>
      </w:r>
      <w:r w:rsidR="00FE4473">
        <w:t>s</w:t>
      </w:r>
      <w:r>
        <w:t xml:space="preserve"> squelette</w:t>
      </w:r>
      <w:r w:rsidR="00FE4473">
        <w:t>s</w:t>
      </w:r>
      <w:r>
        <w:t xml:space="preserve"> des nodes.</w:t>
      </w:r>
      <w:r w:rsidR="00FE4473">
        <w:t xml:space="preserve"> Chaque nœud est associé une NS.</w:t>
      </w:r>
      <w:r>
        <w:t xml:space="preserve"> </w:t>
      </w:r>
      <w:r w:rsidR="00FE4473">
        <w:t>Elles définissent l’ensemble des informations du nœud et la manière dont elles sont organisées.</w:t>
      </w:r>
      <w:r w:rsidR="005A1446">
        <w:t xml:space="preserve"> E</w:t>
      </w:r>
      <w:r>
        <w:t>lles contiennent</w:t>
      </w:r>
      <w:r w:rsidR="005A1446">
        <w:t xml:space="preserve"> 4 items</w:t>
      </w:r>
      <w:r>
        <w:t xml:space="preserve"> : </w:t>
      </w:r>
    </w:p>
    <w:p w14:paraId="6E5389B4" w14:textId="489C90D0" w:rsidR="002C151A" w:rsidRPr="009C2776" w:rsidRDefault="002C151A" w:rsidP="00210B7C">
      <w:pPr>
        <w:pStyle w:val="Corpsdetexte"/>
        <w:numPr>
          <w:ilvl w:val="0"/>
          <w:numId w:val="9"/>
        </w:numPr>
        <w:tabs>
          <w:tab w:val="left" w:pos="6663"/>
        </w:tabs>
      </w:pPr>
      <w:r>
        <w:t xml:space="preserve">Les </w:t>
      </w:r>
      <w:r w:rsidRPr="00210B7C">
        <w:rPr>
          <w:b/>
        </w:rPr>
        <w:t>fields</w:t>
      </w:r>
      <w:r w:rsidR="009C2776">
        <w:rPr>
          <w:b/>
        </w:rPr>
        <w:t xml:space="preserve"> (champs) :</w:t>
      </w:r>
      <w:r>
        <w:t> </w:t>
      </w:r>
      <w:r w:rsidR="009C2776">
        <w:t>Les items de type champ contiennent les données de la base de données physique. A un item de type champ d’une NS correspond un champ des objets logiques du modèle de données. Ces items communiquent avec la BDD physique via une instruction SQL portée par la NS.</w:t>
      </w:r>
    </w:p>
    <w:p w14:paraId="1AA221AF" w14:textId="69436290" w:rsidR="002C151A" w:rsidRDefault="002C151A" w:rsidP="00210B7C">
      <w:pPr>
        <w:pStyle w:val="Corpsdetexte"/>
        <w:numPr>
          <w:ilvl w:val="0"/>
          <w:numId w:val="9"/>
        </w:numPr>
        <w:tabs>
          <w:tab w:val="left" w:pos="6663"/>
        </w:tabs>
      </w:pPr>
      <w:r>
        <w:t xml:space="preserve">Les </w:t>
      </w:r>
      <w:r w:rsidRPr="00210B7C">
        <w:rPr>
          <w:b/>
        </w:rPr>
        <w:t>concepts</w:t>
      </w:r>
      <w:r>
        <w:t> </w:t>
      </w:r>
      <w:r w:rsidR="00385CDA">
        <w:t>sont des fonctions auxquelles des formules sont associées. Quand la formule est exécutée, le résultat de ce calcul est stocké dans le concept. L</w:t>
      </w:r>
      <w:r w:rsidR="00B5204E">
        <w:t xml:space="preserve">es concepts sont donc en quelques sortes des variables </w:t>
      </w:r>
      <w:r w:rsidR="00210B7C">
        <w:t>qui possèdent leur propre code d’exécution</w:t>
      </w:r>
      <w:r w:rsidR="00385CDA">
        <w:t xml:space="preserve"> (exemple : calcul de l’âge à partir de la date de naissance stockée dans la base et stocké au sein du concept)</w:t>
      </w:r>
    </w:p>
    <w:p w14:paraId="59290B72" w14:textId="49E747AE" w:rsidR="00385CDA" w:rsidRDefault="00385CDA" w:rsidP="00385CDA">
      <w:pPr>
        <w:pStyle w:val="Corpsdetexte"/>
        <w:numPr>
          <w:ilvl w:val="0"/>
          <w:numId w:val="9"/>
        </w:numPr>
        <w:tabs>
          <w:tab w:val="left" w:pos="6663"/>
        </w:tabs>
      </w:pPr>
      <w:r>
        <w:t xml:space="preserve">Les </w:t>
      </w:r>
      <w:r w:rsidRPr="00210B7C">
        <w:rPr>
          <w:b/>
        </w:rPr>
        <w:t>méthodes</w:t>
      </w:r>
      <w:r>
        <w:t xml:space="preserve"> : Les items de type méthode sont semblable à des procédures. Ils ont également des formules associées. La différence entre une méthode et un concept réside dans le fait que la méthode ne stocke pas de valeurs une fois le calcul effectué. La valeur peut soit être renvoyée dans une </w:t>
      </w:r>
      <w:r>
        <w:rPr>
          <w:b/>
        </w:rPr>
        <w:t>propriété</w:t>
      </w:r>
      <w:r>
        <w:t xml:space="preserve"> soit mettre à jour un </w:t>
      </w:r>
      <w:r w:rsidRPr="00385CDA">
        <w:rPr>
          <w:b/>
        </w:rPr>
        <w:t>champ</w:t>
      </w:r>
      <w:r>
        <w:t>. Les méthodes peuvent se servir de tous les autres items de la NS.</w:t>
      </w:r>
    </w:p>
    <w:p w14:paraId="2851B599" w14:textId="21D3ED56" w:rsidR="002C151A" w:rsidRPr="00035FE1" w:rsidRDefault="002C151A" w:rsidP="00850D98">
      <w:pPr>
        <w:pStyle w:val="Corpsdetexte"/>
        <w:numPr>
          <w:ilvl w:val="0"/>
          <w:numId w:val="9"/>
        </w:numPr>
        <w:tabs>
          <w:tab w:val="left" w:pos="6663"/>
        </w:tabs>
      </w:pPr>
      <w:r w:rsidRPr="00035FE1">
        <w:t xml:space="preserve">Les </w:t>
      </w:r>
      <w:r w:rsidR="00210B7C" w:rsidRPr="00035FE1">
        <w:rPr>
          <w:b/>
        </w:rPr>
        <w:t>properties</w:t>
      </w:r>
      <w:r w:rsidR="00385CDA">
        <w:rPr>
          <w:b/>
        </w:rPr>
        <w:t xml:space="preserve"> (propriété</w:t>
      </w:r>
      <w:r w:rsidR="000C0086">
        <w:rPr>
          <w:b/>
        </w:rPr>
        <w:t>s) </w:t>
      </w:r>
      <w:r w:rsidR="000C0086">
        <w:t>: Elles peuvent avoir plusieurs utilisations. Un item de type propriété peut servir à stocker la valeur d’une variable ou à stocker un résultat qui pourra être réutilisé dans n’importe quel autre item</w:t>
      </w:r>
      <w:r w:rsidR="00035FE1">
        <w:t>.</w:t>
      </w:r>
      <w:r w:rsidR="000C0086">
        <w:t xml:space="preserve"> La valeur d’une propriété peut également être utilisée comme paramètre dans un filtre.</w:t>
      </w:r>
    </w:p>
    <w:p w14:paraId="20729D27" w14:textId="6EF0A634" w:rsidR="000C0086" w:rsidRDefault="000C0086" w:rsidP="000C0086">
      <w:pPr>
        <w:pStyle w:val="Corpsdetexte"/>
        <w:tabs>
          <w:tab w:val="left" w:pos="6663"/>
        </w:tabs>
      </w:pPr>
      <w:r>
        <w:t>Les règles (rules) ou formules des méthodes et des concepts sont codées dans un langage propriétaire Meta4 appelé le LN4. Cependant elles peuvent aussi appeler des fonctions C++ (déjà paramétrées dans l’application) ou des DLLs externes.</w:t>
      </w:r>
    </w:p>
    <w:p w14:paraId="031ABE75" w14:textId="77777777" w:rsidR="000C0086" w:rsidRDefault="000C0086" w:rsidP="000C0086">
      <w:pPr>
        <w:pStyle w:val="Corpsdetexte"/>
        <w:tabs>
          <w:tab w:val="left" w:pos="6663"/>
        </w:tabs>
      </w:pPr>
    </w:p>
    <w:p w14:paraId="56FB5DF4" w14:textId="5C711342" w:rsidR="00035FE1" w:rsidRDefault="00035FE1" w:rsidP="00210B7C">
      <w:pPr>
        <w:pStyle w:val="Corpsdetexte"/>
        <w:tabs>
          <w:tab w:val="left" w:pos="6663"/>
        </w:tabs>
      </w:pPr>
      <w:r>
        <w:t>Afin de</w:t>
      </w:r>
      <w:r w:rsidR="00D33522">
        <w:t xml:space="preserve"> sélectionner quelles données charger, </w:t>
      </w:r>
      <w:r>
        <w:t>chaque NS possède son</w:t>
      </w:r>
      <w:r w:rsidR="00D33522">
        <w:t xml:space="preserve"> </w:t>
      </w:r>
      <w:r w:rsidR="00D33522" w:rsidRPr="00035FE1">
        <w:rPr>
          <w:b/>
        </w:rPr>
        <w:t>statement</w:t>
      </w:r>
      <w:r w:rsidR="00D33522">
        <w:t xml:space="preserve"> : c’est </w:t>
      </w:r>
      <w:r>
        <w:t>ici</w:t>
      </w:r>
      <w:r w:rsidR="00D33522">
        <w:t xml:space="preserve"> qu’est </w:t>
      </w:r>
      <w:r>
        <w:t xml:space="preserve">paramétrée </w:t>
      </w:r>
      <w:r w:rsidR="00D33522">
        <w:t>la requête</w:t>
      </w:r>
      <w:r w:rsidR="00385CDA">
        <w:t>,</w:t>
      </w:r>
      <w:r w:rsidR="00D33522">
        <w:t xml:space="preserve"> écrite en API-SQL</w:t>
      </w:r>
      <w:r w:rsidR="00385CDA">
        <w:t>,</w:t>
      </w:r>
      <w:r w:rsidR="00D33522">
        <w:t xml:space="preserve"> qui sera </w:t>
      </w:r>
      <w:r w:rsidR="00850D98">
        <w:t xml:space="preserve">interprétée en SQL et </w:t>
      </w:r>
      <w:r w:rsidR="00D33522">
        <w:t xml:space="preserve">exécutée au chargement de la </w:t>
      </w:r>
      <w:r>
        <w:t>structure nodale</w:t>
      </w:r>
      <w:r w:rsidR="00D33522">
        <w:t xml:space="preserve"> </w:t>
      </w:r>
      <w:r w:rsidR="00385CDA">
        <w:t xml:space="preserve">pour alimenter ses champs </w:t>
      </w:r>
      <w:r>
        <w:t>lorsqu’elle sera appelée par un traitement</w:t>
      </w:r>
      <w:r w:rsidR="00385CDA">
        <w:t>.</w:t>
      </w:r>
    </w:p>
    <w:p w14:paraId="219D47FF" w14:textId="77777777" w:rsidR="00C63883" w:rsidRDefault="00C63883" w:rsidP="00C63883">
      <w:pPr>
        <w:pStyle w:val="Corpsdetexte"/>
        <w:keepNext/>
        <w:tabs>
          <w:tab w:val="left" w:pos="6663"/>
        </w:tabs>
      </w:pPr>
      <w:r>
        <w:rPr>
          <w:noProof/>
          <w:lang w:val="fr-FR" w:eastAsia="fr-FR"/>
        </w:rPr>
        <w:drawing>
          <wp:inline distT="0" distB="0" distL="0" distR="0" wp14:anchorId="34009D84" wp14:editId="6D634033">
            <wp:extent cx="6480810" cy="4756150"/>
            <wp:effectExtent l="0" t="0" r="0" b="6350"/>
            <wp:docPr id="553" name="Imag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80810" cy="4756150"/>
                    </a:xfrm>
                    <a:prstGeom prst="rect">
                      <a:avLst/>
                    </a:prstGeom>
                  </pic:spPr>
                </pic:pic>
              </a:graphicData>
            </a:graphic>
          </wp:inline>
        </w:drawing>
      </w:r>
    </w:p>
    <w:p w14:paraId="648738E8" w14:textId="5C2C48B3" w:rsidR="00035FE1" w:rsidRDefault="00C63883" w:rsidP="00C63883">
      <w:pPr>
        <w:pStyle w:val="Lgende"/>
        <w:jc w:val="center"/>
      </w:pPr>
      <w:r>
        <w:t xml:space="preserve">Figure </w:t>
      </w:r>
      <w:fldSimple w:instr=" SEQ Figure \* ARABIC ">
        <w:r w:rsidR="009C18C1">
          <w:rPr>
            <w:noProof/>
          </w:rPr>
          <w:t>8</w:t>
        </w:r>
      </w:fldSimple>
      <w:r>
        <w:t xml:space="preserve"> : Capture de la requête API-SQL du statement editor d'une NS</w:t>
      </w:r>
    </w:p>
    <w:p w14:paraId="07ACF1CD" w14:textId="77777777" w:rsidR="00D33522" w:rsidRDefault="00D33522" w:rsidP="00210B7C">
      <w:pPr>
        <w:pStyle w:val="Corpsdetexte"/>
        <w:tabs>
          <w:tab w:val="left" w:pos="6663"/>
        </w:tabs>
      </w:pPr>
    </w:p>
    <w:p w14:paraId="7BB25646" w14:textId="7127144F" w:rsidR="00FB54AA" w:rsidRDefault="00C63883" w:rsidP="00210B7C">
      <w:pPr>
        <w:pStyle w:val="Corpsdetexte"/>
        <w:tabs>
          <w:tab w:val="left" w:pos="6663"/>
        </w:tabs>
      </w:pPr>
      <w:r>
        <w:t xml:space="preserve">Les NS de chaque nœud peut être définie de façon indépendante et être ensuite associée à d’autre nœuds. On peut également spécifier des caractéristiques de la NS devant être propre à un nœud en particulier ou pouvant être partagés par l’ensemble des nœuds utilisant cette NS. </w:t>
      </w:r>
    </w:p>
    <w:p w14:paraId="2903A814" w14:textId="7025CB84" w:rsidR="00FB54AA" w:rsidRDefault="00FB54AA" w:rsidP="00210B7C">
      <w:pPr>
        <w:pStyle w:val="Corpsdetexte"/>
        <w:tabs>
          <w:tab w:val="left" w:pos="6663"/>
        </w:tabs>
      </w:pPr>
    </w:p>
    <w:p w14:paraId="12646F50" w14:textId="77777777" w:rsidR="0047552B" w:rsidRDefault="0047552B" w:rsidP="00210B7C">
      <w:pPr>
        <w:pStyle w:val="Corpsdetexte"/>
        <w:tabs>
          <w:tab w:val="left" w:pos="6663"/>
        </w:tabs>
      </w:pPr>
    </w:p>
    <w:p w14:paraId="07FC75CD" w14:textId="613536BA" w:rsidR="008C2425" w:rsidRDefault="008C2425" w:rsidP="00BC7B15">
      <w:pPr>
        <w:pStyle w:val="Titre7"/>
      </w:pPr>
      <w:bookmarkStart w:id="43" w:name="_Toc55141161"/>
      <w:r>
        <w:t xml:space="preserve">Une </w:t>
      </w:r>
      <w:r w:rsidR="00210B7C">
        <w:t>C</w:t>
      </w:r>
      <w:r w:rsidRPr="00A27A8B">
        <w:t>ouche</w:t>
      </w:r>
      <w:r>
        <w:t xml:space="preserve"> </w:t>
      </w:r>
      <w:bookmarkEnd w:id="43"/>
      <w:r w:rsidR="00210B7C">
        <w:t>P</w:t>
      </w:r>
      <w:r w:rsidR="0047552B">
        <w:t>résentation</w:t>
      </w:r>
    </w:p>
    <w:p w14:paraId="51816113" w14:textId="77777777" w:rsidR="001666A5" w:rsidRPr="001666A5" w:rsidRDefault="001666A5" w:rsidP="00BC7B15"/>
    <w:p w14:paraId="7B400153" w14:textId="1B46752C" w:rsidR="008C2425" w:rsidRDefault="008C2425" w:rsidP="00210B7C">
      <w:pPr>
        <w:pStyle w:val="Corpsdetexte"/>
        <w:tabs>
          <w:tab w:val="left" w:pos="6663"/>
        </w:tabs>
      </w:pPr>
      <w:r w:rsidRPr="00B7580A">
        <w:t xml:space="preserve">La couche </w:t>
      </w:r>
      <w:r w:rsidR="005A1446">
        <w:t>présentation contient tous les écrans, les représentations d’états</w:t>
      </w:r>
      <w:r w:rsidR="00802458">
        <w:rPr>
          <w:rStyle w:val="Marquedecommentaire"/>
          <w:rFonts w:eastAsiaTheme="minorHAnsi" w:cstheme="minorBidi"/>
          <w:color w:val="7D7B79" w:themeColor="text1" w:themeTint="A6"/>
          <w:lang w:val="fr-FR"/>
        </w:rPr>
        <w:t xml:space="preserve"> </w:t>
      </w:r>
      <w:r w:rsidR="00802458">
        <w:t>et les menus du progiciel</w:t>
      </w:r>
      <w:r w:rsidR="005A1446">
        <w:t>. C’est l’interface utilisateur.</w:t>
      </w:r>
    </w:p>
    <w:p w14:paraId="6800D7B7" w14:textId="142F9492" w:rsidR="00802458" w:rsidRDefault="005A1446" w:rsidP="00210B7C">
      <w:pPr>
        <w:pStyle w:val="Corpsdetexte"/>
        <w:tabs>
          <w:tab w:val="left" w:pos="6663"/>
        </w:tabs>
      </w:pPr>
      <w:r>
        <w:lastRenderedPageBreak/>
        <w:t xml:space="preserve">Chaque écran est une association d’une présentation écrite en langage OBL </w:t>
      </w:r>
      <w:r w:rsidR="00802458">
        <w:t xml:space="preserve">spécifique </w:t>
      </w:r>
      <w:r>
        <w:t>et d’un</w:t>
      </w:r>
      <w:r w:rsidR="009838A8">
        <w:t xml:space="preserve"> ou plusieurs</w:t>
      </w:r>
      <w:r>
        <w:t xml:space="preserve"> M4O pour la partie </w:t>
      </w:r>
      <w:r w:rsidR="00E14C1E">
        <w:t xml:space="preserve">traitement : </w:t>
      </w:r>
      <w:r>
        <w:t>services et accès aux données</w:t>
      </w:r>
    </w:p>
    <w:p w14:paraId="3FFF8A27" w14:textId="77777777" w:rsidR="00E14C1E" w:rsidRDefault="00E14C1E" w:rsidP="00210B7C">
      <w:pPr>
        <w:pStyle w:val="Corpsdetexte"/>
        <w:tabs>
          <w:tab w:val="left" w:pos="6663"/>
        </w:tabs>
      </w:pPr>
    </w:p>
    <w:p w14:paraId="59E40BE1" w14:textId="3ABD7D15" w:rsidR="005A1446" w:rsidRDefault="00802458" w:rsidP="00210B7C">
      <w:pPr>
        <w:pStyle w:val="Corpsdetexte"/>
        <w:tabs>
          <w:tab w:val="left" w:pos="6663"/>
        </w:tabs>
      </w:pPr>
      <w:r>
        <w:t>El</w:t>
      </w:r>
      <w:r w:rsidR="005A1446">
        <w:t xml:space="preserve">le permet, par exemple aux gestionnaires de saisir ou de contrôler les données d’un contrat, de lancer une paie et d’en observer le résultat sur le bulletin électronique ou encore d’ajouter d’alimenter des rubriques de paie en alimentant les éléments variables qui leur correspondent. </w:t>
      </w:r>
    </w:p>
    <w:p w14:paraId="23903B05" w14:textId="77777777" w:rsidR="009838A8" w:rsidRDefault="009838A8" w:rsidP="009838A8">
      <w:pPr>
        <w:pStyle w:val="Corpsdetexte"/>
        <w:keepNext/>
        <w:tabs>
          <w:tab w:val="left" w:pos="6663"/>
        </w:tabs>
      </w:pPr>
      <w:r>
        <w:rPr>
          <w:noProof/>
          <w:lang w:val="fr-FR" w:eastAsia="fr-FR"/>
        </w:rPr>
        <w:drawing>
          <wp:inline distT="0" distB="0" distL="0" distR="0" wp14:anchorId="51CB2392" wp14:editId="0FA27E70">
            <wp:extent cx="6480810" cy="3436620"/>
            <wp:effectExtent l="0" t="0" r="0" b="0"/>
            <wp:docPr id="554" name="Imag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80810" cy="3436620"/>
                    </a:xfrm>
                    <a:prstGeom prst="rect">
                      <a:avLst/>
                    </a:prstGeom>
                  </pic:spPr>
                </pic:pic>
              </a:graphicData>
            </a:graphic>
          </wp:inline>
        </w:drawing>
      </w:r>
    </w:p>
    <w:p w14:paraId="617FD4C5" w14:textId="7EA5FEDD" w:rsidR="008C2425" w:rsidRPr="00B7580A" w:rsidRDefault="009838A8" w:rsidP="009838A8">
      <w:pPr>
        <w:pStyle w:val="Lgende"/>
        <w:jc w:val="center"/>
      </w:pPr>
      <w:r>
        <w:t xml:space="preserve">Figure </w:t>
      </w:r>
      <w:fldSimple w:instr=" SEQ Figure \* ARABIC ">
        <w:r w:rsidR="009C18C1">
          <w:rPr>
            <w:noProof/>
          </w:rPr>
          <w:t>9</w:t>
        </w:r>
      </w:fldSimple>
      <w:r>
        <w:t xml:space="preserve"> : Capture écran d'accueil PeopleNet</w:t>
      </w:r>
    </w:p>
    <w:p w14:paraId="209FEEE7" w14:textId="20C88800" w:rsidR="008C2425" w:rsidRDefault="008C2425" w:rsidP="00210B7C">
      <w:pPr>
        <w:pStyle w:val="Corpsdetexte"/>
        <w:tabs>
          <w:tab w:val="left" w:pos="6663"/>
        </w:tabs>
      </w:pPr>
    </w:p>
    <w:p w14:paraId="48161AA7" w14:textId="47295BA2" w:rsidR="009838A8" w:rsidRDefault="009838A8" w:rsidP="00210B7C">
      <w:pPr>
        <w:pStyle w:val="Corpsdetexte"/>
        <w:tabs>
          <w:tab w:val="left" w:pos="6663"/>
        </w:tabs>
      </w:pPr>
      <w:r>
        <w:t>Voici pour exemple l’écran de gestion de contrat de la CDR :</w:t>
      </w:r>
    </w:p>
    <w:p w14:paraId="41B5FDFC" w14:textId="7254E3F9" w:rsidR="009838A8" w:rsidRDefault="009838A8" w:rsidP="00210B7C">
      <w:pPr>
        <w:pStyle w:val="Corpsdetexte"/>
        <w:tabs>
          <w:tab w:val="left" w:pos="6663"/>
        </w:tabs>
      </w:pPr>
      <w:r>
        <w:rPr>
          <w:noProof/>
          <w:lang w:val="fr-FR" w:eastAsia="fr-FR"/>
        </w:rPr>
        <w:drawing>
          <wp:inline distT="0" distB="0" distL="0" distR="0" wp14:anchorId="17CECE21" wp14:editId="686AE5C3">
            <wp:extent cx="6191250" cy="2529840"/>
            <wp:effectExtent l="0" t="0" r="0" b="3810"/>
            <wp:docPr id="555" name="Imag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06722" cy="2536162"/>
                    </a:xfrm>
                    <a:prstGeom prst="rect">
                      <a:avLst/>
                    </a:prstGeom>
                  </pic:spPr>
                </pic:pic>
              </a:graphicData>
            </a:graphic>
          </wp:inline>
        </w:drawing>
      </w:r>
    </w:p>
    <w:p w14:paraId="3DBAC257" w14:textId="77777777" w:rsidR="009838A8" w:rsidRDefault="009838A8" w:rsidP="00210B7C">
      <w:pPr>
        <w:pStyle w:val="Corpsdetexte"/>
        <w:tabs>
          <w:tab w:val="left" w:pos="6663"/>
        </w:tabs>
      </w:pPr>
    </w:p>
    <w:p w14:paraId="3B7712F6" w14:textId="0853D034" w:rsidR="009838A8" w:rsidRDefault="009838A8" w:rsidP="00210B7C">
      <w:pPr>
        <w:pStyle w:val="Corpsdetexte"/>
        <w:tabs>
          <w:tab w:val="left" w:pos="6663"/>
        </w:tabs>
      </w:pPr>
      <w:r>
        <w:lastRenderedPageBreak/>
        <w:t>Le M4O qui y est rattaché :</w:t>
      </w:r>
    </w:p>
    <w:p w14:paraId="6614F207" w14:textId="77777777" w:rsidR="009838A8" w:rsidRDefault="009838A8" w:rsidP="009838A8">
      <w:pPr>
        <w:pStyle w:val="Corpsdetexte"/>
        <w:keepNext/>
        <w:tabs>
          <w:tab w:val="left" w:pos="6663"/>
        </w:tabs>
      </w:pPr>
      <w:r>
        <w:rPr>
          <w:noProof/>
          <w:lang w:val="fr-FR" w:eastAsia="fr-FR"/>
        </w:rPr>
        <w:drawing>
          <wp:inline distT="0" distB="0" distL="0" distR="0" wp14:anchorId="77AD696D" wp14:editId="4AFAE2BA">
            <wp:extent cx="6480810" cy="4690110"/>
            <wp:effectExtent l="0" t="0" r="0" b="0"/>
            <wp:docPr id="556" name="Imag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80810" cy="4690110"/>
                    </a:xfrm>
                    <a:prstGeom prst="rect">
                      <a:avLst/>
                    </a:prstGeom>
                  </pic:spPr>
                </pic:pic>
              </a:graphicData>
            </a:graphic>
          </wp:inline>
        </w:drawing>
      </w:r>
    </w:p>
    <w:p w14:paraId="1266FCFC" w14:textId="34281652" w:rsidR="009838A8" w:rsidRDefault="009838A8" w:rsidP="009838A8">
      <w:pPr>
        <w:pStyle w:val="Lgende"/>
        <w:jc w:val="center"/>
      </w:pPr>
      <w:r>
        <w:t xml:space="preserve">Figure </w:t>
      </w:r>
      <w:fldSimple w:instr=" SEQ Figure \* ARABIC ">
        <w:r w:rsidR="009C18C1">
          <w:rPr>
            <w:noProof/>
          </w:rPr>
          <w:t>10</w:t>
        </w:r>
      </w:fldSimple>
      <w:r>
        <w:t xml:space="preserve"> : M4O Gestion de contrat</w:t>
      </w:r>
    </w:p>
    <w:p w14:paraId="7F096482" w14:textId="7207D3DF" w:rsidR="009838A8" w:rsidRDefault="009838A8" w:rsidP="009838A8">
      <w:pPr>
        <w:pStyle w:val="Corpsdetexte"/>
      </w:pPr>
      <w:r>
        <w:t xml:space="preserve">Et </w:t>
      </w:r>
      <w:r w:rsidR="00D37DBA">
        <w:t>une partie de la présentation</w:t>
      </w:r>
      <w:r>
        <w:t xml:space="preserve"> qui y est associée :</w:t>
      </w:r>
    </w:p>
    <w:p w14:paraId="6B7C93EC" w14:textId="77777777" w:rsidR="00D37DBA" w:rsidRDefault="00D37DBA" w:rsidP="00D37DBA">
      <w:pPr>
        <w:pStyle w:val="Corpsdetexte"/>
        <w:keepNext/>
      </w:pPr>
      <w:r>
        <w:rPr>
          <w:noProof/>
          <w:lang w:val="fr-FR" w:eastAsia="fr-FR"/>
        </w:rPr>
        <w:lastRenderedPageBreak/>
        <w:drawing>
          <wp:inline distT="0" distB="0" distL="0" distR="0" wp14:anchorId="3D0936DA" wp14:editId="51D97453">
            <wp:extent cx="6480810" cy="3133725"/>
            <wp:effectExtent l="0" t="0" r="0" b="9525"/>
            <wp:docPr id="557" name="Imag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80810" cy="3133725"/>
                    </a:xfrm>
                    <a:prstGeom prst="rect">
                      <a:avLst/>
                    </a:prstGeom>
                  </pic:spPr>
                </pic:pic>
              </a:graphicData>
            </a:graphic>
          </wp:inline>
        </w:drawing>
      </w:r>
    </w:p>
    <w:p w14:paraId="7A9DE021" w14:textId="3687DC85" w:rsidR="00D37DBA" w:rsidRDefault="00D37DBA" w:rsidP="00D37DBA">
      <w:pPr>
        <w:pStyle w:val="Lgende"/>
        <w:jc w:val="center"/>
      </w:pPr>
      <w:r>
        <w:t xml:space="preserve">Figure </w:t>
      </w:r>
      <w:fldSimple w:instr=" SEQ Figure \* ARABIC ">
        <w:r w:rsidR="009C18C1">
          <w:rPr>
            <w:noProof/>
          </w:rPr>
          <w:t>11</w:t>
        </w:r>
      </w:fldSimple>
      <w:r>
        <w:t xml:space="preserve"> : Frontend Designer d’une partie de l’écran de gestion des contrats</w:t>
      </w:r>
    </w:p>
    <w:p w14:paraId="58E3405B" w14:textId="6ECD4675" w:rsidR="00D37DBA" w:rsidRDefault="00D37DBA" w:rsidP="00D37DBA"/>
    <w:p w14:paraId="0FAA1FFC" w14:textId="299DF374" w:rsidR="00D37DBA" w:rsidRPr="00D37DBA" w:rsidRDefault="00D37DBA" w:rsidP="00D37DBA">
      <w:pPr>
        <w:pStyle w:val="Corpsdetexte"/>
      </w:pPr>
      <w:r>
        <w:t>Une fois les présentations faites, abordons la partie fonctionnelle du principal périmètre sur lequel nous intervenons.</w:t>
      </w:r>
    </w:p>
    <w:p w14:paraId="09C2CDF6" w14:textId="4DA20E71" w:rsidR="001A342E" w:rsidRPr="001A342E" w:rsidRDefault="008C2425" w:rsidP="009725D7">
      <w:pPr>
        <w:pStyle w:val="Titre6"/>
      </w:pPr>
      <w:bookmarkStart w:id="44" w:name="_Ref55582773"/>
      <w:r>
        <w:t>Le fonctionnement de PeopleNet pour le calcul de paie.</w:t>
      </w:r>
      <w:bookmarkEnd w:id="44"/>
    </w:p>
    <w:p w14:paraId="47C4AF62" w14:textId="77777777" w:rsidR="008C2425" w:rsidRDefault="008C2425" w:rsidP="00210B7C">
      <w:pPr>
        <w:tabs>
          <w:tab w:val="left" w:pos="6663"/>
        </w:tabs>
      </w:pPr>
    </w:p>
    <w:p w14:paraId="5F89219C" w14:textId="474C2086" w:rsidR="008C2425" w:rsidRDefault="008C2425" w:rsidP="00210B7C">
      <w:pPr>
        <w:pStyle w:val="Corpsdetexte"/>
        <w:tabs>
          <w:tab w:val="left" w:pos="6663"/>
        </w:tabs>
      </w:pPr>
      <w:r>
        <w:t xml:space="preserve">Tout dans PeopleNet </w:t>
      </w:r>
      <w:r w:rsidR="00D37DBA">
        <w:t>tourne avec un</w:t>
      </w:r>
      <w:r>
        <w:t xml:space="preserve"> </w:t>
      </w:r>
      <w:r w:rsidR="00D37DBA">
        <w:t>M4O</w:t>
      </w:r>
      <w:r>
        <w:t>, de l’écran de gestion des contrats, au moteur de calcul de la paie plus communément appelé traitement de la paie.</w:t>
      </w:r>
    </w:p>
    <w:p w14:paraId="0635C09E" w14:textId="77777777" w:rsidR="00E67036" w:rsidRDefault="00D37DBA" w:rsidP="00D37DBA">
      <w:pPr>
        <w:pStyle w:val="Corpsdetexte"/>
        <w:tabs>
          <w:tab w:val="left" w:pos="6663"/>
        </w:tabs>
      </w:pPr>
      <w:r>
        <w:t xml:space="preserve">L’objet sur lequel nous intervenons le plus est celui du moteur de calcul de paie, autrement appelé objet de paie. </w:t>
      </w:r>
    </w:p>
    <w:p w14:paraId="6225DF07" w14:textId="0BE25DD1" w:rsidR="00E67036" w:rsidRDefault="00D37DBA" w:rsidP="00D37DBA">
      <w:pPr>
        <w:pStyle w:val="Corpsdetexte"/>
        <w:tabs>
          <w:tab w:val="left" w:pos="6663"/>
        </w:tabs>
      </w:pPr>
      <w:r>
        <w:t>Toute base PeopleNet en possède un</w:t>
      </w:r>
      <w:r w:rsidR="00E67036">
        <w:t>, standard. Il contient les traitements communs du calcul d’une paie (la base légale par exemple) mais n’est pas opérationnel tel quel par une entreprise française.</w:t>
      </w:r>
    </w:p>
    <w:p w14:paraId="4EB2970A" w14:textId="21827FE5" w:rsidR="00D37DBA" w:rsidRDefault="00E67036" w:rsidP="00D37DBA">
      <w:pPr>
        <w:pStyle w:val="Corpsdetexte"/>
        <w:tabs>
          <w:tab w:val="left" w:pos="6663"/>
        </w:tabs>
      </w:pPr>
      <w:r>
        <w:t>Heureusement grâce à l’architecture orientée objet des M4O, et le principe d’héritage qui</w:t>
      </w:r>
      <w:r w:rsidR="00D37DBA">
        <w:t xml:space="preserve"> permet entre autres l’existence d’un socle de règles de calcul</w:t>
      </w:r>
      <w:r>
        <w:t xml:space="preserve"> communes </w:t>
      </w:r>
      <w:r w:rsidR="00D37DBA">
        <w:t>que l’on pourra</w:t>
      </w:r>
      <w:r>
        <w:t xml:space="preserve"> </w:t>
      </w:r>
      <w:r w:rsidR="00D37DBA">
        <w:t>aisément reprendre et surcharger pour le développement des règles de calcul spécifiques à chaque structure de gestion RH pour lequel le progiciel est utilisé.</w:t>
      </w:r>
    </w:p>
    <w:p w14:paraId="76A81730" w14:textId="2122B548" w:rsidR="00E67036" w:rsidRDefault="00E67036" w:rsidP="00D37DBA">
      <w:pPr>
        <w:pStyle w:val="Corpsdetexte"/>
        <w:tabs>
          <w:tab w:val="left" w:pos="6663"/>
        </w:tabs>
      </w:pPr>
    </w:p>
    <w:p w14:paraId="0BBA8AF8" w14:textId="77777777" w:rsidR="00E67036" w:rsidRDefault="00E67036" w:rsidP="00E67036">
      <w:pPr>
        <w:pStyle w:val="Corpsdetexte"/>
        <w:tabs>
          <w:tab w:val="left" w:pos="6663"/>
        </w:tabs>
      </w:pPr>
      <w:r>
        <w:t>Ces règles de calcul sont encapsulées dans des rubriques de paie. Chaque rubrique de paie est destinée à être une ligne sur le bulletin de salaire, tel que le salaire de base par exemple.</w:t>
      </w:r>
    </w:p>
    <w:p w14:paraId="77D16EFF" w14:textId="459691C6" w:rsidR="00E67036" w:rsidRDefault="00E67036" w:rsidP="00210B7C">
      <w:pPr>
        <w:pStyle w:val="Corpsdetexte"/>
        <w:tabs>
          <w:tab w:val="left" w:pos="6663"/>
        </w:tabs>
      </w:pPr>
      <w:r>
        <w:t>Beaucoup</w:t>
      </w:r>
      <w:r w:rsidR="008C2425">
        <w:t xml:space="preserve"> de </w:t>
      </w:r>
      <w:r>
        <w:t xml:space="preserve">ces </w:t>
      </w:r>
      <w:r w:rsidR="008C2425">
        <w:t xml:space="preserve">rubriques de paie </w:t>
      </w:r>
      <w:r>
        <w:t>sont définies sur</w:t>
      </w:r>
      <w:r w:rsidR="008C2425">
        <w:t xml:space="preserve"> </w:t>
      </w:r>
      <w:r>
        <w:t>le</w:t>
      </w:r>
      <w:r w:rsidR="008C2425">
        <w:t xml:space="preserve"> socle commun de règle</w:t>
      </w:r>
      <w:r w:rsidR="00121AF3">
        <w:t>s</w:t>
      </w:r>
      <w:r w:rsidR="008C2425">
        <w:t xml:space="preserve"> de calcul, </w:t>
      </w:r>
      <w:r>
        <w:t>dans l’objet de paie dis standard</w:t>
      </w:r>
      <w:r w:rsidR="00121AF3">
        <w:t xml:space="preserve"> délivré par l’éditeur</w:t>
      </w:r>
      <w:r>
        <w:t xml:space="preserve">. </w:t>
      </w:r>
    </w:p>
    <w:p w14:paraId="4D8F03D0" w14:textId="566D109E" w:rsidR="00121AF3" w:rsidRDefault="00121AF3" w:rsidP="00210B7C">
      <w:pPr>
        <w:pStyle w:val="Corpsdetexte"/>
        <w:tabs>
          <w:tab w:val="left" w:pos="6663"/>
        </w:tabs>
      </w:pPr>
      <w:r>
        <w:lastRenderedPageBreak/>
        <w:t>Pour implémenter dans le progiciel, les spécificités d’une structure RH cliente, on créera un M4O de paie qui héritera du standard.</w:t>
      </w:r>
    </w:p>
    <w:p w14:paraId="50DB0A79" w14:textId="272B51BA" w:rsidR="00E67036" w:rsidRDefault="00E67036" w:rsidP="00210B7C">
      <w:pPr>
        <w:pStyle w:val="Corpsdetexte"/>
        <w:tabs>
          <w:tab w:val="left" w:pos="6663"/>
        </w:tabs>
      </w:pPr>
      <w:r>
        <w:t>Chaque rubrique qui</w:t>
      </w:r>
      <w:r w:rsidR="00121AF3">
        <w:t xml:space="preserve"> y</w:t>
      </w:r>
      <w:r>
        <w:t xml:space="preserve"> sera créé par la suite</w:t>
      </w:r>
      <w:r w:rsidR="00121AF3">
        <w:t>,</w:t>
      </w:r>
      <w:r>
        <w:t xml:space="preserve"> </w:t>
      </w:r>
      <w:r w:rsidR="00121AF3">
        <w:t>héritera</w:t>
      </w:r>
      <w:r>
        <w:t xml:space="preserve"> </w:t>
      </w:r>
      <w:r w:rsidR="00121AF3">
        <w:t xml:space="preserve">de la structure des rubriques </w:t>
      </w:r>
      <w:r>
        <w:t>de l’objet de paie standard</w:t>
      </w:r>
      <w:r w:rsidR="00121AF3">
        <w:t>.</w:t>
      </w:r>
      <w:r>
        <w:t xml:space="preserve"> </w:t>
      </w:r>
      <w:r w:rsidR="00121AF3">
        <w:t>On</w:t>
      </w:r>
      <w:r>
        <w:t xml:space="preserve"> la surcharg</w:t>
      </w:r>
      <w:r w:rsidR="00121AF3">
        <w:t>era</w:t>
      </w:r>
      <w:r>
        <w:t xml:space="preserve"> afin, d’</w:t>
      </w:r>
      <w:r w:rsidR="00121AF3">
        <w:t xml:space="preserve">y </w:t>
      </w:r>
      <w:r>
        <w:t xml:space="preserve">intégrer </w:t>
      </w:r>
      <w:r w:rsidR="00121AF3">
        <w:t>les règles de calculs</w:t>
      </w:r>
      <w:r>
        <w:t xml:space="preserve"> </w:t>
      </w:r>
      <w:r w:rsidR="00121AF3">
        <w:t>spécifiques</w:t>
      </w:r>
      <w:r>
        <w:t xml:space="preserve"> de la structure RH qui utilise le progiciel.</w:t>
      </w:r>
    </w:p>
    <w:p w14:paraId="1C32C498" w14:textId="77777777" w:rsidR="00872E84" w:rsidRDefault="00121AF3" w:rsidP="00210B7C">
      <w:pPr>
        <w:pStyle w:val="Corpsdetexte"/>
        <w:tabs>
          <w:tab w:val="left" w:pos="6663"/>
        </w:tabs>
      </w:pPr>
      <w:r>
        <w:t xml:space="preserve">De plus toutes </w:t>
      </w:r>
      <w:r w:rsidR="008C2425">
        <w:t>ces rubriques, paramétrable et héritable</w:t>
      </w:r>
      <w:r>
        <w:t xml:space="preserve"> entres-elle. </w:t>
      </w:r>
    </w:p>
    <w:p w14:paraId="1B73BAC6" w14:textId="08BF2321" w:rsidR="00872E84" w:rsidRDefault="00121AF3" w:rsidP="00210B7C">
      <w:pPr>
        <w:pStyle w:val="Corpsdetexte"/>
        <w:tabs>
          <w:tab w:val="left" w:pos="6663"/>
        </w:tabs>
      </w:pPr>
      <w:r>
        <w:t xml:space="preserve">Une rubrique peut par exemple surcharger une autre rubrique </w:t>
      </w:r>
      <w:r w:rsidR="00872E84">
        <w:t xml:space="preserve">d’un </w:t>
      </w:r>
      <w:r>
        <w:t>obje</w:t>
      </w:r>
      <w:r w:rsidR="00872E84">
        <w:t>t de paie « père » ou « socle » ou encore, du standard</w:t>
      </w:r>
      <w:r>
        <w:t xml:space="preserve"> pour</w:t>
      </w:r>
      <w:r w:rsidR="00872E84">
        <w:t xml:space="preserve"> </w:t>
      </w:r>
      <w:r>
        <w:t>en conserver la structure</w:t>
      </w:r>
      <w:r w:rsidR="00872E84">
        <w:t xml:space="preserve">, </w:t>
      </w:r>
      <w:r>
        <w:t>les propriétés</w:t>
      </w:r>
      <w:r w:rsidR="00872E84">
        <w:t xml:space="preserve"> et les règles de calcul</w:t>
      </w:r>
      <w:r>
        <w:t xml:space="preserve">. </w:t>
      </w:r>
    </w:p>
    <w:p w14:paraId="7DD3081B" w14:textId="3D269027" w:rsidR="00121AF3" w:rsidRDefault="00121AF3" w:rsidP="00210B7C">
      <w:pPr>
        <w:pStyle w:val="Corpsdetexte"/>
        <w:tabs>
          <w:tab w:val="left" w:pos="6663"/>
        </w:tabs>
      </w:pPr>
      <w:r>
        <w:t xml:space="preserve">Au développeur ensuite de faire les ajustements dans les paramètres et de réécrire les règles de calcul de la rubrique </w:t>
      </w:r>
      <w:r w:rsidR="00872E84">
        <w:t xml:space="preserve">« fille » </w:t>
      </w:r>
      <w:r>
        <w:t>pour lui faire avoir le comportement attendu.</w:t>
      </w:r>
    </w:p>
    <w:p w14:paraId="68B141F8" w14:textId="77777777" w:rsidR="00121AF3" w:rsidRDefault="00121AF3" w:rsidP="00210B7C">
      <w:pPr>
        <w:pStyle w:val="Corpsdetexte"/>
        <w:tabs>
          <w:tab w:val="left" w:pos="6663"/>
        </w:tabs>
      </w:pPr>
    </w:p>
    <w:p w14:paraId="01B5A89E" w14:textId="77777777" w:rsidR="00872E84" w:rsidRDefault="00121AF3" w:rsidP="00210B7C">
      <w:pPr>
        <w:pStyle w:val="Corpsdetexte"/>
        <w:tabs>
          <w:tab w:val="left" w:pos="6663"/>
        </w:tabs>
      </w:pPr>
      <w:r>
        <w:t>Une rubrique</w:t>
      </w:r>
      <w:r w:rsidR="008C2425">
        <w:t xml:space="preserve"> est composée d’un ou plusieurs composants permettant de la calculer, chacun de ces composants </w:t>
      </w:r>
      <w:r>
        <w:t>est</w:t>
      </w:r>
      <w:r w:rsidR="008C2425">
        <w:t xml:space="preserve"> une variable paramétrable dans l’Éditeur de paie du meta4objet de paie en question</w:t>
      </w:r>
      <w:r>
        <w:t>.</w:t>
      </w:r>
      <w:r w:rsidR="008C2425">
        <w:t xml:space="preserve"> </w:t>
      </w:r>
      <w:r w:rsidR="00872E84">
        <w:t>L</w:t>
      </w:r>
      <w:r w:rsidR="008C2425">
        <w:t xml:space="preserve">e code d’exécution </w:t>
      </w:r>
      <w:r w:rsidR="00872E84">
        <w:t>peut donc</w:t>
      </w:r>
      <w:r w:rsidR="008C2425">
        <w:t xml:space="preserve"> être hérité d’une variable d’un objet de paie d’un niveau supérieur, auquel on peut également ajouter des règles de calcul en plus</w:t>
      </w:r>
      <w:r w:rsidR="00872E84">
        <w:t xml:space="preserve"> supplémentaire. Elles </w:t>
      </w:r>
      <w:r w:rsidR="008C2425">
        <w:t>viendront s’exécutées sur la variable da</w:t>
      </w:r>
      <w:r w:rsidR="00872E84">
        <w:t>ns l’ordre qui leur est indiqué, lors du passage du traitement à cette rubrique.</w:t>
      </w:r>
    </w:p>
    <w:p w14:paraId="72C7AFCC" w14:textId="6107C24B" w:rsidR="008C2425" w:rsidRDefault="008C2425" w:rsidP="00210B7C">
      <w:pPr>
        <w:pStyle w:val="Corpsdetexte"/>
        <w:tabs>
          <w:tab w:val="left" w:pos="6663"/>
        </w:tabs>
      </w:pPr>
      <w:r>
        <w:t xml:space="preserve"> </w:t>
      </w:r>
    </w:p>
    <w:p w14:paraId="32B432E8" w14:textId="77777777" w:rsidR="00872E84" w:rsidRDefault="008C2425" w:rsidP="00210B7C">
      <w:pPr>
        <w:pStyle w:val="Corpsdetexte"/>
        <w:tabs>
          <w:tab w:val="left" w:pos="6663"/>
        </w:tabs>
      </w:pPr>
      <w:r>
        <w:t>Là est toute la puissance de fonctionnement de PeopleNet et qui en fait un progiciel adaptable à n’importe quel</w:t>
      </w:r>
      <w:r w:rsidR="00872E84">
        <w:t xml:space="preserve">le organisation. D’un objet de règles communes, on recréer un moteur de calcul spécifique, on peut également surcharger le comportement d’une rubrique commune pour l’adapter a un type de société, un domaine fonctionnel. </w:t>
      </w:r>
    </w:p>
    <w:p w14:paraId="71B00A69" w14:textId="3AA4D87C" w:rsidR="008C2425" w:rsidRDefault="00872E84" w:rsidP="00210B7C">
      <w:pPr>
        <w:pStyle w:val="Corpsdetexte"/>
        <w:tabs>
          <w:tab w:val="left" w:pos="6663"/>
        </w:tabs>
      </w:pPr>
      <w:r>
        <w:t>Ainsi on peut réaliser une maintenance légale et adaptée à chaque secteur (convention collective, 13</w:t>
      </w:r>
      <w:r w:rsidRPr="00872E84">
        <w:rPr>
          <w:vertAlign w:val="superscript"/>
        </w:rPr>
        <w:t>ème</w:t>
      </w:r>
      <w:r>
        <w:t xml:space="preserve"> mois etc…) depuis une seule plateforme. E</w:t>
      </w:r>
      <w:r w:rsidR="008C2425">
        <w:t>t c’est là que l’équipe TMA Meta4 intervient.</w:t>
      </w:r>
    </w:p>
    <w:p w14:paraId="669F6A03" w14:textId="77777777" w:rsidR="008C2425" w:rsidRDefault="008C2425" w:rsidP="00210B7C">
      <w:pPr>
        <w:pStyle w:val="Corpsdetexte"/>
        <w:tabs>
          <w:tab w:val="left" w:pos="6663"/>
        </w:tabs>
      </w:pPr>
    </w:p>
    <w:p w14:paraId="0CB2DD3E" w14:textId="77777777" w:rsidR="008C2425" w:rsidRDefault="008C2425" w:rsidP="00210B7C">
      <w:pPr>
        <w:pStyle w:val="Corpsdetexte"/>
        <w:tabs>
          <w:tab w:val="left" w:pos="6663"/>
        </w:tabs>
      </w:pPr>
    </w:p>
    <w:p w14:paraId="44DE596E" w14:textId="77777777" w:rsidR="008C2425" w:rsidRDefault="008C2425" w:rsidP="008C2425">
      <w:pPr>
        <w:pStyle w:val="Corpsdetexte"/>
      </w:pPr>
    </w:p>
    <w:p w14:paraId="2119BCDC" w14:textId="77777777" w:rsidR="008C2425" w:rsidRPr="00A5326B" w:rsidRDefault="008C2425" w:rsidP="008C2425">
      <w:pPr>
        <w:pStyle w:val="Corpsdetexte"/>
      </w:pPr>
    </w:p>
    <w:p w14:paraId="736F0CF9" w14:textId="77777777" w:rsidR="008C2425" w:rsidRDefault="008C2425" w:rsidP="009725D7">
      <w:pPr>
        <w:pStyle w:val="Titre5"/>
      </w:pPr>
      <w:bookmarkStart w:id="45" w:name="_Toc55141164"/>
      <w:r>
        <w:t>RamDL</w:t>
      </w:r>
      <w:bookmarkEnd w:id="45"/>
    </w:p>
    <w:p w14:paraId="0651B07C" w14:textId="77777777" w:rsidR="008C2425" w:rsidRDefault="008C2425" w:rsidP="008C2425">
      <w:pPr>
        <w:pStyle w:val="Corpsdetexte"/>
      </w:pPr>
    </w:p>
    <w:p w14:paraId="79C79C2F" w14:textId="72FED3FB" w:rsidR="009272F0" w:rsidRDefault="008C2425" w:rsidP="008C2425">
      <w:pPr>
        <w:pStyle w:val="Corpsdetexte"/>
      </w:pPr>
      <w:r>
        <w:t xml:space="preserve">Comme l’architecture de PeopleNet est en fait une énorme base de donnée, nous utilisons </w:t>
      </w:r>
      <w:r w:rsidR="00DA3AF0">
        <w:t>RamDL</w:t>
      </w:r>
      <w:r>
        <w:t xml:space="preserve">. </w:t>
      </w:r>
      <w:r w:rsidR="00D37DBA">
        <w:t xml:space="preserve">C’est un outil additionnel de Meta4 qui permet entre autres de </w:t>
      </w:r>
      <w:r w:rsidR="009272F0">
        <w:t xml:space="preserve">: </w:t>
      </w:r>
    </w:p>
    <w:p w14:paraId="06EC3AA0" w14:textId="408C59B1" w:rsidR="008C2425" w:rsidRDefault="009272F0" w:rsidP="00DA3AF0">
      <w:pPr>
        <w:pStyle w:val="Corpsdetexte"/>
        <w:numPr>
          <w:ilvl w:val="0"/>
          <w:numId w:val="9"/>
        </w:numPr>
      </w:pPr>
      <w:r>
        <w:t>S</w:t>
      </w:r>
      <w:r w:rsidR="008C2425">
        <w:t>e connecter à un</w:t>
      </w:r>
      <w:r w:rsidR="00DA3AF0">
        <w:t>e base de données source et a une base de données destinataire q</w:t>
      </w:r>
      <w:r w:rsidR="008C2425">
        <w:t>ui hébergent chacun</w:t>
      </w:r>
      <w:r w:rsidR="00DA3AF0">
        <w:t>e</w:t>
      </w:r>
      <w:r w:rsidR="008C2425">
        <w:t xml:space="preserve"> leur version de PeopleNet.</w:t>
      </w:r>
    </w:p>
    <w:p w14:paraId="7A1AB00C" w14:textId="282ED055" w:rsidR="0032435D" w:rsidRDefault="0032435D" w:rsidP="00DA3AF0">
      <w:pPr>
        <w:pStyle w:val="Corpsdetexte"/>
        <w:numPr>
          <w:ilvl w:val="0"/>
          <w:numId w:val="9"/>
        </w:numPr>
      </w:pPr>
      <w:r>
        <w:lastRenderedPageBreak/>
        <w:t xml:space="preserve">Générer des package d’installations à partir des « Task » créées grâce à l’interface PeopleNet et répertoriant tous les composants crées, modifiés ou supprimés lors d’un développement. Que se soit des méta4objet, les nodes et nodes structures qui les composent ou encore une table logique… Tout est répertorié pour permettre à RamDL de livrer tous les composants mis à jour. </w:t>
      </w:r>
    </w:p>
    <w:p w14:paraId="62B471CE" w14:textId="0882FAC7" w:rsidR="008C2425" w:rsidRDefault="0032435D" w:rsidP="00DA3AF0">
      <w:pPr>
        <w:pStyle w:val="Corpsdetexte"/>
        <w:numPr>
          <w:ilvl w:val="0"/>
          <w:numId w:val="9"/>
        </w:numPr>
      </w:pPr>
      <w:r>
        <w:t>Gérer</w:t>
      </w:r>
      <w:r w:rsidR="009272F0">
        <w:t xml:space="preserve"> et installer </w:t>
      </w:r>
      <w:r>
        <w:t>ces packs</w:t>
      </w:r>
      <w:r w:rsidR="008C2425">
        <w:t xml:space="preserve"> d’installations </w:t>
      </w:r>
      <w:r w:rsidR="00DA3AF0">
        <w:t xml:space="preserve">représentés par </w:t>
      </w:r>
      <w:r>
        <w:t>des petites</w:t>
      </w:r>
      <w:r w:rsidR="00DA3AF0">
        <w:t xml:space="preserve"> base</w:t>
      </w:r>
      <w:r>
        <w:t>s</w:t>
      </w:r>
      <w:r w:rsidR="00DA3AF0">
        <w:t xml:space="preserve"> de données contenant toutes les tables ayant été modifiées lors du développement</w:t>
      </w:r>
      <w:r>
        <w:t xml:space="preserve"> et qui sont</w:t>
      </w:r>
      <w:r w:rsidR="00DA3AF0">
        <w:t xml:space="preserve"> à mettre à jour dans la bdd destinataire.</w:t>
      </w:r>
    </w:p>
    <w:p w14:paraId="5249E6BF" w14:textId="33CDEF31" w:rsidR="0032435D" w:rsidRDefault="0032435D" w:rsidP="00DA3AF0">
      <w:pPr>
        <w:pStyle w:val="Corpsdetexte"/>
        <w:numPr>
          <w:ilvl w:val="0"/>
          <w:numId w:val="9"/>
        </w:numPr>
      </w:pPr>
      <w:r>
        <w:t>Lors de l’installation d’un pack il génère et exécute le script permettant le transfert des données de l’origine à la destination et tient l’</w:t>
      </w:r>
      <w:r w:rsidR="00FF4977">
        <w:t>utilisateur</w:t>
      </w:r>
      <w:r>
        <w:t xml:space="preserve"> au courant de toute erreur pouvant intervenir lors du transfert.</w:t>
      </w:r>
    </w:p>
    <w:p w14:paraId="6392C3B7" w14:textId="5AB9AD87" w:rsidR="0032435D" w:rsidRDefault="0032435D" w:rsidP="00DA3AF0">
      <w:pPr>
        <w:pStyle w:val="Corpsdetexte"/>
        <w:numPr>
          <w:ilvl w:val="0"/>
          <w:numId w:val="9"/>
        </w:numPr>
      </w:pPr>
      <w:r>
        <w:t>C’est avec lui que nous exécutons nos test</w:t>
      </w:r>
      <w:r w:rsidR="00FF4977">
        <w:t>s</w:t>
      </w:r>
      <w:r>
        <w:t xml:space="preserve"> d’installation sur les environnements prévus à cet effet.</w:t>
      </w:r>
    </w:p>
    <w:p w14:paraId="3EC066EA" w14:textId="77777777" w:rsidR="00FF4977" w:rsidRDefault="00FF4977" w:rsidP="00FF4977">
      <w:pPr>
        <w:pStyle w:val="Corpsdetexte"/>
        <w:keepNext/>
      </w:pPr>
      <w:r>
        <w:rPr>
          <w:noProof/>
          <w:lang w:val="fr-FR" w:eastAsia="fr-FR"/>
        </w:rPr>
        <w:drawing>
          <wp:inline distT="0" distB="0" distL="0" distR="0" wp14:anchorId="7C7F5B6B" wp14:editId="0C4E62C5">
            <wp:extent cx="6210935" cy="444119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RAMDL installe success.PNG"/>
                    <pic:cNvPicPr/>
                  </pic:nvPicPr>
                  <pic:blipFill>
                    <a:blip r:embed="rId30">
                      <a:extLst>
                        <a:ext uri="{28A0092B-C50C-407E-A947-70E740481C1C}">
                          <a14:useLocalDpi xmlns:a14="http://schemas.microsoft.com/office/drawing/2010/main" val="0"/>
                        </a:ext>
                      </a:extLst>
                    </a:blip>
                    <a:stretch>
                      <a:fillRect/>
                    </a:stretch>
                  </pic:blipFill>
                  <pic:spPr>
                    <a:xfrm>
                      <a:off x="0" y="0"/>
                      <a:ext cx="6210935" cy="4441190"/>
                    </a:xfrm>
                    <a:prstGeom prst="rect">
                      <a:avLst/>
                    </a:prstGeom>
                  </pic:spPr>
                </pic:pic>
              </a:graphicData>
            </a:graphic>
          </wp:inline>
        </w:drawing>
      </w:r>
    </w:p>
    <w:p w14:paraId="7638E750" w14:textId="047086B4" w:rsidR="00FF4977" w:rsidRDefault="00FF4977" w:rsidP="00FF4977">
      <w:pPr>
        <w:pStyle w:val="Lgende"/>
        <w:jc w:val="center"/>
      </w:pPr>
      <w:r>
        <w:t xml:space="preserve">Figure </w:t>
      </w:r>
      <w:fldSimple w:instr=" SEQ Figure \* ARABIC ">
        <w:r w:rsidR="009C18C1">
          <w:rPr>
            <w:noProof/>
          </w:rPr>
          <w:t>12</w:t>
        </w:r>
      </w:fldSimple>
      <w:r>
        <w:t xml:space="preserve"> : Capture de l'installation d'un package de la bbd Origine à la bdd Destination</w:t>
      </w:r>
    </w:p>
    <w:p w14:paraId="7F9756D1" w14:textId="63E8A137" w:rsidR="008C2425" w:rsidRDefault="008C2425" w:rsidP="008C2425">
      <w:pPr>
        <w:pStyle w:val="Corpsdetexte"/>
      </w:pPr>
    </w:p>
    <w:p w14:paraId="6E7DA3F4" w14:textId="77777777" w:rsidR="00FF4977" w:rsidRPr="00B469B4" w:rsidRDefault="00FF4977" w:rsidP="008C2425">
      <w:pPr>
        <w:pStyle w:val="Corpsdetexte"/>
      </w:pPr>
    </w:p>
    <w:p w14:paraId="6BEA7BD2" w14:textId="77777777" w:rsidR="008C2425" w:rsidRDefault="008C2425" w:rsidP="009725D7">
      <w:pPr>
        <w:pStyle w:val="Titre5"/>
      </w:pPr>
      <w:bookmarkStart w:id="46" w:name="_Toc55141165"/>
      <w:r>
        <w:t>Squirrel SQL</w:t>
      </w:r>
      <w:bookmarkEnd w:id="46"/>
    </w:p>
    <w:p w14:paraId="1D9D16B6" w14:textId="77777777" w:rsidR="008C2425" w:rsidRDefault="008C2425" w:rsidP="008C2425">
      <w:pPr>
        <w:pStyle w:val="Corpsdetexte"/>
      </w:pPr>
    </w:p>
    <w:p w14:paraId="2E7CFB7E" w14:textId="79DA02AD" w:rsidR="008C2425" w:rsidRDefault="008C2425" w:rsidP="008C2425">
      <w:pPr>
        <w:pStyle w:val="Corpsdetexte"/>
      </w:pPr>
      <w:r>
        <w:t xml:space="preserve">Squirrel SQL est un client de gestion de base de données écrit en JAVA, il permet de réaliser tout ce qu’un SGBDR classique permet et également de créer et stocker des snippets de génération de requêtes SQL les plus utilisées. Comme par exemple l’ouverture/fermeture de paie directement par l’interaction à la base de données sans passer par le client PeopleNet. C’est un outil de gain de temps considérable avec son auto-complétion et sa possibilité de modification de données directement à partir </w:t>
      </w:r>
      <w:r w:rsidR="009272F0">
        <w:t xml:space="preserve">de l’affichage </w:t>
      </w:r>
      <w:r w:rsidR="0047552B">
        <w:t>des résultats</w:t>
      </w:r>
      <w:r>
        <w:t xml:space="preserve"> d’une requête. Il permet également de se connecter sur plusieurs bases de données en simultané via des onglets possédants chacun leurs historiques de résultat de requête.</w:t>
      </w:r>
    </w:p>
    <w:p w14:paraId="3BA5A241" w14:textId="77777777" w:rsidR="00872E84" w:rsidRDefault="00872E84" w:rsidP="008C2425">
      <w:pPr>
        <w:pStyle w:val="Corpsdetexte"/>
      </w:pPr>
    </w:p>
    <w:p w14:paraId="0BC8CD2B" w14:textId="7BB4E3DF" w:rsidR="00491092" w:rsidRDefault="00AA1F66" w:rsidP="009725D7">
      <w:pPr>
        <w:pStyle w:val="Titre4"/>
      </w:pPr>
      <w:r>
        <w:t>Outils d’organisatio</w:t>
      </w:r>
      <w:bookmarkEnd w:id="35"/>
      <w:r w:rsidR="009C760D">
        <w:t>n</w:t>
      </w:r>
    </w:p>
    <w:p w14:paraId="3173AD89" w14:textId="1CA5CE73" w:rsidR="00903CDF" w:rsidRDefault="009C760D" w:rsidP="009725D7">
      <w:pPr>
        <w:pStyle w:val="Titre5"/>
        <w:numPr>
          <w:ilvl w:val="0"/>
          <w:numId w:val="19"/>
        </w:numPr>
      </w:pPr>
      <w:bookmarkStart w:id="47" w:name="_Ref55852225"/>
      <w:r w:rsidRPr="00021DA3">
        <w:t>GamaWeb</w:t>
      </w:r>
      <w:bookmarkEnd w:id="47"/>
    </w:p>
    <w:p w14:paraId="38C341F5" w14:textId="77777777" w:rsidR="0050255C" w:rsidRPr="0050255C" w:rsidRDefault="0050255C" w:rsidP="0050255C">
      <w:pPr>
        <w:pStyle w:val="Corpsdetexte"/>
        <w:rPr>
          <w:lang w:val="fr-FR" w:eastAsia="fr-CA"/>
        </w:rPr>
      </w:pPr>
    </w:p>
    <w:p w14:paraId="3DD51C1D" w14:textId="3E09D94D" w:rsidR="00021DA3" w:rsidRDefault="00021DA3" w:rsidP="00021DA3">
      <w:pPr>
        <w:pStyle w:val="Corpsdetexte"/>
      </w:pPr>
      <w:r>
        <w:t xml:space="preserve">Pour l’organisation, le responsable du projet utilise </w:t>
      </w:r>
      <w:r w:rsidR="0050255C">
        <w:t xml:space="preserve">en plus de ses outils personnels, </w:t>
      </w:r>
      <w:r>
        <w:t xml:space="preserve">l’outil interne à CGI </w:t>
      </w:r>
      <w:r w:rsidRPr="0050255C">
        <w:rPr>
          <w:b/>
        </w:rPr>
        <w:t>GamaWeb</w:t>
      </w:r>
      <w:r>
        <w:t xml:space="preserve"> afin de connaitre les différentes tâches et demandent sur lesquels nous sommes et le temps restant que nous avons sur ces tâches.</w:t>
      </w:r>
    </w:p>
    <w:p w14:paraId="33A458FB" w14:textId="61129AE5" w:rsidR="00021DA3" w:rsidRDefault="00FB44B0" w:rsidP="00021DA3">
      <w:pPr>
        <w:pStyle w:val="Corpsdetexte"/>
      </w:pPr>
      <w:r>
        <w:t xml:space="preserve">Il se sert de cet outil </w:t>
      </w:r>
      <w:r w:rsidR="00021DA3">
        <w:t>principalement comme outils de monitoring</w:t>
      </w:r>
      <w:r>
        <w:t xml:space="preserve">. Bien que celui-ci serve </w:t>
      </w:r>
      <w:r w:rsidR="00021DA3">
        <w:t xml:space="preserve">normalement </w:t>
      </w:r>
      <w:r w:rsidR="0050255C">
        <w:t xml:space="preserve">à remonter </w:t>
      </w:r>
      <w:r>
        <w:t>les temps passés</w:t>
      </w:r>
      <w:r w:rsidR="00021DA3">
        <w:t xml:space="preserve"> sur les </w:t>
      </w:r>
      <w:r w:rsidR="0050255C">
        <w:t xml:space="preserve">différents </w:t>
      </w:r>
      <w:r w:rsidR="00021DA3">
        <w:t>périmètre</w:t>
      </w:r>
      <w:r>
        <w:t>s</w:t>
      </w:r>
      <w:r w:rsidR="00021DA3">
        <w:t xml:space="preserve"> clients et ainsi </w:t>
      </w:r>
      <w:r>
        <w:t xml:space="preserve">transmettre ces chiffres aux responsable opérationnels de CGI pour qu’ils puissent </w:t>
      </w:r>
      <w:r w:rsidR="00021DA3">
        <w:t xml:space="preserve">facturer les clients </w:t>
      </w:r>
      <w:r>
        <w:t>au plus juste.</w:t>
      </w:r>
    </w:p>
    <w:p w14:paraId="6C21ECA7" w14:textId="77777777" w:rsidR="0050255C" w:rsidRDefault="0050255C" w:rsidP="0050255C">
      <w:pPr>
        <w:pStyle w:val="Corpsdetexte"/>
        <w:keepNext/>
      </w:pPr>
      <w:r>
        <w:rPr>
          <w:noProof/>
          <w:lang w:val="fr-FR" w:eastAsia="fr-FR"/>
        </w:rPr>
        <w:drawing>
          <wp:inline distT="0" distB="0" distL="0" distR="0" wp14:anchorId="4700F9E5" wp14:editId="7367F9C3">
            <wp:extent cx="6480810" cy="3175635"/>
            <wp:effectExtent l="0" t="0" r="0" b="5715"/>
            <wp:docPr id="558" name="Imag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80810" cy="3175635"/>
                    </a:xfrm>
                    <a:prstGeom prst="rect">
                      <a:avLst/>
                    </a:prstGeom>
                  </pic:spPr>
                </pic:pic>
              </a:graphicData>
            </a:graphic>
          </wp:inline>
        </w:drawing>
      </w:r>
    </w:p>
    <w:p w14:paraId="21CD3802" w14:textId="38DC3EA8" w:rsidR="0050255C" w:rsidRDefault="0050255C" w:rsidP="0050255C">
      <w:pPr>
        <w:pStyle w:val="Lgende"/>
        <w:jc w:val="center"/>
      </w:pPr>
      <w:bookmarkStart w:id="48" w:name="_Ref55915029"/>
      <w:r>
        <w:t xml:space="preserve">Figure </w:t>
      </w:r>
      <w:fldSimple w:instr=" SEQ Figure \* ARABIC ">
        <w:r w:rsidR="009C18C1">
          <w:rPr>
            <w:noProof/>
          </w:rPr>
          <w:t>13</w:t>
        </w:r>
      </w:fldSimple>
      <w:bookmarkEnd w:id="48"/>
      <w:r>
        <w:t xml:space="preserve"> </w:t>
      </w:r>
      <w:bookmarkStart w:id="49" w:name="_Ref55914998"/>
      <w:r>
        <w:t>: Capture d'écran GamaWeb - saisie des imputations</w:t>
      </w:r>
      <w:bookmarkEnd w:id="49"/>
    </w:p>
    <w:p w14:paraId="65ADF2B8" w14:textId="77777777" w:rsidR="0050255C" w:rsidRDefault="0050255C" w:rsidP="00021DA3">
      <w:pPr>
        <w:pStyle w:val="Corpsdetexte"/>
      </w:pPr>
      <w:r>
        <w:lastRenderedPageBreak/>
        <w:t xml:space="preserve">Cet outil permet donc aux membre de l’entreprise de s’imputer sur les taches et demandes des différents projets sur lesquels ils interviennent. </w:t>
      </w:r>
    </w:p>
    <w:p w14:paraId="34B54DF0" w14:textId="77777777" w:rsidR="0050255C" w:rsidRDefault="0050255C" w:rsidP="00021DA3">
      <w:pPr>
        <w:pStyle w:val="Corpsdetexte"/>
      </w:pPr>
      <w:r>
        <w:t>Pour chaque tâche inclue, dans une demande ils entrent le nom de la tâche et ils se l’affecte. Le nom de la demande est attaché à la tâche.</w:t>
      </w:r>
    </w:p>
    <w:p w14:paraId="5A411CD0" w14:textId="3F96FB6C" w:rsidR="0050255C" w:rsidRDefault="0050255C" w:rsidP="00021DA3">
      <w:pPr>
        <w:pStyle w:val="Corpsdetexte"/>
      </w:pPr>
      <w:r>
        <w:t xml:space="preserve">Puis ils saisissent le nombre de jours prévus, le nombre de jour passés et le reste à faire sur la tâche en question. Enfin, à chaque fois qu’ils s’imputerons sur la tâche dans l’écran de la </w:t>
      </w:r>
      <w:r>
        <w:fldChar w:fldCharType="begin"/>
      </w:r>
      <w:r>
        <w:instrText xml:space="preserve"> REF _Ref55915029 \h </w:instrText>
      </w:r>
      <w:r>
        <w:fldChar w:fldCharType="separate"/>
      </w:r>
      <w:r w:rsidR="009C18C1">
        <w:t xml:space="preserve">Figure </w:t>
      </w:r>
      <w:r w:rsidR="009C18C1">
        <w:rPr>
          <w:noProof/>
        </w:rPr>
        <w:t>13</w:t>
      </w:r>
      <w:r>
        <w:fldChar w:fldCharType="end"/>
      </w:r>
      <w:r>
        <w:t xml:space="preserve"> il devrons saisir le nombre de jour/homme qu’ils ont passé dessus et le reste à faire estimé.</w:t>
      </w:r>
    </w:p>
    <w:p w14:paraId="07C5C0E3" w14:textId="77777777" w:rsidR="0050255C" w:rsidRDefault="0050255C" w:rsidP="00021DA3">
      <w:pPr>
        <w:pStyle w:val="Corpsdetexte"/>
      </w:pPr>
    </w:p>
    <w:p w14:paraId="0161BE20" w14:textId="77777777" w:rsidR="00021DA3" w:rsidRDefault="00021DA3" w:rsidP="009725D7">
      <w:pPr>
        <w:pStyle w:val="Titre5"/>
      </w:pPr>
      <w:r>
        <w:t>Tableau Kanban</w:t>
      </w:r>
    </w:p>
    <w:p w14:paraId="1DC784E1" w14:textId="5C957BA5" w:rsidR="00021DA3" w:rsidRDefault="00021DA3" w:rsidP="00021DA3">
      <w:pPr>
        <w:pStyle w:val="Corpsdetexte"/>
      </w:pPr>
      <w:r>
        <w:t>Comme nous somme</w:t>
      </w:r>
      <w:r w:rsidR="00BC7B15">
        <w:t>s peu</w:t>
      </w:r>
      <w:r>
        <w:t xml:space="preserve"> nombreux nous communiquons au cours de la journée sur l’avancement de nos tâche respectives afin de connaître les disponibilités de </w:t>
      </w:r>
      <w:r w:rsidR="00BC7B15">
        <w:t>chacun</w:t>
      </w:r>
      <w:r>
        <w:t xml:space="preserve">. </w:t>
      </w:r>
      <w:r w:rsidR="00BC7B15">
        <w:t>Mais pour plus de clarté, t</w:t>
      </w:r>
      <w:r>
        <w:t xml:space="preserve">outes ces tâches sont également répertoriées sur un </w:t>
      </w:r>
      <w:r w:rsidR="00BC7B15">
        <w:t xml:space="preserve">tableau </w:t>
      </w:r>
      <w:r>
        <w:t>kanban placé dans le bureau.</w:t>
      </w:r>
    </w:p>
    <w:p w14:paraId="7A546DF5" w14:textId="77777777" w:rsidR="00BC7B15" w:rsidRDefault="00BC7B15" w:rsidP="00202120">
      <w:pPr>
        <w:pStyle w:val="Corpsdetexte"/>
        <w:keepNext/>
      </w:pPr>
      <w:r>
        <w:rPr>
          <w:noProof/>
          <w:lang w:val="fr-FR" w:eastAsia="fr-FR"/>
        </w:rPr>
        <w:drawing>
          <wp:inline distT="0" distB="0" distL="0" distR="0" wp14:anchorId="07319EF7" wp14:editId="751C5133">
            <wp:extent cx="6245525" cy="4563110"/>
            <wp:effectExtent l="0" t="0" r="3175" b="889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3203815_604798560248882_6170937389392350881_n.jpg"/>
                    <pic:cNvPicPr/>
                  </pic:nvPicPr>
                  <pic:blipFill>
                    <a:blip r:embed="rId32">
                      <a:extLst>
                        <a:ext uri="{28A0092B-C50C-407E-A947-70E740481C1C}">
                          <a14:useLocalDpi xmlns:a14="http://schemas.microsoft.com/office/drawing/2010/main" val="0"/>
                        </a:ext>
                      </a:extLst>
                    </a:blip>
                    <a:stretch>
                      <a:fillRect/>
                    </a:stretch>
                  </pic:blipFill>
                  <pic:spPr>
                    <a:xfrm>
                      <a:off x="0" y="0"/>
                      <a:ext cx="6266986" cy="4578790"/>
                    </a:xfrm>
                    <a:prstGeom prst="rect">
                      <a:avLst/>
                    </a:prstGeom>
                  </pic:spPr>
                </pic:pic>
              </a:graphicData>
            </a:graphic>
          </wp:inline>
        </w:drawing>
      </w:r>
    </w:p>
    <w:p w14:paraId="6A0C13FD" w14:textId="0E8075D7" w:rsidR="00BC7B15" w:rsidRPr="00021DA3" w:rsidRDefault="00BC7B15" w:rsidP="00202120">
      <w:pPr>
        <w:pStyle w:val="Lgende"/>
        <w:jc w:val="center"/>
      </w:pPr>
      <w:r>
        <w:t xml:space="preserve">Figure </w:t>
      </w:r>
      <w:fldSimple w:instr=" SEQ Figure \* ARABIC ">
        <w:r w:rsidR="009C18C1">
          <w:rPr>
            <w:noProof/>
          </w:rPr>
          <w:t>14</w:t>
        </w:r>
      </w:fldSimple>
      <w:r>
        <w:t xml:space="preserve"> : Tableau Kanban de l'équipe TMA</w:t>
      </w:r>
    </w:p>
    <w:p w14:paraId="0A416883" w14:textId="756173F4" w:rsidR="00021DA3" w:rsidRPr="00021DA3" w:rsidRDefault="00021DA3" w:rsidP="00021DA3">
      <w:pPr>
        <w:pStyle w:val="Corpsdetexte"/>
      </w:pPr>
      <w:r>
        <w:lastRenderedPageBreak/>
        <w:t>Ainsi, si un membre de l’équipe termine toutes tâches sur lesquels il se trouvent, il peut prêter main forte à un autre membre si</w:t>
      </w:r>
      <w:r w:rsidR="00BC7B15">
        <w:t xml:space="preserve"> </w:t>
      </w:r>
      <w:r>
        <w:t xml:space="preserve">il se retrouve bloqué ou sur un développement </w:t>
      </w:r>
      <w:r w:rsidR="00BC7B15">
        <w:t>conséquent dont la date de livraison approche et qui n’es pas encore testé par exemple</w:t>
      </w:r>
      <w:r>
        <w:t>.</w:t>
      </w:r>
    </w:p>
    <w:p w14:paraId="0A530E1F" w14:textId="77777777" w:rsidR="00331C22" w:rsidRDefault="00331C22" w:rsidP="00331C22"/>
    <w:p w14:paraId="2F5170A6" w14:textId="77777777" w:rsidR="00331C22" w:rsidRDefault="00440F54" w:rsidP="005B23B1">
      <w:pPr>
        <w:pStyle w:val="Titre3"/>
      </w:pPr>
      <w:bookmarkStart w:id="50" w:name="_Toc55141167"/>
      <w:bookmarkStart w:id="51" w:name="_Toc56177349"/>
      <w:r>
        <w:t>N</w:t>
      </w:r>
      <w:r w:rsidR="00CF608E">
        <w:t>os</w:t>
      </w:r>
      <w:r w:rsidR="00331C22">
        <w:t xml:space="preserve"> </w:t>
      </w:r>
      <w:r w:rsidR="00F732A6">
        <w:t>c</w:t>
      </w:r>
      <w:r w:rsidR="00BE3C4E">
        <w:t>lients</w:t>
      </w:r>
      <w:r w:rsidR="00331C22">
        <w:t> :</w:t>
      </w:r>
      <w:bookmarkEnd w:id="50"/>
      <w:bookmarkEnd w:id="51"/>
    </w:p>
    <w:p w14:paraId="625B6708" w14:textId="77777777" w:rsidR="00491092" w:rsidRDefault="00491092" w:rsidP="00491092">
      <w:pPr>
        <w:pStyle w:val="Corpsdetexte"/>
      </w:pPr>
      <w:r>
        <w:t xml:space="preserve">Au sein du projet, les clients sont répartis en deux domaines </w:t>
      </w:r>
      <w:r w:rsidR="00B10C2E">
        <w:t xml:space="preserve">fonctionnels </w:t>
      </w:r>
      <w:r>
        <w:t>bien distincts : la paie française</w:t>
      </w:r>
      <w:r w:rsidR="00B10C2E">
        <w:t xml:space="preserve"> (deux clients actifs à ce jour)</w:t>
      </w:r>
      <w:r>
        <w:t xml:space="preserve"> et </w:t>
      </w:r>
      <w:r w:rsidR="00B10C2E">
        <w:t>le paiement des pensions de retraite</w:t>
      </w:r>
      <w:r w:rsidR="00D82CB0">
        <w:t>.</w:t>
      </w:r>
      <w:r w:rsidR="00CE0181">
        <w:t xml:space="preserve"> </w:t>
      </w:r>
    </w:p>
    <w:p w14:paraId="678C947A" w14:textId="77777777" w:rsidR="00B10C2E" w:rsidRDefault="00B10C2E" w:rsidP="009725D7">
      <w:pPr>
        <w:pStyle w:val="Titre5"/>
        <w:numPr>
          <w:ilvl w:val="0"/>
          <w:numId w:val="20"/>
        </w:numPr>
      </w:pPr>
      <w:bookmarkStart w:id="52" w:name="_Toc55141168"/>
      <w:r>
        <w:t xml:space="preserve">La Paie </w:t>
      </w:r>
      <w:r w:rsidRPr="00FB44B0">
        <w:t>Française</w:t>
      </w:r>
      <w:r>
        <w:t> :</w:t>
      </w:r>
      <w:bookmarkEnd w:id="52"/>
    </w:p>
    <w:p w14:paraId="79CA8241" w14:textId="1D028924" w:rsidR="00BC7B15" w:rsidRDefault="00B10C2E" w:rsidP="00B10C2E">
      <w:pPr>
        <w:pStyle w:val="Corpsdetexte"/>
      </w:pPr>
      <w:r>
        <w:t xml:space="preserve">En tant que centre d’expertise, nous assistons la </w:t>
      </w:r>
      <w:r w:rsidRPr="00F4078C">
        <w:t xml:space="preserve">Direction des Systèmes </w:t>
      </w:r>
      <w:r>
        <w:t>Informatiques (DSI) des deux entreprises dans le MCO</w:t>
      </w:r>
      <w:r w:rsidR="00BC7B15">
        <w:t xml:space="preserve"> et</w:t>
      </w:r>
      <w:r>
        <w:t xml:space="preserve"> l’</w:t>
      </w:r>
      <w:r w:rsidR="00BC7B15">
        <w:t xml:space="preserve">évolution légale de leur système de traitement RH. </w:t>
      </w:r>
    </w:p>
    <w:p w14:paraId="17290A81" w14:textId="27601045" w:rsidR="00B10C2E" w:rsidRDefault="00BC7B15" w:rsidP="00B10C2E">
      <w:pPr>
        <w:pStyle w:val="Corpsdetexte"/>
      </w:pPr>
      <w:r>
        <w:t>Ces</w:t>
      </w:r>
      <w:r w:rsidR="00B10C2E">
        <w:t xml:space="preserve"> deux entreprises ont </w:t>
      </w:r>
      <w:r w:rsidR="00B10C2E" w:rsidRPr="00C844CB">
        <w:t xml:space="preserve">donc choisi de confié l’infogérance de leur SIRH au centre d’expertise technique </w:t>
      </w:r>
      <w:r w:rsidR="00B10C2E">
        <w:t>People</w:t>
      </w:r>
      <w:r w:rsidR="0050255C">
        <w:t>N</w:t>
      </w:r>
      <w:r w:rsidR="00B10C2E">
        <w:t>et</w:t>
      </w:r>
      <w:r w:rsidR="00B10C2E" w:rsidRPr="00C844CB">
        <w:t xml:space="preserve"> de CGI Bordeaux, initialement présent </w:t>
      </w:r>
      <w:r w:rsidR="00B10C2E">
        <w:t>égalem</w:t>
      </w:r>
      <w:r w:rsidR="00C84AF7">
        <w:t>e</w:t>
      </w:r>
      <w:r w:rsidR="00B10C2E">
        <w:t xml:space="preserve">nt </w:t>
      </w:r>
      <w:r w:rsidR="00B10C2E" w:rsidRPr="00C844CB">
        <w:t>chez CGI Paris</w:t>
      </w:r>
      <w:r w:rsidR="00B10C2E">
        <w:t xml:space="preserve"> (démantelé depuis).</w:t>
      </w:r>
    </w:p>
    <w:p w14:paraId="1C84A5D9" w14:textId="77777777" w:rsidR="007F08FC" w:rsidRDefault="007F08FC" w:rsidP="00B10C2E">
      <w:pPr>
        <w:pStyle w:val="Corpsdetexte"/>
      </w:pPr>
    </w:p>
    <w:p w14:paraId="27DB250A" w14:textId="77777777" w:rsidR="007F08FC" w:rsidRPr="0050255C" w:rsidRDefault="007F08FC" w:rsidP="00B10C2E">
      <w:pPr>
        <w:pStyle w:val="Corpsdetexte"/>
        <w:rPr>
          <w:u w:val="single"/>
        </w:rPr>
      </w:pPr>
      <w:r w:rsidRPr="0050255C">
        <w:rPr>
          <w:u w:val="single"/>
        </w:rPr>
        <w:t xml:space="preserve">Principe MCO : </w:t>
      </w:r>
    </w:p>
    <w:p w14:paraId="1D28B4BF" w14:textId="1AF98CB2" w:rsidR="00B10C2E" w:rsidRPr="00970A38" w:rsidRDefault="00B10C2E" w:rsidP="00B10C2E">
      <w:pPr>
        <w:pStyle w:val="Corpsdetexte"/>
      </w:pPr>
      <w:r w:rsidRPr="00970A38">
        <w:t xml:space="preserve">Ceux-ci nous remontent chaque mois des anomalies </w:t>
      </w:r>
      <w:r w:rsidR="007F08FC" w:rsidRPr="00970A38">
        <w:t>par l’intermédiaire d’un outil de ticketing (</w:t>
      </w:r>
      <w:r w:rsidR="00BC7B15">
        <w:t>M</w:t>
      </w:r>
      <w:r w:rsidR="007F08FC" w:rsidRPr="00970A38">
        <w:t>atrix 42)</w:t>
      </w:r>
      <w:r w:rsidR="00970A38">
        <w:t xml:space="preserve"> </w:t>
      </w:r>
      <w:r w:rsidRPr="00970A38">
        <w:t xml:space="preserve">transmis par le chef de projet SI de la DSI client. </w:t>
      </w:r>
    </w:p>
    <w:p w14:paraId="3DAABB22" w14:textId="77777777" w:rsidR="00B10C2E" w:rsidRPr="00970A38" w:rsidRDefault="00B10C2E" w:rsidP="00B10C2E">
      <w:pPr>
        <w:pStyle w:val="Corpsdetexte"/>
      </w:pPr>
      <w:r w:rsidRPr="00970A38">
        <w:t>A nous ensuite, de remont</w:t>
      </w:r>
      <w:r w:rsidR="007F08FC" w:rsidRPr="00970A38">
        <w:t xml:space="preserve">er </w:t>
      </w:r>
      <w:r w:rsidRPr="00970A38">
        <w:t xml:space="preserve">la source de l’anomalie </w:t>
      </w:r>
      <w:r w:rsidR="00EE59D3" w:rsidRPr="00970A38">
        <w:t>depuis un environnement copié de la production.</w:t>
      </w:r>
      <w:r w:rsidRPr="00970A38">
        <w:t xml:space="preserve"> </w:t>
      </w:r>
    </w:p>
    <w:p w14:paraId="59D9E696" w14:textId="77777777" w:rsidR="00B10C2E" w:rsidRPr="00970A38" w:rsidRDefault="00B10C2E" w:rsidP="00B10C2E">
      <w:pPr>
        <w:pStyle w:val="Corpsdetexte"/>
      </w:pPr>
      <w:r w:rsidRPr="00970A38">
        <w:t xml:space="preserve">Une fois </w:t>
      </w:r>
      <w:r w:rsidR="00BB5D12" w:rsidRPr="00970A38">
        <w:t>la cause identifiée</w:t>
      </w:r>
      <w:r w:rsidRPr="00970A38">
        <w:t xml:space="preserve"> </w:t>
      </w:r>
      <w:r w:rsidR="007F08FC" w:rsidRPr="00970A38">
        <w:t xml:space="preserve">différentes </w:t>
      </w:r>
      <w:r w:rsidRPr="00970A38">
        <w:t>d’actions sont proposées aux DSI clients :</w:t>
      </w:r>
    </w:p>
    <w:p w14:paraId="176FDD2A" w14:textId="77777777" w:rsidR="00B10C2E" w:rsidRPr="00970A38" w:rsidRDefault="00B10C2E" w:rsidP="00C01219">
      <w:pPr>
        <w:pStyle w:val="Corpsdetexte"/>
        <w:numPr>
          <w:ilvl w:val="0"/>
          <w:numId w:val="6"/>
        </w:numPr>
      </w:pPr>
      <w:r w:rsidRPr="00970A38">
        <w:t>Une livraison de correctif</w:t>
      </w:r>
      <w:r w:rsidR="007F08FC" w:rsidRPr="00970A38">
        <w:t xml:space="preserve">/évolution </w:t>
      </w:r>
    </w:p>
    <w:p w14:paraId="3984517A" w14:textId="77777777" w:rsidR="00EE59D3" w:rsidRPr="00970A38" w:rsidRDefault="00EE59D3" w:rsidP="00C01219">
      <w:pPr>
        <w:pStyle w:val="Corpsdetexte"/>
        <w:numPr>
          <w:ilvl w:val="0"/>
          <w:numId w:val="6"/>
        </w:numPr>
      </w:pPr>
      <w:r w:rsidRPr="00970A38">
        <w:t>Un script SQL de forçage</w:t>
      </w:r>
    </w:p>
    <w:p w14:paraId="24367829" w14:textId="77777777" w:rsidR="007F08FC" w:rsidRPr="00970A38" w:rsidRDefault="007F08FC" w:rsidP="00C01219">
      <w:pPr>
        <w:pStyle w:val="Corpsdetexte"/>
        <w:numPr>
          <w:ilvl w:val="0"/>
          <w:numId w:val="6"/>
        </w:numPr>
      </w:pPr>
      <w:r w:rsidRPr="00970A38">
        <w:t>Une modification de leur mode opératoire</w:t>
      </w:r>
    </w:p>
    <w:p w14:paraId="58AC7145" w14:textId="6D969CC3" w:rsidR="00EE59D3" w:rsidRPr="00970A38" w:rsidRDefault="00EE59D3" w:rsidP="00B10C2E">
      <w:pPr>
        <w:pStyle w:val="Corpsdetexte"/>
      </w:pPr>
      <w:r w:rsidRPr="00970A38">
        <w:t xml:space="preserve">La </w:t>
      </w:r>
      <w:r w:rsidR="00B10C2E" w:rsidRPr="00970A38">
        <w:t>livraison</w:t>
      </w:r>
      <w:r w:rsidRPr="00970A38">
        <w:t xml:space="preserve"> de correctif/évolution </w:t>
      </w:r>
      <w:r w:rsidR="00B10C2E" w:rsidRPr="00970A38">
        <w:t>pren</w:t>
      </w:r>
      <w:r w:rsidRPr="00970A38">
        <w:t xml:space="preserve">d </w:t>
      </w:r>
      <w:r w:rsidR="00B10C2E" w:rsidRPr="00970A38">
        <w:t>la forme d’un package</w:t>
      </w:r>
      <w:r w:rsidR="007F08FC" w:rsidRPr="00970A38">
        <w:t xml:space="preserve"> progiciel</w:t>
      </w:r>
      <w:r w:rsidR="00B10C2E" w:rsidRPr="00970A38">
        <w:t xml:space="preserve"> contenant </w:t>
      </w:r>
      <w:r w:rsidR="007F08FC" w:rsidRPr="00970A38">
        <w:t>les</w:t>
      </w:r>
      <w:r w:rsidR="0050255C">
        <w:t xml:space="preserve"> </w:t>
      </w:r>
      <w:r w:rsidR="00B10C2E" w:rsidRPr="00970A38">
        <w:t>modification</w:t>
      </w:r>
      <w:r w:rsidR="007F08FC" w:rsidRPr="00970A38">
        <w:t>s</w:t>
      </w:r>
      <w:r w:rsidR="00B10C2E" w:rsidRPr="00970A38">
        <w:t xml:space="preserve"> de PeopleNet </w:t>
      </w:r>
      <w:r w:rsidRPr="00970A38">
        <w:t>nécessaires.</w:t>
      </w:r>
    </w:p>
    <w:p w14:paraId="6A823CA1" w14:textId="352C568E" w:rsidR="00B10C2E" w:rsidRPr="00970A38" w:rsidRDefault="00EE59D3" w:rsidP="00B10C2E">
      <w:pPr>
        <w:pStyle w:val="Corpsdetexte"/>
      </w:pPr>
      <w:r w:rsidRPr="00970A38">
        <w:t>Que ce soit un script SQL ou un package People</w:t>
      </w:r>
      <w:r w:rsidR="0050255C">
        <w:t>N</w:t>
      </w:r>
      <w:r w:rsidRPr="00970A38">
        <w:t xml:space="preserve">et, l’élément est déposé sur un </w:t>
      </w:r>
      <w:r w:rsidR="0050255C" w:rsidRPr="00970A38">
        <w:t>SharePoint</w:t>
      </w:r>
      <w:r w:rsidRPr="00970A38">
        <w:t xml:space="preserve"> pour être ensuite soumis à des tests de qualité (recette, tests de non </w:t>
      </w:r>
      <w:r w:rsidR="0050255C" w:rsidRPr="00970A38">
        <w:t>régression</w:t>
      </w:r>
      <w:r w:rsidRPr="00970A38">
        <w:t xml:space="preserve">) </w:t>
      </w:r>
      <w:r w:rsidR="007D48A3">
        <w:t xml:space="preserve">complémentaires aux nôtres </w:t>
      </w:r>
      <w:r w:rsidRPr="00970A38">
        <w:t xml:space="preserve">par </w:t>
      </w:r>
      <w:r w:rsidR="007D48A3">
        <w:t>la DSI du</w:t>
      </w:r>
      <w:r w:rsidRPr="00970A38">
        <w:t xml:space="preserve"> client. Si la livraison passe ces tests de qualité, il est finalement installé en production. </w:t>
      </w:r>
    </w:p>
    <w:p w14:paraId="215CE127" w14:textId="77777777" w:rsidR="00B10C2E" w:rsidRPr="00970A38" w:rsidRDefault="00B10C2E" w:rsidP="00B10C2E">
      <w:pPr>
        <w:pStyle w:val="Corpsdetexte"/>
      </w:pPr>
    </w:p>
    <w:p w14:paraId="033667E5" w14:textId="41880314" w:rsidR="00EB0F68" w:rsidRPr="00970A38" w:rsidRDefault="00EB0F68" w:rsidP="007D48A3">
      <w:pPr>
        <w:pStyle w:val="Listepuces"/>
      </w:pPr>
      <w:r w:rsidRPr="00970A38">
        <w:t>Pour les évolutions de l’éditeur</w:t>
      </w:r>
      <w:r w:rsidR="007D48A3">
        <w:t> :</w:t>
      </w:r>
    </w:p>
    <w:p w14:paraId="593C5DAF" w14:textId="6F4C4E6E" w:rsidR="00EB0F68" w:rsidRPr="00970A38" w:rsidRDefault="00EB0F68" w:rsidP="00B10C2E">
      <w:pPr>
        <w:pStyle w:val="Corpsdetexte"/>
      </w:pPr>
      <w:r w:rsidRPr="00970A38">
        <w:t>L’évolution arrive sous la forme de H</w:t>
      </w:r>
      <w:r w:rsidR="007D48A3">
        <w:t>ot</w:t>
      </w:r>
      <w:r w:rsidRPr="00970A38">
        <w:t>F</w:t>
      </w:r>
      <w:r w:rsidR="007D48A3">
        <w:t xml:space="preserve">ix </w:t>
      </w:r>
      <w:r w:rsidRPr="00970A38">
        <w:t>(ou patchs logiciels)</w:t>
      </w:r>
      <w:r w:rsidR="007D48A3">
        <w:t>.</w:t>
      </w:r>
    </w:p>
    <w:p w14:paraId="0D52AF22" w14:textId="77777777" w:rsidR="007D48A3" w:rsidRDefault="007D48A3" w:rsidP="007D48A3">
      <w:pPr>
        <w:pStyle w:val="Corpsdetexte"/>
      </w:pPr>
      <w:r>
        <w:t>On</w:t>
      </w:r>
      <w:r w:rsidR="00EB0F68" w:rsidRPr="00970A38">
        <w:t xml:space="preserve"> passe par une phase merge entre </w:t>
      </w:r>
      <w:r>
        <w:t xml:space="preserve">le </w:t>
      </w:r>
      <w:r w:rsidR="00EB0F68" w:rsidRPr="00970A38">
        <w:t>spé</w:t>
      </w:r>
      <w:r>
        <w:t>cifique</w:t>
      </w:r>
      <w:r w:rsidR="00EB0F68" w:rsidRPr="00970A38">
        <w:t xml:space="preserve"> client et patch</w:t>
      </w:r>
      <w:r>
        <w:t xml:space="preserve"> évolutif</w:t>
      </w:r>
      <w:r w:rsidR="00EB0F68" w:rsidRPr="00970A38">
        <w:t xml:space="preserve"> </w:t>
      </w:r>
      <w:r>
        <w:t xml:space="preserve">où on va lister tous les éléments impactés par la mise à jour. Cette liste d’éléments sera retirée du HF afin d’éviter toute régression dans le spécifique client. </w:t>
      </w:r>
    </w:p>
    <w:p w14:paraId="57CA1EDF" w14:textId="271F0FF2" w:rsidR="007D48A3" w:rsidRPr="00970A38" w:rsidRDefault="007D48A3" w:rsidP="007D48A3">
      <w:pPr>
        <w:pStyle w:val="Corpsdetexte"/>
      </w:pPr>
      <w:r>
        <w:lastRenderedPageBreak/>
        <w:t>Ensuite nous passons par</w:t>
      </w:r>
      <w:r w:rsidR="00EB0F68" w:rsidRPr="00970A38">
        <w:t xml:space="preserve"> une première étape de qualité</w:t>
      </w:r>
      <w:r>
        <w:t> : on installe</w:t>
      </w:r>
      <w:r w:rsidRPr="00970A38">
        <w:t xml:space="preserve"> sur les environnements clients</w:t>
      </w:r>
      <w:r>
        <w:t>,</w:t>
      </w:r>
      <w:r w:rsidRPr="00970A38">
        <w:t xml:space="preserve"> les mises à jours logiciel (délivrées par l’éditeur du progiciel</w:t>
      </w:r>
      <w:r>
        <w:t xml:space="preserve"> et corrigées par nos soins si besoin)</w:t>
      </w:r>
      <w:r w:rsidRPr="00970A38">
        <w:t>. Tout en nous assurant que les règles de calcul de paie spécifiques à chaque client soient conservées et fonctionnent toujours par le biais de TNR (Test de Non Régression) exécutés sur des environnements spécifiques qui leur sont dédiés.</w:t>
      </w:r>
    </w:p>
    <w:p w14:paraId="11C3C552" w14:textId="0A64CAF0" w:rsidR="007D48A3" w:rsidRDefault="007D48A3" w:rsidP="00B10C2E">
      <w:pPr>
        <w:pStyle w:val="Corpsdetexte"/>
      </w:pPr>
      <w:r>
        <w:t xml:space="preserve">Tests qui seront complétés par la DSI cliente avant l’installation sur son environnement de production. </w:t>
      </w:r>
    </w:p>
    <w:p w14:paraId="26205A2E" w14:textId="77777777" w:rsidR="00440F54" w:rsidRDefault="007D6A01" w:rsidP="00440F54">
      <w:pPr>
        <w:pStyle w:val="Corpsdetexte"/>
      </w:pPr>
      <w:r>
        <w:t>Pour cela, deux environnements sont utilisés en parallèle (copies de prod)</w:t>
      </w:r>
    </w:p>
    <w:p w14:paraId="42305F04" w14:textId="77777777" w:rsidR="007D6A01" w:rsidRDefault="007D6A01" w:rsidP="00440F54">
      <w:pPr>
        <w:pStyle w:val="Corpsdetexte"/>
      </w:pPr>
    </w:p>
    <w:p w14:paraId="54BA0128" w14:textId="34AD9E90" w:rsidR="00EB0F68" w:rsidRDefault="00EB0F68" w:rsidP="00D6526C">
      <w:pPr>
        <w:pStyle w:val="Listepuces"/>
      </w:pPr>
      <w:r>
        <w:t>Pour les évolutions spécifiques aux besoins client</w:t>
      </w:r>
      <w:r w:rsidR="00D6526C">
        <w:t> :</w:t>
      </w:r>
    </w:p>
    <w:p w14:paraId="195DBB68" w14:textId="50A20706" w:rsidR="00D6526C" w:rsidRDefault="00D6526C" w:rsidP="00440F54">
      <w:pPr>
        <w:pStyle w:val="Corpsdetexte"/>
      </w:pPr>
      <w:r>
        <w:t>Ici, il s’agit de répondre à un besoin spécifié par le client. Il peut s’agir d’une nouvelle rubrique de paie spécifique à son organisation ou d’un nouveau module qui s’intégrerais dans le progiciel par exemple. Dans tous les cas nos tâche</w:t>
      </w:r>
      <w:r w:rsidR="003B4193">
        <w:t>s</w:t>
      </w:r>
      <w:r>
        <w:t xml:space="preserve"> sont :</w:t>
      </w:r>
    </w:p>
    <w:p w14:paraId="47801D0F" w14:textId="33BB0960" w:rsidR="00D6526C" w:rsidRDefault="00EB0F68" w:rsidP="00FC658B">
      <w:pPr>
        <w:pStyle w:val="Corpsdetexte"/>
        <w:numPr>
          <w:ilvl w:val="0"/>
          <w:numId w:val="34"/>
        </w:numPr>
      </w:pPr>
      <w:r>
        <w:t>Spécif</w:t>
      </w:r>
      <w:r w:rsidR="00D6526C">
        <w:t>ication fonctionnelle et technique du besoin : nous rédigeons une fiche de spécifications fonctionnelles générales et détaillées en accord avec le cahier des charges rédigé avec le client.</w:t>
      </w:r>
    </w:p>
    <w:p w14:paraId="7ECB3A2A" w14:textId="6192B3E6" w:rsidR="00EB0F68" w:rsidRDefault="003B4193" w:rsidP="00FC658B">
      <w:pPr>
        <w:pStyle w:val="Corpsdetexte"/>
        <w:numPr>
          <w:ilvl w:val="0"/>
          <w:numId w:val="34"/>
        </w:numPr>
      </w:pPr>
      <w:r>
        <w:t>Conseiller</w:t>
      </w:r>
      <w:r w:rsidR="00D6526C">
        <w:t xml:space="preserve"> le client sur les différentes possibilités de faire pour réaliser son besoin en étant transparent sur les différences de coût et de complexité de mise en œuvre.</w:t>
      </w:r>
    </w:p>
    <w:p w14:paraId="450E1B66" w14:textId="22D11FF0" w:rsidR="00D6526C" w:rsidRDefault="003B4193" w:rsidP="00FC658B">
      <w:pPr>
        <w:pStyle w:val="Corpsdetexte"/>
        <w:numPr>
          <w:ilvl w:val="0"/>
          <w:numId w:val="34"/>
        </w:numPr>
      </w:pPr>
      <w:r>
        <w:t>Suite à la validation des spécifications détaillées de l’évolution et le devis de réalisation qui en découle par le client. Nous réalisons le développement des évolutions. Puis nous réalisons les tests unitaires/d’intégration des rubriques crées et les tests d’installations.</w:t>
      </w:r>
    </w:p>
    <w:p w14:paraId="4BC306B0" w14:textId="7187B387" w:rsidR="003B4193" w:rsidRDefault="003B4193" w:rsidP="00FC658B">
      <w:pPr>
        <w:pStyle w:val="Corpsdetexte"/>
        <w:numPr>
          <w:ilvl w:val="0"/>
          <w:numId w:val="34"/>
        </w:numPr>
      </w:pPr>
      <w:r>
        <w:t xml:space="preserve">Nous livrons l’évolution au client sous la forme d’un package d’installation accompagné de sa fiche TU et de livraison. Des instructions supplémentaires en cas de manipulation particulière à réaliser lors de l’installation peuvent être ajoutées. </w:t>
      </w:r>
    </w:p>
    <w:p w14:paraId="558346E8" w14:textId="0F4E0E05" w:rsidR="00EB0F68" w:rsidRDefault="003B4193" w:rsidP="00FC658B">
      <w:pPr>
        <w:pStyle w:val="Corpsdetexte"/>
        <w:numPr>
          <w:ilvl w:val="0"/>
          <w:numId w:val="34"/>
        </w:numPr>
      </w:pPr>
      <w:r>
        <w:t>Une fois la livraison disponible dans leur dossier de livraison, le client réalise la recette de l’évolution et ses tests d’intégration. En cas de recette validée, il installe le package sur son environnement de production.</w:t>
      </w:r>
    </w:p>
    <w:p w14:paraId="563E4B2C" w14:textId="77777777" w:rsidR="00EB0F68" w:rsidRDefault="00EB0F68" w:rsidP="00440F54">
      <w:pPr>
        <w:pStyle w:val="Corpsdetexte"/>
      </w:pPr>
    </w:p>
    <w:p w14:paraId="2ED6C5A8" w14:textId="77777777" w:rsidR="0001433C" w:rsidRDefault="0001433C" w:rsidP="009725D7">
      <w:pPr>
        <w:pStyle w:val="Titre5"/>
      </w:pPr>
      <w:bookmarkStart w:id="53" w:name="_Toc55141169"/>
      <w:r>
        <w:t>La Caisse de retraite</w:t>
      </w:r>
      <w:r w:rsidR="00BE3C4E">
        <w:t xml:space="preserve"> (</w:t>
      </w:r>
      <w:r w:rsidR="00BE3C4E" w:rsidRPr="00FB44B0">
        <w:t>CDR</w:t>
      </w:r>
      <w:r w:rsidR="00BE3C4E">
        <w:t>)</w:t>
      </w:r>
      <w:r>
        <w:t> :</w:t>
      </w:r>
      <w:bookmarkEnd w:id="53"/>
    </w:p>
    <w:p w14:paraId="00697C60" w14:textId="77777777" w:rsidR="00184E3F" w:rsidRDefault="00AF2750" w:rsidP="00AF2750">
      <w:pPr>
        <w:pStyle w:val="Corpsdetexte"/>
      </w:pPr>
      <w:r>
        <w:t xml:space="preserve">C’est une caisse de retraite nationale gérant </w:t>
      </w:r>
      <w:r w:rsidR="00C9391C">
        <w:t>un calcul de 3.5M pension</w:t>
      </w:r>
      <w:r w:rsidR="00AA1F66">
        <w:t>s</w:t>
      </w:r>
      <w:r w:rsidR="00C9391C">
        <w:t xml:space="preserve"> (subdivisés en plusieurs fonds de retraite) par mois</w:t>
      </w:r>
      <w:r w:rsidR="00D82CB0">
        <w:t>.</w:t>
      </w:r>
      <w:r w:rsidR="007D6A01">
        <w:t xml:space="preserve"> </w:t>
      </w:r>
    </w:p>
    <w:p w14:paraId="69D52725" w14:textId="37358401" w:rsidR="007D6A01" w:rsidRDefault="007D6A01" w:rsidP="007D6A01">
      <w:pPr>
        <w:pStyle w:val="Corpsdetexte"/>
      </w:pPr>
      <w:r>
        <w:t>Pour effectuer le paiement de ces pension</w:t>
      </w:r>
      <w:r w:rsidR="00C9391C">
        <w:t>s</w:t>
      </w:r>
      <w:r>
        <w:t>, le logiciel People</w:t>
      </w:r>
      <w:r w:rsidR="003B4193">
        <w:t>N</w:t>
      </w:r>
      <w:r>
        <w:t xml:space="preserve">et est utilisé. </w:t>
      </w:r>
    </w:p>
    <w:p w14:paraId="5EDA0BED" w14:textId="77777777" w:rsidR="003B4193" w:rsidRDefault="00FB3BFC" w:rsidP="007D6A01">
      <w:pPr>
        <w:pStyle w:val="Corpsdetexte"/>
      </w:pPr>
      <w:r>
        <w:lastRenderedPageBreak/>
        <w:t xml:space="preserve">Une TMA est réalisée par l’équipe CGI pour le compte de la CDR à l’identique de celle de la paie française, à l’exception du domaine fonctionnel radicalement différent. </w:t>
      </w:r>
    </w:p>
    <w:p w14:paraId="19FA28FC" w14:textId="77777777" w:rsidR="003B4193" w:rsidRDefault="00FB3BFC" w:rsidP="007D6A01">
      <w:pPr>
        <w:pStyle w:val="Corpsdetexte"/>
      </w:pPr>
      <w:r>
        <w:t xml:space="preserve">Ceci se matérialise par un socle logiciel commun, mais une refonte intégrale de l’organisation des données, des règles de paie, et des flux inter-applications. </w:t>
      </w:r>
    </w:p>
    <w:p w14:paraId="314BA018" w14:textId="65236582" w:rsidR="00FB3BFC" w:rsidRDefault="00FB3BFC" w:rsidP="007D6A01">
      <w:pPr>
        <w:pStyle w:val="Corpsdetexte"/>
      </w:pPr>
      <w:r>
        <w:t>Cette refonte radicale été réalisé en 2009 par les équipes de CGI</w:t>
      </w:r>
      <w:r w:rsidR="0024179F">
        <w:t>.</w:t>
      </w:r>
    </w:p>
    <w:p w14:paraId="3D497EED" w14:textId="514E2679" w:rsidR="00DB614A" w:rsidRDefault="00D82CB0" w:rsidP="00AF2750">
      <w:pPr>
        <w:pStyle w:val="Corpsdetexte"/>
      </w:pPr>
      <w:r>
        <w:t>T</w:t>
      </w:r>
      <w:r w:rsidR="00DB614A">
        <w:t>ous ces fonds ont des règles de calcul en commun mais également leurs spécificités, d’où l’emploi de PeopleNet permettant la surcharge des règles de calcul communes</w:t>
      </w:r>
      <w:r>
        <w:t xml:space="preserve"> pour les spécifier</w:t>
      </w:r>
      <w:r w:rsidR="00DB614A">
        <w:t xml:space="preserve"> à chacun des fonds.</w:t>
      </w:r>
    </w:p>
    <w:p w14:paraId="47972B81" w14:textId="77777777" w:rsidR="009A4BEC" w:rsidRDefault="00076EF3" w:rsidP="00076EF3">
      <w:pPr>
        <w:pStyle w:val="Corpsdetexte"/>
      </w:pPr>
      <w:r w:rsidRPr="00BE3C4E">
        <w:t xml:space="preserve">Nos interlocuteurs </w:t>
      </w:r>
      <w:r w:rsidR="00D82CB0">
        <w:t>se</w:t>
      </w:r>
      <w:r w:rsidRPr="00BE3C4E">
        <w:t xml:space="preserve"> divisent en deux partie</w:t>
      </w:r>
      <w:r w:rsidR="00D82CB0">
        <w:t>,</w:t>
      </w:r>
      <w:r w:rsidRPr="00BE3C4E">
        <w:t xml:space="preserve"> la</w:t>
      </w:r>
      <w:r w:rsidR="009A4BEC" w:rsidRPr="00BE3C4E">
        <w:t xml:space="preserve"> MOA et la MOE </w:t>
      </w:r>
      <w:r w:rsidR="00D82CB0">
        <w:t>ayant des responsabilités réparties comme suit</w:t>
      </w:r>
      <w:r w:rsidR="009A4BEC" w:rsidRPr="00BE3C4E">
        <w:t xml:space="preserve">: </w:t>
      </w:r>
    </w:p>
    <w:p w14:paraId="0D6CD2CD" w14:textId="77777777" w:rsidR="00DB614A" w:rsidRPr="00BE3C4E" w:rsidRDefault="00DB614A" w:rsidP="00076EF3">
      <w:pPr>
        <w:pStyle w:val="Corpsdetexte"/>
      </w:pPr>
    </w:p>
    <w:p w14:paraId="22DFBB45" w14:textId="77777777" w:rsidR="001466C4" w:rsidRDefault="00BE3C4E" w:rsidP="001466C4">
      <w:pPr>
        <w:pStyle w:val="Corpsdetexte"/>
        <w:keepNext/>
      </w:pPr>
      <w:r w:rsidRPr="00BE3C4E">
        <w:rPr>
          <w:noProof/>
          <w:lang w:val="fr-FR" w:eastAsia="fr-FR"/>
        </w:rPr>
        <w:drawing>
          <wp:inline distT="0" distB="0" distL="0" distR="0" wp14:anchorId="7F897DE2" wp14:editId="58AF38D7">
            <wp:extent cx="6153150" cy="2966720"/>
            <wp:effectExtent l="0" t="0" r="0" b="508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53150" cy="2966720"/>
                    </a:xfrm>
                    <a:prstGeom prst="rect">
                      <a:avLst/>
                    </a:prstGeom>
                  </pic:spPr>
                </pic:pic>
              </a:graphicData>
            </a:graphic>
          </wp:inline>
        </w:drawing>
      </w:r>
    </w:p>
    <w:p w14:paraId="7C2013C4" w14:textId="3C087208" w:rsidR="001466C4" w:rsidRDefault="001466C4" w:rsidP="001466C4">
      <w:pPr>
        <w:pStyle w:val="Lgende"/>
        <w:jc w:val="center"/>
      </w:pPr>
      <w:r>
        <w:t xml:space="preserve">Figure </w:t>
      </w:r>
      <w:fldSimple w:instr=" SEQ Figure \* ARABIC ">
        <w:r w:rsidR="009C18C1">
          <w:rPr>
            <w:noProof/>
          </w:rPr>
          <w:t>15</w:t>
        </w:r>
      </w:fldSimple>
      <w:r>
        <w:t>: Nos interlocuteurs à la caisse de retraite</w:t>
      </w:r>
    </w:p>
    <w:p w14:paraId="75A32DE7" w14:textId="77777777" w:rsidR="001466C4" w:rsidRPr="001466C4" w:rsidRDefault="001466C4" w:rsidP="001466C4"/>
    <w:p w14:paraId="1024DFBF" w14:textId="77777777" w:rsidR="001466C4" w:rsidRDefault="001466C4" w:rsidP="00076EF3">
      <w:pPr>
        <w:pStyle w:val="Corpsdetexte"/>
      </w:pPr>
    </w:p>
    <w:p w14:paraId="59D8A563" w14:textId="77777777" w:rsidR="003B4193" w:rsidRDefault="00162439" w:rsidP="00076EF3">
      <w:pPr>
        <w:pStyle w:val="Corpsdetexte"/>
      </w:pPr>
      <w:r>
        <w:t xml:space="preserve">Le projet est aujourd’hui dans </w:t>
      </w:r>
      <w:r w:rsidR="00C418DD">
        <w:t>sa</w:t>
      </w:r>
      <w:r>
        <w:t xml:space="preserve"> phase de maintien applicatif.</w:t>
      </w:r>
    </w:p>
    <w:p w14:paraId="71A85A5B" w14:textId="394A5865" w:rsidR="001466C4" w:rsidRDefault="00162439" w:rsidP="00076EF3">
      <w:pPr>
        <w:pStyle w:val="Corpsdetexte"/>
      </w:pPr>
      <w:r>
        <w:t>C’est pou</w:t>
      </w:r>
      <w:r w:rsidR="00C418DD">
        <w:t>r cela qu’en</w:t>
      </w:r>
      <w:r w:rsidR="00DB614A">
        <w:t xml:space="preserve"> tant que centre d’expertise Meta4 PeopleNet, notre</w:t>
      </w:r>
      <w:r w:rsidR="00E4627A">
        <w:t xml:space="preserve"> rôle est </w:t>
      </w:r>
      <w:r w:rsidR="00DB614A">
        <w:t>d’assurer le</w:t>
      </w:r>
      <w:r w:rsidR="00E4627A">
        <w:t xml:space="preserve"> MCO du moteur de calcul </w:t>
      </w:r>
      <w:r w:rsidR="00DE330E">
        <w:t xml:space="preserve">OC1 </w:t>
      </w:r>
      <w:r w:rsidR="00184E3F">
        <w:t>qui tiens un rôle central dans le SI de la CDR :</w:t>
      </w:r>
    </w:p>
    <w:p w14:paraId="629F4932" w14:textId="77777777" w:rsidR="009A4BEC" w:rsidRDefault="001466C4" w:rsidP="009A4BEC">
      <w:pPr>
        <w:pStyle w:val="Corpsdetexte"/>
        <w:keepNext/>
      </w:pPr>
      <w:r>
        <w:rPr>
          <w:noProof/>
          <w:lang w:val="fr-FR" w:eastAsia="fr-FR"/>
        </w:rPr>
        <w:lastRenderedPageBreak/>
        <w:drawing>
          <wp:inline distT="0" distB="0" distL="0" distR="0" wp14:anchorId="5524861E" wp14:editId="753A09F5">
            <wp:extent cx="6191250" cy="347472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91250" cy="3474720"/>
                    </a:xfrm>
                    <a:prstGeom prst="rect">
                      <a:avLst/>
                    </a:prstGeom>
                  </pic:spPr>
                </pic:pic>
              </a:graphicData>
            </a:graphic>
          </wp:inline>
        </w:drawing>
      </w:r>
    </w:p>
    <w:p w14:paraId="13C7F1FC" w14:textId="633A8CAB" w:rsidR="00E4627A" w:rsidRDefault="009A4BEC" w:rsidP="009A4BEC">
      <w:pPr>
        <w:pStyle w:val="Lgende"/>
        <w:jc w:val="center"/>
        <w:rPr>
          <w:noProof/>
        </w:rPr>
      </w:pPr>
      <w:r>
        <w:t xml:space="preserve">Figure </w:t>
      </w:r>
      <w:fldSimple w:instr=" SEQ Figure \* ARABIC ">
        <w:r w:rsidR="009C18C1">
          <w:rPr>
            <w:noProof/>
          </w:rPr>
          <w:t>16</w:t>
        </w:r>
      </w:fldSimple>
      <w:r>
        <w:t xml:space="preserve"> : </w:t>
      </w:r>
      <w:r w:rsidR="00AF2750">
        <w:t>Architecture</w:t>
      </w:r>
      <w:r>
        <w:rPr>
          <w:noProof/>
        </w:rPr>
        <w:t xml:space="preserve"> du SI de la Caisse de retraite </w:t>
      </w:r>
      <w:r w:rsidR="001466C4">
        <w:rPr>
          <w:noProof/>
        </w:rPr>
        <w:t>– PeopleNet est ici représenté par OC1</w:t>
      </w:r>
      <w:r>
        <w:rPr>
          <w:noProof/>
        </w:rPr>
        <w:t xml:space="preserve"> </w:t>
      </w:r>
    </w:p>
    <w:p w14:paraId="789B1CD2" w14:textId="77777777" w:rsidR="00184E3F" w:rsidRDefault="00184E3F" w:rsidP="001466C4">
      <w:pPr>
        <w:pStyle w:val="Corpsdetexte"/>
      </w:pPr>
    </w:p>
    <w:p w14:paraId="71ADA10B" w14:textId="77777777" w:rsidR="00582E8E" w:rsidRDefault="00582E8E" w:rsidP="001466C4">
      <w:pPr>
        <w:pStyle w:val="Corpsdetexte"/>
      </w:pPr>
      <w:r>
        <w:t xml:space="preserve">Nous sommes </w:t>
      </w:r>
      <w:r w:rsidR="00C418DD">
        <w:t xml:space="preserve">donc </w:t>
      </w:r>
      <w:r>
        <w:t>sollicités via des tickets de remontés d’anomalies</w:t>
      </w:r>
      <w:r w:rsidR="00C418DD">
        <w:t xml:space="preserve"> et de bugs</w:t>
      </w:r>
      <w:r>
        <w:t xml:space="preserve"> rapporté</w:t>
      </w:r>
      <w:r w:rsidR="00C418DD">
        <w:t>s</w:t>
      </w:r>
      <w:r>
        <w:t xml:space="preserve"> par les utilisateurs finaux par le biais </w:t>
      </w:r>
      <w:r w:rsidR="00720975">
        <w:t>de la DEI.</w:t>
      </w:r>
    </w:p>
    <w:p w14:paraId="2D080D78" w14:textId="40732849" w:rsidR="001466C4" w:rsidRDefault="009E69F1" w:rsidP="001466C4">
      <w:pPr>
        <w:pStyle w:val="Corpsdetexte"/>
        <w:rPr>
          <w:b/>
        </w:rPr>
      </w:pPr>
      <w:r>
        <w:t>Au mois de Juin, CDR nous a confié un nouveau projet</w:t>
      </w:r>
      <w:r w:rsidR="00C418DD">
        <w:t xml:space="preserve"> d’ampleur</w:t>
      </w:r>
      <w:r>
        <w:t>, celui d’intégrer dans</w:t>
      </w:r>
      <w:r w:rsidR="00C418DD">
        <w:t xml:space="preserve"> pour le périmètre </w:t>
      </w:r>
      <w:r w:rsidR="003B4193">
        <w:t>PeopleNet</w:t>
      </w:r>
      <w:r>
        <w:t xml:space="preserve">, un nouveau </w:t>
      </w:r>
      <w:r w:rsidR="00C418DD">
        <w:t xml:space="preserve">gros </w:t>
      </w:r>
      <w:r>
        <w:t>fond de pension</w:t>
      </w:r>
      <w:r w:rsidR="003B4193">
        <w:t xml:space="preserve"> possédant ses propres règles de calcul et</w:t>
      </w:r>
      <w:r>
        <w:t xml:space="preserve"> qui concernera une volu</w:t>
      </w:r>
      <w:r w:rsidR="00CE0181">
        <w:t>métrie de plu</w:t>
      </w:r>
      <w:r>
        <w:t>s d</w:t>
      </w:r>
      <w:r w:rsidR="0024179F">
        <w:t>e 3</w:t>
      </w:r>
      <w:r w:rsidR="003B4193">
        <w:t>,5</w:t>
      </w:r>
      <w:r>
        <w:t xml:space="preserve"> million de pensionné</w:t>
      </w:r>
      <w:r w:rsidR="00582E8E">
        <w:t>s</w:t>
      </w:r>
      <w:r w:rsidR="00CE0181">
        <w:t xml:space="preserve"> : Le </w:t>
      </w:r>
      <w:r w:rsidR="00CE0181">
        <w:rPr>
          <w:b/>
        </w:rPr>
        <w:t>projet SRE.</w:t>
      </w:r>
    </w:p>
    <w:p w14:paraId="28F992C8" w14:textId="77777777" w:rsidR="00FB44B0" w:rsidRPr="00CE0181" w:rsidRDefault="00FB44B0" w:rsidP="001466C4">
      <w:pPr>
        <w:pStyle w:val="Corpsdetexte"/>
        <w:rPr>
          <w:b/>
        </w:rPr>
      </w:pPr>
    </w:p>
    <w:p w14:paraId="0980C280" w14:textId="77777777" w:rsidR="007A6EBC" w:rsidRDefault="007A6EBC" w:rsidP="005B23B1">
      <w:pPr>
        <w:pStyle w:val="Titre3"/>
      </w:pPr>
      <w:bookmarkStart w:id="54" w:name="_Toc55141170"/>
      <w:bookmarkStart w:id="55" w:name="_Toc56177350"/>
      <w:r>
        <w:t>L’équipe du projet</w:t>
      </w:r>
      <w:bookmarkEnd w:id="54"/>
      <w:bookmarkEnd w:id="55"/>
    </w:p>
    <w:p w14:paraId="2BB252B0" w14:textId="77777777" w:rsidR="007A6EBC" w:rsidRPr="006324A2" w:rsidRDefault="007A6EBC" w:rsidP="007A6EBC">
      <w:pPr>
        <w:pStyle w:val="Corpsdetexte"/>
      </w:pPr>
    </w:p>
    <w:p w14:paraId="6781EAA4" w14:textId="77777777" w:rsidR="003B4193" w:rsidRDefault="007A6EBC" w:rsidP="007A6EBC">
      <w:pPr>
        <w:pStyle w:val="Corpsdetexte"/>
      </w:pPr>
      <w:r>
        <w:t>L’équipe que j’ai intégré est composée de 4 ingénieurs en technique de l’information intégralement dédiés à la maintenance et l’évolution du progiciel ainsi qu’à l’assistance technique des utilisateurs finaux.</w:t>
      </w:r>
    </w:p>
    <w:p w14:paraId="38B30318" w14:textId="77777777" w:rsidR="003B4193" w:rsidRDefault="007A6EBC" w:rsidP="007A6EBC">
      <w:pPr>
        <w:pStyle w:val="Corpsdetexte"/>
      </w:pPr>
      <w:r>
        <w:t>Le plus ancien expert</w:t>
      </w:r>
      <w:r w:rsidR="003B4193">
        <w:t xml:space="preserve"> présent sur le projet</w:t>
      </w:r>
      <w:r>
        <w:t>, Jean-Philippe Roy est le principal sachant de l’équipe. Il travaille sur le progiciel au sein du projet Meta4 depuis 12 ans et a donc accumulé de grandes compétences autant sur le plan fonctionnel que sur le plan technique.</w:t>
      </w:r>
    </w:p>
    <w:p w14:paraId="731AE787" w14:textId="20B8F095" w:rsidR="007A6EBC" w:rsidRDefault="007A6EBC" w:rsidP="007A6EBC">
      <w:pPr>
        <w:pStyle w:val="Corpsdetexte"/>
      </w:pPr>
      <w:r>
        <w:t>Il a malheureusement quitté l’équipe au mois de septembre</w:t>
      </w:r>
      <w:r w:rsidR="003B4193">
        <w:t xml:space="preserve"> pour aller chez le client CDR</w:t>
      </w:r>
      <w:r>
        <w:t xml:space="preserve">. </w:t>
      </w:r>
    </w:p>
    <w:p w14:paraId="6A310BB8" w14:textId="77777777" w:rsidR="007A6EBC" w:rsidRDefault="007A6EBC" w:rsidP="007A6EBC">
      <w:pPr>
        <w:pStyle w:val="Corpsdetexte"/>
      </w:pPr>
      <w:r>
        <w:t xml:space="preserve">Les autres membres de l’équipe, Arthur Aberkane mon tuteur sur le projet, Maxime Morillon et Etienne Fremaux ont tous été formés par Jean-Philippe et assureront la pérennité de la connaissance au sein du projet. </w:t>
      </w:r>
    </w:p>
    <w:p w14:paraId="769B7E69" w14:textId="77777777" w:rsidR="007A6EBC" w:rsidRDefault="007A6EBC" w:rsidP="007A6EBC">
      <w:pPr>
        <w:pStyle w:val="Corpsdetexte"/>
      </w:pPr>
      <w:r>
        <w:lastRenderedPageBreak/>
        <w:t xml:space="preserve">Un 6ème membre, Eric Lopez, nous a rejoint en Juillet. Ce membre possède une forte expérience des projets d’intégration et d’organisation de production. </w:t>
      </w:r>
    </w:p>
    <w:p w14:paraId="464D89EA" w14:textId="77777777" w:rsidR="007A6EBC" w:rsidRDefault="007A6EBC" w:rsidP="007A6EBC">
      <w:pPr>
        <w:pStyle w:val="Corpsdetexte"/>
      </w:pPr>
    </w:p>
    <w:p w14:paraId="27B0B4F2" w14:textId="77777777" w:rsidR="007A6EBC" w:rsidRDefault="007A6EBC" w:rsidP="007A6EBC">
      <w:pPr>
        <w:pStyle w:val="Corpsdetexte"/>
      </w:pPr>
      <w:r>
        <w:t>L’équipe fonctionne en autonomie vis-à-vis de CGI Bordeaux-LBP, une réunion hebdomadaire est organisée avec le DP (Directeur de Projets) afin de pouvoir lui remonter l’état de santé du projet, les points critiques à traiter ou divers sujets (contractuels avec les clients, et autres sujets nécessitant une intervention non opérationnelle).</w:t>
      </w:r>
    </w:p>
    <w:p w14:paraId="411A60B6" w14:textId="77777777" w:rsidR="007A6EBC" w:rsidRDefault="007A6EBC" w:rsidP="007A6EBC">
      <w:pPr>
        <w:pStyle w:val="Corpsdetexte"/>
      </w:pPr>
      <w:r>
        <w:t xml:space="preserve">Du fait du nombre réduit d’intervenants dans le projet, chaque membre assume différents rôles qui seraient, sur d’autre projets, répartis entre différents collaborateurs. </w:t>
      </w:r>
    </w:p>
    <w:p w14:paraId="2BFCF3D2" w14:textId="77777777" w:rsidR="007A6EBC" w:rsidRDefault="007A6EBC" w:rsidP="007A6EBC">
      <w:pPr>
        <w:pStyle w:val="Corpsdetexte"/>
      </w:pPr>
      <w:r>
        <w:t>Chaque membre est donc polyvalent dans son travail, tant sur la communication avec le client, que sur le support client, l’analyse, la conception de solution, la réalisation ou bien les tests.</w:t>
      </w:r>
    </w:p>
    <w:p w14:paraId="222280A1" w14:textId="77777777" w:rsidR="00AF2750" w:rsidRDefault="00AF2750" w:rsidP="003C1EBA">
      <w:pPr>
        <w:pStyle w:val="Corpsdetexte"/>
      </w:pPr>
    </w:p>
    <w:p w14:paraId="20AD62F4" w14:textId="77777777" w:rsidR="00AF2750" w:rsidRDefault="00AF2750" w:rsidP="003C1EBA">
      <w:pPr>
        <w:pStyle w:val="Corpsdetexte"/>
      </w:pPr>
    </w:p>
    <w:p w14:paraId="36B9E28A" w14:textId="77777777" w:rsidR="00C844CB" w:rsidRDefault="00C844CB" w:rsidP="005B23B1">
      <w:pPr>
        <w:pStyle w:val="Titre3"/>
      </w:pPr>
      <w:bookmarkStart w:id="56" w:name="_Toc55141171"/>
      <w:bookmarkStart w:id="57" w:name="_Toc56177351"/>
      <w:r>
        <w:t>Ma place au sein du projet</w:t>
      </w:r>
      <w:bookmarkEnd w:id="56"/>
      <w:bookmarkEnd w:id="57"/>
    </w:p>
    <w:p w14:paraId="14348EF1" w14:textId="77777777" w:rsidR="00C844CB" w:rsidRDefault="00C844CB" w:rsidP="00C844CB">
      <w:pPr>
        <w:pStyle w:val="Corpsdetexte"/>
      </w:pPr>
    </w:p>
    <w:p w14:paraId="3F5C7FFA" w14:textId="77777777" w:rsidR="00FB44B0" w:rsidRDefault="00C844CB" w:rsidP="00C844CB">
      <w:pPr>
        <w:pStyle w:val="Corpsdetexte"/>
      </w:pPr>
      <w:r>
        <w:t xml:space="preserve">J’ai </w:t>
      </w:r>
      <w:r w:rsidR="00C17534">
        <w:t>intégré</w:t>
      </w:r>
      <w:r w:rsidR="00CB0F8C">
        <w:t xml:space="preserve"> le projet TMA Meta4 en Janvier, en tant qu’analyste développeur avec comme objectif de devenir expert</w:t>
      </w:r>
      <w:r w:rsidR="0056475D">
        <w:t xml:space="preserve"> technique</w:t>
      </w:r>
      <w:r w:rsidR="00CB0F8C">
        <w:t xml:space="preserve"> PeopleNet comme le sont pre</w:t>
      </w:r>
      <w:r w:rsidR="0056475D">
        <w:t xml:space="preserve">sque tous les membres du projet. </w:t>
      </w:r>
    </w:p>
    <w:p w14:paraId="5AA67E26" w14:textId="77777777" w:rsidR="00C17534" w:rsidRDefault="0056475D" w:rsidP="00C844CB">
      <w:pPr>
        <w:pStyle w:val="Corpsdetexte"/>
      </w:pPr>
      <w:r>
        <w:t>J</w:t>
      </w:r>
      <w:r w:rsidR="00CB0F8C">
        <w:t>’ai donc suivi une formation sur machine virtuelle</w:t>
      </w:r>
      <w:r>
        <w:t xml:space="preserve"> pour découvrir l’interface du progiciel,</w:t>
      </w:r>
      <w:r w:rsidR="00CB0F8C">
        <w:t xml:space="preserve"> puis</w:t>
      </w:r>
      <w:r w:rsidR="00D479B1">
        <w:t xml:space="preserve"> j’ai été affecter en binôme avec deux autres équipiers sur la paie française afin qu’ils me montrent ce qu’on attendait de moi et comment réalisé mes missions</w:t>
      </w:r>
      <w:r w:rsidR="00C17534">
        <w:t xml:space="preserve"> d’assistance utilisateur et de résolution de ticket</w:t>
      </w:r>
      <w:r>
        <w:t>s pour le périmètre de la paie française</w:t>
      </w:r>
      <w:r w:rsidR="00D479B1">
        <w:t xml:space="preserve">. </w:t>
      </w:r>
    </w:p>
    <w:p w14:paraId="404259F6" w14:textId="77777777" w:rsidR="00FB44B0" w:rsidRDefault="00FB44B0" w:rsidP="00C844CB">
      <w:pPr>
        <w:pStyle w:val="Corpsdetexte"/>
      </w:pPr>
      <w:r w:rsidRPr="00FB44B0">
        <w:t>Le chargé de projet a mis en place un plan de communication strict à respecter afin de conserver l’image de marque professionnelle de CGI auprès des clients.</w:t>
      </w:r>
    </w:p>
    <w:p w14:paraId="4C820A42" w14:textId="77777777" w:rsidR="0056475D" w:rsidRDefault="00D479B1" w:rsidP="00C844CB">
      <w:pPr>
        <w:pStyle w:val="Corpsdetexte"/>
      </w:pPr>
      <w:r>
        <w:t>Puis</w:t>
      </w:r>
      <w:r w:rsidR="00C17534">
        <w:t>,</w:t>
      </w:r>
      <w:r>
        <w:t xml:space="preserve"> la période de confinement liée à la crise sanitaire ayant entrainé une baisse de charge, j’ai été mis en activité partielle.</w:t>
      </w:r>
    </w:p>
    <w:p w14:paraId="33D0624A" w14:textId="77777777" w:rsidR="00162439" w:rsidRDefault="00D479B1" w:rsidP="00C844CB">
      <w:pPr>
        <w:pStyle w:val="Corpsdetexte"/>
      </w:pPr>
      <w:r>
        <w:t>A mon retour</w:t>
      </w:r>
      <w:r w:rsidR="00C17534">
        <w:t>,</w:t>
      </w:r>
      <w:r>
        <w:t xml:space="preserve"> 2 mois plus tard</w:t>
      </w:r>
      <w:r w:rsidR="0056475D">
        <w:t>,</w:t>
      </w:r>
      <w:r>
        <w:t xml:space="preserve"> on m’a affecté </w:t>
      </w:r>
      <w:r w:rsidR="0056475D">
        <w:t xml:space="preserve">en auto-formation </w:t>
      </w:r>
      <w:r>
        <w:t xml:space="preserve">au </w:t>
      </w:r>
      <w:r w:rsidR="0056475D">
        <w:t>périmètre de la</w:t>
      </w:r>
      <w:r>
        <w:t xml:space="preserve"> caisse de retraite afin de me rendre </w:t>
      </w:r>
      <w:r w:rsidR="00C17534">
        <w:t>opérationnel</w:t>
      </w:r>
      <w:r>
        <w:t xml:space="preserve"> sur leur </w:t>
      </w:r>
      <w:r w:rsidR="00C17534">
        <w:t>architecture</w:t>
      </w:r>
      <w:r>
        <w:t xml:space="preserve"> PeopleNet</w:t>
      </w:r>
      <w:r w:rsidR="0056475D">
        <w:t>.</w:t>
      </w:r>
      <w:r>
        <w:t xml:space="preserve"> </w:t>
      </w:r>
      <w:r w:rsidR="0056475D">
        <w:t>T</w:t>
      </w:r>
      <w:r>
        <w:t xml:space="preserve">rès différente de celle de la paie française </w:t>
      </w:r>
      <w:r w:rsidR="00123D61">
        <w:t xml:space="preserve">puisqu’elle contient beaucoup plus de traitement hors paie que les autres clients. </w:t>
      </w:r>
    </w:p>
    <w:p w14:paraId="5C578254" w14:textId="77777777" w:rsidR="00CB0F8C" w:rsidRDefault="00123D61" w:rsidP="00C844CB">
      <w:pPr>
        <w:pStyle w:val="Corpsdetexte"/>
      </w:pPr>
      <w:r>
        <w:t xml:space="preserve">Ceci, </w:t>
      </w:r>
      <w:r w:rsidR="00D479B1">
        <w:t>dans l’optique de me faire participer</w:t>
      </w:r>
      <w:r w:rsidR="009846C5">
        <w:t xml:space="preserve"> au développement du projet SRE pour lequel ils m’ont recruté pour les deux prochaines années à minima.</w:t>
      </w:r>
    </w:p>
    <w:p w14:paraId="242FBB5E" w14:textId="77777777" w:rsidR="00C25ADD" w:rsidRDefault="00C25ADD" w:rsidP="00C844CB">
      <w:pPr>
        <w:pStyle w:val="Corpsdetexte"/>
      </w:pPr>
      <w:r>
        <w:t>Comme tous les membres, je réalise toutes les tâches qui incombent à un expert progiciel de la TMA y compris la communication des résultats de mes analyses et mes propositions de solution.</w:t>
      </w:r>
    </w:p>
    <w:p w14:paraId="5633B95F" w14:textId="77777777" w:rsidR="00FB44B0" w:rsidRDefault="00C25ADD" w:rsidP="00FB44B0">
      <w:pPr>
        <w:pStyle w:val="Corpsdetexte"/>
      </w:pPr>
      <w:r>
        <w:lastRenderedPageBreak/>
        <w:t>Cependant, é</w:t>
      </w:r>
      <w:r w:rsidR="00FB44B0" w:rsidRPr="00FB44B0">
        <w:t>tant encore en formation technique</w:t>
      </w:r>
      <w:r w:rsidR="00FB44B0">
        <w:t xml:space="preserve"> et ma connaissance fonctionnelle étant en développement</w:t>
      </w:r>
      <w:r w:rsidR="00FB44B0" w:rsidRPr="00FB44B0">
        <w:t>, toutes mes communications (mail, conclusions d’analyse…) doivent passées par la v</w:t>
      </w:r>
      <w:r w:rsidR="00FB44B0">
        <w:t xml:space="preserve">alidation du chargé de projet. </w:t>
      </w:r>
    </w:p>
    <w:p w14:paraId="195B6282" w14:textId="77777777" w:rsidR="00FB44B0" w:rsidRDefault="00FB44B0" w:rsidP="00FB44B0">
      <w:pPr>
        <w:pStyle w:val="Corpsdetexte"/>
      </w:pPr>
      <w:r>
        <w:t>C’est pour cette polyvalence que j’ai accepté de passer sur ce projet lorsqu’on me l’a proposé après un mois passé sur le projet PENT de LBP, moi qui depuis le début de ma vie professionnelle n’ai eu que des expériences sur des postes polyvalents je me sens à l’aise avec ce besoin et souhaitait pouvoir l’appliquer au domaine du développement informatique afin d’acquérir le plus de compétences possible dans plusieurs spécialités du domaine IT.</w:t>
      </w:r>
    </w:p>
    <w:p w14:paraId="61DEC567" w14:textId="77777777" w:rsidR="00FB44B0" w:rsidRPr="00FB44B0" w:rsidRDefault="00FB44B0" w:rsidP="00C844CB">
      <w:pPr>
        <w:pStyle w:val="Corpsdetexte"/>
      </w:pPr>
    </w:p>
    <w:p w14:paraId="3A47F8C1" w14:textId="77777777" w:rsidR="0098745B" w:rsidRDefault="0098745B" w:rsidP="00C844CB">
      <w:pPr>
        <w:pStyle w:val="Corpsdetexte"/>
      </w:pPr>
    </w:p>
    <w:p w14:paraId="761ED303" w14:textId="77777777" w:rsidR="0045632D" w:rsidRPr="0045632D" w:rsidRDefault="0045632D" w:rsidP="009D77A5">
      <w:pPr>
        <w:pStyle w:val="Corpsdetexte"/>
      </w:pPr>
    </w:p>
    <w:p w14:paraId="1791FE32" w14:textId="77777777" w:rsidR="00D26D52" w:rsidRDefault="00E4627A" w:rsidP="00FB44B0">
      <w:pPr>
        <w:pStyle w:val="Titre1"/>
      </w:pPr>
      <w:bookmarkStart w:id="58" w:name="_Toc55141172"/>
      <w:bookmarkStart w:id="59" w:name="_Toc56177352"/>
      <w:r w:rsidRPr="000D507A">
        <w:t>M</w:t>
      </w:r>
      <w:r w:rsidR="00F732A6" w:rsidRPr="000D507A">
        <w:t>e</w:t>
      </w:r>
      <w:r w:rsidRPr="000D507A">
        <w:t>s missions</w:t>
      </w:r>
      <w:bookmarkEnd w:id="58"/>
      <w:bookmarkEnd w:id="59"/>
    </w:p>
    <w:p w14:paraId="56D1916A" w14:textId="77777777" w:rsidR="008037AA" w:rsidRDefault="008037AA" w:rsidP="008037AA">
      <w:pPr>
        <w:pStyle w:val="Corpsdetexte"/>
      </w:pPr>
    </w:p>
    <w:p w14:paraId="40C473C3" w14:textId="77777777" w:rsidR="001E04CA" w:rsidRDefault="008037AA" w:rsidP="008037AA">
      <w:pPr>
        <w:pStyle w:val="Corpsdetexte"/>
      </w:pPr>
      <w:r>
        <w:t>Au cours de mon alternance j’ai pu mettre en œuvre mes compétences</w:t>
      </w:r>
      <w:r w:rsidR="008A6DA9">
        <w:t xml:space="preserve"> d’analyse, de conception de correctifs et de développements</w:t>
      </w:r>
      <w:r w:rsidR="001E04CA">
        <w:t>, de tests et de livraison respectueuses des normes de qualités et les procédures de communication de l’entreprise.</w:t>
      </w:r>
    </w:p>
    <w:p w14:paraId="4B99DB07" w14:textId="77777777" w:rsidR="009846C5" w:rsidRDefault="009846C5" w:rsidP="008037AA">
      <w:pPr>
        <w:pStyle w:val="Corpsdetexte"/>
      </w:pPr>
    </w:p>
    <w:p w14:paraId="6874778E" w14:textId="7F664082" w:rsidR="008037AA" w:rsidRDefault="009846C5" w:rsidP="008037AA">
      <w:pPr>
        <w:pStyle w:val="Corpsdetexte"/>
      </w:pPr>
      <w:r>
        <w:t xml:space="preserve">Cette mise en œuvre a été réalisée </w:t>
      </w:r>
      <w:r w:rsidR="008037AA">
        <w:t>au cours de missions de plusieurs types</w:t>
      </w:r>
      <w:r w:rsidR="000D7982">
        <w:t xml:space="preserve"> mettant chacune en œuvre les compétences propres à un concepteur développeur</w:t>
      </w:r>
      <w:r w:rsidR="008037AA">
        <w:t> </w:t>
      </w:r>
      <w:r w:rsidR="000D7982">
        <w:t xml:space="preserve">d’application </w:t>
      </w:r>
      <w:r w:rsidR="008037AA">
        <w:t xml:space="preserve">: </w:t>
      </w:r>
    </w:p>
    <w:p w14:paraId="571B5E86" w14:textId="01083DA8" w:rsidR="008A6DA9" w:rsidRDefault="008A6DA9" w:rsidP="000D7982">
      <w:pPr>
        <w:pStyle w:val="Corpsdetexte"/>
        <w:ind w:left="720"/>
      </w:pPr>
    </w:p>
    <w:p w14:paraId="50060FA6" w14:textId="2578BAF0" w:rsidR="008037AA" w:rsidRDefault="008037AA" w:rsidP="00C01219">
      <w:pPr>
        <w:pStyle w:val="Corpsdetexte"/>
        <w:numPr>
          <w:ilvl w:val="0"/>
          <w:numId w:val="7"/>
        </w:numPr>
      </w:pPr>
      <w:r>
        <w:t xml:space="preserve">La résolution de tickets </w:t>
      </w:r>
      <w:r w:rsidR="009846C5">
        <w:t>Godzilla (</w:t>
      </w:r>
      <w:r w:rsidR="00E67CB7">
        <w:t>nom des</w:t>
      </w:r>
      <w:r w:rsidR="009846C5">
        <w:t xml:space="preserve"> tickets </w:t>
      </w:r>
      <w:r w:rsidR="00DE330E">
        <w:t xml:space="preserve">de suivi d’évolutions </w:t>
      </w:r>
      <w:r w:rsidR="009846C5">
        <w:t xml:space="preserve">crées sur le </w:t>
      </w:r>
      <w:r w:rsidR="00DE330E">
        <w:t>logiciel</w:t>
      </w:r>
      <w:r w:rsidR="009846C5">
        <w:t xml:space="preserve"> JIRA) postés </w:t>
      </w:r>
      <w:r w:rsidR="005153E1">
        <w:t xml:space="preserve">par la DEI </w:t>
      </w:r>
      <w:r>
        <w:t xml:space="preserve">remontants les anomalies de calcul </w:t>
      </w:r>
      <w:r w:rsidR="008A6DA9">
        <w:t>de pension</w:t>
      </w:r>
      <w:r w:rsidR="009846C5">
        <w:t xml:space="preserve"> d’OC1</w:t>
      </w:r>
      <w:r w:rsidR="008A6DA9">
        <w:t xml:space="preserve"> </w:t>
      </w:r>
      <w:r w:rsidR="009846C5">
        <w:t>chez CDR</w:t>
      </w:r>
      <w:r w:rsidR="00C25ADD">
        <w:t>, la réalisation de la TMA en somme.</w:t>
      </w:r>
    </w:p>
    <w:p w14:paraId="23A8455B" w14:textId="6C425A3B" w:rsidR="00236E59" w:rsidRDefault="00236E59" w:rsidP="00C01219">
      <w:pPr>
        <w:pStyle w:val="Corpsdetexte"/>
        <w:numPr>
          <w:ilvl w:val="0"/>
          <w:numId w:val="7"/>
        </w:numPr>
      </w:pPr>
      <w:r>
        <w:t>Participation à la réalisation d’une demande d’évolution légale de CDR.</w:t>
      </w:r>
    </w:p>
    <w:p w14:paraId="13932C66" w14:textId="50CF99A2" w:rsidR="00F12838" w:rsidRDefault="008037AA" w:rsidP="00C01219">
      <w:pPr>
        <w:pStyle w:val="Corpsdetexte"/>
        <w:numPr>
          <w:ilvl w:val="0"/>
          <w:numId w:val="7"/>
        </w:numPr>
      </w:pPr>
      <w:r>
        <w:t>L</w:t>
      </w:r>
      <w:r w:rsidR="00C25ADD">
        <w:t>a participation à l’</w:t>
      </w:r>
      <w:r>
        <w:t xml:space="preserve">intégration d’un nouveau </w:t>
      </w:r>
      <w:r w:rsidR="00C25ADD">
        <w:t>multi-fond</w:t>
      </w:r>
      <w:r>
        <w:t xml:space="preserve"> de pension</w:t>
      </w:r>
      <w:r w:rsidR="00C25ADD">
        <w:t xml:space="preserve"> de retraite</w:t>
      </w:r>
      <w:r>
        <w:t xml:space="preserve"> </w:t>
      </w:r>
      <w:r w:rsidR="00C25ADD">
        <w:t xml:space="preserve">d’une volumétrie de 3,5 Millions de nouveaux pensionnés </w:t>
      </w:r>
      <w:r>
        <w:t>dans le moteur de calcul de la CDR</w:t>
      </w:r>
      <w:r w:rsidR="009846C5">
        <w:t> : le projet SRE.</w:t>
      </w:r>
    </w:p>
    <w:p w14:paraId="4745AE33" w14:textId="6323DCC4" w:rsidR="00236E59" w:rsidRDefault="00236E59" w:rsidP="00236E59">
      <w:pPr>
        <w:pStyle w:val="Corpsdetexte"/>
        <w:ind w:left="720"/>
      </w:pPr>
    </w:p>
    <w:p w14:paraId="101AF769" w14:textId="77777777" w:rsidR="00F12838" w:rsidRDefault="00F12838" w:rsidP="00F12838">
      <w:pPr>
        <w:pStyle w:val="Corpsdetexte"/>
      </w:pPr>
    </w:p>
    <w:p w14:paraId="44C44EEB" w14:textId="77777777" w:rsidR="00236E59" w:rsidRDefault="00F12838" w:rsidP="00F12838">
      <w:pPr>
        <w:pStyle w:val="Corpsdetexte"/>
      </w:pPr>
      <w:r>
        <w:t xml:space="preserve">J’ai passé </w:t>
      </w:r>
      <w:r w:rsidR="00236E59">
        <w:t>9</w:t>
      </w:r>
      <w:r>
        <w:t xml:space="preserve"> mois sur de la montée en compétence, montée qui s’est poursuivi tout au long du stage et qui se poursuit encore aujourd’hui. </w:t>
      </w:r>
    </w:p>
    <w:p w14:paraId="75922D04" w14:textId="76148932" w:rsidR="00F12838" w:rsidRDefault="00F12838" w:rsidP="00F12838">
      <w:pPr>
        <w:pStyle w:val="Corpsdetexte"/>
      </w:pPr>
      <w:r>
        <w:t>La technologie utilisée étant propriétaire et très spécialisée,</w:t>
      </w:r>
      <w:r w:rsidR="00236E59">
        <w:t xml:space="preserve"> et le progiciel PeopleNet étant immense,</w:t>
      </w:r>
      <w:r>
        <w:t xml:space="preserve"> la montée en compétence afin d’atteindre une certaine autonomie prend un an au minimum selon les experts de mon équipe.</w:t>
      </w:r>
      <w:r w:rsidR="00236E59">
        <w:t xml:space="preserve"> </w:t>
      </w:r>
    </w:p>
    <w:p w14:paraId="03D5E34D" w14:textId="77777777" w:rsidR="00F12838" w:rsidRDefault="00F12838" w:rsidP="00F12838">
      <w:pPr>
        <w:pStyle w:val="Corpsdetexte"/>
      </w:pPr>
    </w:p>
    <w:p w14:paraId="2D9E812A" w14:textId="3871918E" w:rsidR="008037AA" w:rsidRDefault="00AC6840" w:rsidP="00507556">
      <w:pPr>
        <w:pStyle w:val="Titre2"/>
      </w:pPr>
      <w:bookmarkStart w:id="60" w:name="_Toc55141180"/>
      <w:bookmarkStart w:id="61" w:name="_Ref55929489"/>
      <w:bookmarkStart w:id="62" w:name="_Ref55930585"/>
      <w:bookmarkStart w:id="63" w:name="_Ref55930816"/>
      <w:bookmarkStart w:id="64" w:name="_Toc56177353"/>
      <w:r>
        <w:lastRenderedPageBreak/>
        <w:t>La réalisation de la TMA</w:t>
      </w:r>
      <w:bookmarkEnd w:id="60"/>
      <w:bookmarkEnd w:id="61"/>
      <w:bookmarkEnd w:id="62"/>
      <w:bookmarkEnd w:id="63"/>
      <w:bookmarkEnd w:id="64"/>
      <w:r w:rsidR="008037AA">
        <w:t xml:space="preserve"> </w:t>
      </w:r>
    </w:p>
    <w:p w14:paraId="68C58565" w14:textId="77777777" w:rsidR="009955A1" w:rsidRDefault="009955A1" w:rsidP="009955A1">
      <w:pPr>
        <w:pStyle w:val="Encadr-Titre"/>
      </w:pPr>
      <w:r>
        <w:t>Les compétences validées :</w:t>
      </w:r>
    </w:p>
    <w:tbl>
      <w:tblPr>
        <w:tblStyle w:val="Grilledutableau"/>
        <w:tblW w:w="0" w:type="auto"/>
        <w:tblLook w:val="04A0" w:firstRow="1" w:lastRow="0" w:firstColumn="1" w:lastColumn="0" w:noHBand="0" w:noVBand="1"/>
      </w:tblPr>
      <w:tblGrid>
        <w:gridCol w:w="4885"/>
        <w:gridCol w:w="4886"/>
      </w:tblGrid>
      <w:tr w:rsidR="007E776C" w14:paraId="2E8432EA" w14:textId="77777777" w:rsidTr="00EC47D0">
        <w:tc>
          <w:tcPr>
            <w:tcW w:w="4885" w:type="dxa"/>
          </w:tcPr>
          <w:p w14:paraId="7C9B6355" w14:textId="4A6A425A" w:rsidR="007E776C" w:rsidRDefault="007E776C" w:rsidP="007E776C">
            <w:pPr>
              <w:pStyle w:val="Corpsdetexte"/>
            </w:pPr>
            <w:r w:rsidRPr="00641373">
              <w:t>Formaliser, identifier les résultats attendus.</w:t>
            </w:r>
          </w:p>
        </w:tc>
        <w:tc>
          <w:tcPr>
            <w:tcW w:w="4886" w:type="dxa"/>
          </w:tcPr>
          <w:p w14:paraId="703EA671" w14:textId="60A0BC47" w:rsidR="007E776C" w:rsidRDefault="007E776C" w:rsidP="007E776C">
            <w:pPr>
              <w:pStyle w:val="Corpsdetexte"/>
            </w:pPr>
            <w:r>
              <w:t>Qualifier les risques</w:t>
            </w:r>
          </w:p>
        </w:tc>
      </w:tr>
      <w:tr w:rsidR="007E776C" w14:paraId="3E5363C7" w14:textId="77777777" w:rsidTr="00EC47D0">
        <w:tc>
          <w:tcPr>
            <w:tcW w:w="4885" w:type="dxa"/>
          </w:tcPr>
          <w:p w14:paraId="20A20A36" w14:textId="108DA87E" w:rsidR="007E776C" w:rsidRDefault="007E776C" w:rsidP="007E776C">
            <w:pPr>
              <w:pStyle w:val="Corpsdetexte"/>
            </w:pPr>
            <w:r w:rsidRPr="00641373">
              <w:t>Respecter des contraintes.</w:t>
            </w:r>
          </w:p>
        </w:tc>
        <w:tc>
          <w:tcPr>
            <w:tcW w:w="4886" w:type="dxa"/>
          </w:tcPr>
          <w:p w14:paraId="036E6CDF" w14:textId="1163E38F" w:rsidR="007E776C" w:rsidRDefault="007E776C" w:rsidP="007E776C">
            <w:pPr>
              <w:pStyle w:val="Corpsdetexte"/>
            </w:pPr>
            <w:r w:rsidRPr="007B53CC">
              <w:t>Livrer le logiciel conforme aux attentes.</w:t>
            </w:r>
          </w:p>
        </w:tc>
      </w:tr>
      <w:tr w:rsidR="007E776C" w14:paraId="367D812F" w14:textId="77777777" w:rsidTr="00EC47D0">
        <w:tc>
          <w:tcPr>
            <w:tcW w:w="4885" w:type="dxa"/>
          </w:tcPr>
          <w:p w14:paraId="2027AF0C" w14:textId="74AB6A47" w:rsidR="007E776C" w:rsidRDefault="007E776C" w:rsidP="007E776C">
            <w:pPr>
              <w:pStyle w:val="Corpsdetexte"/>
            </w:pPr>
            <w:r w:rsidRPr="007B53CC">
              <w:t>Livrer le logiciel déverminé.</w:t>
            </w:r>
          </w:p>
        </w:tc>
        <w:tc>
          <w:tcPr>
            <w:tcW w:w="4886" w:type="dxa"/>
          </w:tcPr>
          <w:p w14:paraId="2D732C76" w14:textId="401DB0C7" w:rsidR="007E776C" w:rsidRDefault="007E776C" w:rsidP="007E776C">
            <w:pPr>
              <w:pStyle w:val="Corpsdetexte"/>
            </w:pPr>
            <w:r w:rsidRPr="00D22390">
              <w:t>Formaliser des processus</w:t>
            </w:r>
          </w:p>
        </w:tc>
      </w:tr>
      <w:tr w:rsidR="007E776C" w14:paraId="387A819B" w14:textId="77777777" w:rsidTr="00EC47D0">
        <w:tc>
          <w:tcPr>
            <w:tcW w:w="4885" w:type="dxa"/>
          </w:tcPr>
          <w:p w14:paraId="07D1CB82" w14:textId="4009E1EA" w:rsidR="007E776C" w:rsidRDefault="007E776C" w:rsidP="007E776C">
            <w:pPr>
              <w:pStyle w:val="Corpsdetexte"/>
            </w:pPr>
            <w:r w:rsidRPr="007B53CC">
              <w:t>Clôturer une mission.</w:t>
            </w:r>
          </w:p>
        </w:tc>
        <w:tc>
          <w:tcPr>
            <w:tcW w:w="4886" w:type="dxa"/>
          </w:tcPr>
          <w:p w14:paraId="1678EF21" w14:textId="4E13953D" w:rsidR="007E776C" w:rsidRDefault="007E776C" w:rsidP="007E776C">
            <w:pPr>
              <w:pStyle w:val="Corpsdetexte"/>
            </w:pPr>
            <w:r w:rsidRPr="00CF734F">
              <w:t>Anticiper des répercussions.</w:t>
            </w:r>
          </w:p>
        </w:tc>
      </w:tr>
      <w:tr w:rsidR="007E776C" w14:paraId="36A0C3E9" w14:textId="77777777" w:rsidTr="00EC47D0">
        <w:tc>
          <w:tcPr>
            <w:tcW w:w="4885" w:type="dxa"/>
          </w:tcPr>
          <w:p w14:paraId="4AC86FAC" w14:textId="75588298" w:rsidR="007E776C" w:rsidRPr="007B53CC" w:rsidRDefault="007E776C" w:rsidP="007E776C">
            <w:pPr>
              <w:pStyle w:val="Corpsdetexte"/>
            </w:pPr>
            <w:r w:rsidRPr="00ED6BAD">
              <w:t>Remonter les alertes au(x) décideur(s).</w:t>
            </w:r>
          </w:p>
        </w:tc>
        <w:tc>
          <w:tcPr>
            <w:tcW w:w="4886" w:type="dxa"/>
          </w:tcPr>
          <w:p w14:paraId="0670F62D" w14:textId="605121EB" w:rsidR="007E776C" w:rsidRPr="00D22390" w:rsidRDefault="007E776C" w:rsidP="007E776C">
            <w:pPr>
              <w:pStyle w:val="Corpsdetexte"/>
            </w:pPr>
            <w:r w:rsidRPr="00CF734F">
              <w:t>Modifier un algorithme sans générer de dysfonctionnements.</w:t>
            </w:r>
          </w:p>
        </w:tc>
      </w:tr>
      <w:tr w:rsidR="007E776C" w14:paraId="06E674B2" w14:textId="77777777" w:rsidTr="00EC47D0">
        <w:tc>
          <w:tcPr>
            <w:tcW w:w="4885" w:type="dxa"/>
          </w:tcPr>
          <w:p w14:paraId="7A578F7C" w14:textId="2B7099F6" w:rsidR="007E776C" w:rsidRPr="007B53CC" w:rsidRDefault="007E776C" w:rsidP="007E776C">
            <w:pPr>
              <w:pStyle w:val="Corpsdetexte"/>
            </w:pPr>
            <w:r w:rsidRPr="00CF734F">
              <w:t>hétérogènes et produire des exécutables livrables.</w:t>
            </w:r>
          </w:p>
        </w:tc>
        <w:tc>
          <w:tcPr>
            <w:tcW w:w="4886" w:type="dxa"/>
          </w:tcPr>
          <w:p w14:paraId="0C287393" w14:textId="238F2FA1" w:rsidR="007E776C" w:rsidRPr="00D22390" w:rsidRDefault="007E776C" w:rsidP="007E776C">
            <w:pPr>
              <w:pStyle w:val="Corpsdetexte"/>
            </w:pPr>
            <w:r w:rsidRPr="00CF734F">
              <w:t>Produire du logiciel partageable.</w:t>
            </w:r>
          </w:p>
        </w:tc>
      </w:tr>
      <w:tr w:rsidR="007E776C" w14:paraId="3C0EF8C1" w14:textId="77777777" w:rsidTr="00EC47D0">
        <w:tc>
          <w:tcPr>
            <w:tcW w:w="4885" w:type="dxa"/>
          </w:tcPr>
          <w:p w14:paraId="2C6ACFFF" w14:textId="18D1684D" w:rsidR="007E776C" w:rsidRPr="00CF734F" w:rsidRDefault="007E776C" w:rsidP="007E776C">
            <w:pPr>
              <w:pStyle w:val="Corpsdetexte"/>
            </w:pPr>
            <w:r w:rsidRPr="00CF734F">
              <w:t>Produire du logiciel générique réutilisable.</w:t>
            </w:r>
          </w:p>
        </w:tc>
        <w:tc>
          <w:tcPr>
            <w:tcW w:w="4886" w:type="dxa"/>
          </w:tcPr>
          <w:p w14:paraId="18BA3EFC" w14:textId="4723059C" w:rsidR="007E776C" w:rsidRPr="00CF734F" w:rsidRDefault="007E776C" w:rsidP="007E776C">
            <w:pPr>
              <w:pStyle w:val="Corpsdetexte"/>
            </w:pPr>
            <w:r w:rsidRPr="00EC153E">
              <w:t>Interagir efficacement dans un environnement de travail collaboratif.</w:t>
            </w:r>
          </w:p>
        </w:tc>
      </w:tr>
      <w:tr w:rsidR="007E776C" w14:paraId="79F90BD7" w14:textId="77777777" w:rsidTr="00EC47D0">
        <w:tc>
          <w:tcPr>
            <w:tcW w:w="4885" w:type="dxa"/>
          </w:tcPr>
          <w:p w14:paraId="7AA839CC" w14:textId="7F57D0A9" w:rsidR="007E776C" w:rsidRPr="00CF734F" w:rsidRDefault="007E776C" w:rsidP="007E776C">
            <w:pPr>
              <w:pStyle w:val="Corpsdetexte"/>
            </w:pPr>
            <w:r w:rsidRPr="00E874D9">
              <w:t>User d’une communication professionnelle tant en français qu’en anglais</w:t>
            </w:r>
          </w:p>
        </w:tc>
        <w:tc>
          <w:tcPr>
            <w:tcW w:w="4886" w:type="dxa"/>
          </w:tcPr>
          <w:p w14:paraId="22BE4F68" w14:textId="4A0598CB" w:rsidR="007E776C" w:rsidRPr="00CF734F" w:rsidRDefault="007E776C" w:rsidP="007E776C">
            <w:pPr>
              <w:pStyle w:val="Corpsdetexte"/>
            </w:pPr>
          </w:p>
        </w:tc>
      </w:tr>
    </w:tbl>
    <w:p w14:paraId="77E9C7FA" w14:textId="77777777" w:rsidR="009955A1" w:rsidRPr="009955A1" w:rsidRDefault="009955A1" w:rsidP="009955A1">
      <w:pPr>
        <w:pStyle w:val="Corpsdetexte"/>
        <w:rPr>
          <w:lang w:val="fr-FR" w:eastAsia="fr-CA"/>
        </w:rPr>
      </w:pPr>
    </w:p>
    <w:p w14:paraId="34CDF822" w14:textId="2685E045" w:rsidR="00F12838" w:rsidRDefault="007048A7" w:rsidP="00FC658B">
      <w:pPr>
        <w:pStyle w:val="Titre3"/>
        <w:numPr>
          <w:ilvl w:val="0"/>
          <w:numId w:val="22"/>
        </w:numPr>
      </w:pPr>
      <w:bookmarkStart w:id="65" w:name="_Toc55141181"/>
      <w:bookmarkStart w:id="66" w:name="_Toc56177354"/>
      <w:r>
        <w:t>Contexte</w:t>
      </w:r>
      <w:bookmarkEnd w:id="65"/>
      <w:bookmarkEnd w:id="66"/>
    </w:p>
    <w:p w14:paraId="5CB4FBF4" w14:textId="3ABEB1E5" w:rsidR="00720975" w:rsidRDefault="00720975" w:rsidP="00720975">
      <w:pPr>
        <w:pStyle w:val="Corpsdetexte"/>
      </w:pPr>
      <w:r>
        <w:t xml:space="preserve">Afin de </w:t>
      </w:r>
      <w:r w:rsidR="00EE11B2">
        <w:t>monter</w:t>
      </w:r>
      <w:r>
        <w:t xml:space="preserve"> en compétence</w:t>
      </w:r>
      <w:r w:rsidR="00EE11B2">
        <w:t xml:space="preserve"> sur le périmètre de la caisse et me préparer au futur projet SRE</w:t>
      </w:r>
      <w:r>
        <w:t>, on m’a confié la résolution d’anciens tickets non résolus prés</w:t>
      </w:r>
      <w:r w:rsidR="00236E59">
        <w:t>ents dans le backlog du projet. C</w:t>
      </w:r>
      <w:r>
        <w:t xml:space="preserve">eux-ci ont été </w:t>
      </w:r>
      <w:r w:rsidR="00EE11B2">
        <w:t>priorisés</w:t>
      </w:r>
      <w:r>
        <w:t xml:space="preserve"> par la </w:t>
      </w:r>
      <w:r w:rsidRPr="00236E59">
        <w:t>DSI</w:t>
      </w:r>
      <w:r>
        <w:t xml:space="preserve"> de la CDR </w:t>
      </w:r>
      <w:r w:rsidR="00236E59">
        <w:t>en collaboration avec</w:t>
      </w:r>
      <w:r>
        <w:t xml:space="preserve"> le chargé de projet dans ce but.</w:t>
      </w:r>
    </w:p>
    <w:p w14:paraId="2632A40C" w14:textId="77777777" w:rsidR="00720975" w:rsidRDefault="00720975" w:rsidP="00720975">
      <w:pPr>
        <w:pStyle w:val="Corpsdetexte"/>
      </w:pPr>
      <w:r>
        <w:t>Il s’agit de remontées des utilisateurs sur des anomalies constatées lors du calcul des pensions qui datent de plus ou moins longtemps (la plus vieille que j’ai eu à résoudre datait de 2017 ce qui m’a poussé à remonter dans les précédentes versions du code afin de retrouver la source de l’anomalie).</w:t>
      </w:r>
    </w:p>
    <w:p w14:paraId="7FCC231E" w14:textId="14865047" w:rsidR="00720975" w:rsidRPr="00236E59" w:rsidRDefault="00720975" w:rsidP="00720975">
      <w:pPr>
        <w:pStyle w:val="Corpsdetexte"/>
      </w:pPr>
      <w:r w:rsidRPr="00236E59">
        <w:t xml:space="preserve">Ces tickets, sont </w:t>
      </w:r>
      <w:r w:rsidR="007048A7" w:rsidRPr="00236E59">
        <w:t xml:space="preserve">des tickets </w:t>
      </w:r>
      <w:r w:rsidR="00236E59">
        <w:t xml:space="preserve">de la plateforme </w:t>
      </w:r>
      <w:r w:rsidR="00636D0C" w:rsidRPr="00236E59">
        <w:t>Godzilla</w:t>
      </w:r>
      <w:r w:rsidR="00EE11B2" w:rsidRPr="00236E59">
        <w:t xml:space="preserve"> dérivés de tickets JIRA</w:t>
      </w:r>
      <w:r w:rsidR="00636D0C" w:rsidRPr="00236E59">
        <w:t>.</w:t>
      </w:r>
    </w:p>
    <w:p w14:paraId="556C3008" w14:textId="2F66CE95" w:rsidR="005153E1" w:rsidRDefault="00636D0C" w:rsidP="005153E1">
      <w:pPr>
        <w:pStyle w:val="Corpsdetexte"/>
      </w:pPr>
      <w:r>
        <w:t xml:space="preserve">Les </w:t>
      </w:r>
      <w:r w:rsidR="0094313E">
        <w:t>tickets qui ne concernent que l’application OC1 (</w:t>
      </w:r>
      <w:r>
        <w:t xml:space="preserve">nom de </w:t>
      </w:r>
      <w:r w:rsidR="0094313E">
        <w:t>PeopleNet dans le SI de la caisse) sont nommés OCUN – XXXX , avec XXXX l’identifiant du besoin ou de la remontée d’anomalie tels qu’ils sont assignés dans le Backlog priorisé pour la montée en compétence dans le cadre du projet SRE.</w:t>
      </w:r>
    </w:p>
    <w:p w14:paraId="160FF37D" w14:textId="77777777" w:rsidR="00236E59" w:rsidRDefault="00236E59" w:rsidP="005153E1">
      <w:pPr>
        <w:pStyle w:val="Corpsdetexte"/>
      </w:pPr>
    </w:p>
    <w:p w14:paraId="166409A4" w14:textId="77777777" w:rsidR="00236E59" w:rsidRDefault="00236E59" w:rsidP="00236E59">
      <w:pPr>
        <w:pStyle w:val="Corpsdetexte"/>
        <w:keepNext/>
      </w:pPr>
      <w:r>
        <w:rPr>
          <w:noProof/>
          <w:lang w:val="fr-FR" w:eastAsia="fr-FR"/>
        </w:rPr>
        <w:lastRenderedPageBreak/>
        <w:drawing>
          <wp:inline distT="0" distB="0" distL="0" distR="0" wp14:anchorId="42DE4162" wp14:editId="675B90C3">
            <wp:extent cx="6480810" cy="3319145"/>
            <wp:effectExtent l="0" t="0" r="0" b="0"/>
            <wp:docPr id="559" name="Imag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80810" cy="3319145"/>
                    </a:xfrm>
                    <a:prstGeom prst="rect">
                      <a:avLst/>
                    </a:prstGeom>
                  </pic:spPr>
                </pic:pic>
              </a:graphicData>
            </a:graphic>
          </wp:inline>
        </w:drawing>
      </w:r>
    </w:p>
    <w:p w14:paraId="46E077E3" w14:textId="232E4AD4" w:rsidR="00F12838" w:rsidRDefault="00236E59" w:rsidP="00236E59">
      <w:pPr>
        <w:pStyle w:val="Lgende"/>
        <w:jc w:val="center"/>
      </w:pPr>
      <w:r>
        <w:t xml:space="preserve">Figure </w:t>
      </w:r>
      <w:fldSimple w:instr=" SEQ Figure \* ARABIC ">
        <w:r w:rsidR="009C18C1">
          <w:rPr>
            <w:noProof/>
          </w:rPr>
          <w:t>17</w:t>
        </w:r>
      </w:fldSimple>
      <w:r>
        <w:t xml:space="preserve"> : Ecran d'accueil de la plateforme Godzilla</w:t>
      </w:r>
    </w:p>
    <w:p w14:paraId="3A37A65F" w14:textId="77777777" w:rsidR="00236E59" w:rsidRPr="00236E59" w:rsidRDefault="00236E59" w:rsidP="00236E59"/>
    <w:p w14:paraId="2C640D77" w14:textId="7C8842AA" w:rsidR="0094313E" w:rsidRDefault="007048A7" w:rsidP="005B23B1">
      <w:pPr>
        <w:pStyle w:val="Titre3"/>
      </w:pPr>
      <w:bookmarkStart w:id="67" w:name="_Toc55141182"/>
      <w:bookmarkStart w:id="68" w:name="_Toc56177355"/>
      <w:r>
        <w:t>Méthodologie</w:t>
      </w:r>
      <w:bookmarkEnd w:id="67"/>
      <w:bookmarkEnd w:id="68"/>
    </w:p>
    <w:p w14:paraId="12727038" w14:textId="77777777" w:rsidR="00236E59" w:rsidRPr="00236E59" w:rsidRDefault="00236E59" w:rsidP="00236E59">
      <w:pPr>
        <w:pStyle w:val="Corpsdetexte"/>
        <w:rPr>
          <w:lang w:val="fr-FR" w:eastAsia="fr-CA"/>
        </w:rPr>
      </w:pPr>
    </w:p>
    <w:p w14:paraId="15656B72" w14:textId="77777777" w:rsidR="005153E1" w:rsidRDefault="005153E1" w:rsidP="005153E1">
      <w:pPr>
        <w:pStyle w:val="Corpsdetexte"/>
      </w:pPr>
      <w:r>
        <w:t xml:space="preserve">La résolution se fait </w:t>
      </w:r>
      <w:r w:rsidR="00332535">
        <w:t xml:space="preserve">selon une méthodologie bien définie, </w:t>
      </w:r>
      <w:r>
        <w:t>en plusieurs étapes :</w:t>
      </w:r>
    </w:p>
    <w:p w14:paraId="6ED7A664" w14:textId="77777777" w:rsidR="0094313E" w:rsidRDefault="0094313E" w:rsidP="005153E1">
      <w:pPr>
        <w:pStyle w:val="Corpsdetexte"/>
      </w:pPr>
    </w:p>
    <w:p w14:paraId="62172A16" w14:textId="317A7878" w:rsidR="007D7C49" w:rsidRDefault="009F37F0" w:rsidP="009F37F0">
      <w:pPr>
        <w:pStyle w:val="Corpsdetexte"/>
      </w:pPr>
      <w:r>
        <w:t xml:space="preserve">Tout d’abord, </w:t>
      </w:r>
      <w:r w:rsidR="00CF608E">
        <w:t xml:space="preserve">je lis le ticket, comprend le problème remonté et interprète le besoin qui s’en dégage et </w:t>
      </w:r>
      <w:r w:rsidR="006862F4">
        <w:t xml:space="preserve">je m’affecte le ticket </w:t>
      </w:r>
      <w:r w:rsidR="007D7C49">
        <w:t xml:space="preserve">afin que le client sache que sa remontée a été prise en compte par nos services. </w:t>
      </w:r>
    </w:p>
    <w:p w14:paraId="5F545B96" w14:textId="77777777" w:rsidR="00C53556" w:rsidRPr="00C53556" w:rsidRDefault="00C53556" w:rsidP="00C53556">
      <w:pPr>
        <w:pStyle w:val="Corpsdetexte"/>
      </w:pPr>
    </w:p>
    <w:p w14:paraId="2DB66D3A" w14:textId="24733EF0" w:rsidR="005153E1" w:rsidRDefault="007D7C49" w:rsidP="009F37F0">
      <w:pPr>
        <w:pStyle w:val="Corpsdetexte"/>
      </w:pPr>
      <w:r>
        <w:t xml:space="preserve">Puis, </w:t>
      </w:r>
      <w:r w:rsidR="009F37F0">
        <w:t>je réalise l’</w:t>
      </w:r>
      <w:r w:rsidR="005153E1">
        <w:t>analyse technique</w:t>
      </w:r>
      <w:r w:rsidR="009F37F0">
        <w:t xml:space="preserve"> du traitement en défaut,</w:t>
      </w:r>
      <w:r w:rsidR="005153E1">
        <w:t xml:space="preserve"> afin de retrouver la source </w:t>
      </w:r>
      <w:r w:rsidR="009F37F0">
        <w:t xml:space="preserve">exacte </w:t>
      </w:r>
      <w:r w:rsidR="005153E1">
        <w:t>du mauvais c</w:t>
      </w:r>
      <w:r w:rsidR="00332535">
        <w:t>o</w:t>
      </w:r>
      <w:r w:rsidR="00EE11B2">
        <w:t>mportement remontés par la DEI.</w:t>
      </w:r>
    </w:p>
    <w:p w14:paraId="74424D22" w14:textId="77777777" w:rsidR="00C53556" w:rsidRDefault="00C53556" w:rsidP="009F37F0">
      <w:pPr>
        <w:pStyle w:val="Corpsdetexte"/>
      </w:pPr>
    </w:p>
    <w:p w14:paraId="4A891EBD" w14:textId="77777777" w:rsidR="00CF608E" w:rsidRDefault="007D7C49" w:rsidP="009F37F0">
      <w:pPr>
        <w:pStyle w:val="Corpsdetexte"/>
      </w:pPr>
      <w:r>
        <w:t>Comme je réalise ma montée en compétence en auto-formation, c</w:t>
      </w:r>
      <w:r w:rsidR="0094313E">
        <w:t>’est la partie la plus longue car l</w:t>
      </w:r>
      <w:r w:rsidR="00D231BD">
        <w:t>’architecture du système PeopleNet est complexe</w:t>
      </w:r>
      <w:r w:rsidR="00EE11B2">
        <w:t>, surtout pour la caisse où ce dernier a été modifié et spécifié à l’extrême pour répondre aux besoins particuliers de la CDR</w:t>
      </w:r>
      <w:r>
        <w:t xml:space="preserve">. </w:t>
      </w:r>
    </w:p>
    <w:p w14:paraId="096D1C3E" w14:textId="77777777" w:rsidR="00CF608E" w:rsidRDefault="00CF608E" w:rsidP="009F37F0">
      <w:pPr>
        <w:pStyle w:val="Corpsdetexte"/>
      </w:pPr>
      <w:r>
        <w:t>L’étape préliminaire de toute analyse est la reproduction de l’erreur remontée, si celle-ci se révèle impossible, j’en averti le client en lui spécifiant les raisons</w:t>
      </w:r>
      <w:r w:rsidR="00332535">
        <w:t xml:space="preserve"> de cette impossibilité (bug déjà corrigé dans un autre ticket, remontée hors de notre périmètre…)</w:t>
      </w:r>
      <w:r>
        <w:t>.</w:t>
      </w:r>
    </w:p>
    <w:p w14:paraId="39E1395C" w14:textId="77777777" w:rsidR="00332535" w:rsidRDefault="00332535" w:rsidP="009F37F0">
      <w:pPr>
        <w:pStyle w:val="Corpsdetexte"/>
      </w:pPr>
    </w:p>
    <w:p w14:paraId="1062592A" w14:textId="77777777" w:rsidR="0094313E" w:rsidRDefault="007D7C49" w:rsidP="009F37F0">
      <w:pPr>
        <w:pStyle w:val="Corpsdetexte"/>
      </w:pPr>
      <w:r>
        <w:lastRenderedPageBreak/>
        <w:t>L’analyse se fait</w:t>
      </w:r>
      <w:r w:rsidR="00CF608E">
        <w:t xml:space="preserve"> ensuite</w:t>
      </w:r>
      <w:r>
        <w:t xml:space="preserve"> en remontant le fil des (nombreux) traitements qui impactent un élément jusqu’au résultat final en erreur (Plus de détails lors des remontées d’expérience qui suivrons cette description </w:t>
      </w:r>
      <w:r w:rsidR="00CF608E">
        <w:t>de la méthodologie d’une résolution de ticket</w:t>
      </w:r>
      <w:r>
        <w:t>).</w:t>
      </w:r>
    </w:p>
    <w:p w14:paraId="28035276" w14:textId="77777777" w:rsidR="00D231BD" w:rsidRDefault="00D231BD" w:rsidP="009F37F0">
      <w:pPr>
        <w:pStyle w:val="Corpsdetexte"/>
      </w:pPr>
    </w:p>
    <w:p w14:paraId="227F472B" w14:textId="77777777" w:rsidR="00332535" w:rsidRDefault="009F37F0" w:rsidP="00332535">
      <w:pPr>
        <w:pStyle w:val="Corpsdetexte"/>
      </w:pPr>
      <w:r>
        <w:t>Une fois la source identifiée, je fournis une explication technique compréhensible pour le métier</w:t>
      </w:r>
      <w:r w:rsidR="00D231BD">
        <w:t>,</w:t>
      </w:r>
      <w:r>
        <w:t xml:space="preserve"> du </w:t>
      </w:r>
      <w:r w:rsidR="00CF608E">
        <w:t>scénario</w:t>
      </w:r>
      <w:r>
        <w:t xml:space="preserve"> qui a cond</w:t>
      </w:r>
      <w:r w:rsidR="00D231BD">
        <w:t>uit au résultat erroné rapporté</w:t>
      </w:r>
      <w:r>
        <w:t xml:space="preserve"> par le client.</w:t>
      </w:r>
    </w:p>
    <w:p w14:paraId="07DA0F58" w14:textId="77777777" w:rsidR="00332535" w:rsidRDefault="00332535" w:rsidP="00332535">
      <w:pPr>
        <w:pStyle w:val="Corpsdetexte"/>
      </w:pPr>
      <w:r>
        <w:t>Je réfléchis également à la conception de solutions à apporter au ticket et je dresse en parallèle une analyse d’impact correspondante à chaque solution.</w:t>
      </w:r>
    </w:p>
    <w:p w14:paraId="538B6AD3" w14:textId="77777777" w:rsidR="00332535" w:rsidRDefault="00332535" w:rsidP="00332535">
      <w:pPr>
        <w:pStyle w:val="Corpsdetexte"/>
      </w:pPr>
    </w:p>
    <w:p w14:paraId="268E01E9" w14:textId="77777777" w:rsidR="009F37F0" w:rsidRDefault="00332535" w:rsidP="009F37F0">
      <w:pPr>
        <w:pStyle w:val="Corpsdetexte"/>
      </w:pPr>
      <w:r>
        <w:t>Je réponds ensuite au ticket en fournissant l’explication du scénario aboutissant à l’erreur remontée par le ticket, et propose les solutions à apporter avec pour chacune, son analyse d’impact, ses avantages et ses inconvénients</w:t>
      </w:r>
      <w:r w:rsidR="009F37F0">
        <w:t>.</w:t>
      </w:r>
    </w:p>
    <w:p w14:paraId="30EC18A5" w14:textId="77777777" w:rsidR="00D231BD" w:rsidRDefault="00D231BD" w:rsidP="009F37F0">
      <w:pPr>
        <w:pStyle w:val="Corpsdetexte"/>
      </w:pPr>
    </w:p>
    <w:p w14:paraId="6C7A32FA" w14:textId="77777777" w:rsidR="005153E1" w:rsidRDefault="009F37F0" w:rsidP="009F37F0">
      <w:pPr>
        <w:pStyle w:val="Corpsdetexte"/>
      </w:pPr>
      <w:r>
        <w:t>Comme</w:t>
      </w:r>
      <w:r w:rsidR="00D231BD">
        <w:t xml:space="preserve"> le client </w:t>
      </w:r>
      <w:r>
        <w:t xml:space="preserve">possède sa propre équipe </w:t>
      </w:r>
      <w:r w:rsidR="00D231BD">
        <w:t>MOE, responsable d</w:t>
      </w:r>
      <w:r w:rsidR="00C418DD">
        <w:t>es</w:t>
      </w:r>
      <w:r w:rsidR="00D231BD">
        <w:t xml:space="preserve"> recett</w:t>
      </w:r>
      <w:r w:rsidR="00C418DD">
        <w:t>es</w:t>
      </w:r>
      <w:r w:rsidR="00D231BD">
        <w:t xml:space="preserve"> des développements </w:t>
      </w:r>
      <w:r>
        <w:t>que nous effectuons, il peut arriver qu’il refuse certains correctifs car ceux-ci modifie</w:t>
      </w:r>
      <w:r w:rsidR="00D231BD">
        <w:t>nt</w:t>
      </w:r>
      <w:r>
        <w:t xml:space="preserve"> des éléments don</w:t>
      </w:r>
      <w:r w:rsidR="00D231BD">
        <w:t xml:space="preserve">t </w:t>
      </w:r>
      <w:r>
        <w:t>les tests d’intégration sont trop longs et couteux à réaliser</w:t>
      </w:r>
      <w:r w:rsidR="00332535">
        <w:t xml:space="preserve"> par exemple</w:t>
      </w:r>
      <w:r>
        <w:t>.</w:t>
      </w:r>
    </w:p>
    <w:p w14:paraId="27029423" w14:textId="77777777" w:rsidR="00D231BD" w:rsidRDefault="00D231BD" w:rsidP="009F37F0">
      <w:pPr>
        <w:pStyle w:val="Corpsdetexte"/>
      </w:pPr>
    </w:p>
    <w:p w14:paraId="28F9CB2C" w14:textId="77777777" w:rsidR="009F37F0" w:rsidRDefault="00332535" w:rsidP="009F37F0">
      <w:pPr>
        <w:pStyle w:val="Corpsdetexte"/>
      </w:pPr>
      <w:r>
        <w:t>Lorsque la MOE répond à mon analyse en me spécifiant la solution choisie</w:t>
      </w:r>
      <w:r w:rsidR="009F37F0">
        <w:t>, je rédige les tests unitaires associés au composant modifié ou créer par l’action correctrice afin de m’assurer de la non-régression du progiciel suite à mon développement.</w:t>
      </w:r>
    </w:p>
    <w:p w14:paraId="11F42344" w14:textId="77777777" w:rsidR="00D231BD" w:rsidRDefault="00D231BD" w:rsidP="009F37F0">
      <w:pPr>
        <w:pStyle w:val="Corpsdetexte"/>
      </w:pPr>
    </w:p>
    <w:p w14:paraId="0E70B1D6" w14:textId="77777777" w:rsidR="00C53556" w:rsidRDefault="009F37F0" w:rsidP="009F37F0">
      <w:pPr>
        <w:pStyle w:val="Corpsdetexte"/>
      </w:pPr>
      <w:r>
        <w:t>Je réalise ensuite de développement de la correction et effectue mes tests.</w:t>
      </w:r>
      <w:r w:rsidR="00C14793">
        <w:t xml:space="preserve"> J’apporte une précision ici pour souligné qu’un test unitaire au sens propre du ter</w:t>
      </w:r>
      <w:r w:rsidR="00C53556">
        <w:t>me est impossible sur PeopleNet.</w:t>
      </w:r>
    </w:p>
    <w:p w14:paraId="46F81DC2" w14:textId="77777777" w:rsidR="00C53556" w:rsidRDefault="00C53556" w:rsidP="009F37F0">
      <w:pPr>
        <w:pStyle w:val="Corpsdetexte"/>
      </w:pPr>
      <w:r>
        <w:t>E</w:t>
      </w:r>
      <w:r w:rsidR="00C14793">
        <w:t>n effet afin de tester un traitement, il faut lancer une paie, qui est un ensemble de traitement</w:t>
      </w:r>
      <w:r>
        <w:t>s</w:t>
      </w:r>
      <w:r w:rsidR="00C14793">
        <w:t xml:space="preserve"> mettant systématiquement en jeu, un ensemble de composants.</w:t>
      </w:r>
    </w:p>
    <w:p w14:paraId="5DF997BB" w14:textId="5A2B7318" w:rsidR="009F37F0" w:rsidRDefault="00C14793" w:rsidP="009F37F0">
      <w:pPr>
        <w:pStyle w:val="Corpsdetexte"/>
      </w:pPr>
      <w:r>
        <w:t>C’est pour cela qu’au sein d</w:t>
      </w:r>
      <w:r w:rsidR="00D231BD">
        <w:t>e mon projet j’ai plutôt réalisé</w:t>
      </w:r>
      <w:r>
        <w:t xml:space="preserve"> des tests d’intégrations que des tests unitaires</w:t>
      </w:r>
      <w:r w:rsidR="00D231BD">
        <w:t xml:space="preserve"> à proprement parlé</w:t>
      </w:r>
      <w:r>
        <w:t>.</w:t>
      </w:r>
    </w:p>
    <w:p w14:paraId="4B3ECB55" w14:textId="77777777" w:rsidR="009F37F0" w:rsidRDefault="009F37F0" w:rsidP="009F37F0">
      <w:pPr>
        <w:pStyle w:val="Corpsdetexte"/>
      </w:pPr>
    </w:p>
    <w:p w14:paraId="430B5305" w14:textId="77777777" w:rsidR="00D231BD" w:rsidRDefault="009F37F0" w:rsidP="009F37F0">
      <w:pPr>
        <w:pStyle w:val="Corpsdetexte"/>
      </w:pPr>
      <w:r>
        <w:t>Une fois mes tests unitaire</w:t>
      </w:r>
      <w:r w:rsidR="00C14793">
        <w:t>s</w:t>
      </w:r>
      <w:r>
        <w:t>/</w:t>
      </w:r>
      <w:r w:rsidR="00C14793">
        <w:t>d’</w:t>
      </w:r>
      <w:r>
        <w:t xml:space="preserve">intégration passés </w:t>
      </w:r>
      <w:r w:rsidR="00C14793">
        <w:t>avec succès, je vais préparer la livraison</w:t>
      </w:r>
      <w:r w:rsidR="00332535">
        <w:t xml:space="preserve"> de ma correction.</w:t>
      </w:r>
    </w:p>
    <w:p w14:paraId="247CCA2C" w14:textId="77777777" w:rsidR="00332535" w:rsidRDefault="00332535" w:rsidP="009F37F0">
      <w:pPr>
        <w:pStyle w:val="Corpsdetexte"/>
      </w:pPr>
    </w:p>
    <w:p w14:paraId="676E9948" w14:textId="0AB73AB3" w:rsidR="00C53556" w:rsidRDefault="00C14793" w:rsidP="009F37F0">
      <w:pPr>
        <w:pStyle w:val="Corpsdetexte"/>
      </w:pPr>
      <w:r>
        <w:t>PeopleNet étant un progiciel don</w:t>
      </w:r>
      <w:r w:rsidR="00D231BD">
        <w:t>t</w:t>
      </w:r>
      <w:r>
        <w:t xml:space="preserve"> l’ensemble de l’arc</w:t>
      </w:r>
      <w:r w:rsidR="0057110C">
        <w:t xml:space="preserve">hitecture, code compris, </w:t>
      </w:r>
      <w:r w:rsidR="00D231BD">
        <w:t>est stocké</w:t>
      </w:r>
      <w:r>
        <w:t xml:space="preserve"> sur une base de donnée, les modifications apportées au progiciel passent par la création de « Task » contenant elles même les « Objects » modifiés/crées/supprimés. </w:t>
      </w:r>
    </w:p>
    <w:p w14:paraId="615F3B56" w14:textId="73724CBE" w:rsidR="00C53556" w:rsidRPr="00C53556" w:rsidRDefault="00C14793" w:rsidP="00C53556">
      <w:pPr>
        <w:pStyle w:val="Corpsdetexte"/>
      </w:pPr>
      <w:r>
        <w:lastRenderedPageBreak/>
        <w:t xml:space="preserve">On référence </w:t>
      </w:r>
      <w:r w:rsidR="00D231BD">
        <w:t>ainsi</w:t>
      </w:r>
      <w:r>
        <w:t xml:space="preserve"> tous les changements effectué grâce à l’écran « Task and Ob</w:t>
      </w:r>
      <w:r w:rsidR="00C53556">
        <w:t>jects editor » :</w:t>
      </w:r>
    </w:p>
    <w:p w14:paraId="1D744C27" w14:textId="77777777" w:rsidR="00C53556" w:rsidRDefault="00C53556" w:rsidP="00C53556">
      <w:pPr>
        <w:pStyle w:val="Corpsdetexte"/>
        <w:keepNext/>
      </w:pPr>
      <w:r>
        <w:rPr>
          <w:noProof/>
          <w:lang w:val="fr-FR" w:eastAsia="fr-FR"/>
        </w:rPr>
        <w:drawing>
          <wp:inline distT="0" distB="0" distL="0" distR="0" wp14:anchorId="64FAB390" wp14:editId="00C796CC">
            <wp:extent cx="6480810" cy="3505200"/>
            <wp:effectExtent l="0" t="0" r="0" b="0"/>
            <wp:docPr id="562" name="Imag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Capture creation de tache livraison.PNG"/>
                    <pic:cNvPicPr/>
                  </pic:nvPicPr>
                  <pic:blipFill rotWithShape="1">
                    <a:blip r:embed="rId36">
                      <a:extLst>
                        <a:ext uri="{28A0092B-C50C-407E-A947-70E740481C1C}">
                          <a14:useLocalDpi xmlns:a14="http://schemas.microsoft.com/office/drawing/2010/main" val="0"/>
                        </a:ext>
                      </a:extLst>
                    </a:blip>
                    <a:srcRect b="3850"/>
                    <a:stretch/>
                  </pic:blipFill>
                  <pic:spPr bwMode="auto">
                    <a:xfrm>
                      <a:off x="0" y="0"/>
                      <a:ext cx="6480810" cy="3505200"/>
                    </a:xfrm>
                    <a:prstGeom prst="rect">
                      <a:avLst/>
                    </a:prstGeom>
                    <a:ln>
                      <a:noFill/>
                    </a:ln>
                    <a:extLst>
                      <a:ext uri="{53640926-AAD7-44D8-BBD7-CCE9431645EC}">
                        <a14:shadowObscured xmlns:a14="http://schemas.microsoft.com/office/drawing/2010/main"/>
                      </a:ext>
                    </a:extLst>
                  </pic:spPr>
                </pic:pic>
              </a:graphicData>
            </a:graphic>
          </wp:inline>
        </w:drawing>
      </w:r>
    </w:p>
    <w:p w14:paraId="119A3BF4" w14:textId="5F672F40" w:rsidR="00C53556" w:rsidRDefault="00C53556" w:rsidP="00C53556">
      <w:pPr>
        <w:pStyle w:val="Lgende"/>
        <w:jc w:val="center"/>
      </w:pPr>
      <w:r>
        <w:t xml:space="preserve">Figure </w:t>
      </w:r>
      <w:fldSimple w:instr=" SEQ Figure \* ARABIC ">
        <w:r w:rsidR="009C18C1">
          <w:rPr>
            <w:noProof/>
          </w:rPr>
          <w:t>18</w:t>
        </w:r>
      </w:fldSimple>
      <w:r>
        <w:t xml:space="preserve"> : Capture du Task and Objects editor : Création d'une tâche de livraison</w:t>
      </w:r>
    </w:p>
    <w:p w14:paraId="507408A2" w14:textId="4E0C56F7" w:rsidR="00D231BD" w:rsidRDefault="00D231BD" w:rsidP="009F37F0">
      <w:pPr>
        <w:pStyle w:val="Corpsdetexte"/>
      </w:pPr>
    </w:p>
    <w:p w14:paraId="553B7B81" w14:textId="77777777" w:rsidR="00C53556" w:rsidRDefault="00C53556" w:rsidP="009F37F0">
      <w:pPr>
        <w:pStyle w:val="Corpsdetexte"/>
      </w:pPr>
    </w:p>
    <w:p w14:paraId="0E7C07B8" w14:textId="48D95916" w:rsidR="00E45770" w:rsidRDefault="00E45770" w:rsidP="009F37F0">
      <w:pPr>
        <w:pStyle w:val="Corpsdetexte"/>
      </w:pPr>
      <w:r>
        <w:t xml:space="preserve">Je lance ensuite l’outil RAMDL </w:t>
      </w:r>
      <w:r w:rsidR="0057110C">
        <w:t>et ouvre la</w:t>
      </w:r>
      <w:r w:rsidR="00D231BD">
        <w:t xml:space="preserve"> procédure formalisée</w:t>
      </w:r>
      <w:r>
        <w:t xml:space="preserve"> pour la génération d</w:t>
      </w:r>
      <w:r w:rsidR="0057110C">
        <w:t>u pack, la réalisation du</w:t>
      </w:r>
      <w:r>
        <w:t xml:space="preserve"> test d’installation et </w:t>
      </w:r>
      <w:r w:rsidR="0057110C">
        <w:t xml:space="preserve">de </w:t>
      </w:r>
      <w:r>
        <w:t xml:space="preserve">la livraison du correctif. </w:t>
      </w:r>
    </w:p>
    <w:p w14:paraId="4740E1A7" w14:textId="77777777" w:rsidR="00E45770" w:rsidRDefault="00E45770" w:rsidP="009F37F0">
      <w:pPr>
        <w:pStyle w:val="Corpsdetexte"/>
      </w:pPr>
    </w:p>
    <w:p w14:paraId="1F1DAC45" w14:textId="77777777" w:rsidR="00D231BD" w:rsidRDefault="00E45770" w:rsidP="009F37F0">
      <w:pPr>
        <w:pStyle w:val="Corpsdetexte"/>
      </w:pPr>
      <w:r>
        <w:t>Je commence donc par générer le pack logique</w:t>
      </w:r>
      <w:r w:rsidR="00D231BD">
        <w:t xml:space="preserve"> qui contiendra toutes les modif</w:t>
      </w:r>
      <w:r>
        <w:t xml:space="preserve">ications apportées par la Task sous la forme d’une mini base de données contenant toutes les tables impliquées dans le fonctionnement des objets modifiés. </w:t>
      </w:r>
    </w:p>
    <w:p w14:paraId="50669C6C" w14:textId="77777777" w:rsidR="00E45770" w:rsidRDefault="00E45770" w:rsidP="009F37F0">
      <w:pPr>
        <w:pStyle w:val="Corpsdetexte"/>
      </w:pPr>
    </w:p>
    <w:p w14:paraId="0B8BAE69" w14:textId="77777777" w:rsidR="00E45770" w:rsidRDefault="00E45770" w:rsidP="009F37F0">
      <w:pPr>
        <w:pStyle w:val="Corpsdetexte"/>
      </w:pPr>
      <w:r>
        <w:t xml:space="preserve">Puis je réalise le test d’installation sur l’environnement </w:t>
      </w:r>
      <w:r w:rsidR="0057110C">
        <w:t>prévu à cet effet (SOC105) qui nous est réservé</w:t>
      </w:r>
      <w:r>
        <w:t xml:space="preserve">. </w:t>
      </w:r>
    </w:p>
    <w:p w14:paraId="08AE9716" w14:textId="77777777" w:rsidR="00636D0C" w:rsidRDefault="00E45770" w:rsidP="009F37F0">
      <w:pPr>
        <w:pStyle w:val="Corpsdetexte"/>
      </w:pPr>
      <w:r>
        <w:t>Une fois le test passé avec succès, je référence le pack sur le fichier de suivi des livraisons</w:t>
      </w:r>
      <w:r w:rsidR="0056475D">
        <w:t xml:space="preserve"> qui me fournira le numéro de référence propre à ma livraison. Numéro à spécifier dans le nom du dossier de livraison </w:t>
      </w:r>
      <w:r w:rsidR="0057110C">
        <w:t>côté</w:t>
      </w:r>
      <w:r w:rsidR="0056475D">
        <w:t xml:space="preserve"> </w:t>
      </w:r>
      <w:r w:rsidR="0057110C">
        <w:t>CDR.</w:t>
      </w:r>
    </w:p>
    <w:p w14:paraId="2CE6EF86" w14:textId="77777777" w:rsidR="0057110C" w:rsidRDefault="0057110C" w:rsidP="009F37F0">
      <w:pPr>
        <w:pStyle w:val="Corpsdetexte"/>
      </w:pPr>
    </w:p>
    <w:p w14:paraId="327FBAED" w14:textId="77777777" w:rsidR="00636D0C" w:rsidRDefault="00636D0C" w:rsidP="009F37F0">
      <w:pPr>
        <w:pStyle w:val="Corpsdetexte"/>
      </w:pPr>
      <w:r>
        <w:t xml:space="preserve">Une fois toutes ces tâches achevées, j’envoie un mail </w:t>
      </w:r>
      <w:r w:rsidR="00001532">
        <w:t xml:space="preserve">en </w:t>
      </w:r>
      <w:r w:rsidR="0057110C">
        <w:t xml:space="preserve">suivant </w:t>
      </w:r>
      <w:r>
        <w:t>le modèle</w:t>
      </w:r>
      <w:r w:rsidR="00001532">
        <w:t xml:space="preserve"> décrit</w:t>
      </w:r>
      <w:r>
        <w:t xml:space="preserve"> </w:t>
      </w:r>
      <w:r w:rsidR="00001532">
        <w:t>dans</w:t>
      </w:r>
      <w:r>
        <w:t xml:space="preserve"> la procédure</w:t>
      </w:r>
      <w:r w:rsidR="0057110C">
        <w:t xml:space="preserve"> </w:t>
      </w:r>
      <w:r>
        <w:t>:</w:t>
      </w:r>
    </w:p>
    <w:p w14:paraId="6932E85E" w14:textId="77777777" w:rsidR="00636D0C" w:rsidRDefault="00636D0C" w:rsidP="009F37F0">
      <w:pPr>
        <w:pStyle w:val="Corpsdetexte"/>
      </w:pPr>
    </w:p>
    <w:p w14:paraId="50E280B5" w14:textId="77777777" w:rsidR="00C53556" w:rsidRDefault="00C53556" w:rsidP="00C53556">
      <w:pPr>
        <w:pStyle w:val="Corpsdetexte"/>
        <w:keepNext/>
      </w:pPr>
      <w:r>
        <w:rPr>
          <w:noProof/>
          <w:lang w:val="fr-FR" w:eastAsia="fr-FR"/>
        </w:rPr>
        <w:lastRenderedPageBreak/>
        <w:drawing>
          <wp:inline distT="0" distB="0" distL="0" distR="0" wp14:anchorId="77FC5C22" wp14:editId="48CD7390">
            <wp:extent cx="6480810" cy="2575560"/>
            <wp:effectExtent l="0" t="0" r="0" b="0"/>
            <wp:docPr id="563" name="Imag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80810" cy="2575560"/>
                    </a:xfrm>
                    <a:prstGeom prst="rect">
                      <a:avLst/>
                    </a:prstGeom>
                  </pic:spPr>
                </pic:pic>
              </a:graphicData>
            </a:graphic>
          </wp:inline>
        </w:drawing>
      </w:r>
    </w:p>
    <w:p w14:paraId="1C7091A6" w14:textId="7712C81F" w:rsidR="00C53556" w:rsidRDefault="00C53556" w:rsidP="00C53556">
      <w:pPr>
        <w:pStyle w:val="Lgende"/>
        <w:jc w:val="center"/>
      </w:pPr>
      <w:r>
        <w:t xml:space="preserve">Figure </w:t>
      </w:r>
      <w:fldSimple w:instr=" SEQ Figure \* ARABIC ">
        <w:r w:rsidR="009C18C1">
          <w:rPr>
            <w:noProof/>
          </w:rPr>
          <w:t>19</w:t>
        </w:r>
      </w:fldSimple>
      <w:r>
        <w:t xml:space="preserve"> : Modèle du mail de livraison envoyé à la DEI cliente</w:t>
      </w:r>
    </w:p>
    <w:p w14:paraId="3C3F595B" w14:textId="2A1709DF" w:rsidR="009846C5" w:rsidRDefault="00E45770" w:rsidP="009846C5">
      <w:pPr>
        <w:pStyle w:val="Corpsdetexte"/>
      </w:pPr>
      <w:r>
        <w:t xml:space="preserve"> </w:t>
      </w:r>
    </w:p>
    <w:p w14:paraId="6553C6CE" w14:textId="77777777" w:rsidR="006862F4" w:rsidRDefault="00636D0C" w:rsidP="00E4627A">
      <w:pPr>
        <w:pStyle w:val="Corpsdetexte"/>
      </w:pPr>
      <w:r>
        <w:t>Comme le veut la procédure, je mets en destinataire la liste de diffusion de l’équipe de développement en plus de celle de la DEI afin de maintenir une traçabilité et une communication sur l’avancement de l’équipe</w:t>
      </w:r>
      <w:r w:rsidR="006862F4">
        <w:t xml:space="preserve"> au sein de celle-ci</w:t>
      </w:r>
      <w:r>
        <w:t>.</w:t>
      </w:r>
    </w:p>
    <w:p w14:paraId="59FEC95E" w14:textId="77777777" w:rsidR="006862F4" w:rsidRDefault="006862F4" w:rsidP="00E4627A">
      <w:pPr>
        <w:pStyle w:val="Corpsdetexte"/>
      </w:pPr>
    </w:p>
    <w:p w14:paraId="1E7FF0A5" w14:textId="77777777" w:rsidR="00E4627A" w:rsidRDefault="006862F4" w:rsidP="00E4627A">
      <w:pPr>
        <w:pStyle w:val="Corpsdetexte"/>
      </w:pPr>
      <w:r>
        <w:t xml:space="preserve">Pour terminer, et pour faciliter le pilotage du projet, je m’impute sur les demandes que j’ai traité sur l’outil GamaWeb développé par CGI. </w:t>
      </w:r>
    </w:p>
    <w:p w14:paraId="2D3FA716" w14:textId="77777777" w:rsidR="006862F4" w:rsidRDefault="006862F4" w:rsidP="006862F4">
      <w:pPr>
        <w:keepNext/>
      </w:pPr>
      <w:r w:rsidRPr="00D32831">
        <w:rPr>
          <w:noProof/>
          <w:lang w:val="fr-FR" w:eastAsia="fr-FR"/>
        </w:rPr>
        <w:drawing>
          <wp:inline distT="0" distB="0" distL="0" distR="0" wp14:anchorId="4E9CECC5" wp14:editId="753429A4">
            <wp:extent cx="6081623" cy="3097191"/>
            <wp:effectExtent l="0" t="0" r="0" b="825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99617" cy="3106355"/>
                    </a:xfrm>
                    <a:prstGeom prst="rect">
                      <a:avLst/>
                    </a:prstGeom>
                  </pic:spPr>
                </pic:pic>
              </a:graphicData>
            </a:graphic>
          </wp:inline>
        </w:drawing>
      </w:r>
    </w:p>
    <w:p w14:paraId="7DF9B2DB" w14:textId="275AF3AA" w:rsidR="006862F4" w:rsidRDefault="006862F4" w:rsidP="006862F4">
      <w:pPr>
        <w:pStyle w:val="Lgende"/>
        <w:jc w:val="center"/>
      </w:pPr>
      <w:r>
        <w:t xml:space="preserve">Figure </w:t>
      </w:r>
      <w:fldSimple w:instr=" SEQ Figure \* ARABIC ">
        <w:r w:rsidR="009C18C1">
          <w:rPr>
            <w:noProof/>
          </w:rPr>
          <w:t>20</w:t>
        </w:r>
      </w:fldSimple>
      <w:r>
        <w:t xml:space="preserve"> : L'outil GamaWeb – Liste des demandes</w:t>
      </w:r>
    </w:p>
    <w:p w14:paraId="6F4F80C7" w14:textId="77777777" w:rsidR="006862F4" w:rsidRDefault="006862F4" w:rsidP="00E4627A">
      <w:pPr>
        <w:pStyle w:val="Corpsdetexte"/>
      </w:pPr>
    </w:p>
    <w:p w14:paraId="580C50FF" w14:textId="3E825058" w:rsidR="006862F4" w:rsidRDefault="006862F4" w:rsidP="00E4627A">
      <w:pPr>
        <w:pStyle w:val="Corpsdetexte"/>
      </w:pPr>
      <w:r>
        <w:t>Je spécifie, au fur et à mesure de mon avancement,</w:t>
      </w:r>
      <w:r w:rsidR="0057110C">
        <w:t xml:space="preserve"> </w:t>
      </w:r>
      <w:r>
        <w:t>combien de temps j’ai passé sur une tache liée à une demande client ainsi que mon reste à faire.</w:t>
      </w:r>
    </w:p>
    <w:p w14:paraId="28510BDF" w14:textId="77777777" w:rsidR="00C53556" w:rsidRDefault="00C53556" w:rsidP="00E4627A">
      <w:pPr>
        <w:pStyle w:val="Corpsdetexte"/>
      </w:pPr>
    </w:p>
    <w:p w14:paraId="6380EEF2" w14:textId="77777777" w:rsidR="00C53556" w:rsidRDefault="00C53556" w:rsidP="00C53556">
      <w:pPr>
        <w:pStyle w:val="Corpsdetexte"/>
        <w:keepNext/>
      </w:pPr>
      <w:r>
        <w:rPr>
          <w:noProof/>
          <w:lang w:val="fr-FR" w:eastAsia="fr-FR"/>
        </w:rPr>
        <w:drawing>
          <wp:inline distT="0" distB="0" distL="0" distR="0" wp14:anchorId="2C70548C" wp14:editId="6C6855A0">
            <wp:extent cx="6480810" cy="3175635"/>
            <wp:effectExtent l="0" t="0" r="0" b="5715"/>
            <wp:docPr id="564" name="Imag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80810" cy="3175635"/>
                    </a:xfrm>
                    <a:prstGeom prst="rect">
                      <a:avLst/>
                    </a:prstGeom>
                  </pic:spPr>
                </pic:pic>
              </a:graphicData>
            </a:graphic>
          </wp:inline>
        </w:drawing>
      </w:r>
    </w:p>
    <w:p w14:paraId="645BAFB3" w14:textId="37B115A0" w:rsidR="00C53556" w:rsidRDefault="00C53556" w:rsidP="00C53556">
      <w:pPr>
        <w:pStyle w:val="Lgende"/>
        <w:jc w:val="center"/>
      </w:pPr>
      <w:r>
        <w:t xml:space="preserve">Figure </w:t>
      </w:r>
      <w:fldSimple w:instr=" SEQ Figure \* ARABIC ">
        <w:r w:rsidR="009C18C1">
          <w:rPr>
            <w:noProof/>
          </w:rPr>
          <w:t>21</w:t>
        </w:r>
      </w:fldSimple>
      <w:r>
        <w:t xml:space="preserve"> : Capture d'écran GamaWeb - saisie des imputations</w:t>
      </w:r>
    </w:p>
    <w:p w14:paraId="6B8C2678" w14:textId="77777777" w:rsidR="006862F4" w:rsidRDefault="006862F4" w:rsidP="00E4627A">
      <w:pPr>
        <w:pStyle w:val="Corpsdetexte"/>
      </w:pPr>
    </w:p>
    <w:p w14:paraId="4DDB3611" w14:textId="77777777" w:rsidR="00866315" w:rsidRDefault="00866315" w:rsidP="00E4627A">
      <w:pPr>
        <w:pStyle w:val="Corpsdetexte"/>
      </w:pPr>
    </w:p>
    <w:p w14:paraId="6DB5FE05" w14:textId="77777777" w:rsidR="00866315" w:rsidRDefault="00866315" w:rsidP="00E4627A">
      <w:pPr>
        <w:pStyle w:val="Corpsdetexte"/>
      </w:pPr>
      <w:r>
        <w:t>Ainsi le pilote du projet peut à tout moment connaître mon degré d’avancement sur les tâches qui me sont confiée et savoir si je respecte les délais.</w:t>
      </w:r>
    </w:p>
    <w:p w14:paraId="79DEE978" w14:textId="77777777" w:rsidR="007D7C49" w:rsidRDefault="007D7C49" w:rsidP="00E4627A">
      <w:pPr>
        <w:pStyle w:val="Corpsdetexte"/>
      </w:pPr>
    </w:p>
    <w:p w14:paraId="77AF90E8" w14:textId="77777777" w:rsidR="007D7C49" w:rsidRDefault="007D7C49" w:rsidP="005B23B1">
      <w:pPr>
        <w:pStyle w:val="Titre3"/>
      </w:pPr>
      <w:bookmarkStart w:id="69" w:name="_Ref52641899"/>
      <w:bookmarkStart w:id="70" w:name="_Toc55141183"/>
      <w:bookmarkStart w:id="71" w:name="_Toc56177356"/>
      <w:r>
        <w:t>Remontée d’ex</w:t>
      </w:r>
      <w:r w:rsidR="00DE330E">
        <w:t>périence : Résolution de l’OCUN-853</w:t>
      </w:r>
      <w:bookmarkEnd w:id="69"/>
      <w:bookmarkEnd w:id="70"/>
      <w:bookmarkEnd w:id="71"/>
    </w:p>
    <w:p w14:paraId="554351E6" w14:textId="77777777" w:rsidR="00C53556" w:rsidRDefault="00C53556" w:rsidP="00DE330E">
      <w:pPr>
        <w:pStyle w:val="Corpsdetexte"/>
      </w:pPr>
    </w:p>
    <w:p w14:paraId="25571F46" w14:textId="01D7F79F" w:rsidR="00DE330E" w:rsidRPr="00DE330E" w:rsidRDefault="00DE330E" w:rsidP="00DE330E">
      <w:pPr>
        <w:pStyle w:val="Corpsdetexte"/>
      </w:pPr>
      <w:r>
        <w:t xml:space="preserve">La remontée présente dans le ticket </w:t>
      </w:r>
      <w:r w:rsidR="0057110C">
        <w:t>fait état d’</w:t>
      </w:r>
      <w:r>
        <w:t xml:space="preserve">une </w:t>
      </w:r>
      <w:r w:rsidR="009B329A">
        <w:t>erreur</w:t>
      </w:r>
      <w:r>
        <w:t xml:space="preserve"> lors du calcul d’une pension su</w:t>
      </w:r>
      <w:r w:rsidR="00743E40">
        <w:t xml:space="preserve">ite à </w:t>
      </w:r>
      <w:r w:rsidR="0057110C">
        <w:t>une</w:t>
      </w:r>
      <w:r w:rsidR="00743E40">
        <w:t xml:space="preserve"> révision</w:t>
      </w:r>
      <w:r>
        <w:t xml:space="preserve"> </w:t>
      </w:r>
      <w:r w:rsidR="0057110C">
        <w:t xml:space="preserve">rétroactive </w:t>
      </w:r>
      <w:r>
        <w:t>de la périodicité de paie d</w:t>
      </w:r>
      <w:r w:rsidR="009B329A">
        <w:t>u</w:t>
      </w:r>
      <w:r>
        <w:t xml:space="preserve"> contrat ainsi que de son nombre de points (donc du montant de base de </w:t>
      </w:r>
      <w:r w:rsidR="009B329A">
        <w:t>l</w:t>
      </w:r>
      <w:r>
        <w:t>a pension)</w:t>
      </w:r>
      <w:r w:rsidR="0057110C">
        <w:t>.</w:t>
      </w:r>
    </w:p>
    <w:p w14:paraId="1A57982C" w14:textId="77777777" w:rsidR="006C2BA2" w:rsidRDefault="00DE330E" w:rsidP="006C2BA2">
      <w:pPr>
        <w:pStyle w:val="Corpsdetexte"/>
      </w:pPr>
      <w:r>
        <w:t>Voici le ticket :</w:t>
      </w:r>
    </w:p>
    <w:p w14:paraId="17A28070" w14:textId="77777777" w:rsidR="00C53556" w:rsidRDefault="00C53556" w:rsidP="00C53556">
      <w:pPr>
        <w:pStyle w:val="Corpsdetexte"/>
        <w:keepNext/>
      </w:pPr>
      <w:r>
        <w:rPr>
          <w:noProof/>
          <w:lang w:val="fr-FR" w:eastAsia="fr-FR"/>
        </w:rPr>
        <w:lastRenderedPageBreak/>
        <w:drawing>
          <wp:inline distT="0" distB="0" distL="0" distR="0" wp14:anchorId="00272A35" wp14:editId="1ECB5C3D">
            <wp:extent cx="6480810" cy="3028950"/>
            <wp:effectExtent l="0" t="0" r="0" b="0"/>
            <wp:docPr id="565" name="Imag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80810" cy="3028950"/>
                    </a:xfrm>
                    <a:prstGeom prst="rect">
                      <a:avLst/>
                    </a:prstGeom>
                  </pic:spPr>
                </pic:pic>
              </a:graphicData>
            </a:graphic>
          </wp:inline>
        </w:drawing>
      </w:r>
    </w:p>
    <w:p w14:paraId="1449091D" w14:textId="2D992C26" w:rsidR="00184E1F" w:rsidRDefault="00C53556" w:rsidP="00C53556">
      <w:pPr>
        <w:pStyle w:val="Lgende"/>
        <w:jc w:val="center"/>
      </w:pPr>
      <w:r>
        <w:t xml:space="preserve">Figure </w:t>
      </w:r>
      <w:fldSimple w:instr=" SEQ Figure \* ARABIC ">
        <w:r w:rsidR="009C18C1">
          <w:rPr>
            <w:noProof/>
          </w:rPr>
          <w:t>22</w:t>
        </w:r>
      </w:fldSimple>
      <w:r>
        <w:t xml:space="preserve"> : Ticket OCUN-853</w:t>
      </w:r>
    </w:p>
    <w:p w14:paraId="26D72CB3" w14:textId="7789FCA2" w:rsidR="00BA21F2" w:rsidRDefault="00BA21F2" w:rsidP="00BA21F2"/>
    <w:p w14:paraId="03ADD275" w14:textId="77777777" w:rsidR="00BA21F2" w:rsidRPr="00BA21F2" w:rsidRDefault="00BA21F2" w:rsidP="00BA21F2">
      <w:pPr>
        <w:pStyle w:val="Corpsdetexte"/>
      </w:pPr>
    </w:p>
    <w:p w14:paraId="50EF6145" w14:textId="77777777" w:rsidR="00184E1F" w:rsidRDefault="00184E1F" w:rsidP="009725D7">
      <w:pPr>
        <w:pStyle w:val="Titre4"/>
        <w:numPr>
          <w:ilvl w:val="0"/>
          <w:numId w:val="25"/>
        </w:numPr>
      </w:pPr>
      <w:bookmarkStart w:id="72" w:name="_Toc55141184"/>
      <w:r>
        <w:t>Étape préliminaire : reproduction du cas</w:t>
      </w:r>
      <w:bookmarkEnd w:id="72"/>
    </w:p>
    <w:p w14:paraId="0A7375B4" w14:textId="77777777" w:rsidR="00184E1F" w:rsidRDefault="00184E1F" w:rsidP="00184E1F">
      <w:pPr>
        <w:pStyle w:val="Corpsdetexte"/>
      </w:pPr>
    </w:p>
    <w:p w14:paraId="0A772182" w14:textId="77777777" w:rsidR="0057110C" w:rsidRDefault="00184E1F" w:rsidP="00184E1F">
      <w:pPr>
        <w:pStyle w:val="Corpsdetexte"/>
      </w:pPr>
      <w:r>
        <w:t>La première chose que je fais est de rapatrier le pensionné dont le calcul de la pension a échoué</w:t>
      </w:r>
      <w:r w:rsidR="0057110C">
        <w:t>,</w:t>
      </w:r>
      <w:r>
        <w:t xml:space="preserve"> telle que remonté par l’OCUN. </w:t>
      </w:r>
    </w:p>
    <w:p w14:paraId="174D24A9" w14:textId="57E02F15" w:rsidR="00740D2B" w:rsidRDefault="00184E1F" w:rsidP="00184E1F">
      <w:pPr>
        <w:pStyle w:val="Corpsdetexte"/>
      </w:pPr>
      <w:r>
        <w:t xml:space="preserve">Pour cela je dois envoyer un mail </w:t>
      </w:r>
      <w:r w:rsidR="00740D2B">
        <w:t>à</w:t>
      </w:r>
      <w:r>
        <w:t xml:space="preserve"> la DSI afin de demander l’autorisa</w:t>
      </w:r>
      <w:r w:rsidR="00BA21F2">
        <w:t>tion d’ouvrir un ticket DARWIN :</w:t>
      </w:r>
    </w:p>
    <w:p w14:paraId="1F53C48C" w14:textId="77777777" w:rsidR="00BA21F2" w:rsidRDefault="00BA21F2" w:rsidP="00BA21F2">
      <w:pPr>
        <w:pStyle w:val="Corpsdetexte"/>
        <w:keepNext/>
      </w:pPr>
      <w:r>
        <w:rPr>
          <w:noProof/>
          <w:lang w:val="fr-FR" w:eastAsia="fr-FR"/>
        </w:rPr>
        <w:drawing>
          <wp:inline distT="0" distB="0" distL="0" distR="0" wp14:anchorId="1820CED1" wp14:editId="0A1DE1E8">
            <wp:extent cx="6480810" cy="2374900"/>
            <wp:effectExtent l="0" t="0" r="0" b="6350"/>
            <wp:docPr id="569" name="Imag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80810" cy="2374900"/>
                    </a:xfrm>
                    <a:prstGeom prst="rect">
                      <a:avLst/>
                    </a:prstGeom>
                  </pic:spPr>
                </pic:pic>
              </a:graphicData>
            </a:graphic>
          </wp:inline>
        </w:drawing>
      </w:r>
    </w:p>
    <w:p w14:paraId="682E5C7D" w14:textId="49D82E3F" w:rsidR="00BA21F2" w:rsidRDefault="00BA21F2" w:rsidP="00BA21F2">
      <w:pPr>
        <w:pStyle w:val="Lgende"/>
        <w:jc w:val="center"/>
      </w:pPr>
      <w:r>
        <w:t xml:space="preserve">Figure </w:t>
      </w:r>
      <w:fldSimple w:instr=" SEQ Figure \* ARABIC ">
        <w:r w:rsidR="009C18C1">
          <w:rPr>
            <w:noProof/>
          </w:rPr>
          <w:t>23</w:t>
        </w:r>
      </w:fldSimple>
      <w:r>
        <w:t xml:space="preserve"> : Capture mail Darwin</w:t>
      </w:r>
    </w:p>
    <w:p w14:paraId="3BFD6252" w14:textId="77777777" w:rsidR="00BA21F2" w:rsidRPr="00BA21F2" w:rsidRDefault="00BA21F2" w:rsidP="00BA21F2"/>
    <w:p w14:paraId="05843639" w14:textId="0DBFE797" w:rsidR="00184E1F" w:rsidRDefault="00740D2B" w:rsidP="00184E1F">
      <w:pPr>
        <w:pStyle w:val="Corpsdetexte"/>
      </w:pPr>
      <w:r>
        <w:t>Ce t</w:t>
      </w:r>
      <w:r w:rsidR="00184E1F">
        <w:t>icket</w:t>
      </w:r>
      <w:r>
        <w:t>,</w:t>
      </w:r>
      <w:r w:rsidR="00184E1F">
        <w:t xml:space="preserve"> à destination de la </w:t>
      </w:r>
      <w:r>
        <w:t>D</w:t>
      </w:r>
      <w:r w:rsidR="00BA21F2">
        <w:t>P</w:t>
      </w:r>
      <w:r>
        <w:t>I</w:t>
      </w:r>
      <w:r w:rsidR="00184E1F">
        <w:t xml:space="preserve"> </w:t>
      </w:r>
      <w:r>
        <w:t xml:space="preserve">de la CDR permet de </w:t>
      </w:r>
      <w:r w:rsidR="00184E1F">
        <w:t>d</w:t>
      </w:r>
      <w:r>
        <w:t>emander</w:t>
      </w:r>
      <w:r w:rsidR="00184E1F">
        <w:t xml:space="preserve"> le rapatriement des données d’un pensionné de l’en</w:t>
      </w:r>
      <w:r w:rsidR="00CF2BC6">
        <w:t xml:space="preserve">vironnement de production vers notre </w:t>
      </w:r>
      <w:r w:rsidR="00184E1F">
        <w:t>environnement de développement</w:t>
      </w:r>
      <w:r>
        <w:t xml:space="preserve">. </w:t>
      </w:r>
      <w:r>
        <w:lastRenderedPageBreak/>
        <w:t xml:space="preserve">Pour cela, je fournis dans le ticket, le BCR (numéro d’identification unique d’un pensionné), le mode opératoire étape par étape de transfert (via RAMDL) des données ainsi que le script </w:t>
      </w:r>
      <w:r w:rsidR="00BA21F2">
        <w:t xml:space="preserve">à exécuté dans RAMDL </w:t>
      </w:r>
      <w:r>
        <w:t>permettant ce transfert (</w:t>
      </w:r>
      <w:r w:rsidRPr="00CD577C">
        <w:rPr>
          <w:b/>
        </w:rPr>
        <w:t>voir Annexe : « </w:t>
      </w:r>
      <w:r w:rsidR="00BA21F2" w:rsidRPr="00CD577C">
        <w:rPr>
          <w:b/>
        </w:rPr>
        <w:fldChar w:fldCharType="begin"/>
      </w:r>
      <w:r w:rsidR="00BA21F2" w:rsidRPr="00CD577C">
        <w:rPr>
          <w:b/>
        </w:rPr>
        <w:instrText xml:space="preserve"> REF _Ref55921348 \w \h  \* MERGEFORMAT </w:instrText>
      </w:r>
      <w:r w:rsidR="00BA21F2" w:rsidRPr="00CD577C">
        <w:rPr>
          <w:b/>
        </w:rPr>
      </w:r>
      <w:r w:rsidR="00BA21F2" w:rsidRPr="00CD577C">
        <w:rPr>
          <w:b/>
        </w:rPr>
        <w:fldChar w:fldCharType="separate"/>
      </w:r>
      <w:r w:rsidR="009C18C1">
        <w:rPr>
          <w:b/>
        </w:rPr>
        <w:t>6.1</w:t>
      </w:r>
      <w:r w:rsidR="00BA21F2" w:rsidRPr="00CD577C">
        <w:rPr>
          <w:b/>
        </w:rPr>
        <w:fldChar w:fldCharType="end"/>
      </w:r>
      <w:r w:rsidR="00BA21F2" w:rsidRPr="00CD577C">
        <w:rPr>
          <w:b/>
        </w:rPr>
        <w:fldChar w:fldCharType="begin"/>
      </w:r>
      <w:r w:rsidR="00BA21F2" w:rsidRPr="00CD577C">
        <w:rPr>
          <w:b/>
        </w:rPr>
        <w:instrText xml:space="preserve"> REF _Ref55921348 \h  \* MERGEFORMAT </w:instrText>
      </w:r>
      <w:r w:rsidR="00BA21F2" w:rsidRPr="00CD577C">
        <w:rPr>
          <w:b/>
        </w:rPr>
      </w:r>
      <w:r w:rsidR="00BA21F2" w:rsidRPr="00CD577C">
        <w:rPr>
          <w:b/>
        </w:rPr>
        <w:fldChar w:fldCharType="separate"/>
      </w:r>
      <w:r w:rsidR="009C18C1" w:rsidRPr="009C18C1">
        <w:rPr>
          <w:b/>
        </w:rPr>
        <w:t>Script de transfert des données d’un pensionné</w:t>
      </w:r>
      <w:r w:rsidR="00BA21F2" w:rsidRPr="00CD577C">
        <w:rPr>
          <w:b/>
        </w:rPr>
        <w:fldChar w:fldCharType="end"/>
      </w:r>
      <w:r w:rsidRPr="00CD577C">
        <w:rPr>
          <w:b/>
        </w:rPr>
        <w:t> »</w:t>
      </w:r>
      <w:r w:rsidR="00BA21F2">
        <w:t>) .</w:t>
      </w:r>
    </w:p>
    <w:p w14:paraId="4B7A3064" w14:textId="77777777" w:rsidR="00CD577C" w:rsidRDefault="00CD577C" w:rsidP="00184E1F">
      <w:pPr>
        <w:pStyle w:val="Corpsdetexte"/>
      </w:pPr>
    </w:p>
    <w:p w14:paraId="01B7CCBE" w14:textId="765F372D" w:rsidR="00BA21F2" w:rsidRDefault="00BA21F2" w:rsidP="00184E1F">
      <w:pPr>
        <w:pStyle w:val="Corpsdetexte"/>
      </w:pPr>
      <w:r>
        <w:t>Une fois l’autorisation écrite reçu de la DSI :</w:t>
      </w:r>
    </w:p>
    <w:p w14:paraId="4235110C" w14:textId="77777777" w:rsidR="00BA21F2" w:rsidRDefault="00BA21F2" w:rsidP="00BA21F2">
      <w:pPr>
        <w:pStyle w:val="Corpsdetexte"/>
        <w:keepNext/>
      </w:pPr>
      <w:r>
        <w:rPr>
          <w:noProof/>
          <w:lang w:val="fr-FR" w:eastAsia="fr-FR"/>
        </w:rPr>
        <w:drawing>
          <wp:inline distT="0" distB="0" distL="0" distR="0" wp14:anchorId="54313E19" wp14:editId="2A0D0A87">
            <wp:extent cx="6480810" cy="2128520"/>
            <wp:effectExtent l="0" t="0" r="0" b="5080"/>
            <wp:docPr id="570" name="Imag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Capture mail validation ouverture ticket darwin.PNG"/>
                    <pic:cNvPicPr/>
                  </pic:nvPicPr>
                  <pic:blipFill>
                    <a:blip r:embed="rId41">
                      <a:extLst>
                        <a:ext uri="{28A0092B-C50C-407E-A947-70E740481C1C}">
                          <a14:useLocalDpi xmlns:a14="http://schemas.microsoft.com/office/drawing/2010/main" val="0"/>
                        </a:ext>
                      </a:extLst>
                    </a:blip>
                    <a:stretch>
                      <a:fillRect/>
                    </a:stretch>
                  </pic:blipFill>
                  <pic:spPr>
                    <a:xfrm>
                      <a:off x="0" y="0"/>
                      <a:ext cx="6480810" cy="2128520"/>
                    </a:xfrm>
                    <a:prstGeom prst="rect">
                      <a:avLst/>
                    </a:prstGeom>
                  </pic:spPr>
                </pic:pic>
              </a:graphicData>
            </a:graphic>
          </wp:inline>
        </w:drawing>
      </w:r>
    </w:p>
    <w:p w14:paraId="3DD4BB6C" w14:textId="04B60C06" w:rsidR="00BA21F2" w:rsidRDefault="00BA21F2" w:rsidP="00BA21F2">
      <w:pPr>
        <w:pStyle w:val="Lgende"/>
        <w:jc w:val="center"/>
      </w:pPr>
      <w:r>
        <w:t xml:space="preserve">Figure </w:t>
      </w:r>
      <w:fldSimple w:instr=" SEQ Figure \* ARABIC ">
        <w:r w:rsidR="009C18C1">
          <w:rPr>
            <w:noProof/>
          </w:rPr>
          <w:t>24</w:t>
        </w:r>
      </w:fldSimple>
      <w:r>
        <w:t xml:space="preserve"> : Mail de validation pour ouverture de ticket DARWIN</w:t>
      </w:r>
    </w:p>
    <w:p w14:paraId="7A046252" w14:textId="03C098C7" w:rsidR="00BA21F2" w:rsidRDefault="00BA21F2" w:rsidP="00184E1F">
      <w:pPr>
        <w:pStyle w:val="Corpsdetexte"/>
      </w:pPr>
      <w:r>
        <w:t xml:space="preserve"> </w:t>
      </w:r>
    </w:p>
    <w:p w14:paraId="0EB1C45E" w14:textId="77777777" w:rsidR="00CD577C" w:rsidRDefault="00CD577C" w:rsidP="00184E1F">
      <w:pPr>
        <w:pStyle w:val="Corpsdetexte"/>
      </w:pPr>
    </w:p>
    <w:p w14:paraId="266F30AC" w14:textId="6AEDD752" w:rsidR="00BA21F2" w:rsidRDefault="00BA21F2" w:rsidP="00184E1F">
      <w:pPr>
        <w:pStyle w:val="Corpsdetexte"/>
      </w:pPr>
      <w:r>
        <w:t>Je peux alors aller ouvrir un ticket sur la plateforme DARWIN,</w:t>
      </w:r>
      <w:r w:rsidR="00E80D77">
        <w:t xml:space="preserve"> la plupart du temps en en clonant un déjà existant :</w:t>
      </w:r>
    </w:p>
    <w:p w14:paraId="416A4539" w14:textId="77777777" w:rsidR="00E80D77" w:rsidRDefault="00E80D77" w:rsidP="00184E1F">
      <w:pPr>
        <w:pStyle w:val="Corpsdetexte"/>
      </w:pPr>
    </w:p>
    <w:p w14:paraId="59455C35" w14:textId="77777777" w:rsidR="00E80D77" w:rsidRDefault="00E80D77" w:rsidP="00184E1F">
      <w:pPr>
        <w:pStyle w:val="Corpsdetexte"/>
        <w:rPr>
          <w:noProof/>
          <w:lang w:val="fr-FR" w:eastAsia="fr-FR"/>
        </w:rPr>
      </w:pPr>
    </w:p>
    <w:p w14:paraId="3C20DF7B" w14:textId="31851362" w:rsidR="00740D2B" w:rsidRDefault="00E80D77" w:rsidP="00184E1F">
      <w:pPr>
        <w:pStyle w:val="Corpsdetexte"/>
      </w:pPr>
      <w:r>
        <w:rPr>
          <w:noProof/>
          <w:lang w:val="fr-FR" w:eastAsia="fr-FR"/>
        </w:rPr>
        <w:drawing>
          <wp:inline distT="0" distB="0" distL="0" distR="0" wp14:anchorId="47A0D8B2" wp14:editId="241B24E9">
            <wp:extent cx="6480810" cy="2733675"/>
            <wp:effectExtent l="0" t="0" r="0" b="9525"/>
            <wp:docPr id="571" name="Imag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pture d’écran ticket DARWIN.png"/>
                    <pic:cNvPicPr/>
                  </pic:nvPicPr>
                  <pic:blipFill rotWithShape="1">
                    <a:blip r:embed="rId42">
                      <a:extLst>
                        <a:ext uri="{28A0092B-C50C-407E-A947-70E740481C1C}">
                          <a14:useLocalDpi xmlns:a14="http://schemas.microsoft.com/office/drawing/2010/main" val="0"/>
                        </a:ext>
                      </a:extLst>
                    </a:blip>
                    <a:srcRect b="9749"/>
                    <a:stretch/>
                  </pic:blipFill>
                  <pic:spPr bwMode="auto">
                    <a:xfrm>
                      <a:off x="0" y="0"/>
                      <a:ext cx="6480810" cy="2733675"/>
                    </a:xfrm>
                    <a:prstGeom prst="rect">
                      <a:avLst/>
                    </a:prstGeom>
                    <a:ln>
                      <a:noFill/>
                    </a:ln>
                    <a:extLst>
                      <a:ext uri="{53640926-AAD7-44D8-BBD7-CCE9431645EC}">
                        <a14:shadowObscured xmlns:a14="http://schemas.microsoft.com/office/drawing/2010/main"/>
                      </a:ext>
                    </a:extLst>
                  </pic:spPr>
                </pic:pic>
              </a:graphicData>
            </a:graphic>
          </wp:inline>
        </w:drawing>
      </w:r>
    </w:p>
    <w:p w14:paraId="0FCB9045" w14:textId="77777777" w:rsidR="00E80D77" w:rsidRDefault="00E80D77" w:rsidP="00E80D77">
      <w:pPr>
        <w:pStyle w:val="Corpsdetexte"/>
        <w:keepNext/>
      </w:pPr>
      <w:r>
        <w:rPr>
          <w:noProof/>
          <w:lang w:val="fr-FR" w:eastAsia="fr-FR"/>
        </w:rPr>
        <w:lastRenderedPageBreak/>
        <w:drawing>
          <wp:inline distT="0" distB="0" distL="0" distR="0" wp14:anchorId="0BA7844B" wp14:editId="2C3068EC">
            <wp:extent cx="6480810" cy="3919855"/>
            <wp:effectExtent l="0" t="0" r="0" b="4445"/>
            <wp:docPr id="572" name="Imag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Capture mail ticket darwin2.PNG"/>
                    <pic:cNvPicPr/>
                  </pic:nvPicPr>
                  <pic:blipFill>
                    <a:blip r:embed="rId43">
                      <a:extLst>
                        <a:ext uri="{28A0092B-C50C-407E-A947-70E740481C1C}">
                          <a14:useLocalDpi xmlns:a14="http://schemas.microsoft.com/office/drawing/2010/main" val="0"/>
                        </a:ext>
                      </a:extLst>
                    </a:blip>
                    <a:stretch>
                      <a:fillRect/>
                    </a:stretch>
                  </pic:blipFill>
                  <pic:spPr>
                    <a:xfrm>
                      <a:off x="0" y="0"/>
                      <a:ext cx="6480810" cy="3919855"/>
                    </a:xfrm>
                    <a:prstGeom prst="rect">
                      <a:avLst/>
                    </a:prstGeom>
                  </pic:spPr>
                </pic:pic>
              </a:graphicData>
            </a:graphic>
          </wp:inline>
        </w:drawing>
      </w:r>
    </w:p>
    <w:p w14:paraId="542A430E" w14:textId="2381C7EC" w:rsidR="00740D2B" w:rsidRDefault="00E80D77" w:rsidP="00E80D77">
      <w:pPr>
        <w:pStyle w:val="Lgende"/>
        <w:jc w:val="center"/>
      </w:pPr>
      <w:r>
        <w:t xml:space="preserve">Figure </w:t>
      </w:r>
      <w:fldSimple w:instr=" SEQ Figure \* ARABIC ">
        <w:r w:rsidR="009C18C1">
          <w:rPr>
            <w:noProof/>
          </w:rPr>
          <w:t>25</w:t>
        </w:r>
      </w:fldSimple>
      <w:r>
        <w:t xml:space="preserve"> : Capture d'écran d'un ticket DARWIN</w:t>
      </w:r>
    </w:p>
    <w:p w14:paraId="70C84A81" w14:textId="77777777" w:rsidR="00E80D77" w:rsidRPr="00E80D77" w:rsidRDefault="00E80D77" w:rsidP="00E80D77"/>
    <w:p w14:paraId="745B53F6" w14:textId="384E5D6D" w:rsidR="00CF2BC6" w:rsidRDefault="00CF2BC6" w:rsidP="00184E1F">
      <w:pPr>
        <w:pStyle w:val="Corpsdetexte"/>
      </w:pPr>
      <w:r>
        <w:t>Une fois le transfert fait, je n’ai plus qu’à relancer la paie du pensionné en erreur et reproduire le comportement anormal. D</w:t>
      </w:r>
      <w:r w:rsidR="00E80D77">
        <w:t>e là, l’analyse peut commencer…</w:t>
      </w:r>
    </w:p>
    <w:p w14:paraId="3163028E" w14:textId="77777777" w:rsidR="00E80D77" w:rsidRDefault="00E80D77" w:rsidP="00184E1F">
      <w:pPr>
        <w:pStyle w:val="Corpsdetexte"/>
      </w:pPr>
    </w:p>
    <w:p w14:paraId="75F93E67" w14:textId="01D2188B" w:rsidR="00BD33FB" w:rsidRDefault="00CF2BC6" w:rsidP="00184E1F">
      <w:pPr>
        <w:pStyle w:val="Corpsdetexte"/>
      </w:pPr>
      <w:r>
        <w:t xml:space="preserve">Il arrive cependant que je ne puisse pas reproduire le cas, soit parce que l’anomalie relevée dans ticket a été corrigée </w:t>
      </w:r>
      <w:r w:rsidR="00E80D77">
        <w:t xml:space="preserve">dans un autre ticket, </w:t>
      </w:r>
      <w:r>
        <w:t xml:space="preserve">soit pour une autre raison que je dois trouver et corriger afin de poursuivre l’analyse plus aisément. </w:t>
      </w:r>
    </w:p>
    <w:p w14:paraId="6EB10970" w14:textId="123AF2C1" w:rsidR="00CF2BC6" w:rsidRDefault="00BD33FB" w:rsidP="00184E1F">
      <w:pPr>
        <w:pStyle w:val="Corpsdetexte"/>
      </w:pPr>
      <w:r>
        <w:t>Sinon</w:t>
      </w:r>
      <w:r w:rsidR="00CF2BC6">
        <w:t>, je devrais remonter le fil du traitement et analyser le code uniquement de tête.</w:t>
      </w:r>
    </w:p>
    <w:p w14:paraId="7A7F9BDE" w14:textId="77777777" w:rsidR="00BD33FB" w:rsidRPr="00184E1F" w:rsidRDefault="00BD33FB" w:rsidP="00184E1F">
      <w:pPr>
        <w:pStyle w:val="Corpsdetexte"/>
      </w:pPr>
    </w:p>
    <w:p w14:paraId="18C3FE4F" w14:textId="77777777" w:rsidR="00642DD8" w:rsidRDefault="00642DD8" w:rsidP="009725D7">
      <w:pPr>
        <w:pStyle w:val="Titre4"/>
      </w:pPr>
      <w:bookmarkStart w:id="73" w:name="_Ref52641965"/>
      <w:bookmarkStart w:id="74" w:name="_Toc55141185"/>
      <w:r>
        <w:t>Étape 1 : l’Analyse</w:t>
      </w:r>
      <w:bookmarkEnd w:id="73"/>
      <w:bookmarkEnd w:id="74"/>
    </w:p>
    <w:p w14:paraId="31FFD07A" w14:textId="77777777" w:rsidR="00642DD8" w:rsidRPr="00642DD8" w:rsidRDefault="00642DD8" w:rsidP="00642DD8">
      <w:pPr>
        <w:pStyle w:val="Corpsdetexte"/>
      </w:pPr>
    </w:p>
    <w:p w14:paraId="3DED9F81" w14:textId="77777777" w:rsidR="009B329A" w:rsidRDefault="009B329A" w:rsidP="009725D7">
      <w:pPr>
        <w:pStyle w:val="Titre5"/>
        <w:numPr>
          <w:ilvl w:val="0"/>
          <w:numId w:val="0"/>
        </w:numPr>
      </w:pPr>
      <w:bookmarkStart w:id="75" w:name="_Toc55141186"/>
      <w:r>
        <w:t>Le point de départ de l’analyse : le bout du fil d’Ariane</w:t>
      </w:r>
      <w:bookmarkEnd w:id="75"/>
    </w:p>
    <w:p w14:paraId="600CE0C4" w14:textId="5E5FD991" w:rsidR="00D03BEE" w:rsidRDefault="009B329A" w:rsidP="006C2BA2">
      <w:pPr>
        <w:pStyle w:val="Corpsdetexte"/>
      </w:pPr>
      <w:r>
        <w:t>Comme on peut le voir</w:t>
      </w:r>
      <w:r w:rsidR="00BD33FB">
        <w:t xml:space="preserve"> dans le fichier joint au ticket</w:t>
      </w:r>
      <w:r>
        <w:t xml:space="preserve">, </w:t>
      </w:r>
      <w:r w:rsidR="00BD33FB">
        <w:t>le rapporteur</w:t>
      </w:r>
      <w:r>
        <w:t xml:space="preserve"> a déjà fait une partie de l’analyse en allant relever les cumuls (table où sont stockés les montants calculés par les différentes paies ex</w:t>
      </w:r>
      <w:r w:rsidR="00D03BEE">
        <w:t>écutées pour le contrat ciblé).</w:t>
      </w:r>
      <w:r w:rsidR="00066238">
        <w:t xml:space="preserve"> En temps normal c’est dans ces cumuls que je commence par aller voir pour m’aiguiller sur la recherche de la rubrique ou du traitement « défectueux ».</w:t>
      </w:r>
    </w:p>
    <w:p w14:paraId="1EE815A5" w14:textId="77777777" w:rsidR="00BD33FB" w:rsidRDefault="00BD33FB" w:rsidP="00BD33FB">
      <w:pPr>
        <w:pStyle w:val="Corpsdetexte"/>
        <w:keepNext/>
      </w:pPr>
      <w:r>
        <w:rPr>
          <w:noProof/>
          <w:lang w:val="fr-FR" w:eastAsia="fr-FR"/>
        </w:rPr>
        <w:lastRenderedPageBreak/>
        <w:drawing>
          <wp:inline distT="0" distB="0" distL="0" distR="0" wp14:anchorId="7C9319BF" wp14:editId="223A66EA">
            <wp:extent cx="6480810" cy="3693795"/>
            <wp:effectExtent l="0" t="0" r="0" b="1905"/>
            <wp:docPr id="573" name="Imag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80810" cy="3693795"/>
                    </a:xfrm>
                    <a:prstGeom prst="rect">
                      <a:avLst/>
                    </a:prstGeom>
                  </pic:spPr>
                </pic:pic>
              </a:graphicData>
            </a:graphic>
          </wp:inline>
        </w:drawing>
      </w:r>
    </w:p>
    <w:p w14:paraId="6917B54A" w14:textId="10C2E60A" w:rsidR="00DA4662" w:rsidRDefault="00BD33FB" w:rsidP="00BD33FB">
      <w:pPr>
        <w:pStyle w:val="Lgende"/>
        <w:jc w:val="center"/>
      </w:pPr>
      <w:r>
        <w:t xml:space="preserve">Figure </w:t>
      </w:r>
      <w:fldSimple w:instr=" SEQ Figure \* ARABIC ">
        <w:r w:rsidR="009C18C1">
          <w:rPr>
            <w:noProof/>
          </w:rPr>
          <w:t>26</w:t>
        </w:r>
      </w:fldSimple>
      <w:r>
        <w:t xml:space="preserve"> : Capture du fichier des cumuls joins par le rapporteur à son ticket</w:t>
      </w:r>
    </w:p>
    <w:p w14:paraId="4D92BBE9" w14:textId="77777777" w:rsidR="00DA4662" w:rsidRDefault="00DA4662" w:rsidP="006C2BA2">
      <w:pPr>
        <w:pStyle w:val="Corpsdetexte"/>
      </w:pPr>
    </w:p>
    <w:p w14:paraId="113FC64B" w14:textId="3AA5CA73" w:rsidR="00DA4662" w:rsidRDefault="00DA4662" w:rsidP="006C2BA2">
      <w:pPr>
        <w:pStyle w:val="Corpsdetexte"/>
      </w:pPr>
      <w:r>
        <w:t xml:space="preserve">Comme le métier nous l’indique, les montants provisionnés </w:t>
      </w:r>
      <w:r w:rsidR="00BD33FB">
        <w:t>de la base de la pension (</w:t>
      </w:r>
      <w:r>
        <w:t>CDC_MT_BP_FINAL_PR</w:t>
      </w:r>
      <w:r w:rsidR="00BD33FB">
        <w:t>)</w:t>
      </w:r>
      <w:r>
        <w:t xml:space="preserve"> calculés tous les mois pour la prochaine paie avec versement </w:t>
      </w:r>
      <w:r w:rsidR="00066238">
        <w:t xml:space="preserve">(fonctionnement d’une paie dite « à échoir ») </w:t>
      </w:r>
      <w:r>
        <w:t>devraient s’ajoutés au moment de l’échéance de la périodicité</w:t>
      </w:r>
      <w:r w:rsidR="00BB2CF2">
        <w:t>,</w:t>
      </w:r>
      <w:r>
        <w:t xml:space="preserve"> au montant </w:t>
      </w:r>
      <w:r w:rsidR="00066238">
        <w:t>final de la base de la pension (</w:t>
      </w:r>
      <w:r>
        <w:t>CDC_MT_BP_FINAL</w:t>
      </w:r>
      <w:r w:rsidR="00066238">
        <w:t>)</w:t>
      </w:r>
      <w:r>
        <w:t xml:space="preserve">, chose qu’ils ne font </w:t>
      </w:r>
      <w:r w:rsidR="00066238">
        <w:t xml:space="preserve">visiblement </w:t>
      </w:r>
      <w:r>
        <w:t>pas.</w:t>
      </w:r>
    </w:p>
    <w:p w14:paraId="56A6ED42" w14:textId="77777777" w:rsidR="00DA4662" w:rsidRDefault="00DA4662" w:rsidP="006C2BA2">
      <w:pPr>
        <w:pStyle w:val="Corpsdetexte"/>
      </w:pPr>
    </w:p>
    <w:p w14:paraId="5D0EA6B9" w14:textId="77777777" w:rsidR="00066238" w:rsidRDefault="00D03BEE" w:rsidP="006C2BA2">
      <w:pPr>
        <w:pStyle w:val="Corpsdetexte"/>
      </w:pPr>
      <w:r>
        <w:t xml:space="preserve">Je partirai donc du nom du champ de la table correspondant </w:t>
      </w:r>
      <w:r w:rsidR="00DA4662">
        <w:t xml:space="preserve">au montant </w:t>
      </w:r>
      <w:r>
        <w:t>calculé</w:t>
      </w:r>
      <w:r w:rsidR="00DA4662">
        <w:t xml:space="preserve"> anormalement </w:t>
      </w:r>
      <w:r>
        <w:t>par le</w:t>
      </w:r>
      <w:r w:rsidR="00DA4662">
        <w:t xml:space="preserve"> moteur de calcul de paie : CDC_MT_BP_FINAL</w:t>
      </w:r>
      <w:r>
        <w:t>.</w:t>
      </w:r>
    </w:p>
    <w:p w14:paraId="5CE8D7CA" w14:textId="193C2A0B" w:rsidR="00D03BEE" w:rsidRDefault="0032628E" w:rsidP="006C2BA2">
      <w:pPr>
        <w:pStyle w:val="Corpsdetexte"/>
      </w:pPr>
      <w:r>
        <w:t>Composant de la rubrique de paie</w:t>
      </w:r>
      <w:r w:rsidR="00BB2CF2">
        <w:t xml:space="preserve"> finale</w:t>
      </w:r>
      <w:r w:rsidR="0013721B">
        <w:t xml:space="preserve"> représentant le montant final de la base de la pension :</w:t>
      </w:r>
      <w:r>
        <w:t xml:space="preserve"> CDC_BP_FINAL</w:t>
      </w:r>
      <w:r w:rsidR="00BB2CF2">
        <w:t xml:space="preserve"> (</w:t>
      </w:r>
      <w:r w:rsidR="00066238">
        <w:t xml:space="preserve">rappel : </w:t>
      </w:r>
      <w:r w:rsidR="00BB2CF2">
        <w:t>une rubrique de paie finale est une rubrique qui apparaitra sur le bulletin de paie)</w:t>
      </w:r>
      <w:r>
        <w:t>.</w:t>
      </w:r>
    </w:p>
    <w:p w14:paraId="6BAB3FEA" w14:textId="77777777" w:rsidR="00D03BEE" w:rsidRDefault="00D03BEE" w:rsidP="006C2BA2">
      <w:pPr>
        <w:pStyle w:val="Corpsdetexte"/>
      </w:pPr>
      <w:r>
        <w:t>Le nom de se composant sera donc mon point d’entrée d’analyse dans le progiciel.</w:t>
      </w:r>
    </w:p>
    <w:p w14:paraId="31BD3F61" w14:textId="77777777" w:rsidR="0013721B" w:rsidRDefault="00D03BEE" w:rsidP="006C2BA2">
      <w:pPr>
        <w:pStyle w:val="Corpsdetexte"/>
      </w:pPr>
      <w:r>
        <w:t xml:space="preserve">Le composant correspondant à </w:t>
      </w:r>
      <w:r w:rsidR="00DA4662">
        <w:t>une variable calculée</w:t>
      </w:r>
      <w:r>
        <w:t xml:space="preserve"> en paie (par opposition aux </w:t>
      </w:r>
      <w:r w:rsidR="00DA4662">
        <w:t>éléments</w:t>
      </w:r>
      <w:r>
        <w:t xml:space="preserve"> valorisés lors des traitements hors-paie</w:t>
      </w:r>
      <w:r w:rsidR="00DA4662">
        <w:t xml:space="preserve"> tel que le post-paie ou remontée des 1</w:t>
      </w:r>
      <w:r w:rsidR="00DA4662" w:rsidRPr="00DA4662">
        <w:rPr>
          <w:vertAlign w:val="superscript"/>
        </w:rPr>
        <w:t>er</w:t>
      </w:r>
      <w:r w:rsidR="00DA4662">
        <w:t xml:space="preserve"> Montants</w:t>
      </w:r>
      <w:r>
        <w:t xml:space="preserve">), j’ouvre le meta4Object responsable du </w:t>
      </w:r>
      <w:r w:rsidR="00DA4662">
        <w:t>traitement « calcul de</w:t>
      </w:r>
      <w:r>
        <w:t xml:space="preserve"> paie</w:t>
      </w:r>
      <w:r w:rsidR="00DA4662">
        <w:t> »</w:t>
      </w:r>
      <w:r w:rsidR="00066238">
        <w:t xml:space="preserve">, le fameux objet de paie dont nous parlions en présentation de PeopleNet. </w:t>
      </w:r>
    </w:p>
    <w:p w14:paraId="23BFE48D" w14:textId="53424E28" w:rsidR="00D03BEE" w:rsidRDefault="00066238" w:rsidP="006C2BA2">
      <w:pPr>
        <w:pStyle w:val="Corpsdetexte"/>
      </w:pPr>
      <w:r>
        <w:lastRenderedPageBreak/>
        <w:t>Pour la caisse, le socle commun est représenté par des noms d’objet et de rubriques commençant par le trigramme CDC. Ici donc l’objet de paie « socle » est CDC_DP_PAYROLL_CHANNEL :</w:t>
      </w:r>
    </w:p>
    <w:p w14:paraId="76F006BE" w14:textId="77777777" w:rsidR="00066238" w:rsidRDefault="00066238" w:rsidP="006C2BA2">
      <w:pPr>
        <w:pStyle w:val="Corpsdetexte"/>
      </w:pPr>
    </w:p>
    <w:p w14:paraId="7C49E75C" w14:textId="77777777" w:rsidR="00066238" w:rsidRDefault="00066238" w:rsidP="00066238">
      <w:pPr>
        <w:pStyle w:val="Corpsdetexte"/>
        <w:keepNext/>
      </w:pPr>
      <w:r>
        <w:rPr>
          <w:noProof/>
          <w:lang w:val="fr-FR" w:eastAsia="fr-FR"/>
        </w:rPr>
        <w:lastRenderedPageBreak/>
        <w:drawing>
          <wp:inline distT="0" distB="0" distL="0" distR="0" wp14:anchorId="0E943FA4" wp14:editId="01D0437C">
            <wp:extent cx="6480810" cy="7749540"/>
            <wp:effectExtent l="0" t="0" r="0" b="3810"/>
            <wp:docPr id="574" name="Imag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Capture d’écran objet de paie CDC.png"/>
                    <pic:cNvPicPr/>
                  </pic:nvPicPr>
                  <pic:blipFill>
                    <a:blip r:embed="rId45">
                      <a:extLst>
                        <a:ext uri="{28A0092B-C50C-407E-A947-70E740481C1C}">
                          <a14:useLocalDpi xmlns:a14="http://schemas.microsoft.com/office/drawing/2010/main" val="0"/>
                        </a:ext>
                      </a:extLst>
                    </a:blip>
                    <a:stretch>
                      <a:fillRect/>
                    </a:stretch>
                  </pic:blipFill>
                  <pic:spPr>
                    <a:xfrm>
                      <a:off x="0" y="0"/>
                      <a:ext cx="6480810" cy="7749540"/>
                    </a:xfrm>
                    <a:prstGeom prst="rect">
                      <a:avLst/>
                    </a:prstGeom>
                  </pic:spPr>
                </pic:pic>
              </a:graphicData>
            </a:graphic>
          </wp:inline>
        </w:drawing>
      </w:r>
    </w:p>
    <w:p w14:paraId="59AA75DD" w14:textId="08C1FCC4" w:rsidR="00DA4662" w:rsidRDefault="00066238" w:rsidP="00066238">
      <w:pPr>
        <w:pStyle w:val="Lgende"/>
        <w:jc w:val="center"/>
      </w:pPr>
      <w:r>
        <w:t xml:space="preserve">Figure </w:t>
      </w:r>
      <w:fldSimple w:instr=" SEQ Figure \* ARABIC ">
        <w:r w:rsidR="009C18C1">
          <w:rPr>
            <w:noProof/>
          </w:rPr>
          <w:t>27</w:t>
        </w:r>
      </w:fldSimple>
      <w:r>
        <w:t xml:space="preserve"> : Capture d'écran de l'éditeur avancé de l'objet de paie CDC</w:t>
      </w:r>
    </w:p>
    <w:p w14:paraId="7B788A0E" w14:textId="089FAF74" w:rsidR="00743E40" w:rsidRDefault="00DA4662" w:rsidP="006C2BA2">
      <w:pPr>
        <w:pStyle w:val="Corpsdetexte"/>
      </w:pPr>
      <w:r>
        <w:lastRenderedPageBreak/>
        <w:t xml:space="preserve">Je fais ensuite une recherche </w:t>
      </w:r>
      <w:r w:rsidR="00CD577C">
        <w:t xml:space="preserve">dans l’éditeur de paie </w:t>
      </w:r>
      <w:r>
        <w:t>de l’objet</w:t>
      </w:r>
      <w:r w:rsidR="00CD577C">
        <w:t xml:space="preserve"> de paie</w:t>
      </w:r>
      <w:r>
        <w:t xml:space="preserve"> pour affich</w:t>
      </w:r>
      <w:r w:rsidR="0032628E">
        <w:t>er</w:t>
      </w:r>
      <w:r>
        <w:t xml:space="preserve"> les détails de ce composant</w:t>
      </w:r>
      <w:r w:rsidR="0013721B">
        <w:t xml:space="preserve"> (appelé payroll item)</w:t>
      </w:r>
      <w:r>
        <w:t xml:space="preserve"> et notamment ses dépendances.</w:t>
      </w:r>
    </w:p>
    <w:p w14:paraId="5909957D" w14:textId="77777777" w:rsidR="0013721B" w:rsidRDefault="0013721B" w:rsidP="0013721B">
      <w:pPr>
        <w:pStyle w:val="Corpsdetexte"/>
        <w:keepNext/>
      </w:pPr>
      <w:r>
        <w:rPr>
          <w:noProof/>
          <w:lang w:val="fr-FR" w:eastAsia="fr-FR"/>
        </w:rPr>
        <w:drawing>
          <wp:inline distT="0" distB="0" distL="0" distR="0" wp14:anchorId="031F7433" wp14:editId="68B97EB3">
            <wp:extent cx="5505450" cy="5486400"/>
            <wp:effectExtent l="0" t="0" r="0" b="0"/>
            <wp:docPr id="575" name="Imag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05450" cy="5486400"/>
                    </a:xfrm>
                    <a:prstGeom prst="rect">
                      <a:avLst/>
                    </a:prstGeom>
                  </pic:spPr>
                </pic:pic>
              </a:graphicData>
            </a:graphic>
          </wp:inline>
        </w:drawing>
      </w:r>
    </w:p>
    <w:p w14:paraId="356A2F19" w14:textId="24834019" w:rsidR="0013721B" w:rsidRDefault="0013721B" w:rsidP="0013721B">
      <w:pPr>
        <w:pStyle w:val="Lgende"/>
        <w:jc w:val="center"/>
      </w:pPr>
      <w:r>
        <w:t xml:space="preserve">Figure </w:t>
      </w:r>
      <w:fldSimple w:instr=" SEQ Figure \* ARABIC ">
        <w:r w:rsidR="009C18C1">
          <w:rPr>
            <w:noProof/>
          </w:rPr>
          <w:t>28</w:t>
        </w:r>
      </w:fldSimple>
      <w:r>
        <w:t xml:space="preserve"> : Capture des détails du payroll item</w:t>
      </w:r>
    </w:p>
    <w:p w14:paraId="18EDF2E2" w14:textId="77777777" w:rsidR="00066238" w:rsidRDefault="00066238" w:rsidP="006C2BA2">
      <w:pPr>
        <w:pStyle w:val="Corpsdetexte"/>
      </w:pPr>
    </w:p>
    <w:p w14:paraId="5A553511" w14:textId="77777777" w:rsidR="00DA4662" w:rsidRDefault="00DA4662" w:rsidP="006C2BA2">
      <w:pPr>
        <w:pStyle w:val="Corpsdetexte"/>
      </w:pPr>
    </w:p>
    <w:p w14:paraId="11E1C24B" w14:textId="77777777" w:rsidR="00743E40" w:rsidRDefault="00743E40" w:rsidP="009725D7">
      <w:pPr>
        <w:pStyle w:val="Titre5"/>
        <w:numPr>
          <w:ilvl w:val="0"/>
          <w:numId w:val="0"/>
        </w:numPr>
      </w:pPr>
      <w:bookmarkStart w:id="76" w:name="_Toc55141187"/>
      <w:r>
        <w:t>Remontée du fil des dépendances</w:t>
      </w:r>
      <w:bookmarkEnd w:id="76"/>
    </w:p>
    <w:p w14:paraId="1CE7670E" w14:textId="77777777" w:rsidR="00743E40" w:rsidRPr="00743E40" w:rsidRDefault="00743E40" w:rsidP="00743E40"/>
    <w:p w14:paraId="74693337" w14:textId="1C85CEE8" w:rsidR="003E3E88" w:rsidRDefault="0013721B" w:rsidP="006C2BA2">
      <w:pPr>
        <w:pStyle w:val="Corpsdetexte"/>
      </w:pPr>
      <w:r>
        <w:t xml:space="preserve">Afin de retrouver le/les </w:t>
      </w:r>
      <w:r w:rsidR="00D03BEE">
        <w:t>endroit</w:t>
      </w:r>
      <w:r>
        <w:t>s</w:t>
      </w:r>
      <w:r w:rsidR="00D03BEE">
        <w:t xml:space="preserve"> </w:t>
      </w:r>
      <w:r w:rsidR="00AF7195">
        <w:t>du traitement où est utilisé/modifié le composant, deux possibilités s’</w:t>
      </w:r>
      <w:r w:rsidR="003E3E88">
        <w:t xml:space="preserve">offrent à </w:t>
      </w:r>
      <w:r w:rsidR="00AF7195">
        <w:t xml:space="preserve">moi : rechercher les dépendances de l’item via l’IHM ou via requêtes SQL </w:t>
      </w:r>
      <w:r w:rsidR="002753DB">
        <w:t>exécutées</w:t>
      </w:r>
      <w:r w:rsidR="00AF7195">
        <w:t xml:space="preserve"> via l’outil S</w:t>
      </w:r>
      <w:r w:rsidR="002753DB">
        <w:t>Q</w:t>
      </w:r>
      <w:r w:rsidR="00AF7195">
        <w:t>uir</w:t>
      </w:r>
      <w:r w:rsidR="002753DB">
        <w:t>r</w:t>
      </w:r>
      <w:r w:rsidR="00AF7195">
        <w:t xml:space="preserve">elSQL </w:t>
      </w:r>
      <w:r w:rsidR="002753DB">
        <w:t xml:space="preserve">Client </w:t>
      </w:r>
      <w:r w:rsidR="00AF7195">
        <w:t xml:space="preserve">sur la bdd PeopleNet. </w:t>
      </w:r>
    </w:p>
    <w:p w14:paraId="02DEA87D" w14:textId="77777777" w:rsidR="00D03BEE" w:rsidRDefault="00AF7195" w:rsidP="006C2BA2">
      <w:pPr>
        <w:pStyle w:val="Corpsdetexte"/>
      </w:pPr>
      <w:r>
        <w:lastRenderedPageBreak/>
        <w:t>En effet comme tout dans PeopleNet, les dépendances externes et internes des items sont répertoriées respe</w:t>
      </w:r>
      <w:r w:rsidR="003E3E88">
        <w:t xml:space="preserve">ctivement dans les tables M4RCH_EXTERNAL_DEP et M4RCH_INTERNAL_DEP. </w:t>
      </w:r>
    </w:p>
    <w:p w14:paraId="32F27F47" w14:textId="77777777" w:rsidR="003E3E88" w:rsidRDefault="003E3E88" w:rsidP="006C2BA2">
      <w:pPr>
        <w:pStyle w:val="Corpsdetexte"/>
      </w:pPr>
      <w:r>
        <w:t>Pour la simplicité de l’explication, je présenterais ici la méthode via IHM. Bien que durant mes phases d’analyse je privilégie la méthode via bdd car plus rapide et réactive (le progiciel subit des latences dues au partage des ressources par les différents bureaux virtuels sur lesquels nous travaillons).</w:t>
      </w:r>
    </w:p>
    <w:p w14:paraId="1C09A5A8" w14:textId="77777777" w:rsidR="00EF7A85" w:rsidRDefault="0057110C" w:rsidP="00EF7A85">
      <w:pPr>
        <w:pStyle w:val="Corpsdetexte"/>
        <w:keepNext/>
      </w:pPr>
      <w:r>
        <w:rPr>
          <w:noProof/>
          <w:lang w:val="fr-FR" w:eastAsia="fr-FR"/>
        </w:rPr>
        <mc:AlternateContent>
          <mc:Choice Requires="wps">
            <w:drawing>
              <wp:anchor distT="0" distB="0" distL="114300" distR="114300" simplePos="0" relativeHeight="251678207" behindDoc="0" locked="0" layoutInCell="1" allowOverlap="1" wp14:anchorId="6D2E5DE1" wp14:editId="26D470C2">
                <wp:simplePos x="0" y="0"/>
                <wp:positionH relativeFrom="margin">
                  <wp:posOffset>3001189</wp:posOffset>
                </wp:positionH>
                <wp:positionV relativeFrom="paragraph">
                  <wp:posOffset>3285862</wp:posOffset>
                </wp:positionV>
                <wp:extent cx="2931795" cy="635"/>
                <wp:effectExtent l="0" t="0" r="1905" b="0"/>
                <wp:wrapSquare wrapText="bothSides"/>
                <wp:docPr id="22" name="Zone de texte 22"/>
                <wp:cNvGraphicFramePr/>
                <a:graphic xmlns:a="http://schemas.openxmlformats.org/drawingml/2006/main">
                  <a:graphicData uri="http://schemas.microsoft.com/office/word/2010/wordprocessingShape">
                    <wps:wsp>
                      <wps:cNvSpPr txBox="1"/>
                      <wps:spPr>
                        <a:xfrm>
                          <a:off x="0" y="0"/>
                          <a:ext cx="2931795" cy="635"/>
                        </a:xfrm>
                        <a:prstGeom prst="rect">
                          <a:avLst/>
                        </a:prstGeom>
                        <a:solidFill>
                          <a:prstClr val="white"/>
                        </a:solidFill>
                        <a:ln>
                          <a:noFill/>
                        </a:ln>
                      </wps:spPr>
                      <wps:txbx>
                        <w:txbxContent>
                          <w:p w14:paraId="684AFB43" w14:textId="77777777" w:rsidR="005D548F" w:rsidRPr="00EF7A85" w:rsidRDefault="005D548F" w:rsidP="00266A23">
                            <w:pPr>
                              <w:pStyle w:val="Lgende"/>
                              <w:jc w:val="center"/>
                            </w:pPr>
                            <w:r>
                              <w:t>Figure 9</w:t>
                            </w:r>
                            <w:r w:rsidRPr="00514167">
                              <w:t>: élément utilisés au sein de CDC_MT_BP_FINAL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2E5DE1" id="_x0000_t202" coordsize="21600,21600" o:spt="202" path="m,l,21600r21600,l21600,xe">
                <v:stroke joinstyle="miter"/>
                <v:path gradientshapeok="t" o:connecttype="rect"/>
              </v:shapetype>
              <v:shape id="Zone de texte 22" o:spid="_x0000_s1026" type="#_x0000_t202" style="position:absolute;margin-left:236.3pt;margin-top:258.75pt;width:230.85pt;height:.05pt;z-index:251678207;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" stroked="f">
                <v:textbox style="mso-fit-shape-to-text:t" inset="0,0,0,0">
                  <w:txbxContent>
                    <w:p w14:paraId="684AFB43" w14:textId="77777777" w:rsidR="005D548F" w:rsidRPr="00EF7A85" w:rsidRDefault="005D548F" w:rsidP="00266A23">
                      <w:pPr>
                        <w:pStyle w:val="Lgende"/>
                        <w:jc w:val="center"/>
                      </w:pPr>
                      <w:r>
                        <w:t>Figure 9</w:t>
                      </w:r>
                      <w:r w:rsidRPr="00514167">
                        <w:t>: élément utilisés au sein de CDC_MT_BP_FINAL</w:t>
                      </w:r>
                    </w:p>
                  </w:txbxContent>
                </v:textbox>
                <w10:wrap type="square" anchorx="margin"/>
              </v:shape>
            </w:pict>
          </mc:Fallback>
        </mc:AlternateContent>
      </w:r>
      <w:r w:rsidR="0032628E">
        <w:rPr>
          <w:noProof/>
          <w:lang w:val="fr-FR" w:eastAsia="fr-FR"/>
        </w:rPr>
        <w:drawing>
          <wp:inline distT="0" distB="0" distL="0" distR="0" wp14:anchorId="3EF68B3B" wp14:editId="13483E96">
            <wp:extent cx="2931795" cy="3225800"/>
            <wp:effectExtent l="0" t="0" r="190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931795" cy="3225800"/>
                    </a:xfrm>
                    <a:prstGeom prst="rect">
                      <a:avLst/>
                    </a:prstGeom>
                  </pic:spPr>
                </pic:pic>
              </a:graphicData>
            </a:graphic>
          </wp:inline>
        </w:drawing>
      </w:r>
      <w:r w:rsidR="0032628E">
        <w:rPr>
          <w:noProof/>
          <w:lang w:val="fr-FR" w:eastAsia="fr-FR"/>
        </w:rPr>
        <w:drawing>
          <wp:inline distT="0" distB="0" distL="0" distR="0" wp14:anchorId="5595C666" wp14:editId="6DE922F3">
            <wp:extent cx="3122295" cy="3258185"/>
            <wp:effectExtent l="0" t="0" r="1905"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122295" cy="3258185"/>
                    </a:xfrm>
                    <a:prstGeom prst="rect">
                      <a:avLst/>
                    </a:prstGeom>
                  </pic:spPr>
                </pic:pic>
              </a:graphicData>
            </a:graphic>
          </wp:inline>
        </w:drawing>
      </w:r>
    </w:p>
    <w:p w14:paraId="3924E6DD" w14:textId="77777777" w:rsidR="0032628E" w:rsidRDefault="00EF7A85" w:rsidP="0057110C">
      <w:pPr>
        <w:pStyle w:val="Lgende"/>
      </w:pPr>
      <w:r>
        <w:t xml:space="preserve">Figure 8 : </w:t>
      </w:r>
      <w:r w:rsidRPr="00F46231">
        <w:t>éléments qui utilisent CDC_MT_BP_FINAL</w:t>
      </w:r>
    </w:p>
    <w:p w14:paraId="57B9750A" w14:textId="77777777" w:rsidR="0032628E" w:rsidRDefault="0032628E" w:rsidP="0032628E">
      <w:pPr>
        <w:pStyle w:val="Corpsdetexte"/>
        <w:keepNext/>
      </w:pPr>
    </w:p>
    <w:p w14:paraId="00CBE8CA" w14:textId="77777777" w:rsidR="0032628E" w:rsidRDefault="0032628E" w:rsidP="006C2BA2">
      <w:pPr>
        <w:pStyle w:val="Corpsdetexte"/>
        <w:rPr>
          <w:bCs/>
          <w:color w:val="991F3D" w:themeColor="text2"/>
          <w:sz w:val="16"/>
          <w:szCs w:val="16"/>
        </w:rPr>
      </w:pPr>
    </w:p>
    <w:p w14:paraId="506F7BE7" w14:textId="77777777" w:rsidR="0013721B" w:rsidRDefault="002753DB" w:rsidP="006C2BA2">
      <w:pPr>
        <w:pStyle w:val="Corpsdetexte"/>
      </w:pPr>
      <w:r>
        <w:t xml:space="preserve">Comme nous pouvons le voir ici, CDC_MT_BP_FINAL est utilisé par </w:t>
      </w:r>
      <w:r w:rsidR="00EF7A85">
        <w:t>CDC_MT_BP_FINAL_PR, les provisions calculées tous les mois, échéance ou non.</w:t>
      </w:r>
      <w:r w:rsidR="00266A23">
        <w:t xml:space="preserve"> </w:t>
      </w:r>
    </w:p>
    <w:p w14:paraId="29AE2CEE" w14:textId="21F85F5F" w:rsidR="00EF7A85" w:rsidRDefault="00266A23" w:rsidP="006C2BA2">
      <w:pPr>
        <w:pStyle w:val="Corpsdetexte"/>
      </w:pPr>
      <w:r>
        <w:t>Le problème doit donc ce situé dans l’interaction entre ces deux éléments.</w:t>
      </w:r>
    </w:p>
    <w:p w14:paraId="19FE6C00" w14:textId="77777777" w:rsidR="00EF7A85" w:rsidRDefault="00EF7A85" w:rsidP="006C2BA2">
      <w:pPr>
        <w:pStyle w:val="Corpsdetexte"/>
      </w:pPr>
    </w:p>
    <w:p w14:paraId="5081EA31" w14:textId="77777777" w:rsidR="00743E40" w:rsidRDefault="001B46EB" w:rsidP="009725D7">
      <w:pPr>
        <w:pStyle w:val="Titre5"/>
        <w:numPr>
          <w:ilvl w:val="0"/>
          <w:numId w:val="0"/>
        </w:numPr>
      </w:pPr>
      <w:bookmarkStart w:id="77" w:name="_Toc55141188"/>
      <w:r>
        <w:t xml:space="preserve">Retrouver </w:t>
      </w:r>
      <w:r w:rsidR="001C7313">
        <w:t xml:space="preserve">le composant </w:t>
      </w:r>
      <w:r>
        <w:t>en défaut</w:t>
      </w:r>
      <w:bookmarkEnd w:id="77"/>
    </w:p>
    <w:p w14:paraId="2302461D" w14:textId="77777777" w:rsidR="00743E40" w:rsidRPr="00743E40" w:rsidRDefault="00743E40" w:rsidP="00743E40"/>
    <w:p w14:paraId="29487C56" w14:textId="77777777" w:rsidR="00743E40" w:rsidRDefault="00743E40" w:rsidP="00743E40">
      <w:pPr>
        <w:pStyle w:val="Corpsdetexte"/>
      </w:pPr>
      <w:r>
        <w:t xml:space="preserve">Une fois les dépendances trouvées il suffit d’analyser le code des </w:t>
      </w:r>
      <w:r w:rsidR="001B46EB">
        <w:t xml:space="preserve">différents </w:t>
      </w:r>
      <w:r>
        <w:t>items afin de remonter les diff</w:t>
      </w:r>
      <w:r w:rsidR="001B46EB">
        <w:t>érents traitements impactant le composant en erreur. O</w:t>
      </w:r>
      <w:r>
        <w:t>n remonte ainsi jusqu’à l’endroit</w:t>
      </w:r>
      <w:r w:rsidR="001B46EB">
        <w:t xml:space="preserve"> du code</w:t>
      </w:r>
      <w:r>
        <w:t xml:space="preserve"> responsable de la valorisation incohérente de la rubrique de paie</w:t>
      </w:r>
      <w:r w:rsidR="001B46EB">
        <w:t>.</w:t>
      </w:r>
    </w:p>
    <w:p w14:paraId="5FF125D0" w14:textId="77777777" w:rsidR="007A6C57" w:rsidRDefault="001B46EB" w:rsidP="00743E40">
      <w:pPr>
        <w:pStyle w:val="Corpsdetexte"/>
      </w:pPr>
      <w:r>
        <w:t>Pour m’aider à analyser le cod</w:t>
      </w:r>
      <w:r w:rsidR="007A6C57">
        <w:t>e j’ai plusieurs outils tels que :</w:t>
      </w:r>
    </w:p>
    <w:p w14:paraId="564E34D4" w14:textId="6CFE1F10" w:rsidR="007A6C57" w:rsidRDefault="007A6C57" w:rsidP="007A6C57">
      <w:pPr>
        <w:pStyle w:val="Corpsdetexte"/>
        <w:numPr>
          <w:ilvl w:val="0"/>
          <w:numId w:val="7"/>
        </w:numPr>
      </w:pPr>
      <w:r>
        <w:t>U</w:t>
      </w:r>
      <w:r w:rsidR="001B46EB">
        <w:t>n débugger intégrer au progiciel</w:t>
      </w:r>
      <w:r>
        <w:t xml:space="preserve"> (peu fiable)</w:t>
      </w:r>
      <w:r w:rsidR="001B46EB">
        <w:t xml:space="preserve"> </w:t>
      </w:r>
    </w:p>
    <w:p w14:paraId="2A2C3B77" w14:textId="604AE2AB" w:rsidR="007A6C57" w:rsidRDefault="007A6C57" w:rsidP="007A6C57">
      <w:pPr>
        <w:pStyle w:val="Corpsdetexte"/>
        <w:numPr>
          <w:ilvl w:val="0"/>
          <w:numId w:val="7"/>
        </w:numPr>
      </w:pPr>
      <w:r>
        <w:lastRenderedPageBreak/>
        <w:t>U</w:t>
      </w:r>
      <w:r w:rsidR="001B46EB">
        <w:t>n inspecteur de paie (seulement pour les calculs de paie) permettant de visualiser la valeur finale de tous les composants de montants qui compose la paie</w:t>
      </w:r>
      <w:r>
        <w:t xml:space="preserve"> (peu fiable également)</w:t>
      </w:r>
      <w:r w:rsidR="001B46EB">
        <w:t>.</w:t>
      </w:r>
    </w:p>
    <w:p w14:paraId="3EBA7BB6" w14:textId="5FAAC068" w:rsidR="007A6C57" w:rsidRDefault="007A6C57" w:rsidP="007A6C57">
      <w:pPr>
        <w:pStyle w:val="Corpsdetexte"/>
        <w:numPr>
          <w:ilvl w:val="0"/>
          <w:numId w:val="7"/>
        </w:numPr>
      </w:pPr>
      <w:r>
        <w:t>Deux fichiers de logs qui se remplissent et se vide à tour de rôle. Ces fichiers sont appelés les Insp et ce sont nos principaux outils de débogage d’un traitement lors de la reproduction d’une anomalie. Ils tracent toutes les requêtes faites par le progiciel avec sa base de donnée lors d’un traitement. Il permet de retracer tous les chargements de NS exécutés par les différents M4O qui interviennent dans le traitement de la paie. Voici a quoi ils ressemblent :</w:t>
      </w:r>
    </w:p>
    <w:p w14:paraId="7B574817" w14:textId="77777777" w:rsidR="007A6C57" w:rsidRDefault="007A6C57" w:rsidP="007A6C57">
      <w:pPr>
        <w:pStyle w:val="Corpsdetexte"/>
        <w:keepNext/>
      </w:pPr>
      <w:r>
        <w:rPr>
          <w:noProof/>
          <w:lang w:val="fr-FR" w:eastAsia="fr-FR"/>
        </w:rPr>
        <w:drawing>
          <wp:inline distT="0" distB="0" distL="0" distR="0" wp14:anchorId="1CA30E09" wp14:editId="53A5E56C">
            <wp:extent cx="6480810" cy="3519170"/>
            <wp:effectExtent l="0" t="0" r="0" b="5080"/>
            <wp:docPr id="577" name="Imag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80810" cy="3519170"/>
                    </a:xfrm>
                    <a:prstGeom prst="rect">
                      <a:avLst/>
                    </a:prstGeom>
                  </pic:spPr>
                </pic:pic>
              </a:graphicData>
            </a:graphic>
          </wp:inline>
        </w:drawing>
      </w:r>
    </w:p>
    <w:p w14:paraId="34A43BC2" w14:textId="32A1F3AD" w:rsidR="007A6C57" w:rsidRDefault="007A6C57" w:rsidP="007A6C57">
      <w:pPr>
        <w:pStyle w:val="Lgende"/>
        <w:jc w:val="center"/>
      </w:pPr>
      <w:r>
        <w:t xml:space="preserve">Figure </w:t>
      </w:r>
      <w:fldSimple w:instr=" SEQ Figure \* ARABIC ">
        <w:r w:rsidR="009C18C1">
          <w:rPr>
            <w:noProof/>
          </w:rPr>
          <w:t>29</w:t>
        </w:r>
      </w:fldSimple>
      <w:r>
        <w:t xml:space="preserve"> : Extrait des Insp suite à l'ouverture de l'écran de gestion des contrats</w:t>
      </w:r>
    </w:p>
    <w:p w14:paraId="4ACB4832" w14:textId="77777777" w:rsidR="007A6C57" w:rsidRDefault="007A6C57" w:rsidP="007A6C57">
      <w:pPr>
        <w:pStyle w:val="Corpsdetexte"/>
      </w:pPr>
    </w:p>
    <w:p w14:paraId="5CD6B2C0" w14:textId="52DF141E" w:rsidR="001B46EB" w:rsidRDefault="001B46EB" w:rsidP="00743E40">
      <w:pPr>
        <w:pStyle w:val="Corpsdetexte"/>
      </w:pPr>
      <w:r>
        <w:t>Enfin est c’est l’outil que j’utilise le plus (les deux autres manquants de fiabilité) : les MessageBox, qui me permettent, où je le souhaite dans le code, d’afficher une popup contenant les valeurs des varia</w:t>
      </w:r>
      <w:r w:rsidR="0093723F">
        <w:t>bles que je souhaite connaitre à</w:t>
      </w:r>
      <w:r>
        <w:t xml:space="preserve"> l’instant T du traitement</w:t>
      </w:r>
      <w:r w:rsidR="00FA08EF">
        <w:t xml:space="preserve">, cela m’aide </w:t>
      </w:r>
      <w:r w:rsidR="00BB2CF2">
        <w:t>également à suivre le cheminement du traitement à travers le code</w:t>
      </w:r>
      <w:r>
        <w:t>.</w:t>
      </w:r>
    </w:p>
    <w:p w14:paraId="339462D7" w14:textId="77777777" w:rsidR="00BB2CF2" w:rsidRDefault="00BB2CF2" w:rsidP="00743E40">
      <w:pPr>
        <w:pStyle w:val="Corpsdetexte"/>
      </w:pPr>
    </w:p>
    <w:p w14:paraId="5EA0ABF1" w14:textId="42F74DD7" w:rsidR="0093723F" w:rsidRDefault="0093723F" w:rsidP="00743E40">
      <w:pPr>
        <w:pStyle w:val="Corpsdetexte"/>
      </w:pPr>
      <w:r>
        <w:t>Je reconstitue ainsi le scénario ayant conduit à l</w:t>
      </w:r>
      <w:r w:rsidR="00BB2CF2">
        <w:t>’erreur remontée dans le ticket</w:t>
      </w:r>
      <w:r w:rsidR="00FA08EF">
        <w:t xml:space="preserve"> au sein d’un fichier excel. Cela me permet de prendre des notes sur l’enchainement des différents traitements que je suis amené à rencontrer lors de mes analyses. Cela me permet de dégager un cheminement d’exécution et me perfectionner dans la connaissance du progiciel </w:t>
      </w:r>
      <w:r w:rsidR="00BB2CF2">
        <w:t>:</w:t>
      </w:r>
    </w:p>
    <w:p w14:paraId="69DD4FED" w14:textId="77777777" w:rsidR="00FA08EF" w:rsidRDefault="00FA08EF" w:rsidP="00FA08EF">
      <w:pPr>
        <w:pStyle w:val="Corpsdetexte"/>
        <w:keepNext/>
      </w:pPr>
      <w:r>
        <w:rPr>
          <w:noProof/>
          <w:lang w:val="fr-FR" w:eastAsia="fr-FR"/>
        </w:rPr>
        <w:lastRenderedPageBreak/>
        <w:drawing>
          <wp:inline distT="0" distB="0" distL="0" distR="0" wp14:anchorId="545926E4" wp14:editId="52D48F2B">
            <wp:extent cx="6480810" cy="2664460"/>
            <wp:effectExtent l="0" t="0" r="0" b="2540"/>
            <wp:docPr id="578" name="Imag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80810" cy="2664460"/>
                    </a:xfrm>
                    <a:prstGeom prst="rect">
                      <a:avLst/>
                    </a:prstGeom>
                  </pic:spPr>
                </pic:pic>
              </a:graphicData>
            </a:graphic>
          </wp:inline>
        </w:drawing>
      </w:r>
    </w:p>
    <w:p w14:paraId="54F13496" w14:textId="53EF1D29" w:rsidR="00BB2CF2" w:rsidRDefault="00FA08EF" w:rsidP="00FA08EF">
      <w:pPr>
        <w:pStyle w:val="Lgende"/>
        <w:jc w:val="center"/>
      </w:pPr>
      <w:r>
        <w:t xml:space="preserve">Figure </w:t>
      </w:r>
      <w:fldSimple w:instr=" SEQ Figure \* ARABIC ">
        <w:r w:rsidR="009C18C1">
          <w:rPr>
            <w:noProof/>
          </w:rPr>
          <w:t>30</w:t>
        </w:r>
      </w:fldSimple>
      <w:r>
        <w:t xml:space="preserve"> : Extrait du fichier d'analyse découlant de la résolution de l'OCUN-853</w:t>
      </w:r>
    </w:p>
    <w:p w14:paraId="14AEA717" w14:textId="77777777" w:rsidR="00FA08EF" w:rsidRDefault="00FA08EF" w:rsidP="00BB2CF2">
      <w:pPr>
        <w:pStyle w:val="Corpsdetexte"/>
      </w:pPr>
    </w:p>
    <w:p w14:paraId="447B37E2" w14:textId="54A7813B" w:rsidR="00BB2CF2" w:rsidRDefault="00BB2CF2" w:rsidP="00BB2CF2">
      <w:pPr>
        <w:pStyle w:val="Corpsdetexte"/>
      </w:pPr>
      <w:r>
        <w:t xml:space="preserve">Afin d’y voir plus claire, </w:t>
      </w:r>
      <w:r w:rsidR="00FA08EF">
        <w:t>ouvrons</w:t>
      </w:r>
      <w:r>
        <w:t xml:space="preserve"> le code des règles de calcul de CDC_MT_BP_FINAL puis de CDC_MT_BP_FINAL_PR.</w:t>
      </w:r>
    </w:p>
    <w:p w14:paraId="461BA754" w14:textId="77777777" w:rsidR="00BB2CF2" w:rsidRDefault="00BB2CF2" w:rsidP="00BB2CF2">
      <w:pPr>
        <w:pStyle w:val="Corpsdetexte"/>
        <w:keepNext/>
      </w:pPr>
      <w:r>
        <w:rPr>
          <w:noProof/>
          <w:lang w:val="fr-FR" w:eastAsia="fr-FR"/>
        </w:rPr>
        <w:drawing>
          <wp:inline distT="0" distB="0" distL="0" distR="0" wp14:anchorId="23EEB3B3" wp14:editId="709D32D2">
            <wp:extent cx="6210935" cy="371856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10935" cy="3718560"/>
                    </a:xfrm>
                    <a:prstGeom prst="rect">
                      <a:avLst/>
                    </a:prstGeom>
                  </pic:spPr>
                </pic:pic>
              </a:graphicData>
            </a:graphic>
          </wp:inline>
        </w:drawing>
      </w:r>
    </w:p>
    <w:p w14:paraId="2DEF0D45" w14:textId="77777777" w:rsidR="00BB2CF2" w:rsidRDefault="00BB2CF2" w:rsidP="00BB2CF2">
      <w:pPr>
        <w:pStyle w:val="Lgende"/>
        <w:jc w:val="center"/>
      </w:pPr>
      <w:r>
        <w:t>Figure 10: Écran d'édition des rules de CDC_MT_BP_FINAL</w:t>
      </w:r>
    </w:p>
    <w:p w14:paraId="7CA36284" w14:textId="77777777" w:rsidR="00FA08EF" w:rsidRDefault="00FA08EF" w:rsidP="00BB2CF2">
      <w:pPr>
        <w:pStyle w:val="Corpsdetexte"/>
      </w:pPr>
    </w:p>
    <w:p w14:paraId="46DCDC0B" w14:textId="0488514B" w:rsidR="00BB2CF2" w:rsidRDefault="00BB2CF2" w:rsidP="00BB2CF2">
      <w:pPr>
        <w:pStyle w:val="Corpsdetexte"/>
      </w:pPr>
      <w:r>
        <w:t>Après avoir dé commenté les messagebox et exécuté la paie, il s’avère que dans notre cas, nous exécutons le code de la ligne 28</w:t>
      </w:r>
      <w:r w:rsidR="00FA08EF">
        <w:t>. CDC_MT_BP_FINAL est donc égale</w:t>
      </w:r>
      <w:r>
        <w:t xml:space="preserve"> à cet instant </w:t>
      </w:r>
      <w:r w:rsidR="00FA08EF">
        <w:t>d</w:t>
      </w:r>
      <w:r>
        <w:t xml:space="preserve">u </w:t>
      </w:r>
      <w:r>
        <w:lastRenderedPageBreak/>
        <w:t>traitement, à CDC_MT_PENSION. Après poursuite de l’analyse dans cette direction, il s’avère que le calcul de CDC_MT_BP_FINAL est exécuté très tôt dans le traitement.</w:t>
      </w:r>
      <w:r w:rsidR="005F560F">
        <w:t xml:space="preserve"> Ca valeur</w:t>
      </w:r>
      <w:r>
        <w:t xml:space="preserve"> est donc repris</w:t>
      </w:r>
      <w:r w:rsidR="005F560F">
        <w:t>e et modifiée</w:t>
      </w:r>
      <w:r>
        <w:t xml:space="preserve"> </w:t>
      </w:r>
      <w:r w:rsidR="005F560F">
        <w:t>ailleurs.</w:t>
      </w:r>
    </w:p>
    <w:p w14:paraId="21F272E1" w14:textId="77777777" w:rsidR="00BB2CF2" w:rsidRDefault="00BB2CF2" w:rsidP="00BB2CF2">
      <w:pPr>
        <w:pStyle w:val="Corpsdetexte"/>
      </w:pPr>
    </w:p>
    <w:p w14:paraId="6D2DF641" w14:textId="77777777" w:rsidR="00BB2CF2" w:rsidRDefault="00BB2CF2" w:rsidP="00BB2CF2">
      <w:pPr>
        <w:pStyle w:val="Corpsdetexte"/>
      </w:pPr>
      <w:r>
        <w:t>Allons maintenant voir le code de CDC_MT_BP_FINAL_PR :</w:t>
      </w:r>
      <w:r>
        <w:rPr>
          <w:noProof/>
          <w:lang w:val="fr-FR" w:eastAsia="fr-FR"/>
        </w:rPr>
        <w:drawing>
          <wp:inline distT="0" distB="0" distL="0" distR="0" wp14:anchorId="5486D8CF" wp14:editId="54386679">
            <wp:extent cx="6208832" cy="3200400"/>
            <wp:effectExtent l="0" t="0" r="190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44722" cy="3218900"/>
                    </a:xfrm>
                    <a:prstGeom prst="rect">
                      <a:avLst/>
                    </a:prstGeom>
                  </pic:spPr>
                </pic:pic>
              </a:graphicData>
            </a:graphic>
          </wp:inline>
        </w:drawing>
      </w:r>
    </w:p>
    <w:p w14:paraId="174D179F" w14:textId="77777777" w:rsidR="00BB2CF2" w:rsidRDefault="00BB2CF2" w:rsidP="00BB2CF2">
      <w:pPr>
        <w:pStyle w:val="Lgende"/>
        <w:jc w:val="center"/>
        <w:rPr>
          <w:noProof/>
        </w:rPr>
      </w:pPr>
      <w:r>
        <w:t>Figure 11</w:t>
      </w:r>
      <w:r>
        <w:rPr>
          <w:noProof/>
        </w:rPr>
        <w:t xml:space="preserve"> : Ecran d’édition des rules de la variable CDC_MT_BP_FINAL_PR</w:t>
      </w:r>
    </w:p>
    <w:p w14:paraId="038FF9EB" w14:textId="77777777" w:rsidR="00BB2CF2" w:rsidRDefault="00BB2CF2" w:rsidP="00BB2CF2">
      <w:pPr>
        <w:pStyle w:val="Corpsdetexte"/>
      </w:pPr>
    </w:p>
    <w:p w14:paraId="457366F7" w14:textId="77777777" w:rsidR="00BB2CF2" w:rsidRDefault="00BB2CF2" w:rsidP="00BB2CF2">
      <w:pPr>
        <w:pStyle w:val="Corpsdetexte"/>
      </w:pPr>
      <w:r>
        <w:t>Comme on peut le voir à la ligne 28, c’est la variable CDC_MT_BP_FINAL_PR (exécutée après CDC_MT_BP_FINAL lors du lancement d’un traitement calcul de paie) qui valorise le composant avec la valeur retournée par l’item CDC_MT_PERIODICITE_P auquel on a envoyé le résultat de CDC_MT_BP_FINAL vu dans la figure précédente ainsi que son identifiant dans la table des éléments de paie</w:t>
      </w:r>
      <w:r w:rsidR="005F560F">
        <w:t xml:space="preserve"> afin de forcer sa valorisation directement dans le nœud de calcul de la paie (CDC_HRPERIOD_CALC)</w:t>
      </w:r>
      <w:r>
        <w:t>.</w:t>
      </w:r>
    </w:p>
    <w:p w14:paraId="7741ED37" w14:textId="77777777" w:rsidR="00BB2CF2" w:rsidRDefault="00BB2CF2" w:rsidP="00BB2CF2">
      <w:pPr>
        <w:pStyle w:val="Corpsdetexte"/>
      </w:pPr>
    </w:p>
    <w:p w14:paraId="37364EDE" w14:textId="3C9401CC" w:rsidR="00BB2CF2" w:rsidRDefault="00BB2CF2" w:rsidP="00BB2CF2">
      <w:pPr>
        <w:pStyle w:val="Corpsdetexte"/>
      </w:pPr>
      <w:r>
        <w:t>J’investigue donc l’élément CDC_MT_PERIODICITE_P</w:t>
      </w:r>
      <w:r w:rsidR="005F560F">
        <w:t xml:space="preserve"> qui semble être le</w:t>
      </w:r>
      <w:r w:rsidR="00FA08EF">
        <w:t xml:space="preserve"> dernier élément du traitement à donner</w:t>
      </w:r>
      <w:r w:rsidR="005F560F">
        <w:t xml:space="preserve"> sa valeur à CC_MT_BP_FINAL.</w:t>
      </w:r>
    </w:p>
    <w:p w14:paraId="397C661A" w14:textId="77777777" w:rsidR="00D239FD" w:rsidRDefault="00D239FD" w:rsidP="00BB2CF2">
      <w:pPr>
        <w:pStyle w:val="Corpsdetexte"/>
      </w:pPr>
    </w:p>
    <w:p w14:paraId="5A772B65" w14:textId="77777777" w:rsidR="00FA08EF" w:rsidRPr="00893038" w:rsidRDefault="00FA08EF" w:rsidP="00BB2CF2">
      <w:pPr>
        <w:pStyle w:val="Corpsdetexte"/>
      </w:pPr>
    </w:p>
    <w:p w14:paraId="16680330" w14:textId="77777777" w:rsidR="00D239FD" w:rsidRDefault="005F560F" w:rsidP="00743E40">
      <w:pPr>
        <w:pStyle w:val="Corpsdetexte"/>
      </w:pPr>
      <w:r>
        <w:t>Au sein de PERIODICITE_P, je découvre la source de l’anomalie : le chargement du nœud de cumuls permettant de récupérer les provisions calculées les mois précédents l’échéance est conditionné</w:t>
      </w:r>
      <w:r w:rsidR="00D239FD">
        <w:t xml:space="preserve"> pour des raisons de performance du moteur de calcul</w:t>
      </w:r>
      <w:r>
        <w:t>.</w:t>
      </w:r>
    </w:p>
    <w:p w14:paraId="2F4F0CD9" w14:textId="77777777" w:rsidR="005F560F" w:rsidRDefault="00D239FD" w:rsidP="00743E40">
      <w:pPr>
        <w:pStyle w:val="Corpsdetexte"/>
      </w:pPr>
      <w:r>
        <w:lastRenderedPageBreak/>
        <w:t>C</w:t>
      </w:r>
      <w:r w:rsidR="005F560F">
        <w:t xml:space="preserve">e chargement permet </w:t>
      </w:r>
      <w:r>
        <w:t>d’</w:t>
      </w:r>
      <w:r w:rsidR="005F560F">
        <w:t>aj</w:t>
      </w:r>
      <w:r>
        <w:t xml:space="preserve">outer les provisions correspondantes </w:t>
      </w:r>
      <w:r w:rsidR="005F560F">
        <w:t>à la rubrique envoyée à l’élément, en l’occurrence, la rubrique CDC_MT_BP_FINAL, notre rubrique en défaut !</w:t>
      </w:r>
    </w:p>
    <w:p w14:paraId="06ACB475" w14:textId="77777777" w:rsidR="002E3005" w:rsidRDefault="00D239FD" w:rsidP="00743E40">
      <w:pPr>
        <w:pStyle w:val="Corpsdetexte"/>
      </w:pPr>
      <w:r>
        <w:t>La source de l’erreur, ou plus exactement, de la non prise en compte de ces provisions se situe dans la condition de chargement.</w:t>
      </w:r>
    </w:p>
    <w:p w14:paraId="2A9394E4" w14:textId="77777777" w:rsidR="002E3005" w:rsidRDefault="00D239FD" w:rsidP="00743E40">
      <w:pPr>
        <w:pStyle w:val="Corpsdetexte"/>
      </w:pPr>
      <w:r>
        <w:t>En effet, la condition stipule que le chargement ne peu</w:t>
      </w:r>
      <w:r w:rsidR="002E3005">
        <w:t>t</w:t>
      </w:r>
      <w:r>
        <w:t xml:space="preserve"> se faire que si le mois de dernière échéance payée est différent du mois précédent le mois en cours de calcul.</w:t>
      </w:r>
    </w:p>
    <w:p w14:paraId="7AC3C4FE" w14:textId="77777777" w:rsidR="00D239FD" w:rsidRDefault="00D239FD" w:rsidP="00743E40">
      <w:pPr>
        <w:pStyle w:val="Corpsdetexte"/>
      </w:pPr>
      <w:r>
        <w:t xml:space="preserve">Or, notre pensionné ayant, jusqu’à la révision de son dossier, toujours été en périodicité mensuelle, son mois de dernière échéance payée était fixé au mois précédent le mois de calcul en erreur rapporté dans l’OCUN, ce qui était normal mais qui dans notre cas menais </w:t>
      </w:r>
      <w:r w:rsidR="002E3005">
        <w:t>à</w:t>
      </w:r>
      <w:r>
        <w:t xml:space="preserve"> une incohérence car, étant passé d’un paiement mensuel avec échéance tous les mois à un paiement annuel avec </w:t>
      </w:r>
      <w:r w:rsidR="002E3005">
        <w:t>échéance</w:t>
      </w:r>
      <w:r>
        <w:t xml:space="preserve"> au mois de décembre, le moteur ne chargeait pas les provision</w:t>
      </w:r>
      <w:r w:rsidR="002E3005">
        <w:t>s pour la paie</w:t>
      </w:r>
      <w:r>
        <w:t xml:space="preserve"> de décembre car le dernier mois de paie était le mois de novembre, la condition n’était donc pas remplie, le chargement ne se faisait pas, les provisions pour le calcul de la rubrique ne s’additionnais pas à celle-ci, d’où le résultat final en erreur.</w:t>
      </w:r>
    </w:p>
    <w:p w14:paraId="43694021" w14:textId="77777777" w:rsidR="001B46EB" w:rsidRDefault="005F560F" w:rsidP="00743E40">
      <w:pPr>
        <w:pStyle w:val="Corpsdetexte"/>
      </w:pPr>
      <w:r>
        <w:t xml:space="preserve"> </w:t>
      </w:r>
    </w:p>
    <w:p w14:paraId="37CE1592" w14:textId="77777777" w:rsidR="0093723F" w:rsidRDefault="00184E1F" w:rsidP="009725D7">
      <w:pPr>
        <w:pStyle w:val="Titre5"/>
        <w:numPr>
          <w:ilvl w:val="0"/>
          <w:numId w:val="0"/>
        </w:numPr>
      </w:pPr>
      <w:bookmarkStart w:id="78" w:name="_Toc55141189"/>
      <w:bookmarkStart w:id="79" w:name="_Ref55930797"/>
      <w:r>
        <w:t>Concevoir une solution de correctif</w:t>
      </w:r>
      <w:bookmarkEnd w:id="78"/>
      <w:bookmarkEnd w:id="79"/>
    </w:p>
    <w:p w14:paraId="781E44DF" w14:textId="77777777" w:rsidR="00184E1F" w:rsidRDefault="00184E1F" w:rsidP="00184E1F">
      <w:pPr>
        <w:pStyle w:val="Corpsdetexte"/>
      </w:pPr>
    </w:p>
    <w:p w14:paraId="3C45201D" w14:textId="77777777" w:rsidR="00CF2BC6" w:rsidRDefault="00CF2BC6" w:rsidP="00184E1F">
      <w:pPr>
        <w:pStyle w:val="Corpsdetexte"/>
      </w:pPr>
      <w:r>
        <w:t xml:space="preserve">Une fois le scénario </w:t>
      </w:r>
      <w:r w:rsidR="00D445DA">
        <w:t>d’</w:t>
      </w:r>
      <w:r>
        <w:t xml:space="preserve">erreur en tête, je conçois une solution corrective n’impliquant </w:t>
      </w:r>
      <w:r w:rsidR="002E3005">
        <w:t xml:space="preserve">pas d’effet de bord </w:t>
      </w:r>
      <w:r>
        <w:t xml:space="preserve">pour le reste du progiciel, pour m’assurer de cela, je communique mes résultats au sachant de l’équipe et </w:t>
      </w:r>
      <w:r w:rsidR="00D445DA">
        <w:t>lui</w:t>
      </w:r>
      <w:r>
        <w:t xml:space="preserve"> remonte mes points d’inquiétude sur un</w:t>
      </w:r>
      <w:r w:rsidR="00D445DA">
        <w:t>e</w:t>
      </w:r>
      <w:r>
        <w:t xml:space="preserve"> potentielle </w:t>
      </w:r>
      <w:r w:rsidR="00D445DA">
        <w:t>régression</w:t>
      </w:r>
      <w:r>
        <w:t>.</w:t>
      </w:r>
    </w:p>
    <w:p w14:paraId="42EDD12D" w14:textId="77777777" w:rsidR="00D445DA" w:rsidRDefault="00D445DA" w:rsidP="00184E1F">
      <w:pPr>
        <w:pStyle w:val="Corpsdetexte"/>
      </w:pPr>
      <w:r>
        <w:t>Selon son avis, je reprends ma correction afin de parvenir à un résultat non régressif satisfaisant ou</w:t>
      </w:r>
      <w:r w:rsidR="00007D9B">
        <w:t xml:space="preserve"> bien</w:t>
      </w:r>
      <w:r>
        <w:t xml:space="preserve"> </w:t>
      </w:r>
      <w:r w:rsidR="00007D9B">
        <w:t>j’envoie mon analyse et ma proposition en réponse au ticket</w:t>
      </w:r>
      <w:r>
        <w:t>.</w:t>
      </w:r>
    </w:p>
    <w:p w14:paraId="387E809E" w14:textId="77777777" w:rsidR="00405786" w:rsidRDefault="00405786" w:rsidP="00184E1F">
      <w:pPr>
        <w:pStyle w:val="Corpsdetexte"/>
      </w:pPr>
    </w:p>
    <w:p w14:paraId="6818FBFF" w14:textId="77777777" w:rsidR="00405786" w:rsidRDefault="00007D9B" w:rsidP="00184E1F">
      <w:pPr>
        <w:pStyle w:val="Corpsdetexte"/>
      </w:pPr>
      <w:r>
        <w:t>Pour cette solution, j’ai donc décidé de conserver la condition en y ajoutant une clause additionnelle prenant cette fois ci en compte la date de dernière modification de la périodicité du pensionné pour la comparer non pas à la date de dernière échéance payée (celle-ci étant fixée au 25 du mois, elle manquait de précision) mais à la date de dernier calcul de paie du pensionné (la DT_LAST_UPDATE de la dernière ligne de cumul du pensionné) avant le mois en cours.</w:t>
      </w:r>
    </w:p>
    <w:p w14:paraId="2188543C" w14:textId="77777777" w:rsidR="00007D9B" w:rsidRDefault="00007D9B" w:rsidP="00184E1F">
      <w:pPr>
        <w:pStyle w:val="Corpsdetexte"/>
      </w:pPr>
      <w:r>
        <w:t>Ainsi, si le pensionné a été payé le mois précédent le mois de calcul mais que sa périodicité a été modifiée depuis ce dernier calcul, le moteur chargera quand même les cumuls contenants les provisions.</w:t>
      </w:r>
    </w:p>
    <w:p w14:paraId="0614392C" w14:textId="77777777" w:rsidR="00007D9B" w:rsidRDefault="00007D9B" w:rsidP="00184E1F">
      <w:pPr>
        <w:pStyle w:val="Corpsdetexte"/>
      </w:pPr>
    </w:p>
    <w:p w14:paraId="50E20960" w14:textId="77777777" w:rsidR="00007D9B" w:rsidRDefault="002E3005" w:rsidP="00184E1F">
      <w:pPr>
        <w:pStyle w:val="Corpsdetexte"/>
      </w:pPr>
      <w:r>
        <w:t>Dans le cas présent, l’analyse d’impact montrait un risque de régression très faible</w:t>
      </w:r>
      <w:r w:rsidR="0095437A">
        <w:t xml:space="preserve"> voir nul</w:t>
      </w:r>
      <w:r>
        <w:t xml:space="preserve">, la condition n’existant que pour des raisons de performance, le seul risque </w:t>
      </w:r>
      <w:r w:rsidR="00405786">
        <w:t xml:space="preserve">inhérent à sa modification </w:t>
      </w:r>
      <w:r>
        <w:t>aurait été de charger inutilement le nœud et donc d’allonger le temps de calcul sans pour autant produire d’erreur.</w:t>
      </w:r>
    </w:p>
    <w:p w14:paraId="0A8E9127" w14:textId="77777777" w:rsidR="002E3005" w:rsidRDefault="002E3005" w:rsidP="00184E1F">
      <w:pPr>
        <w:pStyle w:val="Corpsdetexte"/>
      </w:pPr>
      <w:r>
        <w:lastRenderedPageBreak/>
        <w:t xml:space="preserve">Risque </w:t>
      </w:r>
      <w:r w:rsidR="001D4D33">
        <w:t xml:space="preserve">très </w:t>
      </w:r>
      <w:r>
        <w:t xml:space="preserve">faible et impact modéré donc. </w:t>
      </w:r>
    </w:p>
    <w:p w14:paraId="1A634084" w14:textId="77777777" w:rsidR="00405786" w:rsidRDefault="00405786" w:rsidP="00184E1F">
      <w:pPr>
        <w:pStyle w:val="Corpsdetexte"/>
      </w:pPr>
    </w:p>
    <w:p w14:paraId="6CAEB608" w14:textId="77777777" w:rsidR="001B46EB" w:rsidRDefault="001B46EB" w:rsidP="009725D7">
      <w:pPr>
        <w:pStyle w:val="Titre5"/>
        <w:numPr>
          <w:ilvl w:val="0"/>
          <w:numId w:val="0"/>
        </w:numPr>
      </w:pPr>
      <w:bookmarkStart w:id="80" w:name="_Toc55141190"/>
      <w:bookmarkStart w:id="81" w:name="_Ref55929737"/>
      <w:bookmarkStart w:id="82" w:name="_Ref55929768"/>
      <w:bookmarkStart w:id="83" w:name="_Ref55929894"/>
      <w:r>
        <w:t xml:space="preserve">Communiquer </w:t>
      </w:r>
      <w:r w:rsidR="0093723F">
        <w:t>le résultat de l’analyse</w:t>
      </w:r>
      <w:bookmarkEnd w:id="80"/>
      <w:bookmarkEnd w:id="81"/>
      <w:bookmarkEnd w:id="82"/>
      <w:bookmarkEnd w:id="83"/>
    </w:p>
    <w:p w14:paraId="058A45F3" w14:textId="77777777" w:rsidR="0093723F" w:rsidRDefault="0093723F" w:rsidP="0093723F"/>
    <w:p w14:paraId="24AA2444" w14:textId="77777777" w:rsidR="00CF2BC6" w:rsidRDefault="0093723F" w:rsidP="0093723F">
      <w:pPr>
        <w:pStyle w:val="Corpsdetexte"/>
      </w:pPr>
      <w:r>
        <w:t>Dernière partie de la première étape</w:t>
      </w:r>
      <w:r w:rsidR="00405786">
        <w:t>,</w:t>
      </w:r>
      <w:r>
        <w:t xml:space="preserve"> je traduis l’</w:t>
      </w:r>
      <w:r w:rsidR="00CF2BC6">
        <w:t xml:space="preserve">analyse technique en un scénario fonctionnel </w:t>
      </w:r>
      <w:r>
        <w:t>compréhensible par le</w:t>
      </w:r>
      <w:r w:rsidR="00D445DA">
        <w:t>s</w:t>
      </w:r>
      <w:r>
        <w:t xml:space="preserve"> destinataire</w:t>
      </w:r>
      <w:r w:rsidR="00D445DA">
        <w:t>s</w:t>
      </w:r>
      <w:r>
        <w:t xml:space="preserve"> de la réponse au ticket : </w:t>
      </w:r>
      <w:r w:rsidR="00D445DA">
        <w:t xml:space="preserve">le rapporteur ainsi que </w:t>
      </w:r>
      <w:r>
        <w:t>les membres de la DEI</w:t>
      </w:r>
      <w:r w:rsidR="00CF2BC6">
        <w:t xml:space="preserve"> en les mentionnant tous dans </w:t>
      </w:r>
      <w:r w:rsidR="00405786">
        <w:t>ma réponse</w:t>
      </w:r>
      <w:r>
        <w:t>.</w:t>
      </w:r>
    </w:p>
    <w:p w14:paraId="2E3E05E4" w14:textId="77777777" w:rsidR="00CF2BC6" w:rsidRDefault="00CF2BC6" w:rsidP="00405786">
      <w:pPr>
        <w:pStyle w:val="Corpsdetexte"/>
      </w:pPr>
      <w:r>
        <w:t>J’y ajoute ma</w:t>
      </w:r>
      <w:r w:rsidR="0095437A">
        <w:t>/mes</w:t>
      </w:r>
      <w:r>
        <w:t xml:space="preserve"> proposition</w:t>
      </w:r>
      <w:r w:rsidR="0095437A">
        <w:t>(s)</w:t>
      </w:r>
      <w:r>
        <w:t xml:space="preserve"> de correctif </w:t>
      </w:r>
      <w:r w:rsidR="00405786">
        <w:t>accompagnée</w:t>
      </w:r>
      <w:r w:rsidR="0095437A">
        <w:t>(s)</w:t>
      </w:r>
      <w:r w:rsidR="00405786">
        <w:t xml:space="preserve"> de son</w:t>
      </w:r>
      <w:r w:rsidR="0095437A">
        <w:t>/leur</w:t>
      </w:r>
      <w:r w:rsidR="00405786">
        <w:t xml:space="preserve"> analyse d’impact afin que le client ai</w:t>
      </w:r>
      <w:r w:rsidR="0095437A">
        <w:t>t</w:t>
      </w:r>
      <w:r w:rsidR="00405786">
        <w:t xml:space="preserve"> toutes les cartes en main pour </w:t>
      </w:r>
      <w:r w:rsidR="0095437A">
        <w:t>prendre la bonne décision</w:t>
      </w:r>
      <w:r w:rsidR="00405786">
        <w:t>.</w:t>
      </w:r>
    </w:p>
    <w:p w14:paraId="1C74D6B8" w14:textId="77777777" w:rsidR="0095437A" w:rsidRDefault="0095437A" w:rsidP="00405786">
      <w:pPr>
        <w:pStyle w:val="Corpsdetexte"/>
      </w:pPr>
    </w:p>
    <w:p w14:paraId="495E10FB" w14:textId="77777777" w:rsidR="00007D9B" w:rsidRDefault="00007D9B" w:rsidP="00405786">
      <w:pPr>
        <w:pStyle w:val="Corpsdetexte"/>
      </w:pPr>
      <w:r>
        <w:t>Dans ce cas précis, je n’ai proposé qu’une seule solution, celle-ci étant la moins risquée de toute et modifiant le code à un seul endroit, la solution était simple.</w:t>
      </w:r>
    </w:p>
    <w:p w14:paraId="38BE599B" w14:textId="77777777" w:rsidR="00007D9B" w:rsidRDefault="00007D9B" w:rsidP="00405786">
      <w:pPr>
        <w:pStyle w:val="Corpsdetexte"/>
      </w:pPr>
    </w:p>
    <w:p w14:paraId="10B61B7B" w14:textId="77777777" w:rsidR="00CA71AE" w:rsidRDefault="00CA71AE" w:rsidP="00CA71AE">
      <w:pPr>
        <w:pStyle w:val="Corpsdetexte"/>
        <w:keepNext/>
      </w:pPr>
      <w:r>
        <w:rPr>
          <w:noProof/>
          <w:lang w:val="fr-FR" w:eastAsia="fr-FR"/>
        </w:rPr>
        <w:drawing>
          <wp:inline distT="0" distB="0" distL="0" distR="0" wp14:anchorId="4D458788" wp14:editId="199D10C8">
            <wp:extent cx="6477000" cy="4543425"/>
            <wp:effectExtent l="0" t="0" r="0" b="9525"/>
            <wp:docPr id="582" name="Imag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77000" cy="4543425"/>
                    </a:xfrm>
                    <a:prstGeom prst="rect">
                      <a:avLst/>
                    </a:prstGeom>
                    <a:noFill/>
                    <a:ln>
                      <a:noFill/>
                    </a:ln>
                  </pic:spPr>
                </pic:pic>
              </a:graphicData>
            </a:graphic>
          </wp:inline>
        </w:drawing>
      </w:r>
    </w:p>
    <w:p w14:paraId="1BA48297" w14:textId="1CC86E12" w:rsidR="00CA71AE" w:rsidRDefault="00CA71AE" w:rsidP="00CA71AE">
      <w:pPr>
        <w:pStyle w:val="Lgende"/>
        <w:jc w:val="center"/>
      </w:pPr>
      <w:r>
        <w:t xml:space="preserve">Figure </w:t>
      </w:r>
      <w:fldSimple w:instr=" SEQ Figure \* ARABIC ">
        <w:r w:rsidR="009C18C1">
          <w:rPr>
            <w:noProof/>
          </w:rPr>
          <w:t>31</w:t>
        </w:r>
      </w:fldSimple>
      <w:r>
        <w:t xml:space="preserve"> </w:t>
      </w:r>
      <w:r w:rsidRPr="008E152D">
        <w:t>: Capture réponse au ticket OCUN-853</w:t>
      </w:r>
    </w:p>
    <w:p w14:paraId="4D5A5378" w14:textId="32FB884F" w:rsidR="0093723F" w:rsidRDefault="0093723F" w:rsidP="0093723F">
      <w:pPr>
        <w:pStyle w:val="Corpsdetexte"/>
      </w:pPr>
    </w:p>
    <w:p w14:paraId="76A91C95" w14:textId="77777777" w:rsidR="00CA71AE" w:rsidRDefault="00CA71AE" w:rsidP="0093723F">
      <w:pPr>
        <w:pStyle w:val="Corpsdetexte"/>
      </w:pPr>
    </w:p>
    <w:p w14:paraId="1D410115" w14:textId="77777777" w:rsidR="0093723F" w:rsidRDefault="0093723F" w:rsidP="009725D7">
      <w:pPr>
        <w:pStyle w:val="Titre4"/>
      </w:pPr>
      <w:bookmarkStart w:id="84" w:name="_Toc55141191"/>
      <w:bookmarkStart w:id="85" w:name="_Ref55929361"/>
      <w:r>
        <w:lastRenderedPageBreak/>
        <w:t xml:space="preserve">Étape 2 : </w:t>
      </w:r>
      <w:r w:rsidR="00CF2BC6">
        <w:t>Réalisation</w:t>
      </w:r>
      <w:r>
        <w:t xml:space="preserve"> d</w:t>
      </w:r>
      <w:r w:rsidR="00CF2BC6">
        <w:t>u</w:t>
      </w:r>
      <w:r>
        <w:t xml:space="preserve"> correctif</w:t>
      </w:r>
      <w:bookmarkEnd w:id="84"/>
      <w:bookmarkEnd w:id="85"/>
    </w:p>
    <w:p w14:paraId="61D337FA" w14:textId="77777777" w:rsidR="00D445DA" w:rsidRDefault="00D445DA" w:rsidP="00D445DA">
      <w:pPr>
        <w:pStyle w:val="Corpsdetexte"/>
      </w:pPr>
    </w:p>
    <w:p w14:paraId="7F17583E" w14:textId="77777777" w:rsidR="0095437A" w:rsidRDefault="0095437A" w:rsidP="00D445DA">
      <w:pPr>
        <w:pStyle w:val="Corpsdetexte"/>
      </w:pPr>
      <w:r>
        <w:t>Une fois la validation</w:t>
      </w:r>
      <w:r w:rsidR="00D445DA">
        <w:t xml:space="preserve"> de la proposition de solution</w:t>
      </w:r>
      <w:r>
        <w:t xml:space="preserve"> faite par la DEI</w:t>
      </w:r>
      <w:r w:rsidR="00D445DA">
        <w:t>, je réalise la modification du code correspondante à mon correctif.</w:t>
      </w:r>
    </w:p>
    <w:p w14:paraId="3DA14E57" w14:textId="77777777" w:rsidR="002439D3" w:rsidRPr="002439D3" w:rsidRDefault="002439D3" w:rsidP="002439D3"/>
    <w:p w14:paraId="70473758" w14:textId="77777777" w:rsidR="00D445DA" w:rsidRDefault="00D445DA" w:rsidP="00D445DA">
      <w:pPr>
        <w:pStyle w:val="Corpsdetexte"/>
      </w:pPr>
      <w:r>
        <w:t>Il s’agit le plus souvent</w:t>
      </w:r>
      <w:r w:rsidR="001D4D33">
        <w:t>,</w:t>
      </w:r>
      <w:r>
        <w:t xml:space="preserve"> d’un sim</w:t>
      </w:r>
      <w:r w:rsidR="0095437A">
        <w:t>ple rajout de code dans un item.</w:t>
      </w:r>
      <w:r w:rsidR="001D4D33">
        <w:t xml:space="preserve"> </w:t>
      </w:r>
      <w:r w:rsidR="0095437A">
        <w:t>C</w:t>
      </w:r>
      <w:r w:rsidR="001D4D33">
        <w:t xml:space="preserve">omme </w:t>
      </w:r>
      <w:r w:rsidR="0095437A">
        <w:t xml:space="preserve">par exemple </w:t>
      </w:r>
      <w:r w:rsidR="001D4D33">
        <w:t>ici,</w:t>
      </w:r>
      <w:r>
        <w:t xml:space="preserve"> </w:t>
      </w:r>
      <w:r w:rsidR="001D4D33">
        <w:t xml:space="preserve">dans </w:t>
      </w:r>
      <w:r>
        <w:t>une c</w:t>
      </w:r>
      <w:r w:rsidR="001D4D33">
        <w:t>ondition trop exclusive.</w:t>
      </w:r>
    </w:p>
    <w:p w14:paraId="77231FB4" w14:textId="77777777" w:rsidR="001D4D33" w:rsidRDefault="001D4D33" w:rsidP="00D445DA">
      <w:pPr>
        <w:pStyle w:val="Corpsdetexte"/>
      </w:pPr>
    </w:p>
    <w:p w14:paraId="756A6E0D" w14:textId="77777777" w:rsidR="00CA71AE" w:rsidRDefault="001D4D33" w:rsidP="001D4D33">
      <w:pPr>
        <w:pStyle w:val="Corpsdetexte"/>
      </w:pPr>
      <w:r>
        <w:t xml:space="preserve">Pour </w:t>
      </w:r>
      <w:r w:rsidR="00007D9B">
        <w:t>réaliser ma correction,</w:t>
      </w:r>
      <w:r>
        <w:t xml:space="preserve"> j’ai dut récupérer la date de dernier calcul de paie </w:t>
      </w:r>
      <w:r w:rsidR="00007D9B">
        <w:t>exécuté</w:t>
      </w:r>
      <w:r>
        <w:t xml:space="preserve"> avant la paie calculée pour comparer cette date avec la date de dernière modification de la périodicité du pensionné. </w:t>
      </w:r>
    </w:p>
    <w:p w14:paraId="19843C98" w14:textId="5FBE0374" w:rsidR="001D4D33" w:rsidRDefault="00007D9B" w:rsidP="001D4D33">
      <w:pPr>
        <w:pStyle w:val="Corpsdetexte"/>
      </w:pPr>
      <w:r w:rsidRPr="00CA71AE">
        <w:t xml:space="preserve">Cette date n’étant pas disponible </w:t>
      </w:r>
      <w:r w:rsidR="00575EF3" w:rsidRPr="00CA71AE">
        <w:t>dans</w:t>
      </w:r>
      <w:r w:rsidRPr="00CA71AE">
        <w:t xml:space="preserve"> </w:t>
      </w:r>
      <w:r w:rsidR="00CA71AE" w:rsidRPr="00CA71AE">
        <w:t>la NS</w:t>
      </w:r>
      <w:r w:rsidRPr="00CA71AE">
        <w:t xml:space="preserve"> où je me trouvais, j’ai dut modifier </w:t>
      </w:r>
      <w:r w:rsidR="00CA71AE" w:rsidRPr="00CA71AE">
        <w:t>son statement</w:t>
      </w:r>
      <w:r w:rsidR="00575EF3" w:rsidRPr="00CA71AE">
        <w:t xml:space="preserve"> (sa requête de chargement) pour y rajouter</w:t>
      </w:r>
      <w:r w:rsidRPr="00CA71AE">
        <w:t xml:space="preserve"> </w:t>
      </w:r>
      <w:r w:rsidR="00575EF3" w:rsidRPr="00CA71AE">
        <w:t xml:space="preserve">un champ, </w:t>
      </w:r>
      <w:r w:rsidRPr="00CA71AE">
        <w:t>la DT_LAST_UPDATE</w:t>
      </w:r>
      <w:r w:rsidR="00575EF3" w:rsidRPr="00CA71AE">
        <w:t xml:space="preserve">, afin que son chargement me remonte cette date </w:t>
      </w:r>
      <w:r w:rsidR="00CA71AE" w:rsidRPr="00CA71AE">
        <w:t>dans les</w:t>
      </w:r>
      <w:r w:rsidRPr="00CA71AE">
        <w:t xml:space="preserve"> lignes de cumul qu’elle c</w:t>
      </w:r>
      <w:r w:rsidR="00575EF3" w:rsidRPr="00CA71AE">
        <w:t>harge au lancement du nœud</w:t>
      </w:r>
      <w:r w:rsidR="00575EF3">
        <w:t xml:space="preserve"> CDC_PR_CUMUL_PERIODICITE chargé une première fois dans la variable CDC_DT_DERN_ECHEANCE </w:t>
      </w:r>
      <w:r w:rsidR="00CA71AE">
        <w:t xml:space="preserve">et </w:t>
      </w:r>
      <w:r w:rsidR="00575EF3">
        <w:t xml:space="preserve">appelée pour des raisons de dépendances au sein même de la variable CDC_MT_BP_FINAL_PR. </w:t>
      </w:r>
    </w:p>
    <w:p w14:paraId="011564F8" w14:textId="77777777" w:rsidR="001D4D33" w:rsidRDefault="001D4D33" w:rsidP="001D4D33">
      <w:pPr>
        <w:pStyle w:val="Corpsdetexte"/>
      </w:pPr>
    </w:p>
    <w:p w14:paraId="315C50C6" w14:textId="77777777" w:rsidR="00CA71AE" w:rsidRDefault="00CA71AE" w:rsidP="00CA71AE">
      <w:pPr>
        <w:pStyle w:val="Corpsdetexte"/>
        <w:keepNext/>
      </w:pPr>
      <w:r>
        <w:rPr>
          <w:noProof/>
          <w:lang w:val="fr-FR" w:eastAsia="fr-FR"/>
        </w:rPr>
        <w:drawing>
          <wp:inline distT="0" distB="0" distL="0" distR="0" wp14:anchorId="60364BA3" wp14:editId="1E0089F4">
            <wp:extent cx="6480810" cy="3182620"/>
            <wp:effectExtent l="0" t="0" r="0" b="0"/>
            <wp:docPr id="580" name="Imag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80810" cy="3182620"/>
                    </a:xfrm>
                    <a:prstGeom prst="rect">
                      <a:avLst/>
                    </a:prstGeom>
                  </pic:spPr>
                </pic:pic>
              </a:graphicData>
            </a:graphic>
          </wp:inline>
        </w:drawing>
      </w:r>
    </w:p>
    <w:p w14:paraId="3D938A88" w14:textId="5D2E3B37" w:rsidR="00CA71AE" w:rsidRDefault="00CA71AE" w:rsidP="00CA71AE">
      <w:pPr>
        <w:pStyle w:val="Lgende"/>
        <w:jc w:val="center"/>
      </w:pPr>
      <w:r>
        <w:t xml:space="preserve">Figure </w:t>
      </w:r>
      <w:fldSimple w:instr=" SEQ Figure \* ARABIC ">
        <w:r w:rsidR="009C18C1">
          <w:rPr>
            <w:noProof/>
          </w:rPr>
          <w:t>32</w:t>
        </w:r>
      </w:fldSimple>
      <w:r>
        <w:t xml:space="preserve"> : Code de CDC_MT_PERIODICITE_P après ma correction</w:t>
      </w:r>
    </w:p>
    <w:p w14:paraId="24A79476" w14:textId="77777777" w:rsidR="002439D3" w:rsidRDefault="002439D3" w:rsidP="00D445DA">
      <w:pPr>
        <w:pStyle w:val="Corpsdetexte"/>
      </w:pPr>
    </w:p>
    <w:p w14:paraId="4BF74A7F" w14:textId="77777777" w:rsidR="002439D3" w:rsidRDefault="002439D3" w:rsidP="009725D7">
      <w:pPr>
        <w:pStyle w:val="Titre4"/>
      </w:pPr>
      <w:bookmarkStart w:id="86" w:name="_Toc55141192"/>
      <w:bookmarkStart w:id="87" w:name="_Ref55851378"/>
      <w:bookmarkStart w:id="88" w:name="_Ref55852689"/>
      <w:bookmarkStart w:id="89" w:name="_Ref55899892"/>
      <w:bookmarkStart w:id="90" w:name="_Ref55929549"/>
      <w:r>
        <w:t xml:space="preserve">Étape 3 : </w:t>
      </w:r>
      <w:r w:rsidR="00CA6BB1">
        <w:t>Vérifications de qualité</w:t>
      </w:r>
      <w:bookmarkEnd w:id="86"/>
      <w:bookmarkEnd w:id="87"/>
      <w:bookmarkEnd w:id="88"/>
      <w:bookmarkEnd w:id="89"/>
      <w:bookmarkEnd w:id="90"/>
    </w:p>
    <w:p w14:paraId="68F1C13D" w14:textId="77777777" w:rsidR="002439D3" w:rsidRPr="002439D3" w:rsidRDefault="002439D3" w:rsidP="002439D3">
      <w:pPr>
        <w:pStyle w:val="Corpsdetexte"/>
      </w:pPr>
    </w:p>
    <w:p w14:paraId="1D8F3441" w14:textId="3A5820DD" w:rsidR="002439D3" w:rsidRDefault="002439D3" w:rsidP="002439D3">
      <w:pPr>
        <w:pStyle w:val="Corpsdetexte"/>
      </w:pPr>
      <w:r>
        <w:lastRenderedPageBreak/>
        <w:t>Une fois la correction rédigée, documentée, et tracée (encart avec mon trigramme, la date de modification et le contexte ayant amené à cette mo</w:t>
      </w:r>
      <w:r w:rsidR="007B2C71">
        <w:t>dification). Je passe aux tests u</w:t>
      </w:r>
      <w:r>
        <w:t>nitaires/d’intégration.</w:t>
      </w:r>
    </w:p>
    <w:p w14:paraId="4CC5B986" w14:textId="77777777" w:rsidR="007B2C71" w:rsidRDefault="002439D3" w:rsidP="007B2C71">
      <w:pPr>
        <w:pStyle w:val="Corpsdetexte"/>
      </w:pPr>
      <w:r>
        <w:t xml:space="preserve">Pour cela je reprends la fiche de tests unitaire formalisée </w:t>
      </w:r>
      <w:r w:rsidR="007B2C71">
        <w:t xml:space="preserve">et </w:t>
      </w:r>
      <w:r>
        <w:t>demandée par la DEI </w:t>
      </w:r>
      <w:r w:rsidR="007B2C71">
        <w:t>dans le cadre de l’engagement de qualité de l’équipe et j</w:t>
      </w:r>
      <w:r>
        <w:t>e rédige mes cas de test</w:t>
      </w:r>
      <w:r w:rsidR="007B2C71">
        <w:t>.</w:t>
      </w:r>
      <w:r>
        <w:t xml:space="preserve"> </w:t>
      </w:r>
    </w:p>
    <w:p w14:paraId="6FC1DD0D" w14:textId="15451DFF" w:rsidR="002439D3" w:rsidRDefault="007B2C71" w:rsidP="007B2C71">
      <w:pPr>
        <w:pStyle w:val="Corpsdetexte"/>
      </w:pPr>
      <w:r>
        <w:t>Je commence</w:t>
      </w:r>
      <w:r w:rsidR="002439D3">
        <w:t xml:space="preserve"> toujours par le cas de reproduction de l’anomalie (je l’exécute avant de rédiger ma correction ou bien je commente celle-ci), en spécifiant chaque paramètre que je juge utile pour le test du composant modifié. J’agrémente chacun de mes cas de test par des captures d’écran des tables et/ou des logs utiles pour prouver que le test est bel et bien passant ou, le cas échéant, non passant.</w:t>
      </w:r>
    </w:p>
    <w:p w14:paraId="59C2DD75" w14:textId="3AC6420E" w:rsidR="007B2C71" w:rsidRPr="007B2C71" w:rsidRDefault="007B2C71" w:rsidP="007B2C71">
      <w:pPr>
        <w:pStyle w:val="Corpsdetexte"/>
        <w:rPr>
          <w:b/>
        </w:rPr>
      </w:pPr>
      <w:r w:rsidRPr="007B2C71">
        <w:t>Vous pouvez trouver un exemple de fiche TU</w:t>
      </w:r>
      <w:r w:rsidRPr="007B2C71">
        <w:rPr>
          <w:b/>
        </w:rPr>
        <w:t xml:space="preserve"> en annexes : « </w:t>
      </w:r>
      <w:r w:rsidRPr="007B2C71">
        <w:rPr>
          <w:b/>
        </w:rPr>
        <w:fldChar w:fldCharType="begin"/>
      </w:r>
      <w:r w:rsidRPr="007B2C71">
        <w:rPr>
          <w:b/>
        </w:rPr>
        <w:instrText xml:space="preserve"> REF _Ref55926740 \h  \* MERGEFORMAT </w:instrText>
      </w:r>
      <w:r w:rsidRPr="007B2C71">
        <w:rPr>
          <w:b/>
        </w:rPr>
      </w:r>
      <w:r w:rsidRPr="007B2C71">
        <w:rPr>
          <w:b/>
        </w:rPr>
        <w:fldChar w:fldCharType="separate"/>
      </w:r>
      <w:r w:rsidR="009C18C1" w:rsidRPr="009C18C1">
        <w:rPr>
          <w:b/>
        </w:rPr>
        <w:t>Fiche de test unitaire du développement lié à l’ocun-853</w:t>
      </w:r>
      <w:r w:rsidRPr="007B2C71">
        <w:rPr>
          <w:b/>
        </w:rPr>
        <w:fldChar w:fldCharType="end"/>
      </w:r>
      <w:r w:rsidRPr="007B2C71">
        <w:rPr>
          <w:b/>
        </w:rPr>
        <w:t> »</w:t>
      </w:r>
    </w:p>
    <w:p w14:paraId="7B4A1E7A" w14:textId="77777777" w:rsidR="002439D3" w:rsidRDefault="002439D3" w:rsidP="002439D3">
      <w:pPr>
        <w:pStyle w:val="Corpsdetexte"/>
      </w:pPr>
    </w:p>
    <w:p w14:paraId="658017BE" w14:textId="77777777" w:rsidR="002439D3" w:rsidRDefault="002439D3" w:rsidP="009725D7">
      <w:pPr>
        <w:pStyle w:val="Titre4"/>
      </w:pPr>
      <w:bookmarkStart w:id="91" w:name="_Toc55141193"/>
      <w:bookmarkStart w:id="92" w:name="_Ref55899831"/>
      <w:r>
        <w:t>Étape 4 : La génération du pack d’installation</w:t>
      </w:r>
      <w:bookmarkEnd w:id="91"/>
      <w:bookmarkEnd w:id="92"/>
    </w:p>
    <w:p w14:paraId="7E1BC3BD" w14:textId="77777777" w:rsidR="002439D3" w:rsidRDefault="002439D3" w:rsidP="002439D3">
      <w:pPr>
        <w:pStyle w:val="Corpsdetexte"/>
      </w:pPr>
    </w:p>
    <w:p w14:paraId="0A312333" w14:textId="4ACCCEDB" w:rsidR="00492501" w:rsidRDefault="007B2C71" w:rsidP="002439D3">
      <w:pPr>
        <w:pStyle w:val="Corpsdetexte"/>
      </w:pPr>
      <w:r>
        <w:t>J</w:t>
      </w:r>
      <w:r w:rsidR="002439D3">
        <w:t xml:space="preserve">e vais ici </w:t>
      </w:r>
      <w:r w:rsidR="00492501">
        <w:t>répertorier l’ensemble des éléments que j’ai été amené à modifier lors de la réalisation de mon correctif sous la forme d’une tâche que je nomme en suivant l’ordre d’incrémentation des différentes tâches de livraison réalisées avant la mienne.</w:t>
      </w:r>
    </w:p>
    <w:p w14:paraId="1A20009F" w14:textId="77777777" w:rsidR="00492501" w:rsidRDefault="00492501" w:rsidP="002439D3">
      <w:pPr>
        <w:pStyle w:val="Corpsdetexte"/>
      </w:pPr>
    </w:p>
    <w:p w14:paraId="58C483DD" w14:textId="5905A71A" w:rsidR="002439D3" w:rsidRDefault="00492501" w:rsidP="002439D3">
      <w:pPr>
        <w:pStyle w:val="Corpsdetexte"/>
      </w:pPr>
      <w:r>
        <w:t xml:space="preserve">Pour cela je vérifie la dernière tache de livraison créée grâce à une requête sur la table M4RCT_TASK de PeopleNet sur mon environnement de développement. </w:t>
      </w:r>
    </w:p>
    <w:p w14:paraId="010C03B2" w14:textId="77777777" w:rsidR="007B2C71" w:rsidRDefault="007B2C71" w:rsidP="007B2C71">
      <w:pPr>
        <w:pStyle w:val="Corpsdetexte"/>
        <w:keepNext/>
      </w:pPr>
      <w:r>
        <w:rPr>
          <w:noProof/>
          <w:lang w:val="fr-FR" w:eastAsia="fr-FR"/>
        </w:rPr>
        <w:drawing>
          <wp:inline distT="0" distB="0" distL="0" distR="0" wp14:anchorId="33252DDC" wp14:editId="681BF0C3">
            <wp:extent cx="6480810" cy="1459230"/>
            <wp:effectExtent l="0" t="0" r="0" b="7620"/>
            <wp:docPr id="585" name="Imag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80810" cy="1459230"/>
                    </a:xfrm>
                    <a:prstGeom prst="rect">
                      <a:avLst/>
                    </a:prstGeom>
                  </pic:spPr>
                </pic:pic>
              </a:graphicData>
            </a:graphic>
          </wp:inline>
        </w:drawing>
      </w:r>
    </w:p>
    <w:p w14:paraId="551D27B0" w14:textId="38590AA5" w:rsidR="00492501" w:rsidRDefault="007B2C71" w:rsidP="007B2C71">
      <w:pPr>
        <w:pStyle w:val="Lgende"/>
        <w:jc w:val="center"/>
      </w:pPr>
      <w:r>
        <w:t xml:space="preserve">Figure </w:t>
      </w:r>
      <w:fldSimple w:instr=" SEQ Figure \* ARABIC ">
        <w:r w:rsidR="009C18C1">
          <w:rPr>
            <w:noProof/>
          </w:rPr>
          <w:t>33</w:t>
        </w:r>
      </w:fldSimple>
      <w:r>
        <w:t xml:space="preserve"> : Résultat de la requête sur M4RCT_TASK dans SQuirrelSQL</w:t>
      </w:r>
    </w:p>
    <w:p w14:paraId="5A886EAA" w14:textId="77777777" w:rsidR="00492501" w:rsidRDefault="00492501" w:rsidP="002439D3">
      <w:pPr>
        <w:pStyle w:val="Corpsdetexte"/>
      </w:pPr>
      <w:r>
        <w:t>En l’occurrence je n’ai modifié que deux choses :</w:t>
      </w:r>
    </w:p>
    <w:p w14:paraId="3F0A66E5" w14:textId="7D55C000" w:rsidR="00492501" w:rsidRDefault="00492501" w:rsidP="00C01219">
      <w:pPr>
        <w:pStyle w:val="Corpsdetexte"/>
        <w:numPr>
          <w:ilvl w:val="0"/>
          <w:numId w:val="7"/>
        </w:numPr>
      </w:pPr>
      <w:r>
        <w:t>L</w:t>
      </w:r>
      <w:r w:rsidR="007B2C71">
        <w:t>a variable de paie</w:t>
      </w:r>
      <w:r>
        <w:t xml:space="preserve"> CDC_MT_PERIODICITE_P</w:t>
      </w:r>
      <w:r w:rsidR="007B2C71">
        <w:t xml:space="preserve"> </w:t>
      </w:r>
    </w:p>
    <w:p w14:paraId="0D1A31B1" w14:textId="63ABE635" w:rsidR="00492501" w:rsidRDefault="00492501" w:rsidP="00C01219">
      <w:pPr>
        <w:pStyle w:val="Corpsdetexte"/>
        <w:numPr>
          <w:ilvl w:val="0"/>
          <w:numId w:val="7"/>
        </w:numPr>
      </w:pPr>
      <w:r>
        <w:t xml:space="preserve">La structure nodale CDC_PR_CUMUL_PERIODICITE à laquelle j’ai ajouté un </w:t>
      </w:r>
      <w:r w:rsidR="007B2C71">
        <w:t xml:space="preserve">item de type </w:t>
      </w:r>
      <w:r>
        <w:t>champ</w:t>
      </w:r>
    </w:p>
    <w:p w14:paraId="40F10641" w14:textId="77777777" w:rsidR="002439D3" w:rsidRPr="002439D3" w:rsidRDefault="002439D3" w:rsidP="002439D3">
      <w:pPr>
        <w:pStyle w:val="Corpsdetexte"/>
      </w:pPr>
    </w:p>
    <w:p w14:paraId="53C20096" w14:textId="77777777" w:rsidR="00CD577C" w:rsidRDefault="00492501" w:rsidP="00CD577C">
      <w:pPr>
        <w:pStyle w:val="Corpsdetexte"/>
        <w:keepNext/>
      </w:pPr>
      <w:r>
        <w:lastRenderedPageBreak/>
        <w:t xml:space="preserve">Je les ajoute </w:t>
      </w:r>
      <w:r w:rsidR="00EC153E">
        <w:t xml:space="preserve">comme </w:t>
      </w:r>
      <w:r>
        <w:t>objet</w:t>
      </w:r>
      <w:r w:rsidR="00EC153E">
        <w:t>s</w:t>
      </w:r>
      <w:r>
        <w:t xml:space="preserve"> </w:t>
      </w:r>
      <w:r w:rsidR="00EC153E">
        <w:t>de ma tâche de livraison </w:t>
      </w:r>
      <w:r w:rsidR="00CD577C">
        <w:t>correctement numérotée et renseignée:</w:t>
      </w:r>
      <w:r w:rsidR="00CD577C">
        <w:rPr>
          <w:noProof/>
          <w:lang w:val="fr-FR" w:eastAsia="fr-FR"/>
        </w:rPr>
        <w:drawing>
          <wp:inline distT="0" distB="0" distL="0" distR="0" wp14:anchorId="54D22C91" wp14:editId="547C56B2">
            <wp:extent cx="6480810" cy="4987290"/>
            <wp:effectExtent l="0" t="0" r="0" b="3810"/>
            <wp:docPr id="586" name="Imag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80810" cy="4987290"/>
                    </a:xfrm>
                    <a:prstGeom prst="rect">
                      <a:avLst/>
                    </a:prstGeom>
                  </pic:spPr>
                </pic:pic>
              </a:graphicData>
            </a:graphic>
          </wp:inline>
        </w:drawing>
      </w:r>
    </w:p>
    <w:p w14:paraId="549D6929" w14:textId="059CE9C4" w:rsidR="00CD577C" w:rsidRDefault="00CD577C" w:rsidP="00CD577C">
      <w:pPr>
        <w:pStyle w:val="Lgende"/>
        <w:jc w:val="center"/>
      </w:pPr>
      <w:r>
        <w:t xml:space="preserve">Figure </w:t>
      </w:r>
      <w:fldSimple w:instr=" SEQ Figure \* ARABIC ">
        <w:r w:rsidR="009C18C1">
          <w:rPr>
            <w:noProof/>
          </w:rPr>
          <w:t>34</w:t>
        </w:r>
      </w:fldSimple>
      <w:r>
        <w:t xml:space="preserve"> : Capture de la liste des objets à livrer de la tâche de livraison N°796</w:t>
      </w:r>
    </w:p>
    <w:p w14:paraId="7F3B4503" w14:textId="77777777" w:rsidR="00CD577C" w:rsidRDefault="00492501" w:rsidP="00D445DA">
      <w:pPr>
        <w:pStyle w:val="Corpsdetexte"/>
      </w:pPr>
      <w:r>
        <w:t xml:space="preserve"> </w:t>
      </w:r>
    </w:p>
    <w:p w14:paraId="7989B2DE" w14:textId="625F5B37" w:rsidR="00325346" w:rsidRDefault="00CD577C" w:rsidP="00D445DA">
      <w:pPr>
        <w:pStyle w:val="Corpsdetexte"/>
      </w:pPr>
      <w:r>
        <w:t>P</w:t>
      </w:r>
      <w:r w:rsidR="00492501">
        <w:t>uis, j’ouvre l’outil RAMDL et lance l’utilitaire de création de pack afin de générer le pack d’installation contenant mes modifications en s</w:t>
      </w:r>
      <w:r w:rsidR="00325346">
        <w:t>uivant la procédure fournie</w:t>
      </w:r>
      <w:r w:rsidR="00492501">
        <w:t>.</w:t>
      </w:r>
    </w:p>
    <w:p w14:paraId="329FE4E3" w14:textId="77777777" w:rsidR="00325346" w:rsidRDefault="00325346" w:rsidP="00D445DA">
      <w:pPr>
        <w:pStyle w:val="Corpsdetexte"/>
      </w:pPr>
    </w:p>
    <w:p w14:paraId="3B1CA438" w14:textId="5F64250A" w:rsidR="00325346" w:rsidRDefault="00CD577C" w:rsidP="00D445DA">
      <w:pPr>
        <w:pStyle w:val="Corpsdetexte"/>
      </w:pPr>
      <w:r>
        <w:t>Une fois mon pack générer sous la forme d’</w:t>
      </w:r>
      <w:r w:rsidR="00325346">
        <w:t>un fichier .mdb, je passe au</w:t>
      </w:r>
      <w:r>
        <w:t>x</w:t>
      </w:r>
      <w:r w:rsidR="00325346">
        <w:t xml:space="preserve"> test</w:t>
      </w:r>
      <w:r>
        <w:t>s</w:t>
      </w:r>
      <w:r w:rsidR="00325346">
        <w:t xml:space="preserve"> d’installation.</w:t>
      </w:r>
    </w:p>
    <w:p w14:paraId="54D4C452" w14:textId="77777777" w:rsidR="00325346" w:rsidRDefault="00325346" w:rsidP="00D445DA">
      <w:pPr>
        <w:pStyle w:val="Corpsdetexte"/>
      </w:pPr>
    </w:p>
    <w:p w14:paraId="017C5EAD" w14:textId="60F741A5" w:rsidR="00325346" w:rsidRDefault="00325346" w:rsidP="009725D7">
      <w:pPr>
        <w:pStyle w:val="Titre4"/>
      </w:pPr>
      <w:bookmarkStart w:id="93" w:name="_Toc55141194"/>
      <w:bookmarkStart w:id="94" w:name="_Ref55851690"/>
      <w:bookmarkStart w:id="95" w:name="_Ref55899899"/>
      <w:r>
        <w:t>Étape 5 : Le</w:t>
      </w:r>
      <w:r w:rsidR="00EC153E">
        <w:t>s</w:t>
      </w:r>
      <w:r>
        <w:t xml:space="preserve"> test</w:t>
      </w:r>
      <w:r w:rsidR="00EC153E">
        <w:t>s</w:t>
      </w:r>
      <w:r>
        <w:t xml:space="preserve"> d’installation</w:t>
      </w:r>
      <w:bookmarkEnd w:id="93"/>
      <w:bookmarkEnd w:id="94"/>
      <w:bookmarkEnd w:id="95"/>
    </w:p>
    <w:p w14:paraId="1B48C102" w14:textId="77777777" w:rsidR="00325346" w:rsidRPr="00325346" w:rsidRDefault="00325346" w:rsidP="00325346">
      <w:pPr>
        <w:pStyle w:val="Corpsdetexte"/>
      </w:pPr>
    </w:p>
    <w:p w14:paraId="51211902" w14:textId="51D5AB50" w:rsidR="00575EF3" w:rsidRDefault="00325346" w:rsidP="00D445DA">
      <w:pPr>
        <w:pStyle w:val="Corpsdetexte"/>
      </w:pPr>
      <w:r>
        <w:t xml:space="preserve">Très simple ici aussi, grâce à l’outil RAMDL, je connecte </w:t>
      </w:r>
      <w:r w:rsidR="00CD577C">
        <w:t xml:space="preserve">comme base de donnée source, le </w:t>
      </w:r>
      <w:r>
        <w:t>fichier</w:t>
      </w:r>
      <w:r w:rsidR="00492501">
        <w:t xml:space="preserve"> </w:t>
      </w:r>
      <w:r>
        <w:t>du pack générer précédemment nommé 79</w:t>
      </w:r>
      <w:r w:rsidR="00CD577C">
        <w:t>6</w:t>
      </w:r>
      <w:r>
        <w:t xml:space="preserve">_CDC_MT_PERIODICITE.mbd. </w:t>
      </w:r>
    </w:p>
    <w:p w14:paraId="7DC9384E" w14:textId="2AA3F1D6" w:rsidR="00325346" w:rsidRDefault="00325346" w:rsidP="00D445DA">
      <w:pPr>
        <w:pStyle w:val="Corpsdetexte"/>
      </w:pPr>
      <w:r>
        <w:t>Comme base de donnée de destination, je connecte la base de donnée PeopleNet présente sur l’environnement des tests d’installation : SOC 105.</w:t>
      </w:r>
    </w:p>
    <w:p w14:paraId="4D60DACC" w14:textId="77777777" w:rsidR="00D43792" w:rsidRDefault="00D43792" w:rsidP="00D43792">
      <w:pPr>
        <w:pStyle w:val="Corpsdetexte"/>
        <w:keepNext/>
      </w:pPr>
      <w:r>
        <w:rPr>
          <w:noProof/>
          <w:lang w:val="fr-FR" w:eastAsia="fr-FR"/>
        </w:rPr>
        <w:lastRenderedPageBreak/>
        <w:drawing>
          <wp:inline distT="0" distB="0" distL="0" distR="0" wp14:anchorId="639226A0" wp14:editId="4591E505">
            <wp:extent cx="6480810" cy="4606290"/>
            <wp:effectExtent l="0" t="0" r="0" b="3810"/>
            <wp:docPr id="588" name="Imag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80810" cy="4606290"/>
                    </a:xfrm>
                    <a:prstGeom prst="rect">
                      <a:avLst/>
                    </a:prstGeom>
                  </pic:spPr>
                </pic:pic>
              </a:graphicData>
            </a:graphic>
          </wp:inline>
        </w:drawing>
      </w:r>
    </w:p>
    <w:p w14:paraId="6E816A31" w14:textId="1BADCA13" w:rsidR="00D43792" w:rsidRDefault="00D43792" w:rsidP="00D43792">
      <w:pPr>
        <w:pStyle w:val="Lgende"/>
        <w:jc w:val="center"/>
      </w:pPr>
      <w:r>
        <w:t xml:space="preserve">Figure </w:t>
      </w:r>
      <w:fldSimple w:instr=" SEQ Figure \* ARABIC ">
        <w:r w:rsidR="009C18C1">
          <w:rPr>
            <w:noProof/>
          </w:rPr>
          <w:t>35</w:t>
        </w:r>
      </w:fldSimple>
      <w:r>
        <w:t xml:space="preserve"> : Capture fenêtre RamDL d’interconnexion de deux bases de données</w:t>
      </w:r>
    </w:p>
    <w:p w14:paraId="473FADA5" w14:textId="77777777" w:rsidR="00D43792" w:rsidRPr="00D43792" w:rsidRDefault="00D43792" w:rsidP="00D43792"/>
    <w:p w14:paraId="2B81F0F0" w14:textId="77777777" w:rsidR="00325346" w:rsidRDefault="00325346" w:rsidP="00D445DA">
      <w:pPr>
        <w:pStyle w:val="Corpsdetexte"/>
      </w:pPr>
      <w:r>
        <w:t xml:space="preserve">Je lance l’utilitaire de gestion de packs de RAMDL, charge mon pack et l’exécute. </w:t>
      </w:r>
    </w:p>
    <w:p w14:paraId="3304F08B" w14:textId="77777777" w:rsidR="00001532" w:rsidRDefault="00001532" w:rsidP="00D445DA">
      <w:pPr>
        <w:pStyle w:val="Corpsdetexte"/>
      </w:pPr>
    </w:p>
    <w:p w14:paraId="5FFFEBCD" w14:textId="77777777" w:rsidR="00D43792" w:rsidRDefault="00CD577C" w:rsidP="00D43792">
      <w:pPr>
        <w:pStyle w:val="Corpsdetexte"/>
        <w:keepNext/>
      </w:pPr>
      <w:r>
        <w:rPr>
          <w:noProof/>
          <w:lang w:val="fr-FR" w:eastAsia="fr-FR"/>
        </w:rPr>
        <w:lastRenderedPageBreak/>
        <w:drawing>
          <wp:inline distT="0" distB="0" distL="0" distR="0" wp14:anchorId="65D9E4AF" wp14:editId="26078E7B">
            <wp:extent cx="6480810" cy="4633595"/>
            <wp:effectExtent l="0" t="0" r="0" b="0"/>
            <wp:docPr id="587" name="Imag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Capture RAMDL installe success.PNG"/>
                    <pic:cNvPicPr/>
                  </pic:nvPicPr>
                  <pic:blipFill>
                    <a:blip r:embed="rId30">
                      <a:extLst>
                        <a:ext uri="{28A0092B-C50C-407E-A947-70E740481C1C}">
                          <a14:useLocalDpi xmlns:a14="http://schemas.microsoft.com/office/drawing/2010/main" val="0"/>
                        </a:ext>
                      </a:extLst>
                    </a:blip>
                    <a:stretch>
                      <a:fillRect/>
                    </a:stretch>
                  </pic:blipFill>
                  <pic:spPr>
                    <a:xfrm>
                      <a:off x="0" y="0"/>
                      <a:ext cx="6480810" cy="4633595"/>
                    </a:xfrm>
                    <a:prstGeom prst="rect">
                      <a:avLst/>
                    </a:prstGeom>
                  </pic:spPr>
                </pic:pic>
              </a:graphicData>
            </a:graphic>
          </wp:inline>
        </w:drawing>
      </w:r>
    </w:p>
    <w:p w14:paraId="5F8CD7AA" w14:textId="1FD29BE7" w:rsidR="00001532" w:rsidRDefault="00D43792" w:rsidP="00D43792">
      <w:pPr>
        <w:pStyle w:val="Lgende"/>
        <w:jc w:val="center"/>
      </w:pPr>
      <w:r>
        <w:t xml:space="preserve">Figure </w:t>
      </w:r>
      <w:fldSimple w:instr=" SEQ Figure \* ARABIC ">
        <w:r w:rsidR="009C18C1">
          <w:rPr>
            <w:noProof/>
          </w:rPr>
          <w:t>36</w:t>
        </w:r>
      </w:fldSimple>
      <w:r>
        <w:t xml:space="preserve"> : Capture de l'outil RamDL lors de l'installation d'un pack</w:t>
      </w:r>
    </w:p>
    <w:p w14:paraId="393A866D" w14:textId="77777777" w:rsidR="00001532" w:rsidRPr="00001532" w:rsidRDefault="00001532" w:rsidP="00D445DA">
      <w:pPr>
        <w:pStyle w:val="Corpsdetexte"/>
        <w:rPr>
          <w:vertAlign w:val="subscript"/>
        </w:rPr>
      </w:pPr>
    </w:p>
    <w:p w14:paraId="1543CC22" w14:textId="77777777" w:rsidR="00325346" w:rsidRDefault="00325346" w:rsidP="00D445DA">
      <w:pPr>
        <w:pStyle w:val="Corpsdetexte"/>
      </w:pPr>
      <w:r>
        <w:t>Si l</w:t>
      </w:r>
      <w:r w:rsidR="00001532">
        <w:t xml:space="preserve">a requête de transfert se termine sans erreur mon installation </w:t>
      </w:r>
      <w:r>
        <w:t>est réussi</w:t>
      </w:r>
      <w:r w:rsidR="00001532">
        <w:t>e</w:t>
      </w:r>
      <w:r>
        <w:t>, sinon, c’est qu’un élément de mon pack est manquant il faut donc que je reprenne l’étape 4.</w:t>
      </w:r>
    </w:p>
    <w:p w14:paraId="64FAE13B" w14:textId="77777777" w:rsidR="00325346" w:rsidRDefault="00325346" w:rsidP="00D445DA">
      <w:pPr>
        <w:pStyle w:val="Corpsdetexte"/>
      </w:pPr>
    </w:p>
    <w:p w14:paraId="76C30D2E" w14:textId="77777777" w:rsidR="00EC153E" w:rsidRDefault="00325346" w:rsidP="00D445DA">
      <w:pPr>
        <w:pStyle w:val="Corpsdetexte"/>
      </w:pPr>
      <w:r>
        <w:t>Une fois mon installation terminée sur SOC105, je confie ma fiche de test unitaire à un collègue afin que celui-ci réalise des tests croisés sur mon développement.</w:t>
      </w:r>
    </w:p>
    <w:p w14:paraId="079F8D12" w14:textId="1BD836B0" w:rsidR="00325346" w:rsidRDefault="00325346" w:rsidP="00D445DA">
      <w:pPr>
        <w:pStyle w:val="Corpsdetexte"/>
      </w:pPr>
      <w:r>
        <w:t xml:space="preserve">C’est-à-dire qu’il va reprendre un autre cas que </w:t>
      </w:r>
      <w:r w:rsidR="00D43792">
        <w:t xml:space="preserve">celui que j’ai utilisé pour mes </w:t>
      </w:r>
      <w:r>
        <w:t xml:space="preserve">TU et réalisé </w:t>
      </w:r>
      <w:r w:rsidR="00662AAF">
        <w:t xml:space="preserve">son propre plan de </w:t>
      </w:r>
      <w:r>
        <w:t>tests sur l’environnement de test d’installation</w:t>
      </w:r>
      <w:r w:rsidR="00662AAF">
        <w:t>s</w:t>
      </w:r>
      <w:r>
        <w:t xml:space="preserve"> pour s’assurer une nouvelle fois que mon développement s’intègre au reste du progiciel.</w:t>
      </w:r>
      <w:r w:rsidR="00662AAF">
        <w:t xml:space="preserve"> Sans causer d’effets de bord ou de régression.</w:t>
      </w:r>
    </w:p>
    <w:p w14:paraId="0EF3AFF4" w14:textId="77777777" w:rsidR="00325346" w:rsidRDefault="00325346" w:rsidP="00D445DA">
      <w:pPr>
        <w:pStyle w:val="Corpsdetexte"/>
      </w:pPr>
    </w:p>
    <w:p w14:paraId="35B1D0E6" w14:textId="77777777" w:rsidR="00325346" w:rsidRDefault="00325346" w:rsidP="00D445DA">
      <w:pPr>
        <w:pStyle w:val="Corpsdetexte"/>
      </w:pPr>
      <w:r>
        <w:t>Pendant ce temps-là, je prépare mon dossier de livraison.</w:t>
      </w:r>
    </w:p>
    <w:p w14:paraId="01A7D64F" w14:textId="77777777" w:rsidR="00325346" w:rsidRDefault="00325346" w:rsidP="00D445DA">
      <w:pPr>
        <w:pStyle w:val="Corpsdetexte"/>
      </w:pPr>
    </w:p>
    <w:p w14:paraId="1ED54481" w14:textId="77777777" w:rsidR="00325346" w:rsidRDefault="00325346" w:rsidP="009725D7">
      <w:pPr>
        <w:pStyle w:val="Titre4"/>
      </w:pPr>
      <w:bookmarkStart w:id="96" w:name="_Toc55141195"/>
      <w:bookmarkStart w:id="97" w:name="_Ref55851642"/>
      <w:bookmarkStart w:id="98" w:name="_Ref55929713"/>
      <w:bookmarkStart w:id="99" w:name="_Ref55929896"/>
      <w:r>
        <w:t>Étape 6 : La livraison</w:t>
      </w:r>
      <w:bookmarkEnd w:id="96"/>
      <w:bookmarkEnd w:id="97"/>
      <w:bookmarkEnd w:id="98"/>
      <w:bookmarkEnd w:id="99"/>
      <w:r>
        <w:t xml:space="preserve"> </w:t>
      </w:r>
    </w:p>
    <w:p w14:paraId="76B1DE5B" w14:textId="77777777" w:rsidR="00325346" w:rsidRDefault="00325346" w:rsidP="00325346">
      <w:pPr>
        <w:pStyle w:val="Corpsdetexte"/>
      </w:pPr>
    </w:p>
    <w:p w14:paraId="20AC3811" w14:textId="77777777" w:rsidR="00325346" w:rsidRDefault="00001532" w:rsidP="00325346">
      <w:pPr>
        <w:pStyle w:val="Corpsdetexte"/>
      </w:pPr>
      <w:r>
        <w:t xml:space="preserve">Toujours en suivant la procédure de livraison, </w:t>
      </w:r>
      <w:r w:rsidR="00D64AF1">
        <w:t xml:space="preserve">je crée un dossier de livraison dans le répertoire </w:t>
      </w:r>
      <w:r w:rsidR="00EE0D0A">
        <w:t>de livraison</w:t>
      </w:r>
      <w:r w:rsidR="00D64AF1">
        <w:t xml:space="preserve"> </w:t>
      </w:r>
      <w:r w:rsidR="00EE0D0A">
        <w:t xml:space="preserve">de notre équipe et </w:t>
      </w:r>
      <w:r>
        <w:t xml:space="preserve">je </w:t>
      </w:r>
      <w:r w:rsidR="00D64AF1">
        <w:t>mets à</w:t>
      </w:r>
      <w:r>
        <w:t xml:space="preserve"> jour le fichier </w:t>
      </w:r>
      <w:r w:rsidR="00EE0D0A">
        <w:t>Excel</w:t>
      </w:r>
      <w:r>
        <w:t xml:space="preserve"> de suivi des livraisons. </w:t>
      </w:r>
    </w:p>
    <w:p w14:paraId="09EFAEBC" w14:textId="77777777" w:rsidR="00D64AF1" w:rsidRDefault="00D64AF1" w:rsidP="00325346">
      <w:pPr>
        <w:pStyle w:val="Corpsdetexte"/>
        <w:rPr>
          <w:noProof/>
          <w:lang w:val="fr-FR" w:eastAsia="fr-FR"/>
        </w:rPr>
      </w:pPr>
    </w:p>
    <w:p w14:paraId="4B0F0B82" w14:textId="77777777" w:rsidR="00D64AF1" w:rsidRDefault="00D64AF1" w:rsidP="00D64AF1">
      <w:pPr>
        <w:pStyle w:val="Corpsdetexte"/>
        <w:keepNext/>
      </w:pPr>
      <w:r>
        <w:rPr>
          <w:noProof/>
          <w:lang w:val="fr-FR" w:eastAsia="fr-FR"/>
        </w:rPr>
        <w:drawing>
          <wp:inline distT="0" distB="0" distL="0" distR="0" wp14:anchorId="12C011AB" wp14:editId="6D727B33">
            <wp:extent cx="6159261" cy="6223582"/>
            <wp:effectExtent l="0" t="0" r="0" b="635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identification version pack xls.PNG"/>
                    <pic:cNvPicPr/>
                  </pic:nvPicPr>
                  <pic:blipFill rotWithShape="1">
                    <a:blip r:embed="rId58">
                      <a:extLst>
                        <a:ext uri="{28A0092B-C50C-407E-A947-70E740481C1C}">
                          <a14:useLocalDpi xmlns:a14="http://schemas.microsoft.com/office/drawing/2010/main" val="0"/>
                        </a:ext>
                      </a:extLst>
                    </a:blip>
                    <a:srcRect t="-246" r="46249" b="3695"/>
                    <a:stretch/>
                  </pic:blipFill>
                  <pic:spPr bwMode="auto">
                    <a:xfrm>
                      <a:off x="0" y="0"/>
                      <a:ext cx="6195332" cy="6260029"/>
                    </a:xfrm>
                    <a:prstGeom prst="rect">
                      <a:avLst/>
                    </a:prstGeom>
                    <a:ln>
                      <a:noFill/>
                    </a:ln>
                    <a:extLst>
                      <a:ext uri="{53640926-AAD7-44D8-BBD7-CCE9431645EC}">
                        <a14:shadowObscured xmlns:a14="http://schemas.microsoft.com/office/drawing/2010/main"/>
                      </a:ext>
                    </a:extLst>
                  </pic:spPr>
                </pic:pic>
              </a:graphicData>
            </a:graphic>
          </wp:inline>
        </w:drawing>
      </w:r>
    </w:p>
    <w:p w14:paraId="1B395052" w14:textId="77777777" w:rsidR="00001532" w:rsidRDefault="00D64AF1" w:rsidP="00D64AF1">
      <w:pPr>
        <w:pStyle w:val="Lgende"/>
        <w:jc w:val="center"/>
      </w:pPr>
      <w:r>
        <w:t>Figure 12 : Onglet identification de version du fichier de suivi des livraisons</w:t>
      </w:r>
    </w:p>
    <w:p w14:paraId="00CB2851" w14:textId="77777777" w:rsidR="00001532" w:rsidRDefault="00001532" w:rsidP="00325346">
      <w:pPr>
        <w:pStyle w:val="Corpsdetexte"/>
      </w:pPr>
      <w:r>
        <w:t xml:space="preserve">Celui-ci me </w:t>
      </w:r>
      <w:r w:rsidR="00D64AF1">
        <w:t>fournit</w:t>
      </w:r>
      <w:r>
        <w:t xml:space="preserve"> le </w:t>
      </w:r>
      <w:r w:rsidR="00D64AF1">
        <w:t>« </w:t>
      </w:r>
      <w:r>
        <w:t>nom du package</w:t>
      </w:r>
      <w:r w:rsidR="00D64AF1">
        <w:t> »,</w:t>
      </w:r>
      <w:r>
        <w:t xml:space="preserve"> à spécifier comme nom du dossier </w:t>
      </w:r>
      <w:r w:rsidR="00D64AF1">
        <w:t xml:space="preserve">de livraison, </w:t>
      </w:r>
      <w:r>
        <w:t xml:space="preserve">et </w:t>
      </w:r>
      <w:r w:rsidR="00D64AF1">
        <w:t xml:space="preserve">à inclure </w:t>
      </w:r>
      <w:r>
        <w:t>dans la fiche de livraison présente dans le dossier du livrable.</w:t>
      </w:r>
    </w:p>
    <w:p w14:paraId="0CD66CB1" w14:textId="77777777" w:rsidR="00D64AF1" w:rsidRDefault="00D64AF1" w:rsidP="00325346">
      <w:pPr>
        <w:pStyle w:val="Corpsdetexte"/>
      </w:pPr>
    </w:p>
    <w:p w14:paraId="19147DCC" w14:textId="77777777" w:rsidR="00001532" w:rsidRDefault="00D64AF1" w:rsidP="00325346">
      <w:pPr>
        <w:pStyle w:val="Corpsdetexte"/>
      </w:pPr>
      <w:r>
        <w:t>Je mets également à</w:t>
      </w:r>
      <w:r w:rsidR="00001532">
        <w:t xml:space="preserve"> jour l’onglet de suivi d’installation de ce fichier :</w:t>
      </w:r>
    </w:p>
    <w:p w14:paraId="422AC2A1" w14:textId="77777777" w:rsidR="00D64AF1" w:rsidRDefault="00D64AF1" w:rsidP="00325346">
      <w:pPr>
        <w:pStyle w:val="Corpsdetexte"/>
        <w:rPr>
          <w:noProof/>
          <w:lang w:val="fr-FR" w:eastAsia="fr-FR"/>
        </w:rPr>
      </w:pPr>
    </w:p>
    <w:p w14:paraId="7D796F91" w14:textId="77777777" w:rsidR="00D64AF1" w:rsidRDefault="00D64AF1" w:rsidP="00D64AF1">
      <w:pPr>
        <w:pStyle w:val="Corpsdetexte"/>
        <w:keepNext/>
      </w:pPr>
      <w:r>
        <w:rPr>
          <w:noProof/>
          <w:lang w:val="fr-FR" w:eastAsia="fr-FR"/>
        </w:rPr>
        <w:drawing>
          <wp:inline distT="0" distB="0" distL="0" distR="0" wp14:anchorId="5BED4890" wp14:editId="3905B207">
            <wp:extent cx="6185140" cy="3929720"/>
            <wp:effectExtent l="0" t="0" r="635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 suivi installation versions.PNG"/>
                    <pic:cNvPicPr/>
                  </pic:nvPicPr>
                  <pic:blipFill rotWithShape="1">
                    <a:blip r:embed="rId59">
                      <a:extLst>
                        <a:ext uri="{28A0092B-C50C-407E-A947-70E740481C1C}">
                          <a14:useLocalDpi xmlns:a14="http://schemas.microsoft.com/office/drawing/2010/main" val="0"/>
                        </a:ext>
                      </a:extLst>
                    </a:blip>
                    <a:srcRect r="15832" b="4935"/>
                    <a:stretch/>
                  </pic:blipFill>
                  <pic:spPr bwMode="auto">
                    <a:xfrm>
                      <a:off x="0" y="0"/>
                      <a:ext cx="6204482" cy="3942009"/>
                    </a:xfrm>
                    <a:prstGeom prst="rect">
                      <a:avLst/>
                    </a:prstGeom>
                    <a:ln>
                      <a:noFill/>
                    </a:ln>
                    <a:extLst>
                      <a:ext uri="{53640926-AAD7-44D8-BBD7-CCE9431645EC}">
                        <a14:shadowObscured xmlns:a14="http://schemas.microsoft.com/office/drawing/2010/main"/>
                      </a:ext>
                    </a:extLst>
                  </pic:spPr>
                </pic:pic>
              </a:graphicData>
            </a:graphic>
          </wp:inline>
        </w:drawing>
      </w:r>
    </w:p>
    <w:p w14:paraId="36BA045D" w14:textId="77777777" w:rsidR="00001532" w:rsidRDefault="00D64AF1" w:rsidP="00D64AF1">
      <w:pPr>
        <w:pStyle w:val="Lgende"/>
        <w:jc w:val="center"/>
      </w:pPr>
      <w:r>
        <w:t>Figure 13 : Onglet de suivi d'installation du fichier de suivi des livraisons</w:t>
      </w:r>
    </w:p>
    <w:p w14:paraId="194632D6" w14:textId="77777777" w:rsidR="00EE0D0A" w:rsidRDefault="00EE0D0A" w:rsidP="00325346">
      <w:pPr>
        <w:pStyle w:val="Corpsdetexte"/>
      </w:pPr>
    </w:p>
    <w:p w14:paraId="3519076C" w14:textId="77777777" w:rsidR="00EE0D0A" w:rsidRDefault="00EE0D0A" w:rsidP="00325346">
      <w:pPr>
        <w:pStyle w:val="Corpsdetexte"/>
      </w:pPr>
      <w:r>
        <w:t xml:space="preserve">Et dépose ma fiche de tests unitaires, une fiche de livraison et le dossier contenant le pack d’installation dans mon dossier. </w:t>
      </w:r>
    </w:p>
    <w:p w14:paraId="1C3E7F3F" w14:textId="0C745A29" w:rsidR="00D64AF1" w:rsidRDefault="00D64AF1" w:rsidP="00325346">
      <w:pPr>
        <w:pStyle w:val="Corpsdetexte"/>
      </w:pPr>
      <w:r>
        <w:t xml:space="preserve">Au final </w:t>
      </w:r>
      <w:r w:rsidR="00EE0D0A">
        <w:t>celui-ci</w:t>
      </w:r>
      <w:r>
        <w:t xml:space="preserve"> ressemblera à </w:t>
      </w:r>
      <w:r w:rsidR="00EE0D0A">
        <w:t>ceci</w:t>
      </w:r>
      <w:r w:rsidR="00D43792">
        <w:t xml:space="preserve">, le pack étant, comme demandé, dans un sous dossier M4Database qui contiendrais également des scripts SQL de modification de la bdd physique si besoin </w:t>
      </w:r>
      <w:r>
        <w:t>:</w:t>
      </w:r>
    </w:p>
    <w:p w14:paraId="529A6FEA" w14:textId="77777777" w:rsidR="00D43792" w:rsidRDefault="00D43792" w:rsidP="00325346">
      <w:pPr>
        <w:pStyle w:val="Corpsdetexte"/>
        <w:rPr>
          <w:noProof/>
          <w:lang w:val="fr-FR" w:eastAsia="fr-FR"/>
        </w:rPr>
      </w:pPr>
    </w:p>
    <w:p w14:paraId="4EFED930" w14:textId="626833DC" w:rsidR="00D64AF1" w:rsidRDefault="00D43792" w:rsidP="00325346">
      <w:pPr>
        <w:pStyle w:val="Corpsdetexte"/>
      </w:pPr>
      <w:r>
        <w:rPr>
          <w:noProof/>
          <w:lang w:val="fr-FR" w:eastAsia="fr-FR"/>
        </w:rPr>
        <w:lastRenderedPageBreak/>
        <w:drawing>
          <wp:inline distT="0" distB="0" distL="0" distR="0" wp14:anchorId="1AF74C5A" wp14:editId="0D245CC6">
            <wp:extent cx="6480810" cy="2695575"/>
            <wp:effectExtent l="0" t="0" r="0" b="9525"/>
            <wp:docPr id="589" name="Imag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1801"/>
                    <a:stretch/>
                  </pic:blipFill>
                  <pic:spPr bwMode="auto">
                    <a:xfrm>
                      <a:off x="0" y="0"/>
                      <a:ext cx="6480810" cy="2695575"/>
                    </a:xfrm>
                    <a:prstGeom prst="rect">
                      <a:avLst/>
                    </a:prstGeom>
                    <a:ln>
                      <a:noFill/>
                    </a:ln>
                    <a:extLst>
                      <a:ext uri="{53640926-AAD7-44D8-BBD7-CCE9431645EC}">
                        <a14:shadowObscured xmlns:a14="http://schemas.microsoft.com/office/drawing/2010/main"/>
                      </a:ext>
                    </a:extLst>
                  </pic:spPr>
                </pic:pic>
              </a:graphicData>
            </a:graphic>
          </wp:inline>
        </w:drawing>
      </w:r>
    </w:p>
    <w:p w14:paraId="272E93DD" w14:textId="77777777" w:rsidR="00D43792" w:rsidRDefault="00D43792" w:rsidP="00325346">
      <w:pPr>
        <w:pStyle w:val="Corpsdetexte"/>
      </w:pPr>
    </w:p>
    <w:p w14:paraId="21DEDF9B" w14:textId="30EDA062" w:rsidR="00D64AF1" w:rsidRDefault="00EE0D0A" w:rsidP="00325346">
      <w:pPr>
        <w:pStyle w:val="Corpsdetexte"/>
      </w:pPr>
      <w:r>
        <w:t>Une</w:t>
      </w:r>
      <w:r w:rsidR="00D64AF1">
        <w:t xml:space="preserve"> fois la validation des tests croisés fait</w:t>
      </w:r>
      <w:r w:rsidRPr="00EE0D0A">
        <w:t xml:space="preserve"> </w:t>
      </w:r>
      <w:r>
        <w:t>et au moment de la livraison</w:t>
      </w:r>
      <w:r w:rsidR="00D64AF1">
        <w:t xml:space="preserve">, je n’ai plus qu’à le copier de notre répertoire de livraison et </w:t>
      </w:r>
      <w:r>
        <w:t xml:space="preserve">à </w:t>
      </w:r>
      <w:r w:rsidR="00D64AF1">
        <w:t>le coller dans le répertoire de livraison du client.</w:t>
      </w:r>
    </w:p>
    <w:p w14:paraId="7E34F6A0" w14:textId="77777777" w:rsidR="00D64AF1" w:rsidRPr="00D64AF1" w:rsidRDefault="00D64AF1" w:rsidP="00325346">
      <w:pPr>
        <w:pStyle w:val="Corpsdetexte"/>
        <w:rPr>
          <w:vertAlign w:val="subscript"/>
        </w:rPr>
      </w:pPr>
    </w:p>
    <w:p w14:paraId="42AE0A3E" w14:textId="77777777" w:rsidR="009955A1" w:rsidRDefault="00D64AF1" w:rsidP="00001532">
      <w:pPr>
        <w:pStyle w:val="Corpsdetexte"/>
      </w:pPr>
      <w:r>
        <w:t xml:space="preserve">Puis j’envoie </w:t>
      </w:r>
      <w:r w:rsidR="00EE0D0A">
        <w:t>un</w:t>
      </w:r>
      <w:r>
        <w:t xml:space="preserve"> mail </w:t>
      </w:r>
      <w:r w:rsidR="00EE0D0A">
        <w:t>pour prévenir le client qu’une nouvelle livraison est</w:t>
      </w:r>
      <w:r w:rsidR="009955A1">
        <w:t xml:space="preserve"> disponible dans son répertoire.</w:t>
      </w:r>
    </w:p>
    <w:p w14:paraId="0C3E6758" w14:textId="282F892B" w:rsidR="00001532" w:rsidRDefault="00001532" w:rsidP="00001532">
      <w:pPr>
        <w:pStyle w:val="Corpsdetexte"/>
      </w:pPr>
      <w:r>
        <w:t xml:space="preserve"> </w:t>
      </w:r>
    </w:p>
    <w:p w14:paraId="510F6094" w14:textId="77777777" w:rsidR="001D4D33" w:rsidRDefault="00EE0D0A" w:rsidP="00D445DA">
      <w:pPr>
        <w:pStyle w:val="Corpsdetexte"/>
      </w:pPr>
      <w:r>
        <w:t>Enfin, je mets à jour mon Gamaweb pour faciliter le pilotage du projet.</w:t>
      </w:r>
    </w:p>
    <w:p w14:paraId="55F8DDCA" w14:textId="40471454" w:rsidR="007048A7" w:rsidRDefault="007048A7" w:rsidP="00D445DA">
      <w:pPr>
        <w:pStyle w:val="Corpsdetexte"/>
      </w:pPr>
    </w:p>
    <w:p w14:paraId="01E3B256" w14:textId="46D4EE22" w:rsidR="009955A1" w:rsidRDefault="009955A1" w:rsidP="00D445DA">
      <w:pPr>
        <w:pStyle w:val="Corpsdetexte"/>
      </w:pPr>
      <w:r>
        <w:t>Puis l’équipe DEI du client réalisera à son tour ses tests d’intégrations et réalisera sa recette à volumétrie réelle sur les environnements spécifiquement prévus à cet effet. Si tous les tests sont concluant ils installeront le pack sur leur environnement de production.</w:t>
      </w:r>
    </w:p>
    <w:p w14:paraId="71C05A53" w14:textId="77777777" w:rsidR="009955A1" w:rsidRDefault="009955A1" w:rsidP="00D445DA">
      <w:pPr>
        <w:pStyle w:val="Corpsdetexte"/>
      </w:pPr>
    </w:p>
    <w:p w14:paraId="476167EC" w14:textId="77777777" w:rsidR="007048A7" w:rsidRDefault="007048A7" w:rsidP="005B23B1">
      <w:pPr>
        <w:pStyle w:val="Titre3"/>
      </w:pPr>
      <w:bookmarkStart w:id="100" w:name="_Toc55141196"/>
      <w:bookmarkStart w:id="101" w:name="_Toc56177357"/>
      <w:r>
        <w:t>Conclusion</w:t>
      </w:r>
      <w:bookmarkEnd w:id="100"/>
      <w:bookmarkEnd w:id="101"/>
    </w:p>
    <w:p w14:paraId="7EDCA4E5" w14:textId="77777777" w:rsidR="007048A7" w:rsidRDefault="007048A7" w:rsidP="007048A7">
      <w:pPr>
        <w:pStyle w:val="Corpsdetexte"/>
      </w:pPr>
    </w:p>
    <w:p w14:paraId="4A1FD240" w14:textId="77777777" w:rsidR="009955A1" w:rsidRDefault="007048A7" w:rsidP="007048A7">
      <w:pPr>
        <w:pStyle w:val="Corpsdetexte"/>
      </w:pPr>
      <w:r>
        <w:t>La réalisation de la TMA de PeopleNet pour le compte de la DEI de la CDR a été ma principale tâche tout au long de mon stage. Elle fut très intéressante</w:t>
      </w:r>
      <w:r w:rsidR="009955A1">
        <w:t xml:space="preserve"> et très prenante. </w:t>
      </w:r>
    </w:p>
    <w:p w14:paraId="71AECF10" w14:textId="0336B6F6" w:rsidR="00155472" w:rsidRDefault="009955A1" w:rsidP="007048A7">
      <w:pPr>
        <w:pStyle w:val="Corpsdetexte"/>
      </w:pPr>
      <w:r>
        <w:t>Elle fut f</w:t>
      </w:r>
      <w:r w:rsidR="007048A7">
        <w:t xml:space="preserve">ormatrice notamment car elle a fait appel à un ensemble de compétences mises en œuvre dans plusieurs métiers de l’informatique : l’analyse de l’existant, la conception </w:t>
      </w:r>
      <w:r w:rsidR="00155472">
        <w:t xml:space="preserve">et la réalisation </w:t>
      </w:r>
      <w:r w:rsidR="007048A7">
        <w:t xml:space="preserve">de solution, le test de ces solutions, la communication avec le client et la livraison </w:t>
      </w:r>
      <w:r>
        <w:t xml:space="preserve">au format attendu </w:t>
      </w:r>
      <w:r w:rsidR="007048A7">
        <w:t>avec clôture de mission.</w:t>
      </w:r>
    </w:p>
    <w:p w14:paraId="5A4A8BFA" w14:textId="7E395F68" w:rsidR="007048A7" w:rsidRPr="007048A7" w:rsidRDefault="007048A7" w:rsidP="007048A7">
      <w:pPr>
        <w:pStyle w:val="Corpsdetexte"/>
      </w:pPr>
      <w:r>
        <w:t xml:space="preserve">Le métier visé au sein de l’entreprise étant celui d’analyste développeur, </w:t>
      </w:r>
      <w:r w:rsidR="00155472">
        <w:t xml:space="preserve">cette mission est parfaite pour validés l’ensemble des compétences nécessaires à la pratique de ce métier, en plus de me permettre de me mettre au niveau de mes collègues de projet dans la </w:t>
      </w:r>
      <w:r w:rsidR="00155472">
        <w:lastRenderedPageBreak/>
        <w:t xml:space="preserve">compréhension du domaine fonctionnel de la caisse avec toutes ses spécificités. Cette compréhension étant nécessaire pour la réalisation de la prochaine mission présentée : le chantier </w:t>
      </w:r>
      <w:r w:rsidR="00155472" w:rsidRPr="00EC47D0">
        <w:rPr>
          <w:b/>
        </w:rPr>
        <w:t>SRE</w:t>
      </w:r>
      <w:r w:rsidR="00155472">
        <w:t>.</w:t>
      </w:r>
      <w:r>
        <w:t xml:space="preserve"> </w:t>
      </w:r>
    </w:p>
    <w:p w14:paraId="161270C0" w14:textId="5F225468" w:rsidR="00EC47D0" w:rsidRPr="00EC47D0" w:rsidRDefault="00EC47D0" w:rsidP="00EC47D0"/>
    <w:p w14:paraId="17818BEA" w14:textId="02CC8EA4" w:rsidR="00743E40" w:rsidRDefault="00EC47D0" w:rsidP="00507556">
      <w:pPr>
        <w:pStyle w:val="Titre2"/>
      </w:pPr>
      <w:bookmarkStart w:id="102" w:name="_Ref56177002"/>
      <w:bookmarkStart w:id="103" w:name="_Toc56177358"/>
      <w:r>
        <w:t>Participation à une évolution légale sur le périmètre de la CDR :</w:t>
      </w:r>
      <w:r w:rsidR="00D41926">
        <w:t xml:space="preserve"> La DDI-2282</w:t>
      </w:r>
      <w:bookmarkEnd w:id="102"/>
      <w:bookmarkEnd w:id="103"/>
    </w:p>
    <w:p w14:paraId="23680634" w14:textId="77777777" w:rsidR="007E776C" w:rsidRDefault="007E776C" w:rsidP="007E776C">
      <w:pPr>
        <w:pStyle w:val="Encadr-Titre"/>
      </w:pPr>
      <w:r>
        <w:t>Les compétences validées :</w:t>
      </w:r>
    </w:p>
    <w:tbl>
      <w:tblPr>
        <w:tblStyle w:val="Grilledutableau"/>
        <w:tblW w:w="0" w:type="auto"/>
        <w:tblLook w:val="04A0" w:firstRow="1" w:lastRow="0" w:firstColumn="1" w:lastColumn="0" w:noHBand="0" w:noVBand="1"/>
      </w:tblPr>
      <w:tblGrid>
        <w:gridCol w:w="4885"/>
        <w:gridCol w:w="4886"/>
      </w:tblGrid>
      <w:tr w:rsidR="007E776C" w14:paraId="3C246372" w14:textId="77777777" w:rsidTr="00D41926">
        <w:tc>
          <w:tcPr>
            <w:tcW w:w="4885" w:type="dxa"/>
          </w:tcPr>
          <w:p w14:paraId="68C2ABD7" w14:textId="77777777" w:rsidR="007E776C" w:rsidRDefault="007E776C" w:rsidP="00D41926">
            <w:pPr>
              <w:pStyle w:val="Corpsdetexte"/>
            </w:pPr>
            <w:r w:rsidRPr="00641373">
              <w:t>Formaliser, identifier les résultats attendus.</w:t>
            </w:r>
          </w:p>
        </w:tc>
        <w:tc>
          <w:tcPr>
            <w:tcW w:w="4886" w:type="dxa"/>
          </w:tcPr>
          <w:p w14:paraId="0F4744BB" w14:textId="77777777" w:rsidR="007E776C" w:rsidRDefault="007E776C" w:rsidP="00D41926">
            <w:pPr>
              <w:pStyle w:val="Corpsdetexte"/>
            </w:pPr>
            <w:r w:rsidRPr="00641373">
              <w:t>Respecter des contraintes.</w:t>
            </w:r>
          </w:p>
        </w:tc>
      </w:tr>
      <w:tr w:rsidR="007E776C" w14:paraId="5B42BBAF" w14:textId="77777777" w:rsidTr="00D41926">
        <w:tc>
          <w:tcPr>
            <w:tcW w:w="4885" w:type="dxa"/>
          </w:tcPr>
          <w:p w14:paraId="5B07D804" w14:textId="48E99DD2" w:rsidR="007E776C" w:rsidRDefault="007E776C" w:rsidP="007E776C">
            <w:pPr>
              <w:pStyle w:val="Corpsdetexte"/>
            </w:pPr>
            <w:r w:rsidRPr="007B53CC">
              <w:t>Livrer le logiciel déverminé.</w:t>
            </w:r>
          </w:p>
        </w:tc>
        <w:tc>
          <w:tcPr>
            <w:tcW w:w="4886" w:type="dxa"/>
          </w:tcPr>
          <w:p w14:paraId="56F6F5DB" w14:textId="77777777" w:rsidR="007E776C" w:rsidRDefault="007E776C" w:rsidP="007E776C">
            <w:pPr>
              <w:pStyle w:val="Corpsdetexte"/>
            </w:pPr>
            <w:r>
              <w:t>Qualifier les risques</w:t>
            </w:r>
          </w:p>
        </w:tc>
      </w:tr>
      <w:tr w:rsidR="007E776C" w14:paraId="360C32F5" w14:textId="77777777" w:rsidTr="00D41926">
        <w:tc>
          <w:tcPr>
            <w:tcW w:w="4885" w:type="dxa"/>
          </w:tcPr>
          <w:p w14:paraId="2A26FC59" w14:textId="45586877" w:rsidR="007E776C" w:rsidRDefault="007E776C" w:rsidP="007E776C">
            <w:pPr>
              <w:pStyle w:val="Corpsdetexte"/>
            </w:pPr>
            <w:r w:rsidRPr="007B53CC">
              <w:t>Clôturer une mission.</w:t>
            </w:r>
          </w:p>
        </w:tc>
        <w:tc>
          <w:tcPr>
            <w:tcW w:w="4886" w:type="dxa"/>
          </w:tcPr>
          <w:p w14:paraId="34AB98A8" w14:textId="77777777" w:rsidR="007E776C" w:rsidRDefault="007E776C" w:rsidP="007E776C">
            <w:pPr>
              <w:pStyle w:val="Corpsdetexte"/>
            </w:pPr>
            <w:r w:rsidRPr="007B53CC">
              <w:t>Livrer le logiciel conforme aux attentes.</w:t>
            </w:r>
          </w:p>
        </w:tc>
      </w:tr>
      <w:tr w:rsidR="007E776C" w14:paraId="2EEFDDB8" w14:textId="77777777" w:rsidTr="00D41926">
        <w:tc>
          <w:tcPr>
            <w:tcW w:w="4885" w:type="dxa"/>
          </w:tcPr>
          <w:p w14:paraId="0D0BB740" w14:textId="6BAC7BA3" w:rsidR="007E776C" w:rsidRDefault="007E776C" w:rsidP="007E776C">
            <w:pPr>
              <w:pStyle w:val="Corpsdetexte"/>
            </w:pPr>
            <w:r w:rsidRPr="00ED6BAD">
              <w:t>Remonter les alertes au(x) décideur(s).</w:t>
            </w:r>
          </w:p>
        </w:tc>
        <w:tc>
          <w:tcPr>
            <w:tcW w:w="4886" w:type="dxa"/>
          </w:tcPr>
          <w:p w14:paraId="1581C85A" w14:textId="77777777" w:rsidR="007E776C" w:rsidRDefault="007E776C" w:rsidP="007E776C">
            <w:pPr>
              <w:pStyle w:val="Corpsdetexte"/>
            </w:pPr>
            <w:r w:rsidRPr="00D22390">
              <w:t>Formaliser des processus</w:t>
            </w:r>
          </w:p>
        </w:tc>
      </w:tr>
      <w:tr w:rsidR="007E776C" w14:paraId="52120377" w14:textId="77777777" w:rsidTr="00D41926">
        <w:tc>
          <w:tcPr>
            <w:tcW w:w="4885" w:type="dxa"/>
          </w:tcPr>
          <w:p w14:paraId="43199816" w14:textId="0A615BC0" w:rsidR="007E776C" w:rsidRPr="007B53CC" w:rsidRDefault="003E5C1F" w:rsidP="007E776C">
            <w:pPr>
              <w:pStyle w:val="Corpsdetexte"/>
            </w:pPr>
            <w:r w:rsidRPr="00CF734F">
              <w:t>Anticiper des répercussions.</w:t>
            </w:r>
          </w:p>
        </w:tc>
        <w:tc>
          <w:tcPr>
            <w:tcW w:w="4886" w:type="dxa"/>
          </w:tcPr>
          <w:p w14:paraId="47EC5F54" w14:textId="5C8B6512" w:rsidR="007E776C" w:rsidRPr="00D22390" w:rsidRDefault="003E5C1F" w:rsidP="007E776C">
            <w:pPr>
              <w:pStyle w:val="Corpsdetexte"/>
            </w:pPr>
            <w:r w:rsidRPr="00CF734F">
              <w:t>Intégrer des éléments logiciels hétérogènes et produire des exécutables livrables.</w:t>
            </w:r>
          </w:p>
        </w:tc>
      </w:tr>
      <w:tr w:rsidR="003E5C1F" w14:paraId="13BE6FFA" w14:textId="77777777" w:rsidTr="00D41926">
        <w:tc>
          <w:tcPr>
            <w:tcW w:w="4885" w:type="dxa"/>
          </w:tcPr>
          <w:p w14:paraId="181BBFEE" w14:textId="10492A8B" w:rsidR="003E5C1F" w:rsidRPr="007B53CC" w:rsidRDefault="003E5C1F" w:rsidP="003E5C1F">
            <w:pPr>
              <w:pStyle w:val="Corpsdetexte"/>
            </w:pPr>
            <w:r w:rsidRPr="00CF734F">
              <w:t>Modifier un algorithme sans générer de dysfonctionnements.</w:t>
            </w:r>
          </w:p>
        </w:tc>
        <w:tc>
          <w:tcPr>
            <w:tcW w:w="4886" w:type="dxa"/>
          </w:tcPr>
          <w:p w14:paraId="7B9EBCD0" w14:textId="190AA7E6" w:rsidR="003E5C1F" w:rsidRPr="00D22390" w:rsidRDefault="003E5C1F" w:rsidP="003E5C1F">
            <w:pPr>
              <w:pStyle w:val="Corpsdetexte"/>
            </w:pPr>
            <w:r w:rsidRPr="00CF734F">
              <w:t>Produire du logiciel partageable.</w:t>
            </w:r>
          </w:p>
        </w:tc>
      </w:tr>
      <w:tr w:rsidR="003E5C1F" w14:paraId="0448873C" w14:textId="77777777" w:rsidTr="00D41926">
        <w:tc>
          <w:tcPr>
            <w:tcW w:w="4885" w:type="dxa"/>
          </w:tcPr>
          <w:p w14:paraId="0BDA7967" w14:textId="77777777" w:rsidR="003E5C1F" w:rsidRPr="00CF734F" w:rsidRDefault="003E5C1F" w:rsidP="003E5C1F">
            <w:pPr>
              <w:pStyle w:val="Corpsdetexte"/>
            </w:pPr>
            <w:r w:rsidRPr="00CF734F">
              <w:t>Produire du logiciel générique réutilisable.</w:t>
            </w:r>
          </w:p>
        </w:tc>
        <w:tc>
          <w:tcPr>
            <w:tcW w:w="4886" w:type="dxa"/>
          </w:tcPr>
          <w:p w14:paraId="57702501" w14:textId="48D7E2C5" w:rsidR="003E5C1F" w:rsidRPr="00CF734F" w:rsidRDefault="003E5C1F" w:rsidP="003E5C1F">
            <w:pPr>
              <w:pStyle w:val="Corpsdetexte"/>
            </w:pPr>
            <w:r w:rsidRPr="00EC153E">
              <w:t>Interagir efficacement dans un environnement de travail collaboratif.</w:t>
            </w:r>
          </w:p>
        </w:tc>
      </w:tr>
      <w:tr w:rsidR="003E5C1F" w14:paraId="0B882D4F" w14:textId="77777777" w:rsidTr="00D41926">
        <w:tc>
          <w:tcPr>
            <w:tcW w:w="4885" w:type="dxa"/>
          </w:tcPr>
          <w:p w14:paraId="6D78C38A" w14:textId="77777777" w:rsidR="003E5C1F" w:rsidRPr="00CF734F" w:rsidRDefault="003E5C1F" w:rsidP="003E5C1F">
            <w:pPr>
              <w:pStyle w:val="Corpsdetexte"/>
            </w:pPr>
            <w:r w:rsidRPr="00E874D9">
              <w:t>User d’une communication professionnelle tant en français qu’en anglais</w:t>
            </w:r>
          </w:p>
        </w:tc>
        <w:tc>
          <w:tcPr>
            <w:tcW w:w="4886" w:type="dxa"/>
          </w:tcPr>
          <w:p w14:paraId="4CF26E8E" w14:textId="3817C344" w:rsidR="003E5C1F" w:rsidRPr="00CF734F" w:rsidRDefault="003E5C1F" w:rsidP="003E5C1F">
            <w:pPr>
              <w:pStyle w:val="Corpsdetexte"/>
            </w:pPr>
            <w:r w:rsidRPr="00E874D9">
              <w:t>Programmer des scripts systèmes.</w:t>
            </w:r>
          </w:p>
        </w:tc>
      </w:tr>
    </w:tbl>
    <w:p w14:paraId="725E6DF8" w14:textId="77777777" w:rsidR="007E776C" w:rsidRPr="007E776C" w:rsidRDefault="007E776C" w:rsidP="007E776C">
      <w:pPr>
        <w:pStyle w:val="Corpsdetexte"/>
        <w:rPr>
          <w:lang w:val="fr-FR" w:eastAsia="fr-CA"/>
        </w:rPr>
      </w:pPr>
    </w:p>
    <w:p w14:paraId="51CEAFC3" w14:textId="7DF60004" w:rsidR="00EC47D0" w:rsidRDefault="00EC47D0" w:rsidP="00FC658B">
      <w:pPr>
        <w:pStyle w:val="Titre3"/>
        <w:numPr>
          <w:ilvl w:val="0"/>
          <w:numId w:val="35"/>
        </w:numPr>
      </w:pPr>
      <w:bookmarkStart w:id="104" w:name="_Toc56177359"/>
      <w:r>
        <w:t>Contexte et besoin</w:t>
      </w:r>
      <w:bookmarkEnd w:id="104"/>
    </w:p>
    <w:p w14:paraId="71629352" w14:textId="77777777" w:rsidR="00B549A2" w:rsidRPr="00B549A2" w:rsidRDefault="00B549A2" w:rsidP="00B549A2">
      <w:pPr>
        <w:pStyle w:val="Corpsdetexte"/>
        <w:rPr>
          <w:lang w:val="fr-FR" w:eastAsia="fr-CA"/>
        </w:rPr>
      </w:pPr>
      <w:r w:rsidRPr="00B549A2">
        <w:rPr>
          <w:lang w:val="fr-FR" w:eastAsia="fr-CA"/>
        </w:rPr>
        <w:t xml:space="preserve">Dans le contexte du « Ségur de la santé », une revalorisation de la rémunération des personnels de santé a été actée sous la forme d’un CTI – Complément de Traitement Indiciaire. </w:t>
      </w:r>
    </w:p>
    <w:p w14:paraId="05C9C4CB" w14:textId="77777777" w:rsidR="00B549A2" w:rsidRDefault="00B549A2" w:rsidP="00B549A2">
      <w:pPr>
        <w:pStyle w:val="Corpsdetexte"/>
        <w:rPr>
          <w:lang w:val="fr-FR" w:eastAsia="fr-CA"/>
        </w:rPr>
      </w:pPr>
      <w:r w:rsidRPr="00B549A2">
        <w:rPr>
          <w:lang w:val="fr-FR" w:eastAsia="fr-CA"/>
        </w:rPr>
        <w:t>Selon les instructions données par les pouvoirs publics (décret en cours de rédaction), ce complément de traitement doit être octroyé dès le 1er septembre 2020.</w:t>
      </w:r>
    </w:p>
    <w:p w14:paraId="6DBA951E" w14:textId="7C4B9072" w:rsidR="00B549A2" w:rsidRPr="00B549A2" w:rsidRDefault="00B549A2" w:rsidP="00B549A2">
      <w:pPr>
        <w:pStyle w:val="Corpsdetexte"/>
        <w:rPr>
          <w:lang w:val="fr-FR" w:eastAsia="fr-CA"/>
        </w:rPr>
      </w:pPr>
      <w:r w:rsidRPr="00B549A2">
        <w:rPr>
          <w:lang w:val="fr-FR" w:eastAsia="fr-CA"/>
        </w:rPr>
        <w:t>Il devra apparaitre sur une ligne distincte du bulletin de paie des agents au plus tard en octobre 2020. Le CTI ouvre les mêmes droits en matière de liquidation des pensions que le traitement indiciaire brut, mais doit être isolé, certaines règles ne s’appliquant pas, notamment la condition de détention de 6 mois effectifs.</w:t>
      </w:r>
    </w:p>
    <w:p w14:paraId="29F78222" w14:textId="77777777" w:rsidR="00B549A2" w:rsidRPr="00B549A2" w:rsidRDefault="00B549A2" w:rsidP="00B549A2">
      <w:pPr>
        <w:pStyle w:val="Corpsdetexte"/>
        <w:rPr>
          <w:lang w:val="fr-FR" w:eastAsia="fr-CA"/>
        </w:rPr>
      </w:pPr>
      <w:r w:rsidRPr="00B549A2">
        <w:rPr>
          <w:lang w:val="fr-FR" w:eastAsia="fr-CA"/>
        </w:rPr>
        <w:t xml:space="preserve">En conséquence, nous devons appliquer ces dispositions sur les pensions CNRACL des fonctionnaires admis à la retraite à partir du 1er octobre 2020. </w:t>
      </w:r>
    </w:p>
    <w:p w14:paraId="616BA09F" w14:textId="225EC669" w:rsidR="00D41926" w:rsidRDefault="00B549A2" w:rsidP="00B549A2">
      <w:pPr>
        <w:pStyle w:val="Corpsdetexte"/>
        <w:rPr>
          <w:lang w:val="fr-FR" w:eastAsia="fr-CA"/>
        </w:rPr>
      </w:pPr>
      <w:r w:rsidRPr="00B549A2">
        <w:rPr>
          <w:lang w:val="fr-FR" w:eastAsia="fr-CA"/>
        </w:rPr>
        <w:t xml:space="preserve">Il est demandé par les ministères de tutelle que le complément de pension obtenu soit présenté distinctement des autres éléments constitutifs du montant de la pension, exactement comme sur le </w:t>
      </w:r>
      <w:r>
        <w:rPr>
          <w:lang w:val="fr-FR" w:eastAsia="fr-CA"/>
        </w:rPr>
        <w:t>bulletin de paie de l’employeur.</w:t>
      </w:r>
      <w:r w:rsidR="00D41926">
        <w:rPr>
          <w:lang w:val="fr-FR" w:eastAsia="fr-CA"/>
        </w:rPr>
        <w:t xml:space="preserve"> </w:t>
      </w:r>
    </w:p>
    <w:p w14:paraId="2F7242B6" w14:textId="5B928DA5" w:rsidR="00B549A2" w:rsidRDefault="00B549A2" w:rsidP="00B549A2">
      <w:pPr>
        <w:pStyle w:val="Corpsdetexte"/>
        <w:rPr>
          <w:lang w:val="fr-FR" w:eastAsia="fr-CA"/>
        </w:rPr>
      </w:pPr>
      <w:r>
        <w:rPr>
          <w:lang w:val="fr-FR" w:eastAsia="fr-CA"/>
        </w:rPr>
        <w:t xml:space="preserve">La CDR a donc besoin du développement d’un nouvel accessoire de paie pour se conformer à la nouvelle règlementation. </w:t>
      </w:r>
    </w:p>
    <w:p w14:paraId="28EE7753" w14:textId="75D85770" w:rsidR="00B549A2" w:rsidRDefault="00B549A2" w:rsidP="00B549A2">
      <w:pPr>
        <w:pStyle w:val="Corpsdetexte"/>
        <w:rPr>
          <w:lang w:val="fr-FR" w:eastAsia="fr-CA"/>
        </w:rPr>
      </w:pPr>
      <w:r>
        <w:rPr>
          <w:lang w:val="fr-FR" w:eastAsia="fr-CA"/>
        </w:rPr>
        <w:lastRenderedPageBreak/>
        <w:t>Au niveau des délais, c</w:t>
      </w:r>
      <w:r w:rsidRPr="00B549A2">
        <w:rPr>
          <w:lang w:val="fr-FR" w:eastAsia="fr-CA"/>
        </w:rPr>
        <w:t>et accessoire doit être pris en compte au plus tard à la paie de janvier 2021 avec effet rétroactif sur toutes les pensions concernées (présence du code 24) liquidées depuis le 01/09/2020.</w:t>
      </w:r>
    </w:p>
    <w:p w14:paraId="574C2079" w14:textId="77777777" w:rsidR="00F77677" w:rsidRDefault="00976B05" w:rsidP="00B549A2">
      <w:pPr>
        <w:pStyle w:val="Corpsdetexte"/>
        <w:rPr>
          <w:lang w:val="fr-FR" w:eastAsia="fr-CA"/>
        </w:rPr>
      </w:pPr>
      <w:r>
        <w:rPr>
          <w:lang w:val="fr-FR" w:eastAsia="fr-CA"/>
        </w:rPr>
        <w:t xml:space="preserve">La première demande de macro chiffrage faite à notre équipe était à rendre pour le 08/10. </w:t>
      </w:r>
    </w:p>
    <w:p w14:paraId="748FD4EC" w14:textId="06569636" w:rsidR="00976B05" w:rsidRDefault="00976B05" w:rsidP="00B549A2">
      <w:pPr>
        <w:pStyle w:val="Corpsdetexte"/>
        <w:rPr>
          <w:lang w:val="fr-FR" w:eastAsia="fr-CA"/>
        </w:rPr>
      </w:pPr>
      <w:r>
        <w:rPr>
          <w:lang w:val="fr-FR" w:eastAsia="fr-CA"/>
        </w:rPr>
        <w:t>La livraison de l’évolution a été séparée en deux lots découper de cette façon :</w:t>
      </w:r>
    </w:p>
    <w:p w14:paraId="067792FC" w14:textId="5A863C22" w:rsidR="00F77677" w:rsidRPr="00F77677" w:rsidRDefault="00F77677" w:rsidP="00FC658B">
      <w:pPr>
        <w:numPr>
          <w:ilvl w:val="0"/>
          <w:numId w:val="36"/>
        </w:numPr>
        <w:spacing w:line="240" w:lineRule="auto"/>
        <w:rPr>
          <w:rFonts w:ascii="Calibri" w:hAnsi="Calibri" w:cs="Calibri"/>
          <w:sz w:val="24"/>
          <w:lang w:val="fr-FR"/>
        </w:rPr>
      </w:pPr>
      <w:r w:rsidRPr="00F77677">
        <w:rPr>
          <w:rFonts w:ascii="Calibri" w:hAnsi="Calibri" w:cs="Calibri"/>
          <w:b/>
          <w:bCs/>
          <w:sz w:val="24"/>
          <w:lang w:val="fr-FR"/>
        </w:rPr>
        <w:t>Lot 1</w:t>
      </w:r>
      <w:r w:rsidRPr="00F77677">
        <w:rPr>
          <w:rFonts w:ascii="Calibri" w:hAnsi="Calibri" w:cs="Calibri"/>
          <w:sz w:val="24"/>
          <w:lang w:val="fr-FR"/>
        </w:rPr>
        <w:t xml:space="preserve"> : </w:t>
      </w:r>
    </w:p>
    <w:p w14:paraId="344E7808" w14:textId="77777777" w:rsidR="00F77677" w:rsidRPr="00F77677" w:rsidRDefault="00F77677" w:rsidP="00FC658B">
      <w:pPr>
        <w:numPr>
          <w:ilvl w:val="1"/>
          <w:numId w:val="36"/>
        </w:numPr>
        <w:spacing w:line="240" w:lineRule="auto"/>
        <w:rPr>
          <w:rFonts w:ascii="Calibri" w:hAnsi="Calibri" w:cs="Calibri"/>
          <w:sz w:val="24"/>
          <w:lang w:val="fr-FR"/>
        </w:rPr>
      </w:pPr>
      <w:r w:rsidRPr="00F77677">
        <w:rPr>
          <w:rFonts w:ascii="Calibri" w:hAnsi="Calibri" w:cs="Calibri"/>
          <w:sz w:val="24"/>
          <w:lang w:val="fr-FR"/>
        </w:rPr>
        <w:t xml:space="preserve">Montant CTI </w:t>
      </w:r>
    </w:p>
    <w:p w14:paraId="415FA45F" w14:textId="77777777" w:rsidR="00F77677" w:rsidRPr="00F77677" w:rsidRDefault="00F77677" w:rsidP="00FC658B">
      <w:pPr>
        <w:numPr>
          <w:ilvl w:val="1"/>
          <w:numId w:val="36"/>
        </w:numPr>
        <w:spacing w:line="240" w:lineRule="auto"/>
        <w:rPr>
          <w:rFonts w:ascii="Calibri" w:hAnsi="Calibri" w:cs="Calibri"/>
          <w:sz w:val="24"/>
          <w:lang w:val="fr-FR"/>
        </w:rPr>
      </w:pPr>
      <w:r w:rsidRPr="00F77677">
        <w:rPr>
          <w:rFonts w:ascii="Calibri" w:hAnsi="Calibri" w:cs="Calibri"/>
          <w:sz w:val="24"/>
          <w:lang w:val="fr-FR"/>
        </w:rPr>
        <w:t>Montants de réversion</w:t>
      </w:r>
    </w:p>
    <w:p w14:paraId="0D31A5B5" w14:textId="77777777" w:rsidR="00F77677" w:rsidRPr="00F77677" w:rsidRDefault="00F77677" w:rsidP="00FC658B">
      <w:pPr>
        <w:numPr>
          <w:ilvl w:val="1"/>
          <w:numId w:val="36"/>
        </w:numPr>
        <w:spacing w:line="240" w:lineRule="auto"/>
        <w:rPr>
          <w:rFonts w:ascii="Calibri" w:hAnsi="Calibri" w:cs="Calibri"/>
          <w:sz w:val="24"/>
          <w:lang w:val="fr-FR"/>
        </w:rPr>
      </w:pPr>
      <w:r w:rsidRPr="00F77677">
        <w:rPr>
          <w:rFonts w:ascii="Calibri" w:hAnsi="Calibri" w:cs="Calibri"/>
          <w:sz w:val="24"/>
          <w:lang w:val="fr-FR"/>
        </w:rPr>
        <w:t>Paramétrage 1</w:t>
      </w:r>
      <w:r w:rsidRPr="00F77677">
        <w:rPr>
          <w:rFonts w:ascii="Calibri" w:hAnsi="Calibri" w:cs="Calibri"/>
          <w:sz w:val="24"/>
          <w:vertAlign w:val="superscript"/>
          <w:lang w:val="fr-FR"/>
        </w:rPr>
        <w:t>er</w:t>
      </w:r>
      <w:r w:rsidRPr="00F77677">
        <w:rPr>
          <w:rFonts w:ascii="Calibri" w:hAnsi="Calibri" w:cs="Calibri"/>
          <w:sz w:val="24"/>
          <w:lang w:val="fr-FR"/>
        </w:rPr>
        <w:t xml:space="preserve"> MT</w:t>
      </w:r>
    </w:p>
    <w:p w14:paraId="44AED863" w14:textId="77777777" w:rsidR="00F77677" w:rsidRPr="00F77677" w:rsidRDefault="00F77677" w:rsidP="00FC658B">
      <w:pPr>
        <w:numPr>
          <w:ilvl w:val="1"/>
          <w:numId w:val="36"/>
        </w:numPr>
        <w:spacing w:line="240" w:lineRule="auto"/>
        <w:rPr>
          <w:rFonts w:ascii="Calibri" w:hAnsi="Calibri" w:cs="Calibri"/>
          <w:sz w:val="24"/>
          <w:lang w:val="fr-FR"/>
        </w:rPr>
      </w:pPr>
      <w:r w:rsidRPr="00F77677">
        <w:rPr>
          <w:rFonts w:ascii="Calibri" w:hAnsi="Calibri" w:cs="Calibri"/>
          <w:sz w:val="24"/>
          <w:lang w:val="fr-FR"/>
        </w:rPr>
        <w:t>Revalorisation</w:t>
      </w:r>
    </w:p>
    <w:p w14:paraId="02B01A52" w14:textId="77777777" w:rsidR="00F77677" w:rsidRPr="00F77677" w:rsidRDefault="00F77677" w:rsidP="00FC658B">
      <w:pPr>
        <w:numPr>
          <w:ilvl w:val="1"/>
          <w:numId w:val="36"/>
        </w:numPr>
        <w:spacing w:line="240" w:lineRule="auto"/>
        <w:rPr>
          <w:rFonts w:ascii="Calibri" w:hAnsi="Calibri" w:cs="Calibri"/>
          <w:sz w:val="24"/>
          <w:lang w:val="fr-FR"/>
        </w:rPr>
      </w:pPr>
      <w:r w:rsidRPr="00F77677">
        <w:rPr>
          <w:rFonts w:ascii="Calibri" w:hAnsi="Calibri" w:cs="Calibri"/>
          <w:sz w:val="24"/>
          <w:lang w:val="fr-FR"/>
        </w:rPr>
        <w:t xml:space="preserve">Neutralisation </w:t>
      </w:r>
    </w:p>
    <w:p w14:paraId="38EE72CA" w14:textId="77777777" w:rsidR="00F77677" w:rsidRPr="00F77677" w:rsidRDefault="00F77677" w:rsidP="00FC658B">
      <w:pPr>
        <w:numPr>
          <w:ilvl w:val="1"/>
          <w:numId w:val="36"/>
        </w:numPr>
        <w:spacing w:line="240" w:lineRule="auto"/>
        <w:rPr>
          <w:rFonts w:ascii="Calibri" w:hAnsi="Calibri" w:cs="Calibri"/>
          <w:sz w:val="24"/>
          <w:lang w:val="fr-FR"/>
        </w:rPr>
      </w:pPr>
      <w:r w:rsidRPr="00F77677">
        <w:rPr>
          <w:rFonts w:ascii="Calibri" w:hAnsi="Calibri" w:cs="Calibri"/>
          <w:sz w:val="24"/>
          <w:lang w:val="fr-FR"/>
        </w:rPr>
        <w:t>Eléments de l’option 2</w:t>
      </w:r>
    </w:p>
    <w:p w14:paraId="2EB66F4D" w14:textId="77777777" w:rsidR="00F77677" w:rsidRPr="00F77677" w:rsidRDefault="00F77677" w:rsidP="00FC658B">
      <w:pPr>
        <w:numPr>
          <w:ilvl w:val="1"/>
          <w:numId w:val="36"/>
        </w:numPr>
        <w:spacing w:line="240" w:lineRule="auto"/>
        <w:rPr>
          <w:rFonts w:ascii="Calibri" w:hAnsi="Calibri" w:cs="Calibri"/>
          <w:sz w:val="24"/>
          <w:lang w:val="fr-FR"/>
        </w:rPr>
      </w:pPr>
      <w:r w:rsidRPr="00F77677">
        <w:rPr>
          <w:rFonts w:ascii="Calibri" w:hAnsi="Calibri" w:cs="Calibri"/>
          <w:sz w:val="24"/>
          <w:lang w:val="fr-FR"/>
        </w:rPr>
        <w:t>Paramétrage post-paie (OB et CDR/TRF)</w:t>
      </w:r>
    </w:p>
    <w:p w14:paraId="27D8A521" w14:textId="77777777" w:rsidR="00F77677" w:rsidRPr="00F77677" w:rsidRDefault="00F77677" w:rsidP="00FC658B">
      <w:pPr>
        <w:numPr>
          <w:ilvl w:val="1"/>
          <w:numId w:val="36"/>
        </w:numPr>
        <w:spacing w:line="240" w:lineRule="auto"/>
        <w:rPr>
          <w:rFonts w:ascii="Calibri" w:hAnsi="Calibri" w:cs="Calibri"/>
          <w:sz w:val="24"/>
          <w:lang w:val="fr-FR"/>
        </w:rPr>
      </w:pPr>
      <w:r w:rsidRPr="00F77677">
        <w:rPr>
          <w:rFonts w:ascii="Calibri" w:hAnsi="Calibri" w:cs="Calibri"/>
          <w:sz w:val="24"/>
          <w:lang w:val="fr-FR"/>
        </w:rPr>
        <w:t>Triggers sur la modification du dossier</w:t>
      </w:r>
    </w:p>
    <w:p w14:paraId="3D43B9C1" w14:textId="77777777" w:rsidR="00F77677" w:rsidRPr="00F77677" w:rsidRDefault="00F77677" w:rsidP="00FC658B">
      <w:pPr>
        <w:numPr>
          <w:ilvl w:val="1"/>
          <w:numId w:val="36"/>
        </w:numPr>
        <w:spacing w:line="240" w:lineRule="auto"/>
        <w:rPr>
          <w:rFonts w:ascii="Calibri" w:hAnsi="Calibri" w:cs="Calibri"/>
          <w:sz w:val="24"/>
          <w:lang w:val="fr-FR"/>
        </w:rPr>
      </w:pPr>
      <w:r w:rsidRPr="00F77677">
        <w:rPr>
          <w:rFonts w:ascii="Calibri" w:hAnsi="Calibri" w:cs="Calibri"/>
          <w:sz w:val="24"/>
          <w:lang w:val="fr-FR"/>
        </w:rPr>
        <w:t>Document SFD</w:t>
      </w:r>
    </w:p>
    <w:p w14:paraId="6A3A07FD" w14:textId="32798767" w:rsidR="00F77677" w:rsidRPr="00F77677" w:rsidRDefault="00F77677" w:rsidP="00FC658B">
      <w:pPr>
        <w:numPr>
          <w:ilvl w:val="0"/>
          <w:numId w:val="36"/>
        </w:numPr>
        <w:spacing w:line="240" w:lineRule="auto"/>
        <w:rPr>
          <w:rFonts w:ascii="Calibri" w:hAnsi="Calibri" w:cs="Calibri"/>
          <w:sz w:val="24"/>
          <w:lang w:val="fr-FR"/>
        </w:rPr>
      </w:pPr>
      <w:r w:rsidRPr="00F77677">
        <w:rPr>
          <w:rFonts w:ascii="Calibri" w:hAnsi="Calibri" w:cs="Calibri"/>
          <w:b/>
          <w:bCs/>
          <w:sz w:val="24"/>
          <w:lang w:val="fr-FR"/>
        </w:rPr>
        <w:t>Lot 2</w:t>
      </w:r>
      <w:r w:rsidRPr="00F77677">
        <w:rPr>
          <w:rFonts w:ascii="Calibri" w:hAnsi="Calibri" w:cs="Calibri"/>
          <w:sz w:val="24"/>
          <w:lang w:val="fr-FR"/>
        </w:rPr>
        <w:t xml:space="preserve"> :</w:t>
      </w:r>
    </w:p>
    <w:p w14:paraId="4F515DCF" w14:textId="77777777" w:rsidR="00F77677" w:rsidRPr="00F77677" w:rsidRDefault="00F77677" w:rsidP="00FC658B">
      <w:pPr>
        <w:numPr>
          <w:ilvl w:val="1"/>
          <w:numId w:val="36"/>
        </w:numPr>
        <w:spacing w:line="240" w:lineRule="auto"/>
        <w:rPr>
          <w:rFonts w:ascii="Calibri" w:hAnsi="Calibri" w:cs="Calibri"/>
          <w:sz w:val="24"/>
          <w:lang w:val="fr-FR"/>
        </w:rPr>
      </w:pPr>
      <w:r w:rsidRPr="00F77677">
        <w:rPr>
          <w:rFonts w:ascii="Calibri" w:hAnsi="Calibri" w:cs="Calibri"/>
          <w:sz w:val="24"/>
          <w:lang w:val="fr-FR"/>
        </w:rPr>
        <w:t>Duplication LR</w:t>
      </w:r>
    </w:p>
    <w:p w14:paraId="7F88B36C" w14:textId="77777777" w:rsidR="00F77677" w:rsidRPr="00F77677" w:rsidRDefault="00F77677" w:rsidP="00FC658B">
      <w:pPr>
        <w:numPr>
          <w:ilvl w:val="1"/>
          <w:numId w:val="36"/>
        </w:numPr>
        <w:spacing w:line="240" w:lineRule="auto"/>
        <w:rPr>
          <w:rFonts w:ascii="Calibri" w:hAnsi="Calibri" w:cs="Calibri"/>
          <w:sz w:val="24"/>
          <w:lang w:val="fr-FR"/>
        </w:rPr>
      </w:pPr>
      <w:r w:rsidRPr="00F77677">
        <w:rPr>
          <w:rFonts w:ascii="Calibri" w:hAnsi="Calibri" w:cs="Calibri"/>
          <w:sz w:val="24"/>
          <w:lang w:val="fr-FR"/>
        </w:rPr>
        <w:t>Paramétrage bulletins</w:t>
      </w:r>
    </w:p>
    <w:p w14:paraId="3A5845A6" w14:textId="61467BE5" w:rsidR="00F77677" w:rsidRDefault="00F77677" w:rsidP="00FC658B">
      <w:pPr>
        <w:numPr>
          <w:ilvl w:val="1"/>
          <w:numId w:val="36"/>
        </w:numPr>
        <w:spacing w:line="240" w:lineRule="auto"/>
        <w:rPr>
          <w:rFonts w:ascii="Calibri" w:hAnsi="Calibri" w:cs="Calibri"/>
          <w:sz w:val="24"/>
          <w:lang w:val="fr-FR"/>
        </w:rPr>
      </w:pPr>
      <w:r w:rsidRPr="00F77677">
        <w:rPr>
          <w:rFonts w:ascii="Calibri" w:hAnsi="Calibri" w:cs="Calibri"/>
          <w:sz w:val="24"/>
          <w:lang w:val="fr-FR"/>
        </w:rPr>
        <w:t>Script de reprise de donnée</w:t>
      </w:r>
    </w:p>
    <w:p w14:paraId="680BD7EE" w14:textId="76F97C89" w:rsidR="00793DB3" w:rsidRDefault="00793DB3" w:rsidP="00793DB3">
      <w:pPr>
        <w:pStyle w:val="Corpsdetexte"/>
        <w:rPr>
          <w:lang w:val="fr-FR"/>
        </w:rPr>
      </w:pPr>
    </w:p>
    <w:p w14:paraId="5F7CE6CE" w14:textId="77777777" w:rsidR="00793DB3" w:rsidRDefault="00793DB3" w:rsidP="00793DB3">
      <w:pPr>
        <w:pStyle w:val="Corpsdetexte"/>
        <w:rPr>
          <w:lang w:val="fr-FR" w:eastAsia="fr-CA"/>
        </w:rPr>
      </w:pPr>
      <w:r>
        <w:rPr>
          <w:lang w:val="fr-FR" w:eastAsia="fr-CA"/>
        </w:rPr>
        <w:t>Au départ mon coéquipier Etienne était seul sur le développement du nouvel accessoire. Cependant, la deadline de livraison du lot 1 approchait, les développements n’étaient pas encore terminés et de fait les tests n’avaient pas démarrés non plus.</w:t>
      </w:r>
    </w:p>
    <w:p w14:paraId="55AF5C41" w14:textId="60E58A51" w:rsidR="00793DB3" w:rsidRDefault="00793DB3" w:rsidP="00793DB3">
      <w:pPr>
        <w:pStyle w:val="Corpsdetexte"/>
        <w:rPr>
          <w:lang w:val="fr-FR" w:eastAsia="fr-CA"/>
        </w:rPr>
      </w:pPr>
      <w:r>
        <w:rPr>
          <w:lang w:val="fr-FR" w:eastAsia="fr-CA"/>
        </w:rPr>
        <w:t xml:space="preserve">Notre responsable projet Arthur nous a donc demander, à Maxime et moi-même, d’aller lui prêter main forte. </w:t>
      </w:r>
    </w:p>
    <w:p w14:paraId="166BC104" w14:textId="1655E083" w:rsidR="00CC7B6E" w:rsidRDefault="00CC7B6E" w:rsidP="00CC7B6E">
      <w:pPr>
        <w:pStyle w:val="Corpsdetexte"/>
        <w:rPr>
          <w:lang w:val="fr-FR" w:eastAsia="fr-CA"/>
        </w:rPr>
      </w:pPr>
      <w:r>
        <w:rPr>
          <w:lang w:val="fr-FR" w:eastAsia="fr-CA"/>
        </w:rPr>
        <w:t xml:space="preserve">Pour cela, j’ai été affecter aux paramétrages des rubriques de l’accessoire ainsi qu’aux tests d’IHM et de la neutralisation de l’accessoire. </w:t>
      </w:r>
    </w:p>
    <w:p w14:paraId="11267528" w14:textId="4A44E2A1" w:rsidR="00CC7B6E" w:rsidRDefault="00CC7B6E" w:rsidP="00CC7B6E">
      <w:pPr>
        <w:pStyle w:val="Corpsdetexte"/>
        <w:rPr>
          <w:lang w:val="fr-FR" w:eastAsia="fr-CA"/>
        </w:rPr>
      </w:pPr>
      <w:r>
        <w:rPr>
          <w:lang w:val="fr-FR" w:eastAsia="fr-CA"/>
        </w:rPr>
        <w:t>Au cours de mes tests de l’IHM et de la neutralisation (qui nécessite de lancer une paie) j’ai pu détecter et corriger une erreur commise lors du développement</w:t>
      </w:r>
      <w:r w:rsidR="00E71F86">
        <w:rPr>
          <w:lang w:val="fr-FR" w:eastAsia="fr-CA"/>
        </w:rPr>
        <w:t>.</w:t>
      </w:r>
    </w:p>
    <w:p w14:paraId="5C2B7B65" w14:textId="77777777" w:rsidR="00793DB3" w:rsidRPr="00793DB3" w:rsidRDefault="00793DB3" w:rsidP="00793DB3">
      <w:pPr>
        <w:pStyle w:val="Corpsdetexte"/>
        <w:rPr>
          <w:lang w:val="fr-FR"/>
        </w:rPr>
      </w:pPr>
    </w:p>
    <w:p w14:paraId="6774BE41" w14:textId="345136B6" w:rsidR="00F77677" w:rsidRDefault="00F77677" w:rsidP="005B23B1">
      <w:pPr>
        <w:pStyle w:val="Titre3"/>
      </w:pPr>
      <w:bookmarkStart w:id="105" w:name="_Toc56177360"/>
      <w:r>
        <w:t>Conception</w:t>
      </w:r>
      <w:bookmarkEnd w:id="105"/>
    </w:p>
    <w:p w14:paraId="7D4920CA" w14:textId="4799AADF" w:rsidR="00DE3B91" w:rsidRDefault="00F77677" w:rsidP="00F77677">
      <w:pPr>
        <w:pStyle w:val="Corpsdetexte"/>
        <w:rPr>
          <w:lang w:val="fr-FR" w:eastAsia="fr-CA"/>
        </w:rPr>
      </w:pPr>
      <w:r>
        <w:rPr>
          <w:lang w:val="fr-FR" w:eastAsia="fr-CA"/>
        </w:rPr>
        <w:t xml:space="preserve">A partir du cahier des charges dont les parties les plus pertinente se trouvent en annexes </w:t>
      </w:r>
      <w:r w:rsidRPr="003A4F90">
        <w:rPr>
          <w:lang w:val="fr-FR" w:eastAsia="fr-CA"/>
        </w:rPr>
        <w:t xml:space="preserve">(cf : </w:t>
      </w:r>
      <w:r w:rsidR="003A4F90" w:rsidRPr="003A4F90">
        <w:rPr>
          <w:b/>
          <w:lang w:val="fr-FR" w:eastAsia="fr-CA"/>
        </w:rPr>
        <w:fldChar w:fldCharType="begin"/>
      </w:r>
      <w:r w:rsidR="003A4F90" w:rsidRPr="003A4F90">
        <w:rPr>
          <w:b/>
          <w:lang w:val="fr-FR" w:eastAsia="fr-CA"/>
        </w:rPr>
        <w:instrText xml:space="preserve"> REF _Ref56010623 \w \h  \* MERGEFORMAT </w:instrText>
      </w:r>
      <w:r w:rsidR="003A4F90" w:rsidRPr="003A4F90">
        <w:rPr>
          <w:b/>
          <w:lang w:val="fr-FR" w:eastAsia="fr-CA"/>
        </w:rPr>
      </w:r>
      <w:r w:rsidR="003A4F90" w:rsidRPr="003A4F90">
        <w:rPr>
          <w:b/>
          <w:lang w:val="fr-FR" w:eastAsia="fr-CA"/>
        </w:rPr>
        <w:fldChar w:fldCharType="separate"/>
      </w:r>
      <w:r w:rsidR="009C18C1">
        <w:rPr>
          <w:b/>
          <w:lang w:val="fr-FR" w:eastAsia="fr-CA"/>
        </w:rPr>
        <w:t>6.3</w:t>
      </w:r>
      <w:r w:rsidR="003A4F90" w:rsidRPr="003A4F90">
        <w:rPr>
          <w:b/>
          <w:lang w:val="fr-FR" w:eastAsia="fr-CA"/>
        </w:rPr>
        <w:fldChar w:fldCharType="end"/>
      </w:r>
      <w:r w:rsidR="003A4F90" w:rsidRPr="003A4F90">
        <w:rPr>
          <w:b/>
          <w:lang w:val="fr-FR" w:eastAsia="fr-CA"/>
        </w:rPr>
        <w:t xml:space="preserve"> </w:t>
      </w:r>
      <w:r w:rsidR="003A4F90" w:rsidRPr="003A4F90">
        <w:rPr>
          <w:b/>
          <w:lang w:val="fr-FR" w:eastAsia="fr-CA"/>
        </w:rPr>
        <w:fldChar w:fldCharType="begin"/>
      </w:r>
      <w:r w:rsidR="003A4F90" w:rsidRPr="003A4F90">
        <w:rPr>
          <w:b/>
          <w:lang w:val="fr-FR" w:eastAsia="fr-CA"/>
        </w:rPr>
        <w:instrText xml:space="preserve"> REF _Ref56010623 \h  \* MERGEFORMAT </w:instrText>
      </w:r>
      <w:r w:rsidR="003A4F90" w:rsidRPr="003A4F90">
        <w:rPr>
          <w:b/>
          <w:lang w:val="fr-FR" w:eastAsia="fr-CA"/>
        </w:rPr>
      </w:r>
      <w:r w:rsidR="003A4F90" w:rsidRPr="003A4F90">
        <w:rPr>
          <w:b/>
          <w:lang w:val="fr-FR" w:eastAsia="fr-CA"/>
        </w:rPr>
        <w:fldChar w:fldCharType="separate"/>
      </w:r>
      <w:r w:rsidR="009C18C1" w:rsidRPr="009C18C1">
        <w:rPr>
          <w:b/>
        </w:rPr>
        <w:t xml:space="preserve">DDI-2282 : Cahier des charges </w:t>
      </w:r>
      <w:r w:rsidR="003A4F90" w:rsidRPr="003A4F90">
        <w:rPr>
          <w:b/>
          <w:lang w:val="fr-FR" w:eastAsia="fr-CA"/>
        </w:rPr>
        <w:fldChar w:fldCharType="end"/>
      </w:r>
      <w:r w:rsidRPr="003A4F90">
        <w:rPr>
          <w:lang w:val="fr-FR" w:eastAsia="fr-CA"/>
        </w:rPr>
        <w:t>),</w:t>
      </w:r>
      <w:r>
        <w:rPr>
          <w:lang w:val="fr-FR" w:eastAsia="fr-CA"/>
        </w:rPr>
        <w:t xml:space="preserve"> nous avons réalisé la spécification fonctionnelle détaillée (SFD) du nouvel accessoire de paie, le montant CTI. </w:t>
      </w:r>
    </w:p>
    <w:p w14:paraId="4A0AD0A3" w14:textId="10F95AF4" w:rsidR="00DE3B91" w:rsidRDefault="00F77677" w:rsidP="00F77677">
      <w:pPr>
        <w:pStyle w:val="Corpsdetexte"/>
        <w:rPr>
          <w:lang w:val="fr-FR" w:eastAsia="fr-CA"/>
        </w:rPr>
      </w:pPr>
      <w:r>
        <w:rPr>
          <w:lang w:val="fr-FR" w:eastAsia="fr-CA"/>
        </w:rPr>
        <w:t>Dans cette SFD nous avons formalisé les algorithmes de calcul du montant CTI : nous avons listé les données nécessaires à son calcul, déclarer les conditions de déclanchement de ce calcul et définit les règles de gestions du calcul de la revalorisation de l’accessoire.</w:t>
      </w:r>
    </w:p>
    <w:p w14:paraId="4922F78A" w14:textId="6B7EBBE9" w:rsidR="00DE3B91" w:rsidRDefault="00DE3B91" w:rsidP="00F77677">
      <w:pPr>
        <w:pStyle w:val="Corpsdetexte"/>
        <w:rPr>
          <w:lang w:val="fr-FR" w:eastAsia="fr-CA"/>
        </w:rPr>
      </w:pPr>
      <w:r>
        <w:rPr>
          <w:lang w:val="fr-FR" w:eastAsia="fr-CA"/>
        </w:rPr>
        <w:lastRenderedPageBreak/>
        <w:t>La SFD a fait l’objet de quelques aller-retours entre la MOA et notre équipe afin de s’accorder au mieux sur la spécification du besoin.</w:t>
      </w:r>
    </w:p>
    <w:p w14:paraId="2AACAFDF" w14:textId="41301CF6" w:rsidR="00F77677" w:rsidRDefault="00F77677" w:rsidP="00F77677">
      <w:pPr>
        <w:pStyle w:val="Corpsdetexte"/>
        <w:rPr>
          <w:lang w:val="fr-FR" w:eastAsia="fr-CA"/>
        </w:rPr>
      </w:pPr>
      <w:r>
        <w:rPr>
          <w:lang w:val="fr-FR" w:eastAsia="fr-CA"/>
        </w:rPr>
        <w:t xml:space="preserve">La SFD R37 correspondante au calcul de la CTI est </w:t>
      </w:r>
      <w:r w:rsidR="00D74E01">
        <w:rPr>
          <w:lang w:val="fr-FR" w:eastAsia="fr-CA"/>
        </w:rPr>
        <w:t xml:space="preserve">également </w:t>
      </w:r>
      <w:r>
        <w:rPr>
          <w:lang w:val="fr-FR" w:eastAsia="fr-CA"/>
        </w:rPr>
        <w:t xml:space="preserve">disponible en </w:t>
      </w:r>
      <w:r w:rsidRPr="00D74E01">
        <w:rPr>
          <w:lang w:val="fr-FR" w:eastAsia="fr-CA"/>
        </w:rPr>
        <w:t>annexes (</w:t>
      </w:r>
      <w:r w:rsidR="00DE3B91" w:rsidRPr="00D74E01">
        <w:rPr>
          <w:lang w:val="fr-FR" w:eastAsia="fr-CA"/>
        </w:rPr>
        <w:t>cf </w:t>
      </w:r>
      <w:r w:rsidR="00DE3B91" w:rsidRPr="00D74E01">
        <w:rPr>
          <w:b/>
          <w:lang w:val="fr-FR" w:eastAsia="fr-CA"/>
        </w:rPr>
        <w:t>:</w:t>
      </w:r>
      <w:r w:rsidR="00D74E01" w:rsidRPr="00D74E01">
        <w:rPr>
          <w:b/>
          <w:lang w:val="fr-FR" w:eastAsia="fr-CA"/>
        </w:rPr>
        <w:t xml:space="preserve"> </w:t>
      </w:r>
      <w:r w:rsidR="00D74E01" w:rsidRPr="00D74E01">
        <w:rPr>
          <w:b/>
          <w:lang w:val="fr-FR" w:eastAsia="fr-CA"/>
        </w:rPr>
        <w:fldChar w:fldCharType="begin"/>
      </w:r>
      <w:r w:rsidR="00D74E01" w:rsidRPr="00D74E01">
        <w:rPr>
          <w:b/>
          <w:lang w:val="fr-FR" w:eastAsia="fr-CA"/>
        </w:rPr>
        <w:instrText xml:space="preserve"> REF _Ref56011053 \w \h </w:instrText>
      </w:r>
      <w:r w:rsidR="00D74E01">
        <w:rPr>
          <w:b/>
          <w:lang w:val="fr-FR" w:eastAsia="fr-CA"/>
        </w:rPr>
        <w:instrText xml:space="preserve"> \* MERGEFORMAT </w:instrText>
      </w:r>
      <w:r w:rsidR="00D74E01" w:rsidRPr="00D74E01">
        <w:rPr>
          <w:b/>
          <w:lang w:val="fr-FR" w:eastAsia="fr-CA"/>
        </w:rPr>
      </w:r>
      <w:r w:rsidR="00D74E01" w:rsidRPr="00D74E01">
        <w:rPr>
          <w:b/>
          <w:lang w:val="fr-FR" w:eastAsia="fr-CA"/>
        </w:rPr>
        <w:fldChar w:fldCharType="separate"/>
      </w:r>
      <w:r w:rsidR="009C18C1">
        <w:rPr>
          <w:b/>
          <w:lang w:val="fr-FR" w:eastAsia="fr-CA"/>
        </w:rPr>
        <w:t>6.4</w:t>
      </w:r>
      <w:r w:rsidR="00D74E01" w:rsidRPr="00D74E01">
        <w:rPr>
          <w:b/>
          <w:lang w:val="fr-FR" w:eastAsia="fr-CA"/>
        </w:rPr>
        <w:fldChar w:fldCharType="end"/>
      </w:r>
      <w:r w:rsidR="00D74E01" w:rsidRPr="00D74E01">
        <w:rPr>
          <w:b/>
          <w:lang w:val="fr-FR" w:eastAsia="fr-CA"/>
        </w:rPr>
        <w:t xml:space="preserve"> </w:t>
      </w:r>
      <w:r w:rsidR="00D74E01" w:rsidRPr="00D74E01">
        <w:rPr>
          <w:b/>
          <w:lang w:val="fr-FR" w:eastAsia="fr-CA"/>
        </w:rPr>
        <w:fldChar w:fldCharType="begin"/>
      </w:r>
      <w:r w:rsidR="00D74E01" w:rsidRPr="00D74E01">
        <w:rPr>
          <w:b/>
          <w:lang w:val="fr-FR" w:eastAsia="fr-CA"/>
        </w:rPr>
        <w:instrText xml:space="preserve"> REF _Ref56011126 \h </w:instrText>
      </w:r>
      <w:r w:rsidR="00D74E01">
        <w:rPr>
          <w:b/>
          <w:lang w:val="fr-FR" w:eastAsia="fr-CA"/>
        </w:rPr>
        <w:instrText xml:space="preserve"> \* MERGEFORMAT </w:instrText>
      </w:r>
      <w:r w:rsidR="00D74E01" w:rsidRPr="00D74E01">
        <w:rPr>
          <w:b/>
          <w:lang w:val="fr-FR" w:eastAsia="fr-CA"/>
        </w:rPr>
      </w:r>
      <w:r w:rsidR="00D74E01" w:rsidRPr="00D74E01">
        <w:rPr>
          <w:b/>
          <w:lang w:val="fr-FR" w:eastAsia="fr-CA"/>
        </w:rPr>
        <w:fldChar w:fldCharType="separate"/>
      </w:r>
      <w:r w:rsidR="009C18C1" w:rsidRPr="009C18C1">
        <w:rPr>
          <w:b/>
        </w:rPr>
        <w:t xml:space="preserve">DDI-2282 : SFD R37 </w:t>
      </w:r>
      <w:r w:rsidR="00D74E01" w:rsidRPr="00D74E01">
        <w:rPr>
          <w:b/>
          <w:lang w:val="fr-FR" w:eastAsia="fr-CA"/>
        </w:rPr>
        <w:fldChar w:fldCharType="end"/>
      </w:r>
      <w:r w:rsidR="00D74E01">
        <w:rPr>
          <w:lang w:val="fr-FR" w:eastAsia="fr-CA"/>
        </w:rPr>
        <w:fldChar w:fldCharType="begin"/>
      </w:r>
      <w:r w:rsidR="00D74E01">
        <w:rPr>
          <w:lang w:val="fr-FR" w:eastAsia="fr-CA"/>
        </w:rPr>
        <w:instrText xml:space="preserve"> REF _Ref56011053 \h </w:instrText>
      </w:r>
      <w:r w:rsidR="00D74E01">
        <w:rPr>
          <w:lang w:val="fr-FR" w:eastAsia="fr-CA"/>
        </w:rPr>
      </w:r>
      <w:r w:rsidR="00D74E01">
        <w:rPr>
          <w:lang w:val="fr-FR" w:eastAsia="fr-CA"/>
        </w:rPr>
        <w:fldChar w:fldCharType="separate"/>
      </w:r>
      <w:r w:rsidR="009C18C1">
        <w:t>DDI-2282 : SFD R37</w:t>
      </w:r>
      <w:r w:rsidR="00D74E01">
        <w:rPr>
          <w:lang w:val="fr-FR" w:eastAsia="fr-CA"/>
        </w:rPr>
        <w:fldChar w:fldCharType="end"/>
      </w:r>
      <w:r w:rsidRPr="00D74E01">
        <w:rPr>
          <w:lang w:val="fr-FR" w:eastAsia="fr-CA"/>
        </w:rPr>
        <w:t>).</w:t>
      </w:r>
    </w:p>
    <w:p w14:paraId="3F1FA22B" w14:textId="1D6F5CAF" w:rsidR="00DE3B91" w:rsidRDefault="00DE3B91" w:rsidP="00F77677">
      <w:pPr>
        <w:pStyle w:val="Corpsdetexte"/>
        <w:rPr>
          <w:lang w:val="fr-FR" w:eastAsia="fr-CA"/>
        </w:rPr>
      </w:pPr>
      <w:r>
        <w:rPr>
          <w:lang w:val="fr-FR" w:eastAsia="fr-CA"/>
        </w:rPr>
        <w:t>Une fois la SFD validée par la MOA nous avons pu attaquer la réalisation.</w:t>
      </w:r>
    </w:p>
    <w:p w14:paraId="54437A3E" w14:textId="086050CE" w:rsidR="00793DB3" w:rsidRDefault="00793DB3" w:rsidP="00F77677">
      <w:pPr>
        <w:pStyle w:val="Corpsdetexte"/>
        <w:rPr>
          <w:lang w:val="fr-FR" w:eastAsia="fr-CA"/>
        </w:rPr>
      </w:pPr>
      <w:r>
        <w:rPr>
          <w:lang w:val="fr-FR" w:eastAsia="fr-CA"/>
        </w:rPr>
        <w:t xml:space="preserve">Le cahier des charges stipulait également que l’accessoire CTI était </w:t>
      </w:r>
      <w:r w:rsidR="00CC7B6E">
        <w:rPr>
          <w:lang w:val="fr-FR" w:eastAsia="fr-CA"/>
        </w:rPr>
        <w:t>à inclure dans les pensions de réversion</w:t>
      </w:r>
      <w:r w:rsidR="00FE793A">
        <w:rPr>
          <w:lang w:val="fr-FR" w:eastAsia="fr-CA"/>
        </w:rPr>
        <w:t xml:space="preserve"> de deux types</w:t>
      </w:r>
      <w:r w:rsidR="00CC7B6E">
        <w:rPr>
          <w:lang w:val="fr-FR" w:eastAsia="fr-CA"/>
        </w:rPr>
        <w:t>,</w:t>
      </w:r>
      <w:r w:rsidR="00FE793A" w:rsidRPr="00FE793A">
        <w:rPr>
          <w:lang w:val="fr-FR" w:eastAsia="fr-CA"/>
        </w:rPr>
        <w:t xml:space="preserve"> </w:t>
      </w:r>
      <w:r w:rsidR="00FE793A">
        <w:rPr>
          <w:lang w:val="fr-FR" w:eastAsia="fr-CA"/>
        </w:rPr>
        <w:t>la PTO (pension temporaire orphelin) et la REV (réversion veuve).  C</w:t>
      </w:r>
      <w:r w:rsidR="00CC7B6E">
        <w:rPr>
          <w:lang w:val="fr-FR" w:eastAsia="fr-CA"/>
        </w:rPr>
        <w:t xml:space="preserve">ela donna lieu à la création de deux autres rubriques de paie </w:t>
      </w:r>
      <w:r w:rsidR="00FE793A">
        <w:rPr>
          <w:lang w:val="fr-FR" w:eastAsia="fr-CA"/>
        </w:rPr>
        <w:t>sur le modèle de celle</w:t>
      </w:r>
      <w:r w:rsidR="00CC7B6E">
        <w:rPr>
          <w:lang w:val="fr-FR" w:eastAsia="fr-CA"/>
        </w:rPr>
        <w:t xml:space="preserve"> décrite</w:t>
      </w:r>
      <w:r w:rsidR="00FE793A">
        <w:rPr>
          <w:lang w:val="fr-FR" w:eastAsia="fr-CA"/>
        </w:rPr>
        <w:t xml:space="preserve"> </w:t>
      </w:r>
      <w:r w:rsidR="00CC7B6E">
        <w:rPr>
          <w:lang w:val="fr-FR" w:eastAsia="fr-CA"/>
        </w:rPr>
        <w:t>dans la SFD mais possédant des règles de calcul évidemment différente de la CTI de base.</w:t>
      </w:r>
    </w:p>
    <w:p w14:paraId="73DB5A9F" w14:textId="030FD6DD" w:rsidR="00FE793A" w:rsidRDefault="00FE793A" w:rsidP="00FE793A">
      <w:pPr>
        <w:pStyle w:val="Corpsdetexte"/>
        <w:rPr>
          <w:lang w:val="fr-FR" w:eastAsia="fr-CA"/>
        </w:rPr>
      </w:pPr>
      <w:r>
        <w:rPr>
          <w:lang w:val="fr-FR" w:eastAsia="fr-CA"/>
        </w:rPr>
        <w:t xml:space="preserve">Ainsi, il faut donc créer 3 rubriques finales : </w:t>
      </w:r>
    </w:p>
    <w:p w14:paraId="413083CB" w14:textId="77777777" w:rsidR="00FE793A" w:rsidRDefault="00FE793A" w:rsidP="00FE793A">
      <w:pPr>
        <w:pStyle w:val="Corpsdetexte"/>
        <w:numPr>
          <w:ilvl w:val="0"/>
          <w:numId w:val="7"/>
        </w:numPr>
        <w:rPr>
          <w:lang w:val="fr-FR" w:eastAsia="fr-CA"/>
        </w:rPr>
      </w:pPr>
      <w:r>
        <w:rPr>
          <w:lang w:val="fr-FR" w:eastAsia="fr-CA"/>
        </w:rPr>
        <w:t>Une pour la CTI des pensions de base : CDC_CTI_FINAL</w:t>
      </w:r>
    </w:p>
    <w:p w14:paraId="7D3CCA4D" w14:textId="77777777" w:rsidR="00FE793A" w:rsidRDefault="00FE793A" w:rsidP="00FE793A">
      <w:pPr>
        <w:pStyle w:val="Corpsdetexte"/>
        <w:numPr>
          <w:ilvl w:val="0"/>
          <w:numId w:val="7"/>
        </w:numPr>
        <w:rPr>
          <w:lang w:val="fr-FR" w:eastAsia="fr-CA"/>
        </w:rPr>
      </w:pPr>
      <w:r>
        <w:rPr>
          <w:lang w:val="fr-FR" w:eastAsia="fr-CA"/>
        </w:rPr>
        <w:t>Une pour la CTI des pensions réversion veuve : CDC_CTI_REV_FINAL</w:t>
      </w:r>
    </w:p>
    <w:p w14:paraId="2029D7B9" w14:textId="77777777" w:rsidR="00FE793A" w:rsidRDefault="00FE793A" w:rsidP="00FE793A">
      <w:pPr>
        <w:pStyle w:val="Corpsdetexte"/>
        <w:numPr>
          <w:ilvl w:val="0"/>
          <w:numId w:val="7"/>
        </w:numPr>
        <w:rPr>
          <w:lang w:val="fr-FR" w:eastAsia="fr-CA"/>
        </w:rPr>
      </w:pPr>
      <w:r>
        <w:rPr>
          <w:lang w:val="fr-FR" w:eastAsia="fr-CA"/>
        </w:rPr>
        <w:t>Une pour la CTI des pensions de réversion PTO : CDC_CTI_PTO_FINAL</w:t>
      </w:r>
    </w:p>
    <w:p w14:paraId="33A7352D" w14:textId="48A5D05A" w:rsidR="00FE793A" w:rsidRDefault="00FE793A" w:rsidP="00FE793A">
      <w:pPr>
        <w:pStyle w:val="Corpsdetexte"/>
        <w:rPr>
          <w:lang w:val="fr-FR" w:eastAsia="fr-CA"/>
        </w:rPr>
      </w:pPr>
      <w:r>
        <w:rPr>
          <w:lang w:val="fr-FR" w:eastAsia="fr-CA"/>
        </w:rPr>
        <w:t>Chacune de ses rubriques possède donc son composant montant</w:t>
      </w:r>
      <w:r w:rsidR="001C3E75">
        <w:rPr>
          <w:lang w:val="fr-FR" w:eastAsia="fr-CA"/>
        </w:rPr>
        <w:t xml:space="preserve"> intermédiaire</w:t>
      </w:r>
      <w:r>
        <w:rPr>
          <w:lang w:val="fr-FR" w:eastAsia="fr-CA"/>
        </w:rPr>
        <w:t xml:space="preserve">. </w:t>
      </w:r>
    </w:p>
    <w:p w14:paraId="474C4649" w14:textId="77777777" w:rsidR="001C3E75" w:rsidRDefault="00FE793A" w:rsidP="00FE793A">
      <w:pPr>
        <w:pStyle w:val="Corpsdetexte"/>
        <w:rPr>
          <w:lang w:val="fr-FR" w:eastAsia="fr-CA"/>
        </w:rPr>
      </w:pPr>
      <w:r>
        <w:rPr>
          <w:lang w:val="fr-FR" w:eastAsia="fr-CA"/>
        </w:rPr>
        <w:t xml:space="preserve">Et chacun de ses composants </w:t>
      </w:r>
      <w:r w:rsidR="001C3E75">
        <w:rPr>
          <w:lang w:val="fr-FR" w:eastAsia="fr-CA"/>
        </w:rPr>
        <w:t xml:space="preserve">implique la création de deux autres variables : </w:t>
      </w:r>
    </w:p>
    <w:p w14:paraId="36B159CD" w14:textId="77777777" w:rsidR="001C3E75" w:rsidRDefault="001C3E75" w:rsidP="001C3E75">
      <w:pPr>
        <w:pStyle w:val="Corpsdetexte"/>
        <w:numPr>
          <w:ilvl w:val="0"/>
          <w:numId w:val="7"/>
        </w:numPr>
        <w:rPr>
          <w:lang w:val="fr-FR" w:eastAsia="fr-CA"/>
        </w:rPr>
      </w:pPr>
      <w:r>
        <w:rPr>
          <w:lang w:val="fr-FR" w:eastAsia="fr-CA"/>
        </w:rPr>
        <w:t xml:space="preserve">La valeur de base calculée à partir des éléments présents en tables tel que la valeur du point </w:t>
      </w:r>
    </w:p>
    <w:p w14:paraId="07968581" w14:textId="338B8BF0" w:rsidR="001C3E75" w:rsidRDefault="001C3E75" w:rsidP="001C3E75">
      <w:pPr>
        <w:pStyle w:val="Corpsdetexte"/>
        <w:numPr>
          <w:ilvl w:val="0"/>
          <w:numId w:val="7"/>
        </w:numPr>
        <w:rPr>
          <w:lang w:val="fr-FR" w:eastAsia="fr-CA"/>
        </w:rPr>
      </w:pPr>
      <w:r>
        <w:rPr>
          <w:lang w:val="fr-FR" w:eastAsia="fr-CA"/>
        </w:rPr>
        <w:t>La variable représentant le montant non-neutralisé du montant, utile en cas de neutralisation.</w:t>
      </w:r>
    </w:p>
    <w:p w14:paraId="0B843A13" w14:textId="63EAAF6B" w:rsidR="00962DD3" w:rsidRDefault="00962DD3" w:rsidP="00962DD3">
      <w:pPr>
        <w:pStyle w:val="Corpsdetexte"/>
        <w:rPr>
          <w:lang w:val="fr-FR" w:eastAsia="fr-CA"/>
        </w:rPr>
      </w:pPr>
      <w:r>
        <w:rPr>
          <w:lang w:val="fr-FR" w:eastAsia="fr-CA"/>
        </w:rPr>
        <w:t>Comme l’accessoire doit être inclus dans les prestations de réversion, il a également besoin d’une variable contenant le montant AD (auteur du droit) nécessaires aux calculs des montants des pensions de réversion.</w:t>
      </w:r>
    </w:p>
    <w:p w14:paraId="33A8DE5C" w14:textId="60A472DE" w:rsidR="001C3E75" w:rsidRDefault="001C3E75" w:rsidP="00FE793A">
      <w:pPr>
        <w:pStyle w:val="Corpsdetexte"/>
        <w:rPr>
          <w:lang w:val="fr-FR" w:eastAsia="fr-CA"/>
        </w:rPr>
      </w:pPr>
      <w:r>
        <w:rPr>
          <w:lang w:val="fr-FR" w:eastAsia="fr-CA"/>
        </w:rPr>
        <w:t>A cela s’ajoute encore quelques variables indicatrices :</w:t>
      </w:r>
    </w:p>
    <w:p w14:paraId="00458F7B" w14:textId="5F94E78E" w:rsidR="00FE793A" w:rsidRDefault="001C3E75" w:rsidP="001C3E75">
      <w:pPr>
        <w:pStyle w:val="Corpsdetexte"/>
        <w:numPr>
          <w:ilvl w:val="0"/>
          <w:numId w:val="7"/>
        </w:numPr>
        <w:rPr>
          <w:lang w:val="fr-FR" w:eastAsia="fr-CA"/>
        </w:rPr>
      </w:pPr>
      <w:r>
        <w:rPr>
          <w:lang w:val="fr-FR" w:eastAsia="fr-CA"/>
        </w:rPr>
        <w:t>Pour la présence d’un premier montant (pour chaque type de pension</w:t>
      </w:r>
      <w:r w:rsidR="00962DD3">
        <w:rPr>
          <w:lang w:val="fr-FR" w:eastAsia="fr-CA"/>
        </w:rPr>
        <w:t xml:space="preserve"> + AD</w:t>
      </w:r>
      <w:r>
        <w:rPr>
          <w:lang w:val="fr-FR" w:eastAsia="fr-CA"/>
        </w:rPr>
        <w:t xml:space="preserve">) </w:t>
      </w:r>
    </w:p>
    <w:p w14:paraId="24F66565" w14:textId="48FC3488" w:rsidR="001C3E75" w:rsidRDefault="001C3E75" w:rsidP="001C3E75">
      <w:pPr>
        <w:pStyle w:val="Corpsdetexte"/>
        <w:numPr>
          <w:ilvl w:val="0"/>
          <w:numId w:val="7"/>
        </w:numPr>
        <w:rPr>
          <w:lang w:val="fr-FR" w:eastAsia="fr-CA"/>
        </w:rPr>
      </w:pPr>
      <w:r>
        <w:rPr>
          <w:lang w:val="fr-FR" w:eastAsia="fr-CA"/>
        </w:rPr>
        <w:t>Pour la présence d’un CTI valide sur le contrat (afin de déclencher le calcul du montant CTI)</w:t>
      </w:r>
    </w:p>
    <w:p w14:paraId="47E31D02" w14:textId="46E2A64A" w:rsidR="00FE793A" w:rsidRDefault="00962DD3" w:rsidP="00F77677">
      <w:pPr>
        <w:pStyle w:val="Corpsdetexte"/>
        <w:rPr>
          <w:lang w:val="fr-FR" w:eastAsia="fr-CA"/>
        </w:rPr>
      </w:pPr>
      <w:r>
        <w:rPr>
          <w:lang w:val="fr-FR" w:eastAsia="fr-CA"/>
        </w:rPr>
        <w:t xml:space="preserve">Au total pour l’implémentation de cet accessoire, nous devrons réaliser </w:t>
      </w:r>
      <w:r w:rsidR="00F505BE">
        <w:rPr>
          <w:lang w:val="fr-FR" w:eastAsia="fr-CA"/>
        </w:rPr>
        <w:t>15 variables intermédiaires pour 3 rubriques finales.</w:t>
      </w:r>
    </w:p>
    <w:p w14:paraId="5E7D3AAF" w14:textId="01B80754" w:rsidR="00CC7B6E" w:rsidRDefault="00F505BE" w:rsidP="00F77677">
      <w:pPr>
        <w:pStyle w:val="Corpsdetexte"/>
        <w:rPr>
          <w:lang w:val="fr-FR" w:eastAsia="fr-CA"/>
        </w:rPr>
      </w:pPr>
      <w:r>
        <w:rPr>
          <w:lang w:val="fr-FR" w:eastAsia="fr-CA"/>
        </w:rPr>
        <w:t xml:space="preserve">Voilà pour la couche logique. </w:t>
      </w:r>
    </w:p>
    <w:p w14:paraId="2524BAD9" w14:textId="10A32B3B" w:rsidR="00F505BE" w:rsidRDefault="00F505BE" w:rsidP="00F77677">
      <w:pPr>
        <w:pStyle w:val="Corpsdetexte"/>
        <w:rPr>
          <w:lang w:val="fr-FR" w:eastAsia="fr-CA"/>
        </w:rPr>
      </w:pPr>
      <w:r>
        <w:rPr>
          <w:lang w:val="fr-FR" w:eastAsia="fr-CA"/>
        </w:rPr>
        <w:t xml:space="preserve">Pour la couche d’accès aux données, la création d’un nouvel accessoire implique la création d’une nouvelle table dans la BDD physique qui contiendra les informations suivantes : </w:t>
      </w:r>
    </w:p>
    <w:p w14:paraId="1D3955F8" w14:textId="2A71F5C3" w:rsidR="00F505BE" w:rsidRDefault="00F505BE" w:rsidP="00F505BE">
      <w:pPr>
        <w:pStyle w:val="Corpsdetexte"/>
        <w:numPr>
          <w:ilvl w:val="0"/>
          <w:numId w:val="7"/>
        </w:numPr>
        <w:rPr>
          <w:lang w:val="fr-FR" w:eastAsia="fr-CA"/>
        </w:rPr>
      </w:pPr>
      <w:r>
        <w:rPr>
          <w:lang w:val="fr-FR" w:eastAsia="fr-CA"/>
        </w:rPr>
        <w:t xml:space="preserve">Le BCR du pensionné bénéficiaire </w:t>
      </w:r>
    </w:p>
    <w:p w14:paraId="70EE0D62" w14:textId="368EFCD0" w:rsidR="00F505BE" w:rsidRDefault="00F505BE" w:rsidP="00F505BE">
      <w:pPr>
        <w:pStyle w:val="Corpsdetexte"/>
        <w:numPr>
          <w:ilvl w:val="0"/>
          <w:numId w:val="7"/>
        </w:numPr>
        <w:rPr>
          <w:lang w:val="fr-FR" w:eastAsia="fr-CA"/>
        </w:rPr>
      </w:pPr>
      <w:r>
        <w:rPr>
          <w:lang w:val="fr-FR" w:eastAsia="fr-CA"/>
        </w:rPr>
        <w:t>L’id du fond auquel il est rattaché</w:t>
      </w:r>
    </w:p>
    <w:p w14:paraId="26858AA9" w14:textId="6ED76016" w:rsidR="00F505BE" w:rsidRDefault="00F505BE" w:rsidP="00F505BE">
      <w:pPr>
        <w:pStyle w:val="Corpsdetexte"/>
        <w:numPr>
          <w:ilvl w:val="0"/>
          <w:numId w:val="7"/>
        </w:numPr>
        <w:rPr>
          <w:lang w:val="fr-FR" w:eastAsia="fr-CA"/>
        </w:rPr>
      </w:pPr>
      <w:r>
        <w:rPr>
          <w:lang w:val="fr-FR" w:eastAsia="fr-CA"/>
        </w:rPr>
        <w:t>L’ordinal de son contrat</w:t>
      </w:r>
    </w:p>
    <w:p w14:paraId="0BFDDF43" w14:textId="4C32868B" w:rsidR="00F505BE" w:rsidRDefault="00F505BE" w:rsidP="00F505BE">
      <w:pPr>
        <w:pStyle w:val="Corpsdetexte"/>
        <w:numPr>
          <w:ilvl w:val="0"/>
          <w:numId w:val="7"/>
        </w:numPr>
        <w:rPr>
          <w:lang w:val="fr-FR" w:eastAsia="fr-CA"/>
        </w:rPr>
      </w:pPr>
      <w:r>
        <w:rPr>
          <w:lang w:val="fr-FR" w:eastAsia="fr-CA"/>
        </w:rPr>
        <w:t>Les dates de début et de fin de jouissance de l’accessoire</w:t>
      </w:r>
    </w:p>
    <w:p w14:paraId="49606926" w14:textId="5511E61A" w:rsidR="00F505BE" w:rsidRDefault="00F505BE" w:rsidP="00F505BE">
      <w:pPr>
        <w:pStyle w:val="Corpsdetexte"/>
        <w:numPr>
          <w:ilvl w:val="0"/>
          <w:numId w:val="7"/>
        </w:numPr>
        <w:rPr>
          <w:lang w:val="fr-FR" w:eastAsia="fr-CA"/>
        </w:rPr>
      </w:pPr>
      <w:r>
        <w:rPr>
          <w:lang w:val="fr-FR" w:eastAsia="fr-CA"/>
        </w:rPr>
        <w:lastRenderedPageBreak/>
        <w:t>Le valeur d’indice CTI</w:t>
      </w:r>
    </w:p>
    <w:p w14:paraId="2AB54532" w14:textId="4B4EE9E4" w:rsidR="00F505BE" w:rsidRDefault="00C92DFE" w:rsidP="00F505BE">
      <w:pPr>
        <w:pStyle w:val="Corpsdetexte"/>
        <w:numPr>
          <w:ilvl w:val="0"/>
          <w:numId w:val="7"/>
        </w:numPr>
        <w:rPr>
          <w:lang w:val="fr-FR" w:eastAsia="fr-CA"/>
        </w:rPr>
      </w:pPr>
      <w:r>
        <w:rPr>
          <w:lang w:val="fr-FR" w:eastAsia="fr-CA"/>
        </w:rPr>
        <w:t>Les informations héritées</w:t>
      </w:r>
      <w:r w:rsidR="00F505BE">
        <w:rPr>
          <w:lang w:val="fr-FR" w:eastAsia="fr-CA"/>
        </w:rPr>
        <w:t xml:space="preserve"> des structures de table standard : la date de dernière mise à jour</w:t>
      </w:r>
      <w:r>
        <w:rPr>
          <w:lang w:val="fr-FR" w:eastAsia="fr-CA"/>
        </w:rPr>
        <w:t xml:space="preserve"> et les informations sur l’utilisateur ayant créé ou modifié l’occurrence</w:t>
      </w:r>
    </w:p>
    <w:p w14:paraId="2D6FB848" w14:textId="7522678C" w:rsidR="00C92DFE" w:rsidRDefault="00C92DFE" w:rsidP="00C92DFE">
      <w:pPr>
        <w:pStyle w:val="Corpsdetexte"/>
        <w:rPr>
          <w:lang w:val="fr-FR" w:eastAsia="fr-CA"/>
        </w:rPr>
      </w:pPr>
      <w:r>
        <w:rPr>
          <w:lang w:val="fr-FR" w:eastAsia="fr-CA"/>
        </w:rPr>
        <w:t>Comme l’accessoire rentre dans la table des cumuls (M4SCO_AC_HR_PERIOD) il faudra aussi rajouter les colonnes 10 correspondantes aux différents montants de l’accessoire :</w:t>
      </w:r>
    </w:p>
    <w:p w14:paraId="194E8D02" w14:textId="73FB54D2" w:rsidR="00C92DFE" w:rsidRPr="00C92DFE" w:rsidRDefault="00C92DFE" w:rsidP="00FC658B">
      <w:pPr>
        <w:pStyle w:val="Corpsdetexte"/>
        <w:numPr>
          <w:ilvl w:val="0"/>
          <w:numId w:val="37"/>
        </w:numPr>
        <w:rPr>
          <w:lang w:val="fr-FR" w:eastAsia="fr-CA"/>
        </w:rPr>
      </w:pPr>
      <w:r w:rsidRPr="00C92DFE">
        <w:rPr>
          <w:lang w:val="fr-FR" w:eastAsia="fr-CA"/>
        </w:rPr>
        <w:t>CDC_MT_CTI</w:t>
      </w:r>
    </w:p>
    <w:p w14:paraId="75843DFF" w14:textId="77777777" w:rsidR="00C92DFE" w:rsidRPr="00C92DFE" w:rsidRDefault="00C92DFE" w:rsidP="00FC658B">
      <w:pPr>
        <w:pStyle w:val="Corpsdetexte"/>
        <w:numPr>
          <w:ilvl w:val="0"/>
          <w:numId w:val="37"/>
        </w:numPr>
        <w:rPr>
          <w:lang w:val="fr-FR" w:eastAsia="fr-CA"/>
        </w:rPr>
      </w:pPr>
      <w:r w:rsidRPr="00C92DFE">
        <w:rPr>
          <w:lang w:val="fr-FR" w:eastAsia="fr-CA"/>
        </w:rPr>
        <w:t>CDC_MT_CTI_AD</w:t>
      </w:r>
    </w:p>
    <w:p w14:paraId="6D4B4948" w14:textId="77777777" w:rsidR="00C92DFE" w:rsidRPr="00C92DFE" w:rsidRDefault="00C92DFE" w:rsidP="00FC658B">
      <w:pPr>
        <w:pStyle w:val="Corpsdetexte"/>
        <w:numPr>
          <w:ilvl w:val="0"/>
          <w:numId w:val="37"/>
        </w:numPr>
        <w:rPr>
          <w:lang w:val="fr-FR" w:eastAsia="fr-CA"/>
        </w:rPr>
      </w:pPr>
      <w:r w:rsidRPr="00C92DFE">
        <w:rPr>
          <w:lang w:val="fr-FR" w:eastAsia="fr-CA"/>
        </w:rPr>
        <w:t>CDC_MT_CTI_FINAL</w:t>
      </w:r>
    </w:p>
    <w:p w14:paraId="7C4753DA" w14:textId="77777777" w:rsidR="00C92DFE" w:rsidRPr="00C92DFE" w:rsidRDefault="00C92DFE" w:rsidP="00FC658B">
      <w:pPr>
        <w:pStyle w:val="Corpsdetexte"/>
        <w:numPr>
          <w:ilvl w:val="0"/>
          <w:numId w:val="37"/>
        </w:numPr>
        <w:rPr>
          <w:lang w:val="fr-FR" w:eastAsia="fr-CA"/>
        </w:rPr>
      </w:pPr>
      <w:r w:rsidRPr="00C92DFE">
        <w:rPr>
          <w:lang w:val="fr-FR" w:eastAsia="fr-CA"/>
        </w:rPr>
        <w:t>CDC_MT_CTI_FINAL_NN</w:t>
      </w:r>
    </w:p>
    <w:p w14:paraId="5768C668" w14:textId="77777777" w:rsidR="00C92DFE" w:rsidRPr="00C92DFE" w:rsidRDefault="00C92DFE" w:rsidP="00FC658B">
      <w:pPr>
        <w:pStyle w:val="Corpsdetexte"/>
        <w:numPr>
          <w:ilvl w:val="0"/>
          <w:numId w:val="37"/>
        </w:numPr>
        <w:rPr>
          <w:lang w:val="fr-FR" w:eastAsia="fr-CA"/>
        </w:rPr>
      </w:pPr>
      <w:r w:rsidRPr="00C92DFE">
        <w:rPr>
          <w:lang w:val="fr-FR" w:eastAsia="fr-CA"/>
        </w:rPr>
        <w:t>CDC_MT_CTI_PTO</w:t>
      </w:r>
    </w:p>
    <w:p w14:paraId="6990797E" w14:textId="77777777" w:rsidR="00C92DFE" w:rsidRPr="00C92DFE" w:rsidRDefault="00C92DFE" w:rsidP="00FC658B">
      <w:pPr>
        <w:pStyle w:val="Corpsdetexte"/>
        <w:numPr>
          <w:ilvl w:val="0"/>
          <w:numId w:val="37"/>
        </w:numPr>
        <w:rPr>
          <w:lang w:val="fr-FR" w:eastAsia="fr-CA"/>
        </w:rPr>
      </w:pPr>
      <w:r w:rsidRPr="00C92DFE">
        <w:rPr>
          <w:lang w:val="fr-FR" w:eastAsia="fr-CA"/>
        </w:rPr>
        <w:t>CDC_MT_CTI_PTO_FINAL</w:t>
      </w:r>
    </w:p>
    <w:p w14:paraId="6691BE53" w14:textId="77777777" w:rsidR="00C92DFE" w:rsidRPr="00C92DFE" w:rsidRDefault="00C92DFE" w:rsidP="00FC658B">
      <w:pPr>
        <w:pStyle w:val="Corpsdetexte"/>
        <w:numPr>
          <w:ilvl w:val="0"/>
          <w:numId w:val="37"/>
        </w:numPr>
        <w:rPr>
          <w:lang w:val="fr-FR" w:eastAsia="fr-CA"/>
        </w:rPr>
      </w:pPr>
      <w:r w:rsidRPr="00C92DFE">
        <w:rPr>
          <w:lang w:val="fr-FR" w:eastAsia="fr-CA"/>
        </w:rPr>
        <w:t>CDC_MT_CTI_PTO_FINAL_NN</w:t>
      </w:r>
    </w:p>
    <w:p w14:paraId="1814D323" w14:textId="77777777" w:rsidR="00C92DFE" w:rsidRPr="00C92DFE" w:rsidRDefault="00C92DFE" w:rsidP="00FC658B">
      <w:pPr>
        <w:pStyle w:val="Corpsdetexte"/>
        <w:numPr>
          <w:ilvl w:val="0"/>
          <w:numId w:val="37"/>
        </w:numPr>
        <w:rPr>
          <w:lang w:val="fr-FR" w:eastAsia="fr-CA"/>
        </w:rPr>
      </w:pPr>
      <w:r w:rsidRPr="00C92DFE">
        <w:rPr>
          <w:lang w:val="fr-FR" w:eastAsia="fr-CA"/>
        </w:rPr>
        <w:t>CDC_MT_CTI_REV</w:t>
      </w:r>
    </w:p>
    <w:p w14:paraId="71F4ABC6" w14:textId="77777777" w:rsidR="00C92DFE" w:rsidRPr="00C92DFE" w:rsidRDefault="00C92DFE" w:rsidP="00FC658B">
      <w:pPr>
        <w:pStyle w:val="Corpsdetexte"/>
        <w:numPr>
          <w:ilvl w:val="0"/>
          <w:numId w:val="37"/>
        </w:numPr>
        <w:rPr>
          <w:lang w:val="fr-FR" w:eastAsia="fr-CA"/>
        </w:rPr>
      </w:pPr>
      <w:r w:rsidRPr="00C92DFE">
        <w:rPr>
          <w:lang w:val="fr-FR" w:eastAsia="fr-CA"/>
        </w:rPr>
        <w:t>CDC_MT_CTI_REV_FINAL</w:t>
      </w:r>
    </w:p>
    <w:p w14:paraId="4423360A" w14:textId="526EACC4" w:rsidR="00C92DFE" w:rsidRDefault="00C92DFE" w:rsidP="00FC658B">
      <w:pPr>
        <w:pStyle w:val="Corpsdetexte"/>
        <w:numPr>
          <w:ilvl w:val="0"/>
          <w:numId w:val="37"/>
        </w:numPr>
        <w:rPr>
          <w:lang w:val="fr-FR" w:eastAsia="fr-CA"/>
        </w:rPr>
      </w:pPr>
      <w:r w:rsidRPr="00C92DFE">
        <w:rPr>
          <w:lang w:val="fr-FR" w:eastAsia="fr-CA"/>
        </w:rPr>
        <w:t>CDC_MT_CTI_REV_FINAL_NN</w:t>
      </w:r>
    </w:p>
    <w:p w14:paraId="58BAE1DE" w14:textId="362D6E54" w:rsidR="00C92DFE" w:rsidRPr="00F77677" w:rsidRDefault="00C92DFE" w:rsidP="00C92DFE">
      <w:pPr>
        <w:pStyle w:val="Corpsdetexte"/>
        <w:rPr>
          <w:lang w:val="fr-FR" w:eastAsia="fr-CA"/>
        </w:rPr>
      </w:pPr>
    </w:p>
    <w:p w14:paraId="1C3C0655" w14:textId="0480F9FF" w:rsidR="00EC47D0" w:rsidRDefault="00EC47D0" w:rsidP="005B23B1">
      <w:pPr>
        <w:pStyle w:val="Titre3"/>
      </w:pPr>
      <w:bookmarkStart w:id="106" w:name="_Toc56177361"/>
      <w:r>
        <w:t>Réalisation</w:t>
      </w:r>
      <w:bookmarkEnd w:id="106"/>
    </w:p>
    <w:p w14:paraId="44B89BBA" w14:textId="54724EC7" w:rsidR="00E71F86" w:rsidRDefault="00E71F86" w:rsidP="00E71F86">
      <w:pPr>
        <w:pStyle w:val="Corpsdetexte"/>
        <w:rPr>
          <w:lang w:val="fr-FR" w:eastAsia="fr-CA"/>
        </w:rPr>
      </w:pPr>
    </w:p>
    <w:p w14:paraId="19B65C48" w14:textId="02B4CCBB" w:rsidR="00953280" w:rsidRDefault="00E71F86" w:rsidP="00E71F86">
      <w:pPr>
        <w:pStyle w:val="Corpsdetexte"/>
        <w:rPr>
          <w:lang w:val="fr-FR" w:eastAsia="fr-CA"/>
        </w:rPr>
      </w:pPr>
      <w:r>
        <w:rPr>
          <w:lang w:val="fr-FR" w:eastAsia="fr-CA"/>
        </w:rPr>
        <w:t>Une fois qu’</w:t>
      </w:r>
      <w:r w:rsidR="00953280">
        <w:rPr>
          <w:lang w:val="fr-FR" w:eastAsia="fr-CA"/>
        </w:rPr>
        <w:t xml:space="preserve">Etienne eu créer et </w:t>
      </w:r>
      <w:r>
        <w:rPr>
          <w:lang w:val="fr-FR" w:eastAsia="fr-CA"/>
        </w:rPr>
        <w:t>intégré au modèle logique de PeopleNet</w:t>
      </w:r>
      <w:r w:rsidR="00953280">
        <w:rPr>
          <w:lang w:val="fr-FR" w:eastAsia="fr-CA"/>
        </w:rPr>
        <w:t xml:space="preserve"> la table de l’accessoire CTI (M4CDC_CTI)</w:t>
      </w:r>
      <w:r>
        <w:rPr>
          <w:lang w:val="fr-FR" w:eastAsia="fr-CA"/>
        </w:rPr>
        <w:t xml:space="preserve">. </w:t>
      </w:r>
      <w:r w:rsidR="00C92D3E">
        <w:rPr>
          <w:lang w:val="fr-FR" w:eastAsia="fr-CA"/>
        </w:rPr>
        <w:t xml:space="preserve"> Cela a eu pour effet de générer le script SQL de modification de la base de données physique que nous aurons à livrer.</w:t>
      </w:r>
    </w:p>
    <w:p w14:paraId="4044FF23" w14:textId="7A0EDDC9" w:rsidR="00E71F86" w:rsidRDefault="00E71F86" w:rsidP="00E71F86">
      <w:pPr>
        <w:pStyle w:val="Corpsdetexte"/>
        <w:rPr>
          <w:lang w:val="fr-FR" w:eastAsia="fr-CA"/>
        </w:rPr>
      </w:pPr>
      <w:r>
        <w:rPr>
          <w:lang w:val="fr-FR" w:eastAsia="fr-CA"/>
        </w:rPr>
        <w:t>Il a créé le M4O en charge de le représenter au sein du progiciel (CDC_MT_CTI)</w:t>
      </w:r>
      <w:r w:rsidR="00953280">
        <w:rPr>
          <w:lang w:val="fr-FR" w:eastAsia="fr-CA"/>
        </w:rPr>
        <w:t xml:space="preserve"> et</w:t>
      </w:r>
      <w:r>
        <w:rPr>
          <w:lang w:val="fr-FR" w:eastAsia="fr-CA"/>
        </w:rPr>
        <w:t xml:space="preserve"> modifié le M4O de gestion des contrats</w:t>
      </w:r>
      <w:r w:rsidR="00C92DFE">
        <w:rPr>
          <w:lang w:val="fr-FR" w:eastAsia="fr-CA"/>
        </w:rPr>
        <w:t xml:space="preserve"> pour y insérer le node contenant les informations sur le CTI ainsi que la présentation de l’écran pour y ajouter l’onglet et les champs de saisie de l’accessoire</w:t>
      </w:r>
      <w:r>
        <w:rPr>
          <w:lang w:val="fr-FR" w:eastAsia="fr-CA"/>
        </w:rPr>
        <w:t>.</w:t>
      </w:r>
    </w:p>
    <w:p w14:paraId="483383BB" w14:textId="4F519E92" w:rsidR="00C92D3E" w:rsidRDefault="00953280" w:rsidP="00E71F86">
      <w:pPr>
        <w:pStyle w:val="Corpsdetexte"/>
        <w:rPr>
          <w:lang w:val="fr-FR" w:eastAsia="fr-CA"/>
        </w:rPr>
      </w:pPr>
      <w:r>
        <w:rPr>
          <w:lang w:val="fr-FR" w:eastAsia="fr-CA"/>
        </w:rPr>
        <w:t>Ensuite, au sein l’éditeur de l’objet de paie socle, il ajouter une rubrique finale pour chaque montant CTI devant apparaitre sur le bulletin.</w:t>
      </w:r>
      <w:r w:rsidR="00C92D3E">
        <w:rPr>
          <w:lang w:val="fr-FR" w:eastAsia="fr-CA"/>
        </w:rPr>
        <w:t xml:space="preserve"> Il les a ensuite paramétrés et codés. </w:t>
      </w:r>
    </w:p>
    <w:p w14:paraId="2AC3ED10" w14:textId="173B7A55" w:rsidR="00953280" w:rsidRDefault="00C92D3E" w:rsidP="00E71F86">
      <w:pPr>
        <w:pStyle w:val="Corpsdetexte"/>
        <w:rPr>
          <w:lang w:val="fr-FR" w:eastAsia="fr-CA"/>
        </w:rPr>
      </w:pPr>
      <w:r>
        <w:rPr>
          <w:lang w:val="fr-FR" w:eastAsia="fr-CA"/>
        </w:rPr>
        <w:t>En paramétrant les rubriques il les a insérés dans la table des cumuls, générant alors à nouveau un script de modification de la table des cumuls dans la base de donnée. Je reviendrais sur les deux script SQL générés et les traitements particuliers que nous avons dû leur appliquer avant de les livrer dans la partie Livraison.</w:t>
      </w:r>
    </w:p>
    <w:p w14:paraId="5FD0C307" w14:textId="77777777" w:rsidR="00C92D3E" w:rsidRDefault="00C92D3E" w:rsidP="00E71F86">
      <w:pPr>
        <w:pStyle w:val="Corpsdetexte"/>
        <w:rPr>
          <w:lang w:val="fr-FR" w:eastAsia="fr-CA"/>
        </w:rPr>
      </w:pPr>
    </w:p>
    <w:p w14:paraId="1C9ABCA1" w14:textId="61179002" w:rsidR="00E71F86" w:rsidRDefault="00C92D3E" w:rsidP="00E71F86">
      <w:pPr>
        <w:pStyle w:val="Corpsdetexte"/>
        <w:rPr>
          <w:lang w:val="fr-FR" w:eastAsia="fr-CA"/>
        </w:rPr>
      </w:pPr>
      <w:r>
        <w:rPr>
          <w:lang w:val="fr-FR" w:eastAsia="fr-CA"/>
        </w:rPr>
        <w:t>En parallèle de ceci, j</w:t>
      </w:r>
      <w:r w:rsidR="00E71F86">
        <w:rPr>
          <w:lang w:val="fr-FR" w:eastAsia="fr-CA"/>
        </w:rPr>
        <w:t xml:space="preserve">’étais donc en charge du paramétrage 1er montant de l’accessoire ainsi que du paramétrage de sa neutralisation. </w:t>
      </w:r>
    </w:p>
    <w:p w14:paraId="5FFC8ADF" w14:textId="461F5E3D" w:rsidR="00C92D3E" w:rsidRDefault="00C92D3E" w:rsidP="00E71F86">
      <w:pPr>
        <w:pStyle w:val="Corpsdetexte"/>
        <w:rPr>
          <w:lang w:val="fr-FR" w:eastAsia="fr-CA"/>
        </w:rPr>
      </w:pPr>
      <w:r>
        <w:rPr>
          <w:lang w:val="fr-FR" w:eastAsia="fr-CA"/>
        </w:rPr>
        <w:t>L’occasion pour mo</w:t>
      </w:r>
      <w:r w:rsidR="004150EF">
        <w:rPr>
          <w:lang w:val="fr-FR" w:eastAsia="fr-CA"/>
        </w:rPr>
        <w:t>i de définir ces deux notions :</w:t>
      </w:r>
    </w:p>
    <w:p w14:paraId="4EE5B524" w14:textId="016EC191" w:rsidR="00C92D3E" w:rsidRDefault="00C92D3E" w:rsidP="004150EF">
      <w:pPr>
        <w:pStyle w:val="Corpsdetexte"/>
        <w:numPr>
          <w:ilvl w:val="0"/>
          <w:numId w:val="7"/>
        </w:numPr>
        <w:rPr>
          <w:lang w:val="fr-FR" w:eastAsia="fr-CA"/>
        </w:rPr>
      </w:pPr>
      <w:r>
        <w:rPr>
          <w:lang w:val="fr-FR" w:eastAsia="fr-CA"/>
        </w:rPr>
        <w:lastRenderedPageBreak/>
        <w:t>Un 1</w:t>
      </w:r>
      <w:r w:rsidRPr="00C92D3E">
        <w:rPr>
          <w:vertAlign w:val="superscript"/>
          <w:lang w:val="fr-FR" w:eastAsia="fr-CA"/>
        </w:rPr>
        <w:t>er</w:t>
      </w:r>
      <w:r>
        <w:rPr>
          <w:lang w:val="fr-FR" w:eastAsia="fr-CA"/>
        </w:rPr>
        <w:t xml:space="preserve"> montant est un montant le plus souvent saisie directement par le gestionnaire dans l’application de liquidation d’une pension, il arrive dans OC1 en tant que 1</w:t>
      </w:r>
      <w:r w:rsidRPr="00C92D3E">
        <w:rPr>
          <w:vertAlign w:val="superscript"/>
          <w:lang w:val="fr-FR" w:eastAsia="fr-CA"/>
        </w:rPr>
        <w:t>er</w:t>
      </w:r>
      <w:r>
        <w:rPr>
          <w:lang w:val="fr-FR" w:eastAsia="fr-CA"/>
        </w:rPr>
        <w:t xml:space="preserve"> montant et sera alors inclus dans le 1</w:t>
      </w:r>
      <w:r w:rsidRPr="00C92D3E">
        <w:rPr>
          <w:vertAlign w:val="superscript"/>
          <w:lang w:val="fr-FR" w:eastAsia="fr-CA"/>
        </w:rPr>
        <w:t>er</w:t>
      </w:r>
      <w:r>
        <w:rPr>
          <w:lang w:val="fr-FR" w:eastAsia="fr-CA"/>
        </w:rPr>
        <w:t xml:space="preserve"> calcul de la pension sans avoir besoin d’</w:t>
      </w:r>
      <w:r w:rsidR="004150EF">
        <w:rPr>
          <w:lang w:val="fr-FR" w:eastAsia="fr-CA"/>
        </w:rPr>
        <w:t>être calculé. Pour faire simple, c’est un montant de référence pour une rubrique saisie directement par les gestionnaires. Le paramétrage permet alors de définir si le 1</w:t>
      </w:r>
      <w:r w:rsidR="004150EF" w:rsidRPr="004150EF">
        <w:rPr>
          <w:vertAlign w:val="superscript"/>
          <w:lang w:val="fr-FR" w:eastAsia="fr-CA"/>
        </w:rPr>
        <w:t>er</w:t>
      </w:r>
      <w:r w:rsidR="004150EF">
        <w:rPr>
          <w:lang w:val="fr-FR" w:eastAsia="fr-CA"/>
        </w:rPr>
        <w:t xml:space="preserve"> montant d’une </w:t>
      </w:r>
      <w:r w:rsidR="00331B1C">
        <w:rPr>
          <w:lang w:val="fr-FR" w:eastAsia="fr-CA"/>
        </w:rPr>
        <w:t xml:space="preserve">rubrique </w:t>
      </w:r>
      <w:r w:rsidR="004150EF">
        <w:rPr>
          <w:lang w:val="fr-FR" w:eastAsia="fr-CA"/>
        </w:rPr>
        <w:t xml:space="preserve">sera pris en compte ou non </w:t>
      </w:r>
      <w:r w:rsidR="00331B1C">
        <w:rPr>
          <w:lang w:val="fr-FR" w:eastAsia="fr-CA"/>
        </w:rPr>
        <w:t>par le</w:t>
      </w:r>
      <w:r w:rsidR="004150EF">
        <w:rPr>
          <w:lang w:val="fr-FR" w:eastAsia="fr-CA"/>
        </w:rPr>
        <w:t xml:space="preserve"> </w:t>
      </w:r>
      <w:r w:rsidR="00331B1C">
        <w:rPr>
          <w:lang w:val="fr-FR" w:eastAsia="fr-CA"/>
        </w:rPr>
        <w:t>traitement post-paie de remontée des 1</w:t>
      </w:r>
      <w:r w:rsidR="00331B1C" w:rsidRPr="00331B1C">
        <w:rPr>
          <w:vertAlign w:val="superscript"/>
          <w:lang w:val="fr-FR" w:eastAsia="fr-CA"/>
        </w:rPr>
        <w:t>er</w:t>
      </w:r>
      <w:r w:rsidR="00331B1C">
        <w:rPr>
          <w:vertAlign w:val="superscript"/>
          <w:lang w:val="fr-FR" w:eastAsia="fr-CA"/>
        </w:rPr>
        <w:t>s</w:t>
      </w:r>
      <w:r w:rsidR="00331B1C">
        <w:rPr>
          <w:lang w:val="fr-FR" w:eastAsia="fr-CA"/>
        </w:rPr>
        <w:t xml:space="preserve"> montants (mise à jour, ouverture/fermeture</w:t>
      </w:r>
      <w:r w:rsidR="004150EF">
        <w:rPr>
          <w:lang w:val="fr-FR" w:eastAsia="fr-CA"/>
        </w:rPr>
        <w:t xml:space="preserve"> </w:t>
      </w:r>
      <w:r w:rsidR="00331B1C">
        <w:rPr>
          <w:lang w:val="fr-FR" w:eastAsia="fr-CA"/>
        </w:rPr>
        <w:t xml:space="preserve">des premiers montants pour la future paie) </w:t>
      </w:r>
      <w:r w:rsidR="004150EF">
        <w:rPr>
          <w:lang w:val="fr-FR" w:eastAsia="fr-CA"/>
        </w:rPr>
        <w:t>de la pension en fonction du type de prestation.</w:t>
      </w:r>
    </w:p>
    <w:p w14:paraId="506A71E8" w14:textId="5EC953E0" w:rsidR="004150EF" w:rsidRDefault="004150EF" w:rsidP="004150EF">
      <w:pPr>
        <w:pStyle w:val="Corpsdetexte"/>
        <w:numPr>
          <w:ilvl w:val="0"/>
          <w:numId w:val="7"/>
        </w:numPr>
        <w:rPr>
          <w:lang w:val="fr-FR" w:eastAsia="fr-CA"/>
        </w:rPr>
      </w:pPr>
      <w:r>
        <w:rPr>
          <w:lang w:val="fr-FR" w:eastAsia="fr-CA"/>
        </w:rPr>
        <w:t>Une neutralisation intervient lorsqu’il y a un doute sur les éléments d’un dossier, la pension est alors bloquée le temps de l’enquête. Cette neutralisation peut se faire à différents niveaux selon l’élément mis en doute. Il peut par exemple s’agir d’une neutralisation au niveau de l’accessoire, dans ce cas, le montant de l’accessoire sera bien calculé mais ne sera pas ajouté au total de la pension. Dans notre cas, comme stipulé dans le cahier des charges, la neutralisation se fera au niveaux du contrat, ainsi si un doute est émis sur le bienfondé de la présence de CTI pour ce contrat, c’est tous les éléments du contrat qui seront neutralisés. C’est au niveau de cette granularité qu’intervient le paramétrage dont j’ai eu la charge.</w:t>
      </w:r>
    </w:p>
    <w:p w14:paraId="6CA3A04D" w14:textId="77777777" w:rsidR="004150EF" w:rsidRDefault="004150EF" w:rsidP="004150EF">
      <w:pPr>
        <w:pStyle w:val="Corpsdetexte"/>
        <w:rPr>
          <w:lang w:val="fr-FR" w:eastAsia="fr-CA"/>
        </w:rPr>
      </w:pPr>
    </w:p>
    <w:p w14:paraId="665BDE28" w14:textId="439DB010" w:rsidR="00C92D3E" w:rsidRDefault="00C92D3E" w:rsidP="00E71F86">
      <w:pPr>
        <w:pStyle w:val="Corpsdetexte"/>
        <w:rPr>
          <w:lang w:val="fr-FR" w:eastAsia="fr-CA"/>
        </w:rPr>
      </w:pPr>
      <w:r>
        <w:rPr>
          <w:lang w:val="fr-FR" w:eastAsia="fr-CA"/>
        </w:rPr>
        <w:t>Ce</w:t>
      </w:r>
      <w:r w:rsidR="004150EF">
        <w:rPr>
          <w:lang w:val="fr-FR" w:eastAsia="fr-CA"/>
        </w:rPr>
        <w:t>s</w:t>
      </w:r>
      <w:r>
        <w:rPr>
          <w:lang w:val="fr-FR" w:eastAsia="fr-CA"/>
        </w:rPr>
        <w:t xml:space="preserve"> paramétrages</w:t>
      </w:r>
      <w:r w:rsidR="004150EF">
        <w:rPr>
          <w:lang w:val="fr-FR" w:eastAsia="fr-CA"/>
        </w:rPr>
        <w:t xml:space="preserve"> se font</w:t>
      </w:r>
      <w:r>
        <w:rPr>
          <w:lang w:val="fr-FR" w:eastAsia="fr-CA"/>
        </w:rPr>
        <w:t xml:space="preserve"> directement en table</w:t>
      </w:r>
      <w:r w:rsidR="004150EF">
        <w:rPr>
          <w:lang w:val="fr-FR" w:eastAsia="fr-CA"/>
        </w:rPr>
        <w:t> dont voici deux extraits :</w:t>
      </w:r>
    </w:p>
    <w:p w14:paraId="57335739" w14:textId="77777777" w:rsidR="00331B1C" w:rsidRDefault="004150EF" w:rsidP="00331B1C">
      <w:pPr>
        <w:pStyle w:val="Corpsdetexte"/>
        <w:keepNext/>
      </w:pPr>
      <w:r>
        <w:rPr>
          <w:noProof/>
          <w:lang w:val="fr-FR" w:eastAsia="fr-FR"/>
        </w:rPr>
        <w:drawing>
          <wp:inline distT="0" distB="0" distL="0" distR="0" wp14:anchorId="76AC37F6" wp14:editId="71E36CFB">
            <wp:extent cx="6480810" cy="1332230"/>
            <wp:effectExtent l="0" t="0" r="0" b="127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80810" cy="1332230"/>
                    </a:xfrm>
                    <a:prstGeom prst="rect">
                      <a:avLst/>
                    </a:prstGeom>
                  </pic:spPr>
                </pic:pic>
              </a:graphicData>
            </a:graphic>
          </wp:inline>
        </w:drawing>
      </w:r>
    </w:p>
    <w:p w14:paraId="13782AB6" w14:textId="31B7327F" w:rsidR="004150EF" w:rsidRDefault="00331B1C" w:rsidP="00331B1C">
      <w:pPr>
        <w:pStyle w:val="Lgende"/>
        <w:jc w:val="center"/>
        <w:rPr>
          <w:lang w:val="fr-FR" w:eastAsia="fr-CA"/>
        </w:rPr>
      </w:pPr>
      <w:r>
        <w:t xml:space="preserve">Figure </w:t>
      </w:r>
      <w:fldSimple w:instr=" SEQ Figure \* ARABIC ">
        <w:r w:rsidR="009C18C1">
          <w:rPr>
            <w:noProof/>
          </w:rPr>
          <w:t>37</w:t>
        </w:r>
      </w:fldSimple>
      <w:r>
        <w:t>: Capture de l</w:t>
      </w:r>
      <w:r w:rsidRPr="009814CC">
        <w:t>a table de</w:t>
      </w:r>
      <w:r>
        <w:t xml:space="preserve"> paramétrage des 1ers montants</w:t>
      </w:r>
    </w:p>
    <w:p w14:paraId="75FC4F69" w14:textId="77777777" w:rsidR="00331B1C" w:rsidRDefault="00331B1C" w:rsidP="00331B1C">
      <w:pPr>
        <w:pStyle w:val="Corpsdetexte"/>
        <w:keepNext/>
      </w:pPr>
      <w:r>
        <w:rPr>
          <w:noProof/>
          <w:lang w:val="fr-FR" w:eastAsia="fr-FR"/>
        </w:rPr>
        <w:drawing>
          <wp:inline distT="0" distB="0" distL="0" distR="0" wp14:anchorId="710EFFDF" wp14:editId="407ED0FC">
            <wp:extent cx="6480810" cy="1951990"/>
            <wp:effectExtent l="0" t="0" r="0" b="0"/>
            <wp:docPr id="513" name="Imag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80810" cy="1951990"/>
                    </a:xfrm>
                    <a:prstGeom prst="rect">
                      <a:avLst/>
                    </a:prstGeom>
                  </pic:spPr>
                </pic:pic>
              </a:graphicData>
            </a:graphic>
          </wp:inline>
        </w:drawing>
      </w:r>
    </w:p>
    <w:p w14:paraId="16B66786" w14:textId="1E7E45CA" w:rsidR="004150EF" w:rsidRDefault="00331B1C" w:rsidP="00331B1C">
      <w:pPr>
        <w:pStyle w:val="Lgende"/>
        <w:jc w:val="center"/>
      </w:pPr>
      <w:r>
        <w:t xml:space="preserve">Figure </w:t>
      </w:r>
      <w:fldSimple w:instr=" SEQ Figure \* ARABIC ">
        <w:r w:rsidR="009C18C1">
          <w:rPr>
            <w:noProof/>
          </w:rPr>
          <w:t>38</w:t>
        </w:r>
      </w:fldSimple>
      <w:r>
        <w:t xml:space="preserve"> : Capture de la table de paramétrage de la neutralisation</w:t>
      </w:r>
    </w:p>
    <w:p w14:paraId="630A4181" w14:textId="260FDDC8" w:rsidR="00331B1C" w:rsidRDefault="00331B1C" w:rsidP="00331B1C"/>
    <w:p w14:paraId="49BBFEA6" w14:textId="2DD92F41" w:rsidR="00331B1C" w:rsidRDefault="00331B1C" w:rsidP="00331B1C">
      <w:pPr>
        <w:pStyle w:val="Corpsdetexte"/>
      </w:pPr>
      <w:r>
        <w:lastRenderedPageBreak/>
        <w:t xml:space="preserve">Pour alimenter ses tables dont le paramétrage m’était complétement étranger, j’ai dû repartir sur de l’analyse tel que celle faite lors des résolutions de ticket. </w:t>
      </w:r>
    </w:p>
    <w:p w14:paraId="7FF6A8BA" w14:textId="1AC4B153" w:rsidR="00331B1C" w:rsidRDefault="0063192D" w:rsidP="00331B1C">
      <w:pPr>
        <w:pStyle w:val="Corpsdetexte"/>
      </w:pPr>
      <w:r>
        <w:t>Une fois le paramétrage et l’utilisation qui en est faite dans le progiciel compris, j’ai</w:t>
      </w:r>
      <w:r w:rsidR="00331B1C">
        <w:t xml:space="preserve"> aussi </w:t>
      </w:r>
      <w:r>
        <w:t xml:space="preserve">inséré </w:t>
      </w:r>
      <w:r w:rsidR="00331B1C">
        <w:t xml:space="preserve">les lignes de paramétrage fonctionnel des 1ers montants afin que </w:t>
      </w:r>
      <w:r>
        <w:t>le progiciel</w:t>
      </w:r>
      <w:r w:rsidR="00331B1C">
        <w:t xml:space="preserve"> </w:t>
      </w:r>
      <w:r>
        <w:t>puisse reconnaître</w:t>
      </w:r>
      <w:r w:rsidR="00331B1C">
        <w:t xml:space="preserve"> </w:t>
      </w:r>
      <w:r>
        <w:t xml:space="preserve">les rubriques indiquées crées </w:t>
      </w:r>
      <w:r w:rsidR="00331B1C">
        <w:t xml:space="preserve">comme </w:t>
      </w:r>
      <w:r>
        <w:t>des 1ers montants :</w:t>
      </w:r>
    </w:p>
    <w:p w14:paraId="75CFF293" w14:textId="77777777" w:rsidR="0063192D" w:rsidRDefault="0063192D" w:rsidP="0063192D">
      <w:pPr>
        <w:pStyle w:val="Corpsdetexte"/>
        <w:keepNext/>
      </w:pPr>
      <w:r>
        <w:rPr>
          <w:noProof/>
          <w:lang w:val="fr-FR" w:eastAsia="fr-FR"/>
        </w:rPr>
        <w:drawing>
          <wp:inline distT="0" distB="0" distL="0" distR="0" wp14:anchorId="0D6F8DBF" wp14:editId="76D901C1">
            <wp:extent cx="6480810" cy="2232025"/>
            <wp:effectExtent l="0" t="0" r="0" b="0"/>
            <wp:docPr id="526" name="Imag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80810" cy="2232025"/>
                    </a:xfrm>
                    <a:prstGeom prst="rect">
                      <a:avLst/>
                    </a:prstGeom>
                  </pic:spPr>
                </pic:pic>
              </a:graphicData>
            </a:graphic>
          </wp:inline>
        </w:drawing>
      </w:r>
    </w:p>
    <w:p w14:paraId="1B429E82" w14:textId="29DF3393" w:rsidR="0063192D" w:rsidRDefault="0063192D" w:rsidP="0063192D">
      <w:pPr>
        <w:pStyle w:val="Lgende"/>
        <w:jc w:val="center"/>
      </w:pPr>
      <w:r>
        <w:t xml:space="preserve">Figure </w:t>
      </w:r>
      <w:fldSimple w:instr=" SEQ Figure \* ARABIC ">
        <w:r w:rsidR="009C18C1">
          <w:rPr>
            <w:noProof/>
          </w:rPr>
          <w:t>39</w:t>
        </w:r>
      </w:fldSimple>
      <w:r>
        <w:t xml:space="preserve"> : Script SQL du paramétrage des 1ers montants et de la neutralisation</w:t>
      </w:r>
    </w:p>
    <w:p w14:paraId="64A7DBC1" w14:textId="77777777" w:rsidR="0063192D" w:rsidRPr="0063192D" w:rsidRDefault="0063192D" w:rsidP="0063192D"/>
    <w:p w14:paraId="63036747" w14:textId="1DBA8541" w:rsidR="00793DB3" w:rsidRPr="00793DB3" w:rsidRDefault="0063192D" w:rsidP="00793DB3">
      <w:pPr>
        <w:pStyle w:val="Corpsdetexte"/>
        <w:rPr>
          <w:lang w:val="fr-FR" w:eastAsia="fr-CA"/>
        </w:rPr>
      </w:pPr>
      <w:r>
        <w:rPr>
          <w:lang w:val="fr-FR" w:eastAsia="fr-CA"/>
        </w:rPr>
        <w:t xml:space="preserve">Lors de mes tests je me suis rendu également compte qu’il manquait le paramétrage des tables de révisions permettant de prendre en compte une modification de dossier et d’appliquer les changements au calcul de la pension rétroactivement, voici les quelques lignes nécessaires : </w:t>
      </w:r>
    </w:p>
    <w:p w14:paraId="13BFA571" w14:textId="77777777" w:rsidR="0063192D" w:rsidRDefault="0063192D" w:rsidP="0063192D">
      <w:pPr>
        <w:pStyle w:val="Corpsdetexte"/>
        <w:keepNext/>
      </w:pPr>
      <w:r>
        <w:rPr>
          <w:noProof/>
          <w:lang w:val="fr-FR" w:eastAsia="fr-FR"/>
        </w:rPr>
        <w:drawing>
          <wp:inline distT="0" distB="0" distL="0" distR="0" wp14:anchorId="76311514" wp14:editId="41F43227">
            <wp:extent cx="6480810" cy="660400"/>
            <wp:effectExtent l="0" t="0" r="0" b="6350"/>
            <wp:docPr id="540" name="Imag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80810" cy="660400"/>
                    </a:xfrm>
                    <a:prstGeom prst="rect">
                      <a:avLst/>
                    </a:prstGeom>
                  </pic:spPr>
                </pic:pic>
              </a:graphicData>
            </a:graphic>
          </wp:inline>
        </w:drawing>
      </w:r>
    </w:p>
    <w:p w14:paraId="41CEF77F" w14:textId="06F925A0" w:rsidR="00793DB3" w:rsidRDefault="0063192D" w:rsidP="0063192D">
      <w:pPr>
        <w:pStyle w:val="Lgende"/>
        <w:jc w:val="center"/>
      </w:pPr>
      <w:r>
        <w:t xml:space="preserve">Figure </w:t>
      </w:r>
      <w:fldSimple w:instr=" SEQ Figure \* ARABIC ">
        <w:r w:rsidR="009C18C1">
          <w:rPr>
            <w:noProof/>
          </w:rPr>
          <w:t>40</w:t>
        </w:r>
      </w:fldSimple>
      <w:r>
        <w:t xml:space="preserve"> : Script SQL du paramétrage de la rétroactivité</w:t>
      </w:r>
    </w:p>
    <w:p w14:paraId="6EE7250B" w14:textId="7D72ACBC" w:rsidR="0063192D" w:rsidRDefault="0063192D" w:rsidP="0063192D"/>
    <w:p w14:paraId="3359A8E0" w14:textId="1A494FC2" w:rsidR="0063192D" w:rsidRDefault="0063192D" w:rsidP="0063192D">
      <w:pPr>
        <w:pStyle w:val="Corpsdetexte"/>
      </w:pPr>
      <w:r>
        <w:t>A toute ces lignes s’ajoutent également celle réalisées par Maxime pour le paramétrage du bulletin de paie papier (</w:t>
      </w:r>
      <w:r w:rsidR="004F4898">
        <w:t>32 inserts dans trois tables différentes pour chaque rubriques finale)</w:t>
      </w:r>
    </w:p>
    <w:p w14:paraId="09859714" w14:textId="534B886A" w:rsidR="004F4898" w:rsidRDefault="004F4898" w:rsidP="0063192D">
      <w:pPr>
        <w:pStyle w:val="Corpsdetexte"/>
      </w:pPr>
    </w:p>
    <w:p w14:paraId="13BD22C7" w14:textId="42733460" w:rsidR="004F4898" w:rsidRDefault="004F4898" w:rsidP="0063192D">
      <w:pPr>
        <w:pStyle w:val="Corpsdetexte"/>
      </w:pPr>
      <w:r>
        <w:t>Une fois ces paramétrages mis en place et Etienne ayant terminé une partie des développements j’ai pu m’atteler aux tests qui m’étaient imputés</w:t>
      </w:r>
    </w:p>
    <w:p w14:paraId="58AD1194" w14:textId="77777777" w:rsidR="004F4898" w:rsidRPr="0063192D" w:rsidRDefault="004F4898" w:rsidP="0063192D">
      <w:pPr>
        <w:pStyle w:val="Corpsdetexte"/>
      </w:pPr>
    </w:p>
    <w:p w14:paraId="553CBAD7" w14:textId="3F0D4E86" w:rsidR="00EC47D0" w:rsidRDefault="00EC47D0" w:rsidP="005B23B1">
      <w:pPr>
        <w:pStyle w:val="Titre3"/>
      </w:pPr>
      <w:bookmarkStart w:id="107" w:name="_Ref56177008"/>
      <w:bookmarkStart w:id="108" w:name="_Toc56177362"/>
      <w:r>
        <w:t>Qualité</w:t>
      </w:r>
      <w:bookmarkEnd w:id="107"/>
      <w:bookmarkEnd w:id="108"/>
    </w:p>
    <w:p w14:paraId="7C8A3F0C" w14:textId="19D34842" w:rsidR="00CC7B6E" w:rsidRDefault="00CC7B6E" w:rsidP="00CC7B6E">
      <w:pPr>
        <w:pStyle w:val="Corpsdetexte"/>
        <w:rPr>
          <w:lang w:val="fr-FR" w:eastAsia="fr-CA"/>
        </w:rPr>
      </w:pPr>
    </w:p>
    <w:p w14:paraId="1ED1CD5C" w14:textId="77777777" w:rsidR="004F4898" w:rsidRDefault="00CC7B6E" w:rsidP="00CC7B6E">
      <w:pPr>
        <w:pStyle w:val="Corpsdetexte"/>
        <w:rPr>
          <w:lang w:val="fr-FR" w:eastAsia="fr-CA"/>
        </w:rPr>
      </w:pPr>
      <w:r>
        <w:rPr>
          <w:lang w:val="fr-FR" w:eastAsia="fr-CA"/>
        </w:rPr>
        <w:t>J’étais donc en charge de tester l’IHM de saisie d’un montant CTI dans l</w:t>
      </w:r>
      <w:r w:rsidR="004F4898">
        <w:rPr>
          <w:lang w:val="fr-FR" w:eastAsia="fr-CA"/>
        </w:rPr>
        <w:t xml:space="preserve">’écran de gestion des contrats afin de vérifié plusieurs choses : </w:t>
      </w:r>
    </w:p>
    <w:p w14:paraId="49C0F127" w14:textId="7F44F3BE" w:rsidR="004F4898" w:rsidRDefault="004F4898" w:rsidP="004F4898">
      <w:pPr>
        <w:pStyle w:val="Corpsdetexte"/>
        <w:numPr>
          <w:ilvl w:val="0"/>
          <w:numId w:val="7"/>
        </w:numPr>
        <w:rPr>
          <w:lang w:val="fr-FR" w:eastAsia="fr-CA"/>
        </w:rPr>
      </w:pPr>
      <w:r>
        <w:rPr>
          <w:lang w:val="fr-FR" w:eastAsia="fr-CA"/>
        </w:rPr>
        <w:t>Le trigger des 4 différentes méthodes de déclanchement de mise à jour des éléments du dossier dans la base.</w:t>
      </w:r>
    </w:p>
    <w:p w14:paraId="07DECEB5" w14:textId="4490B57D" w:rsidR="004F4898" w:rsidRDefault="004F4898" w:rsidP="004F4898">
      <w:pPr>
        <w:pStyle w:val="Corpsdetexte"/>
        <w:numPr>
          <w:ilvl w:val="0"/>
          <w:numId w:val="7"/>
        </w:numPr>
        <w:rPr>
          <w:lang w:val="fr-FR" w:eastAsia="fr-CA"/>
        </w:rPr>
      </w:pPr>
      <w:r>
        <w:rPr>
          <w:lang w:val="fr-FR" w:eastAsia="fr-CA"/>
        </w:rPr>
        <w:lastRenderedPageBreak/>
        <w:t xml:space="preserve">Le </w:t>
      </w:r>
      <w:r w:rsidR="00CC7B6E">
        <w:rPr>
          <w:lang w:val="fr-FR" w:eastAsia="fr-CA"/>
        </w:rPr>
        <w:t>déclanchement d’une rétroactivité</w:t>
      </w:r>
      <w:r>
        <w:rPr>
          <w:lang w:val="fr-FR" w:eastAsia="fr-CA"/>
        </w:rPr>
        <w:t xml:space="preserve"> en cas de saisie rétroactive</w:t>
      </w:r>
    </w:p>
    <w:p w14:paraId="7E8F6588" w14:textId="6EEE92A7" w:rsidR="004F4898" w:rsidRDefault="004F4898" w:rsidP="004F4898">
      <w:pPr>
        <w:pStyle w:val="Corpsdetexte"/>
        <w:numPr>
          <w:ilvl w:val="0"/>
          <w:numId w:val="7"/>
        </w:numPr>
        <w:rPr>
          <w:lang w:val="fr-FR" w:eastAsia="fr-CA"/>
        </w:rPr>
      </w:pPr>
      <w:r>
        <w:rPr>
          <w:lang w:val="fr-FR" w:eastAsia="fr-CA"/>
        </w:rPr>
        <w:t>Comme pour toute IHM, la vérification de la validité des données saisies (bien que la vérification de la validité des valeur d’indice du CTI n’en fasse pas partie, tel que spécifié dans le cahier des charges) et l’absence d’action en base en cas de saisie invalide</w:t>
      </w:r>
    </w:p>
    <w:p w14:paraId="517CF12D" w14:textId="39DCD304" w:rsidR="004F4898" w:rsidRDefault="004F4898" w:rsidP="004F4898">
      <w:pPr>
        <w:pStyle w:val="Corpsdetexte"/>
        <w:rPr>
          <w:lang w:val="fr-FR" w:eastAsia="fr-CA"/>
        </w:rPr>
      </w:pPr>
      <w:r>
        <w:rPr>
          <w:lang w:val="fr-FR" w:eastAsia="fr-CA"/>
        </w:rPr>
        <w:t>J’ai donc réalisé mes plan</w:t>
      </w:r>
      <w:r w:rsidR="006C62DC">
        <w:rPr>
          <w:lang w:val="fr-FR" w:eastAsia="fr-CA"/>
        </w:rPr>
        <w:t>s</w:t>
      </w:r>
      <w:r>
        <w:rPr>
          <w:lang w:val="fr-FR" w:eastAsia="fr-CA"/>
        </w:rPr>
        <w:t xml:space="preserve"> de test et préparer mes cas de test pour ensuite réaliser les test unitaires/intégration de l’IHM en respectant la charte de qualité attendue définie </w:t>
      </w:r>
      <w:r w:rsidR="006C62DC">
        <w:rPr>
          <w:lang w:val="fr-FR" w:eastAsia="fr-CA"/>
        </w:rPr>
        <w:t>avec le client.</w:t>
      </w:r>
    </w:p>
    <w:p w14:paraId="07DC5C78" w14:textId="368B281D" w:rsidR="006C62DC" w:rsidRDefault="006C62DC" w:rsidP="004F4898">
      <w:pPr>
        <w:pStyle w:val="Corpsdetexte"/>
        <w:rPr>
          <w:lang w:val="fr-FR" w:eastAsia="fr-CA"/>
        </w:rPr>
      </w:pPr>
      <w:r>
        <w:rPr>
          <w:lang w:val="fr-FR" w:eastAsia="fr-CA"/>
        </w:rPr>
        <w:t>Voici un extrait de la fiche de tests unitaires qui en est ressortie :</w:t>
      </w:r>
    </w:p>
    <w:p w14:paraId="668D724A" w14:textId="7ACBF915" w:rsidR="006C62DC" w:rsidRDefault="006C62DC" w:rsidP="004F4898">
      <w:pPr>
        <w:pStyle w:val="Corpsdetexte"/>
        <w:rPr>
          <w:lang w:val="fr-FR" w:eastAsia="fr-CA"/>
        </w:rPr>
      </w:pPr>
      <w:r>
        <w:rPr>
          <w:noProof/>
          <w:lang w:val="fr-FR" w:eastAsia="fr-FR"/>
        </w:rPr>
        <w:drawing>
          <wp:inline distT="0" distB="0" distL="0" distR="0" wp14:anchorId="5F4D6A56" wp14:editId="2922A172">
            <wp:extent cx="6480810" cy="3395980"/>
            <wp:effectExtent l="0" t="0" r="0" b="0"/>
            <wp:docPr id="541" name="Imag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80810" cy="3395980"/>
                    </a:xfrm>
                    <a:prstGeom prst="rect">
                      <a:avLst/>
                    </a:prstGeom>
                  </pic:spPr>
                </pic:pic>
              </a:graphicData>
            </a:graphic>
          </wp:inline>
        </w:drawing>
      </w:r>
    </w:p>
    <w:p w14:paraId="7E1FA312" w14:textId="3574CBF6" w:rsidR="006C62DC" w:rsidRDefault="006C62DC" w:rsidP="004F4898">
      <w:pPr>
        <w:pStyle w:val="Corpsdetexte"/>
        <w:rPr>
          <w:lang w:val="fr-FR" w:eastAsia="fr-CA"/>
        </w:rPr>
      </w:pPr>
      <w:r>
        <w:rPr>
          <w:noProof/>
          <w:lang w:val="fr-FR" w:eastAsia="fr-FR"/>
        </w:rPr>
        <w:drawing>
          <wp:inline distT="0" distB="0" distL="0" distR="0" wp14:anchorId="4759AFE0" wp14:editId="6843CDBB">
            <wp:extent cx="6480810" cy="3081020"/>
            <wp:effectExtent l="0" t="0" r="0" b="5080"/>
            <wp:docPr id="542" name="Imag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80810" cy="3081020"/>
                    </a:xfrm>
                    <a:prstGeom prst="rect">
                      <a:avLst/>
                    </a:prstGeom>
                  </pic:spPr>
                </pic:pic>
              </a:graphicData>
            </a:graphic>
          </wp:inline>
        </w:drawing>
      </w:r>
    </w:p>
    <w:p w14:paraId="4091382F" w14:textId="77777777" w:rsidR="006C62DC" w:rsidRDefault="006C62DC" w:rsidP="006C62DC">
      <w:pPr>
        <w:pStyle w:val="Corpsdetexte"/>
        <w:keepNext/>
      </w:pPr>
      <w:r>
        <w:rPr>
          <w:noProof/>
          <w:lang w:val="fr-FR" w:eastAsia="fr-FR"/>
        </w:rPr>
        <w:lastRenderedPageBreak/>
        <w:drawing>
          <wp:inline distT="0" distB="0" distL="0" distR="0" wp14:anchorId="7D68BDF9" wp14:editId="5CD02138">
            <wp:extent cx="6480810" cy="3206750"/>
            <wp:effectExtent l="0" t="0" r="0" b="0"/>
            <wp:docPr id="548" name="Imag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80810" cy="3206750"/>
                    </a:xfrm>
                    <a:prstGeom prst="rect">
                      <a:avLst/>
                    </a:prstGeom>
                  </pic:spPr>
                </pic:pic>
              </a:graphicData>
            </a:graphic>
          </wp:inline>
        </w:drawing>
      </w:r>
    </w:p>
    <w:p w14:paraId="5CC1717C" w14:textId="60110C63" w:rsidR="006C62DC" w:rsidRDefault="006C62DC" w:rsidP="006C62DC">
      <w:pPr>
        <w:pStyle w:val="Lgende"/>
        <w:jc w:val="center"/>
      </w:pPr>
      <w:r>
        <w:t xml:space="preserve">Figure </w:t>
      </w:r>
      <w:fldSimple w:instr=" SEQ Figure \* ARABIC ">
        <w:r w:rsidR="009C18C1">
          <w:rPr>
            <w:noProof/>
          </w:rPr>
          <w:t>41</w:t>
        </w:r>
      </w:fldSimple>
      <w:r>
        <w:t xml:space="preserve"> : Extrait fiche TU </w:t>
      </w:r>
      <w:r w:rsidRPr="00937076">
        <w:t xml:space="preserve">CTI </w:t>
      </w:r>
      <w:r>
        <w:t>écran de gestion contrat</w:t>
      </w:r>
    </w:p>
    <w:p w14:paraId="6FFF1B5A" w14:textId="613709E2" w:rsidR="006C62DC" w:rsidRDefault="006C62DC" w:rsidP="006C62DC"/>
    <w:p w14:paraId="6F0B4BD9" w14:textId="77777777" w:rsidR="003011B5" w:rsidRDefault="008C3F9F" w:rsidP="008C3F9F">
      <w:pPr>
        <w:pStyle w:val="Corpsdetexte"/>
      </w:pPr>
      <w:r>
        <w:t xml:space="preserve">C’est en réalisant les tests de saisie d’un CTI au sein d’un contrat que je me suis aperçu d’une erreur de conception dans le format d’une donnée présente dans la table logique du CTI : l’extended type (le type de données logique) du champ CDC_NBR_CTI correspondant à la valeur d’indice CTI. </w:t>
      </w:r>
    </w:p>
    <w:p w14:paraId="66696FB1" w14:textId="5A32EF18" w:rsidR="003011B5" w:rsidRDefault="008C3F9F" w:rsidP="008C3F9F">
      <w:pPr>
        <w:pStyle w:val="Corpsdetexte"/>
      </w:pPr>
      <w:r>
        <w:t xml:space="preserve">Celui-ci était de type NUMBER_1_2_3 n’acceptant que les valeurs numériques 1,2 et 3. Incompatible donc avec l’utilisation que nous en aurions. </w:t>
      </w:r>
    </w:p>
    <w:p w14:paraId="178305A3" w14:textId="28B29777" w:rsidR="008C3F9F" w:rsidRDefault="008C3F9F" w:rsidP="008C3F9F">
      <w:pPr>
        <w:pStyle w:val="Corpsdetexte"/>
      </w:pPr>
      <w:r>
        <w:t>J’ai donc dû reprendre le modèle logique de donn</w:t>
      </w:r>
      <w:r w:rsidR="003011B5">
        <w:t xml:space="preserve">ées CDC_ACCESSOIRE contenant entre autres, la table </w:t>
      </w:r>
      <w:r>
        <w:t xml:space="preserve">CDC_CTI pour modifié le champ CDC_NBR_CTI. </w:t>
      </w:r>
    </w:p>
    <w:p w14:paraId="0EDD857C" w14:textId="77777777" w:rsidR="003011B5" w:rsidRDefault="003011B5" w:rsidP="003011B5">
      <w:pPr>
        <w:pStyle w:val="Corpsdetexte"/>
        <w:keepNext/>
        <w:jc w:val="center"/>
      </w:pPr>
      <w:r>
        <w:rPr>
          <w:noProof/>
          <w:lang w:val="fr-FR" w:eastAsia="fr-FR"/>
        </w:rPr>
        <w:lastRenderedPageBreak/>
        <w:drawing>
          <wp:inline distT="0" distB="0" distL="0" distR="0" wp14:anchorId="66AA05C6" wp14:editId="20AC23BB">
            <wp:extent cx="6480810" cy="3199765"/>
            <wp:effectExtent l="0" t="0" r="0" b="635"/>
            <wp:docPr id="566" name="Imag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80810" cy="3199765"/>
                    </a:xfrm>
                    <a:prstGeom prst="rect">
                      <a:avLst/>
                    </a:prstGeom>
                  </pic:spPr>
                </pic:pic>
              </a:graphicData>
            </a:graphic>
          </wp:inline>
        </w:drawing>
      </w:r>
    </w:p>
    <w:p w14:paraId="667FC2BE" w14:textId="7E61B87B" w:rsidR="003011B5" w:rsidRDefault="003011B5" w:rsidP="003011B5">
      <w:pPr>
        <w:pStyle w:val="Lgende"/>
        <w:jc w:val="center"/>
      </w:pPr>
      <w:r>
        <w:t xml:space="preserve">Figure </w:t>
      </w:r>
      <w:fldSimple w:instr=" SEQ Figure \* ARABIC ">
        <w:r w:rsidR="009C18C1">
          <w:rPr>
            <w:noProof/>
          </w:rPr>
          <w:t>42</w:t>
        </w:r>
      </w:fldSimple>
      <w:r>
        <w:t xml:space="preserve"> : Capture du Data Model Designer de PeopleNet : Module Accessoires contenant CDC_CTI</w:t>
      </w:r>
    </w:p>
    <w:p w14:paraId="1E4DC9CB" w14:textId="32A93437" w:rsidR="003011B5" w:rsidRDefault="003011B5" w:rsidP="003011B5"/>
    <w:p w14:paraId="2044FFB8" w14:textId="2E49609A" w:rsidR="003011B5" w:rsidRPr="003011B5" w:rsidRDefault="003011B5" w:rsidP="003011B5">
      <w:pPr>
        <w:pStyle w:val="Corpsdetexte"/>
      </w:pPr>
      <w:r>
        <w:t>Et voici le champ logique de CDC_CTI corrigé</w:t>
      </w:r>
    </w:p>
    <w:p w14:paraId="0BB6837A" w14:textId="77777777" w:rsidR="003011B5" w:rsidRDefault="003011B5" w:rsidP="003011B5">
      <w:pPr>
        <w:pStyle w:val="Corpsdetexte"/>
        <w:keepNext/>
        <w:jc w:val="center"/>
      </w:pPr>
      <w:r>
        <w:rPr>
          <w:noProof/>
          <w:lang w:val="fr-FR" w:eastAsia="fr-FR"/>
        </w:rPr>
        <w:drawing>
          <wp:inline distT="0" distB="0" distL="0" distR="0" wp14:anchorId="1C812C0B" wp14:editId="22835A1F">
            <wp:extent cx="4791075" cy="4219575"/>
            <wp:effectExtent l="0" t="0" r="0" b="0"/>
            <wp:docPr id="568" name="Imag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91075" cy="4219575"/>
                    </a:xfrm>
                    <a:prstGeom prst="rect">
                      <a:avLst/>
                    </a:prstGeom>
                  </pic:spPr>
                </pic:pic>
              </a:graphicData>
            </a:graphic>
          </wp:inline>
        </w:drawing>
      </w:r>
    </w:p>
    <w:p w14:paraId="460AD17C" w14:textId="5015593E" w:rsidR="008C3F9F" w:rsidRDefault="003011B5" w:rsidP="003011B5">
      <w:pPr>
        <w:pStyle w:val="Lgende"/>
        <w:jc w:val="center"/>
        <w:rPr>
          <w:noProof/>
        </w:rPr>
      </w:pPr>
      <w:r>
        <w:t xml:space="preserve">Figure </w:t>
      </w:r>
      <w:fldSimple w:instr=" SEQ Figure \* ARABIC ">
        <w:r w:rsidR="009C18C1">
          <w:rPr>
            <w:noProof/>
          </w:rPr>
          <w:t>43</w:t>
        </w:r>
      </w:fldSimple>
      <w:r>
        <w:t xml:space="preserve"> : Colonne de NBR_CTI du modèle logique de CDC_CTI</w:t>
      </w:r>
      <w:r>
        <w:rPr>
          <w:noProof/>
        </w:rPr>
        <w:t xml:space="preserve"> corrigée</w:t>
      </w:r>
    </w:p>
    <w:p w14:paraId="7851D4B7" w14:textId="77777777" w:rsidR="003011B5" w:rsidRPr="003011B5" w:rsidRDefault="003011B5" w:rsidP="003011B5"/>
    <w:p w14:paraId="02E212D4" w14:textId="0E602512" w:rsidR="006C62DC" w:rsidRDefault="006C62DC" w:rsidP="006C62DC">
      <w:pPr>
        <w:pStyle w:val="Corpsdetexte"/>
      </w:pPr>
      <w:r>
        <w:t xml:space="preserve">Pour la neutralisation des montants en réversion de la CTI, la récupération de cas compatible s’est avérée un peu plus délicate, en effet il fallait un contrat possédant le bon type de prestation et des 1ers montants déjà saisie (la pension d’un contrat en réversion n’est calculée que par des 1ers montants). </w:t>
      </w:r>
    </w:p>
    <w:p w14:paraId="38D96CC2" w14:textId="77777777" w:rsidR="00884E92" w:rsidRDefault="006C62DC" w:rsidP="006C62DC">
      <w:pPr>
        <w:pStyle w:val="Corpsdetexte"/>
      </w:pPr>
      <w:r>
        <w:t>Je me suis donc cantonné à 3 cas pour mes tests, un pour chaque type de pension. Et pour chacun de ces cas, 2 cas de tests en un :  une neutralisation rétroactive et paie avec rétroactivité.</w:t>
      </w:r>
      <w:r w:rsidR="00884E92">
        <w:t xml:space="preserve"> Car si le calcul rétroactif fonctionne correctement, c’est que le calcul en paie normal fonctionne aussi. </w:t>
      </w:r>
    </w:p>
    <w:p w14:paraId="4668777E" w14:textId="3A1B40F8" w:rsidR="006C62DC" w:rsidRDefault="00884E92" w:rsidP="006C62DC">
      <w:pPr>
        <w:pStyle w:val="Corpsdetexte"/>
      </w:pPr>
      <w:r>
        <w:t>Par acquis de conscience j’ai tout de même réalisé un 4</w:t>
      </w:r>
      <w:r w:rsidRPr="00884E92">
        <w:rPr>
          <w:vertAlign w:val="superscript"/>
        </w:rPr>
        <w:t>ème</w:t>
      </w:r>
      <w:r>
        <w:t xml:space="preserve"> cas de test pour une paie normale avec neutralisation normale.</w:t>
      </w:r>
    </w:p>
    <w:p w14:paraId="42984E0D" w14:textId="77777777" w:rsidR="003011B5" w:rsidRDefault="003011B5" w:rsidP="006C62DC">
      <w:pPr>
        <w:pStyle w:val="Corpsdetexte"/>
      </w:pPr>
    </w:p>
    <w:p w14:paraId="58889DF1" w14:textId="04C1365D" w:rsidR="006C62DC" w:rsidRPr="006C62DC" w:rsidRDefault="00884E92" w:rsidP="006C62DC">
      <w:pPr>
        <w:pStyle w:val="Corpsdetexte"/>
      </w:pPr>
      <w:r>
        <w:t xml:space="preserve"> Voici un extrait de la</w:t>
      </w:r>
      <w:r w:rsidR="006C62DC">
        <w:t xml:space="preserve"> fiche </w:t>
      </w:r>
      <w:r>
        <w:t xml:space="preserve">de </w:t>
      </w:r>
      <w:r w:rsidR="006C62DC">
        <w:t>TU résultante de ces tests :</w:t>
      </w:r>
    </w:p>
    <w:p w14:paraId="5987D4E1" w14:textId="708EC5FA" w:rsidR="00CC7B6E" w:rsidRDefault="00884E92" w:rsidP="00CC7B6E">
      <w:pPr>
        <w:pStyle w:val="Corpsdetexte"/>
        <w:rPr>
          <w:lang w:val="fr-FR" w:eastAsia="fr-CA"/>
        </w:rPr>
      </w:pPr>
      <w:r>
        <w:rPr>
          <w:noProof/>
          <w:lang w:val="fr-FR" w:eastAsia="fr-FR"/>
        </w:rPr>
        <w:drawing>
          <wp:inline distT="0" distB="0" distL="0" distR="0" wp14:anchorId="2AB8839E" wp14:editId="2C9FB9DD">
            <wp:extent cx="6480810" cy="3275965"/>
            <wp:effectExtent l="0" t="0" r="0" b="635"/>
            <wp:docPr id="549" name="Imag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80810" cy="3275965"/>
                    </a:xfrm>
                    <a:prstGeom prst="rect">
                      <a:avLst/>
                    </a:prstGeom>
                  </pic:spPr>
                </pic:pic>
              </a:graphicData>
            </a:graphic>
          </wp:inline>
        </w:drawing>
      </w:r>
    </w:p>
    <w:p w14:paraId="304E0A1F" w14:textId="50DB4FFC" w:rsidR="00884E92" w:rsidRDefault="00884E92" w:rsidP="00CC7B6E">
      <w:pPr>
        <w:pStyle w:val="Corpsdetexte"/>
        <w:rPr>
          <w:lang w:val="fr-FR" w:eastAsia="fr-CA"/>
        </w:rPr>
      </w:pPr>
      <w:r>
        <w:rPr>
          <w:noProof/>
          <w:lang w:val="fr-FR" w:eastAsia="fr-FR"/>
        </w:rPr>
        <w:lastRenderedPageBreak/>
        <w:drawing>
          <wp:inline distT="0" distB="0" distL="0" distR="0" wp14:anchorId="64267E9D" wp14:editId="6587B1EB">
            <wp:extent cx="6480810" cy="3034030"/>
            <wp:effectExtent l="0" t="0" r="0" b="0"/>
            <wp:docPr id="560" name="Imag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80810" cy="3034030"/>
                    </a:xfrm>
                    <a:prstGeom prst="rect">
                      <a:avLst/>
                    </a:prstGeom>
                  </pic:spPr>
                </pic:pic>
              </a:graphicData>
            </a:graphic>
          </wp:inline>
        </w:drawing>
      </w:r>
    </w:p>
    <w:p w14:paraId="2B9FADDD" w14:textId="77777777" w:rsidR="00884E92" w:rsidRDefault="00884E92" w:rsidP="00884E92">
      <w:pPr>
        <w:pStyle w:val="Corpsdetexte"/>
        <w:keepNext/>
      </w:pPr>
      <w:r>
        <w:rPr>
          <w:noProof/>
          <w:lang w:val="fr-FR" w:eastAsia="fr-FR"/>
        </w:rPr>
        <w:drawing>
          <wp:inline distT="0" distB="0" distL="0" distR="0" wp14:anchorId="0D4ED21B" wp14:editId="02BCC3E4">
            <wp:extent cx="6480810" cy="3181985"/>
            <wp:effectExtent l="0" t="0" r="0" b="0"/>
            <wp:docPr id="561" name="Imag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80810" cy="3181985"/>
                    </a:xfrm>
                    <a:prstGeom prst="rect">
                      <a:avLst/>
                    </a:prstGeom>
                  </pic:spPr>
                </pic:pic>
              </a:graphicData>
            </a:graphic>
          </wp:inline>
        </w:drawing>
      </w:r>
    </w:p>
    <w:p w14:paraId="08985AE1" w14:textId="62983E6A" w:rsidR="00884E92" w:rsidRDefault="00884E92" w:rsidP="00884E92">
      <w:pPr>
        <w:pStyle w:val="Lgende"/>
        <w:jc w:val="center"/>
      </w:pPr>
      <w:r>
        <w:t xml:space="preserve">Figure </w:t>
      </w:r>
      <w:fldSimple w:instr=" SEQ Figure \* ARABIC ">
        <w:r w:rsidR="009C18C1">
          <w:rPr>
            <w:noProof/>
          </w:rPr>
          <w:t>44</w:t>
        </w:r>
      </w:fldSimple>
      <w:r>
        <w:t xml:space="preserve"> : Extraits de la fiche TU Neutralisation de la CTI</w:t>
      </w:r>
    </w:p>
    <w:p w14:paraId="46D4B936" w14:textId="6CDA05A0" w:rsidR="00884E92" w:rsidRDefault="00884E92" w:rsidP="00884E92"/>
    <w:p w14:paraId="78ECE096" w14:textId="77777777" w:rsidR="00D81474" w:rsidRDefault="008C3F9F" w:rsidP="00884E92">
      <w:pPr>
        <w:pStyle w:val="Corpsdetexte"/>
      </w:pPr>
      <w:r>
        <w:t>Une nouvelle fois, c</w:t>
      </w:r>
      <w:r w:rsidR="00884E92">
        <w:t>’est en réalisa</w:t>
      </w:r>
      <w:r>
        <w:t>nt les tests unitaires de cette</w:t>
      </w:r>
      <w:r w:rsidR="00884E92">
        <w:t xml:space="preserve"> fonctionnalité qui nécessitait qu’une paie soit calculée que je me suis aperçu d’une erreur dans le développement des règles de calcul du montant CTI de base : CDC_MT_CTI.</w:t>
      </w:r>
    </w:p>
    <w:p w14:paraId="61000894" w14:textId="12E003E6" w:rsidR="00884E92" w:rsidRDefault="00884E92" w:rsidP="00884E92">
      <w:pPr>
        <w:pStyle w:val="Corpsdetexte"/>
      </w:pPr>
      <w:r>
        <w:t xml:space="preserve">Pourtant </w:t>
      </w:r>
      <w:r w:rsidR="008C3F9F">
        <w:t>les tests unitaires</w:t>
      </w:r>
      <w:r>
        <w:t xml:space="preserve"> sur la paie de l’accessoire avaient été réalisés et validés par Maxime.</w:t>
      </w:r>
    </w:p>
    <w:p w14:paraId="52DE979F" w14:textId="77777777" w:rsidR="00D81474" w:rsidRDefault="00D81474" w:rsidP="00D81474">
      <w:pPr>
        <w:pStyle w:val="Corpsdetexte"/>
      </w:pPr>
      <w:r>
        <w:t xml:space="preserve">J’en ai donc avertis le développeur qui était sur une autre partie du développement et qui n’avait pas le temps de s’en occuper. </w:t>
      </w:r>
    </w:p>
    <w:p w14:paraId="406BA1C7" w14:textId="77777777" w:rsidR="00D81474" w:rsidRPr="00884E92" w:rsidRDefault="00D81474" w:rsidP="00D81474">
      <w:pPr>
        <w:pStyle w:val="Corpsdetexte"/>
      </w:pPr>
      <w:r>
        <w:lastRenderedPageBreak/>
        <w:t xml:space="preserve">J’ai donc pris l’initiative, après l’en avoir informé, d’investiguer sur ce bug et de le corriger avant de reprendre l’ensemble de mes tests. </w:t>
      </w:r>
    </w:p>
    <w:p w14:paraId="0316C573" w14:textId="44140CF2" w:rsidR="00884E92" w:rsidRDefault="00D81474" w:rsidP="00884E92">
      <w:pPr>
        <w:pStyle w:val="Corpsdetexte"/>
      </w:pPr>
      <w:r>
        <w:t xml:space="preserve">Maxime avait </w:t>
      </w:r>
      <w:r w:rsidR="00884E92">
        <w:t xml:space="preserve">réalisé ses tests sur des matricules appartement à un fond spécifique (IRC) dont la méthode de récupération de la valeur du point de la fonction publique </w:t>
      </w:r>
      <w:r>
        <w:t xml:space="preserve">est différente puisqu’elle ne va pas chercher la valeur du point dans la même table que les autres fonds </w:t>
      </w:r>
      <w:r w:rsidR="00884E92">
        <w:t>et en l’occurrence de celui (CNR) sur lesquels mes cas de test étaient dépendants.</w:t>
      </w:r>
    </w:p>
    <w:p w14:paraId="504165D2" w14:textId="430F1021" w:rsidR="00D81474" w:rsidRDefault="00D81474" w:rsidP="00884E92">
      <w:pPr>
        <w:pStyle w:val="Corpsdetexte"/>
      </w:pPr>
      <w:r>
        <w:t xml:space="preserve">La mauvaise variable avait donc été utilisées sachant que d’après le cahier des charges, le CTI sera surtout accordé aux pensionnés du fond CNR. </w:t>
      </w:r>
    </w:p>
    <w:p w14:paraId="33EA8F2A" w14:textId="55290C6C" w:rsidR="00D81474" w:rsidRDefault="00D81474" w:rsidP="00884E92">
      <w:pPr>
        <w:pStyle w:val="Corpsdetexte"/>
      </w:pPr>
      <w:r>
        <w:t>J’ai donc corrigé le bug assez facilement, en utilisant cette fois la bonne variable afin de pouvoir récupérer la valeur du point de la fonction publique correspondant aux droits du pensionné et donc pouvoir calculer CDC_MT_CTI.</w:t>
      </w:r>
    </w:p>
    <w:p w14:paraId="22CE6B98" w14:textId="77777777" w:rsidR="00D81474" w:rsidRDefault="00D81474" w:rsidP="00884E92">
      <w:pPr>
        <w:pStyle w:val="Corpsdetexte"/>
      </w:pPr>
    </w:p>
    <w:p w14:paraId="4E1F3F6C" w14:textId="471CB186" w:rsidR="00EC47D0" w:rsidRDefault="00EC47D0" w:rsidP="005B23B1">
      <w:pPr>
        <w:pStyle w:val="Titre3"/>
      </w:pPr>
      <w:bookmarkStart w:id="109" w:name="_Toc56177363"/>
      <w:r>
        <w:t>Livraison</w:t>
      </w:r>
      <w:bookmarkEnd w:id="109"/>
    </w:p>
    <w:p w14:paraId="2E299592" w14:textId="77777777" w:rsidR="0021197F" w:rsidRDefault="00D81474" w:rsidP="003E5C1F">
      <w:pPr>
        <w:pStyle w:val="Corpsdetexte"/>
        <w:rPr>
          <w:lang w:val="fr-FR" w:eastAsia="fr-CA"/>
        </w:rPr>
      </w:pPr>
      <w:r>
        <w:rPr>
          <w:lang w:val="fr-FR" w:eastAsia="fr-CA"/>
        </w:rPr>
        <w:t xml:space="preserve">En parallèle de ces développements et comme le veut la procédure de livraison de développements, tous les items, rubriques, champs, M4O, nodes et nodes structures modifiées ou créées ont été saisies dans le </w:t>
      </w:r>
      <w:r w:rsidRPr="00873342">
        <w:rPr>
          <w:i/>
          <w:lang w:val="fr-FR" w:eastAsia="fr-CA"/>
        </w:rPr>
        <w:t>Task and Object editor</w:t>
      </w:r>
      <w:r>
        <w:rPr>
          <w:lang w:val="fr-FR" w:eastAsia="fr-CA"/>
        </w:rPr>
        <w:t xml:space="preserve"> de PeopleNet. </w:t>
      </w:r>
    </w:p>
    <w:p w14:paraId="32D33620" w14:textId="460AD77F" w:rsidR="003E5C1F" w:rsidRDefault="0021197F" w:rsidP="003E5C1F">
      <w:pPr>
        <w:pStyle w:val="Corpsdetexte"/>
        <w:rPr>
          <w:lang w:val="fr-FR" w:eastAsia="fr-CA"/>
        </w:rPr>
      </w:pPr>
      <w:r>
        <w:rPr>
          <w:lang w:val="fr-FR" w:eastAsia="fr-CA"/>
        </w:rPr>
        <w:t xml:space="preserve">Voici un extrait de la liste à la fin du développement du lot 1 : </w:t>
      </w:r>
    </w:p>
    <w:p w14:paraId="32C000C9" w14:textId="1FE52AC5" w:rsidR="0021197F" w:rsidRDefault="0021197F" w:rsidP="0021197F">
      <w:pPr>
        <w:pStyle w:val="Corpsdetexte"/>
        <w:keepNext/>
      </w:pPr>
      <w:r>
        <w:rPr>
          <w:noProof/>
          <w:lang w:val="fr-FR" w:eastAsia="fr-FR"/>
        </w:rPr>
        <w:drawing>
          <wp:inline distT="0" distB="0" distL="0" distR="0" wp14:anchorId="35A69558" wp14:editId="7B87AE58">
            <wp:extent cx="6480810" cy="3021965"/>
            <wp:effectExtent l="0" t="0" r="0" b="6985"/>
            <wp:docPr id="579" name="Imag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80810" cy="3021965"/>
                    </a:xfrm>
                    <a:prstGeom prst="rect">
                      <a:avLst/>
                    </a:prstGeom>
                  </pic:spPr>
                </pic:pic>
              </a:graphicData>
            </a:graphic>
          </wp:inline>
        </w:drawing>
      </w:r>
    </w:p>
    <w:p w14:paraId="373033E5" w14:textId="7094B98C" w:rsidR="0021197F" w:rsidRDefault="0021197F" w:rsidP="0021197F">
      <w:pPr>
        <w:pStyle w:val="Lgende"/>
        <w:jc w:val="center"/>
      </w:pPr>
      <w:r>
        <w:t xml:space="preserve">Figure </w:t>
      </w:r>
      <w:fldSimple w:instr=" SEQ Figure \* ARABIC ">
        <w:r w:rsidR="009C18C1">
          <w:rPr>
            <w:noProof/>
          </w:rPr>
          <w:t>45</w:t>
        </w:r>
      </w:fldSimple>
      <w:r>
        <w:t xml:space="preserve"> : Extrait contenue de la tâche de livraison du lot 1 de la DDI2282</w:t>
      </w:r>
    </w:p>
    <w:p w14:paraId="1D78C543" w14:textId="7B2B3EFC" w:rsidR="0021197F" w:rsidRDefault="0021197F" w:rsidP="0021197F"/>
    <w:p w14:paraId="1DB42260" w14:textId="77777777" w:rsidR="00F27BB8" w:rsidRDefault="0021197F" w:rsidP="00F27BB8">
      <w:pPr>
        <w:pStyle w:val="Corpsdetexte"/>
      </w:pPr>
      <w:r>
        <w:t xml:space="preserve">Comme on peut le voir, il n’y a pas de script de modification physique de la base. Bien que ce soit possible, nous préférons livrer ce dernier dans un fichier a part pour deux raisons : </w:t>
      </w:r>
    </w:p>
    <w:p w14:paraId="5866E3A0" w14:textId="44F9CD35" w:rsidR="00F27BB8" w:rsidRDefault="00F27BB8" w:rsidP="00F27BB8">
      <w:pPr>
        <w:pStyle w:val="Corpsdetexte"/>
        <w:numPr>
          <w:ilvl w:val="0"/>
          <w:numId w:val="7"/>
        </w:numPr>
      </w:pPr>
      <w:r>
        <w:lastRenderedPageBreak/>
        <w:t>La DEI nous demande expressément, dans le mode opératoire présent sur le SharePoint, de retravailler les scripts SQL pour qu’ils respectent plusieurs contraintes permettant à la DPI de les exécuter sur leurs environnements (Recette VA et Production)</w:t>
      </w:r>
    </w:p>
    <w:p w14:paraId="0A59D720" w14:textId="675B44FE" w:rsidR="0021197F" w:rsidRDefault="0021197F" w:rsidP="0021197F">
      <w:pPr>
        <w:pStyle w:val="Corpsdetexte"/>
        <w:numPr>
          <w:ilvl w:val="0"/>
          <w:numId w:val="7"/>
        </w:numPr>
      </w:pPr>
      <w:r>
        <w:t>Le scri</w:t>
      </w:r>
      <w:r w:rsidR="00F27BB8">
        <w:t xml:space="preserve">pt d’initialisation des nouvelles colonnes de </w:t>
      </w:r>
      <w:r>
        <w:t xml:space="preserve">la table de cumuls doit se situer dans un fichier </w:t>
      </w:r>
      <w:r w:rsidR="00F27BB8">
        <w:t>SQL a part respectant les mêmes consignes que les autres scripts.</w:t>
      </w:r>
    </w:p>
    <w:p w14:paraId="3332CD5D" w14:textId="1FBAA1FC" w:rsidR="00F27BB8" w:rsidRDefault="00F27BB8" w:rsidP="0021197F">
      <w:pPr>
        <w:pStyle w:val="Corpsdetexte"/>
      </w:pPr>
      <w:r>
        <w:t>Ces contraintes sont :</w:t>
      </w:r>
    </w:p>
    <w:p w14:paraId="55E5148A" w14:textId="2D7F80E8" w:rsidR="00F27BB8" w:rsidRDefault="00F27BB8" w:rsidP="00F27BB8">
      <w:pPr>
        <w:pStyle w:val="Corpsdetexte"/>
        <w:numPr>
          <w:ilvl w:val="0"/>
          <w:numId w:val="7"/>
        </w:numPr>
      </w:pPr>
      <w:r>
        <w:t xml:space="preserve">Des commentaires avant chaque blocs d’instruction ainsi qu’une commande ‘Prompt’ </w:t>
      </w:r>
      <w:r w:rsidR="0058789C">
        <w:t>pour le suivi lors de l’exécution du script</w:t>
      </w:r>
    </w:p>
    <w:p w14:paraId="1C6405C6" w14:textId="77777777" w:rsidR="00F27BB8" w:rsidRDefault="00F27BB8" w:rsidP="00F27BB8">
      <w:pPr>
        <w:pStyle w:val="Corpsdetexte"/>
        <w:numPr>
          <w:ilvl w:val="0"/>
          <w:numId w:val="7"/>
        </w:numPr>
      </w:pPr>
      <w:r>
        <w:t>Un fichier spool du script afin d’avoir une trace de l’exécution de ce dernier.</w:t>
      </w:r>
    </w:p>
    <w:p w14:paraId="3E2E7299" w14:textId="38224E36" w:rsidR="00F27BB8" w:rsidRDefault="00F27BB8" w:rsidP="00F27BB8">
      <w:pPr>
        <w:pStyle w:val="Corpsdetexte"/>
        <w:numPr>
          <w:ilvl w:val="0"/>
          <w:numId w:val="7"/>
        </w:numPr>
      </w:pPr>
      <w:r>
        <w:t>Les dates et timestamps au format SQL Natif, la mention</w:t>
      </w:r>
      <w:r w:rsidRPr="00F27BB8">
        <w:t xml:space="preserve"> </w:t>
      </w:r>
      <w:r>
        <w:t>‘</w:t>
      </w:r>
      <w:r w:rsidRPr="00F27BB8">
        <w:t>sysdate</w:t>
      </w:r>
      <w:r>
        <w:t>’ en tant que date système</w:t>
      </w:r>
      <w:r w:rsidR="005B23B1">
        <w:t xml:space="preserve">, remplacement de </w:t>
      </w:r>
      <w:r w:rsidR="00873342">
        <w:t>tous</w:t>
      </w:r>
      <w:r w:rsidR="005B23B1">
        <w:t xml:space="preserve"> les </w:t>
      </w:r>
      <w:r w:rsidR="009E2022">
        <w:t>« ID_SECUSER »</w:t>
      </w:r>
      <w:r w:rsidR="005B23B1">
        <w:t xml:space="preserve"> par le nom de la demande ayant conduit aux inserts</w:t>
      </w:r>
      <w:r>
        <w:t>.</w:t>
      </w:r>
    </w:p>
    <w:p w14:paraId="6AE6BD67" w14:textId="28EB73AD" w:rsidR="00F27BB8" w:rsidRDefault="00F27BB8" w:rsidP="00F27BB8">
      <w:pPr>
        <w:pStyle w:val="Corpsdetexte"/>
        <w:numPr>
          <w:ilvl w:val="0"/>
          <w:numId w:val="7"/>
        </w:numPr>
      </w:pPr>
      <w:r>
        <w:t>Un script enregistré au format UNIX.</w:t>
      </w:r>
    </w:p>
    <w:p w14:paraId="6BC181FF" w14:textId="1391E9D6" w:rsidR="00F27BB8" w:rsidRDefault="00F27BB8" w:rsidP="00F27BB8">
      <w:pPr>
        <w:pStyle w:val="Corpsdetexte"/>
        <w:numPr>
          <w:ilvl w:val="0"/>
          <w:numId w:val="7"/>
        </w:numPr>
      </w:pPr>
      <w:r>
        <w:t>Un</w:t>
      </w:r>
      <w:r w:rsidR="0058789C">
        <w:t xml:space="preserve"> commit en fin de script avec la fermeture du fichier spool</w:t>
      </w:r>
    </w:p>
    <w:p w14:paraId="77EBADC1" w14:textId="34BB9F60" w:rsidR="0058789C" w:rsidRDefault="0058789C" w:rsidP="0058789C">
      <w:pPr>
        <w:pStyle w:val="Corpsdetexte"/>
      </w:pPr>
      <w:r>
        <w:t xml:space="preserve">Les deux fichiers de script SQL de modification de la </w:t>
      </w:r>
      <w:r w:rsidR="005B23B1">
        <w:t>BDD</w:t>
      </w:r>
      <w:r>
        <w:t xml:space="preserve"> physique livrés sont disponible en </w:t>
      </w:r>
      <w:r w:rsidRPr="007C5CD8">
        <w:t>annexe</w:t>
      </w:r>
      <w:r w:rsidR="007C5CD8" w:rsidRPr="007C5CD8">
        <w:t>s</w:t>
      </w:r>
      <w:r w:rsidRPr="007C5CD8">
        <w:t xml:space="preserve"> (</w:t>
      </w:r>
      <w:r w:rsidR="007C5CD8">
        <w:t xml:space="preserve">Cf : </w:t>
      </w:r>
      <w:r w:rsidR="007C5CD8" w:rsidRPr="007C5CD8">
        <w:rPr>
          <w:b/>
        </w:rPr>
        <w:fldChar w:fldCharType="begin"/>
      </w:r>
      <w:r w:rsidR="007C5CD8" w:rsidRPr="007C5CD8">
        <w:rPr>
          <w:b/>
        </w:rPr>
        <w:instrText xml:space="preserve"> REF _Ref56012565 \w \h </w:instrText>
      </w:r>
      <w:r w:rsidR="007C5CD8">
        <w:rPr>
          <w:b/>
        </w:rPr>
        <w:instrText xml:space="preserve"> \* MERGEFORMAT </w:instrText>
      </w:r>
      <w:r w:rsidR="007C5CD8" w:rsidRPr="007C5CD8">
        <w:rPr>
          <w:b/>
        </w:rPr>
      </w:r>
      <w:r w:rsidR="007C5CD8" w:rsidRPr="007C5CD8">
        <w:rPr>
          <w:b/>
        </w:rPr>
        <w:fldChar w:fldCharType="separate"/>
      </w:r>
      <w:r w:rsidR="009C18C1">
        <w:rPr>
          <w:b/>
        </w:rPr>
        <w:t>6.5</w:t>
      </w:r>
      <w:r w:rsidR="007C5CD8" w:rsidRPr="007C5CD8">
        <w:rPr>
          <w:b/>
        </w:rPr>
        <w:fldChar w:fldCharType="end"/>
      </w:r>
      <w:r w:rsidR="007C5CD8" w:rsidRPr="007C5CD8">
        <w:rPr>
          <w:b/>
        </w:rPr>
        <w:t xml:space="preserve"> </w:t>
      </w:r>
      <w:r w:rsidR="007C5CD8" w:rsidRPr="007C5CD8">
        <w:rPr>
          <w:b/>
        </w:rPr>
        <w:fldChar w:fldCharType="begin"/>
      </w:r>
      <w:r w:rsidR="007C5CD8" w:rsidRPr="007C5CD8">
        <w:rPr>
          <w:b/>
        </w:rPr>
        <w:instrText xml:space="preserve"> REF _Ref56012565 \h </w:instrText>
      </w:r>
      <w:r w:rsidR="007C5CD8">
        <w:rPr>
          <w:b/>
        </w:rPr>
        <w:instrText xml:space="preserve"> \* MERGEFORMAT </w:instrText>
      </w:r>
      <w:r w:rsidR="007C5CD8" w:rsidRPr="007C5CD8">
        <w:rPr>
          <w:b/>
        </w:rPr>
      </w:r>
      <w:r w:rsidR="007C5CD8" w:rsidRPr="007C5CD8">
        <w:rPr>
          <w:b/>
        </w:rPr>
        <w:fldChar w:fldCharType="separate"/>
      </w:r>
      <w:r w:rsidR="009C18C1" w:rsidRPr="009C18C1">
        <w:rPr>
          <w:b/>
        </w:rPr>
        <w:t>DDI-2282 : Scripts SQL de modification de la BDD physique livrés à la DEI</w:t>
      </w:r>
      <w:r w:rsidR="007C5CD8" w:rsidRPr="007C5CD8">
        <w:rPr>
          <w:b/>
        </w:rPr>
        <w:fldChar w:fldCharType="end"/>
      </w:r>
      <w:r w:rsidRPr="007C5CD8">
        <w:t>)</w:t>
      </w:r>
    </w:p>
    <w:p w14:paraId="5636451A" w14:textId="4640DC4C" w:rsidR="0058789C" w:rsidRDefault="0058789C" w:rsidP="0058789C">
      <w:pPr>
        <w:pStyle w:val="Corpsdetexte"/>
      </w:pPr>
    </w:p>
    <w:p w14:paraId="057C4DCF" w14:textId="77777777" w:rsidR="00873342" w:rsidRDefault="0058789C" w:rsidP="0058789C">
      <w:pPr>
        <w:pStyle w:val="Corpsdetexte"/>
      </w:pPr>
      <w:r>
        <w:t>Je ne vous ai parler ici que du développeme</w:t>
      </w:r>
      <w:r w:rsidR="00873342">
        <w:t>nt et de la livraison du lot 1.</w:t>
      </w:r>
    </w:p>
    <w:p w14:paraId="0AAB5C6A" w14:textId="77777777" w:rsidR="00873342" w:rsidRDefault="00873342" w:rsidP="0058789C">
      <w:pPr>
        <w:pStyle w:val="Corpsdetexte"/>
      </w:pPr>
      <w:r>
        <w:t>L</w:t>
      </w:r>
      <w:r w:rsidR="0058789C">
        <w:t xml:space="preserve">e lot 2 étant encore en développement à l’heure où j’écris ces lignes. </w:t>
      </w:r>
    </w:p>
    <w:p w14:paraId="31E61F06" w14:textId="011B2D74" w:rsidR="0058789C" w:rsidRDefault="0058789C" w:rsidP="0058789C">
      <w:pPr>
        <w:pStyle w:val="Corpsdetexte"/>
      </w:pPr>
      <w:r>
        <w:t>Je n’y ai pas participé étant donné que j’ai été rappelé pour reprendre mes SFD dans le cadre du projet SRE.</w:t>
      </w:r>
    </w:p>
    <w:p w14:paraId="1448A70A" w14:textId="77777777" w:rsidR="0058789C" w:rsidRPr="0021197F" w:rsidRDefault="0058789C" w:rsidP="0058789C">
      <w:pPr>
        <w:pStyle w:val="Corpsdetexte"/>
      </w:pPr>
    </w:p>
    <w:p w14:paraId="5FE13F49" w14:textId="6994BF49" w:rsidR="00E4627A" w:rsidRDefault="00E4627A" w:rsidP="00507556">
      <w:pPr>
        <w:pStyle w:val="Titre2"/>
      </w:pPr>
      <w:bookmarkStart w:id="110" w:name="_Ref52641838"/>
      <w:bookmarkStart w:id="111" w:name="_Toc55141197"/>
      <w:bookmarkStart w:id="112" w:name="_Toc56177364"/>
      <w:r>
        <w:t>le proj</w:t>
      </w:r>
      <w:r w:rsidR="008A6DA9">
        <w:t>et SRE</w:t>
      </w:r>
      <w:bookmarkEnd w:id="110"/>
      <w:bookmarkEnd w:id="111"/>
      <w:bookmarkEnd w:id="112"/>
    </w:p>
    <w:p w14:paraId="5F45C4F6" w14:textId="77777777" w:rsidR="005009EC" w:rsidRDefault="005009EC" w:rsidP="00BB5D12">
      <w:pPr>
        <w:pStyle w:val="Encadr-Titre"/>
      </w:pPr>
      <w:r>
        <w:t>Les compétences validées :</w:t>
      </w:r>
    </w:p>
    <w:tbl>
      <w:tblPr>
        <w:tblStyle w:val="Grilledutableau"/>
        <w:tblW w:w="0" w:type="auto"/>
        <w:tblLook w:val="04A0" w:firstRow="1" w:lastRow="0" w:firstColumn="1" w:lastColumn="0" w:noHBand="0" w:noVBand="1"/>
      </w:tblPr>
      <w:tblGrid>
        <w:gridCol w:w="4885"/>
        <w:gridCol w:w="4886"/>
      </w:tblGrid>
      <w:tr w:rsidR="005009EC" w14:paraId="63B42E44" w14:textId="77777777" w:rsidTr="00CA5DAC">
        <w:tc>
          <w:tcPr>
            <w:tcW w:w="4885" w:type="dxa"/>
          </w:tcPr>
          <w:p w14:paraId="12A1EB5C" w14:textId="77777777" w:rsidR="005009EC" w:rsidRDefault="005009EC" w:rsidP="00CA5DAC">
            <w:pPr>
              <w:pStyle w:val="Corpsdetexte"/>
            </w:pPr>
            <w:r w:rsidRPr="00D22390">
              <w:t>Formaliser des processus</w:t>
            </w:r>
          </w:p>
        </w:tc>
        <w:tc>
          <w:tcPr>
            <w:tcW w:w="4886" w:type="dxa"/>
          </w:tcPr>
          <w:p w14:paraId="68CEE1AA" w14:textId="77777777" w:rsidR="005009EC" w:rsidRDefault="003B7455" w:rsidP="00CA5DAC">
            <w:pPr>
              <w:pStyle w:val="Corpsdetexte"/>
            </w:pPr>
            <w:r w:rsidRPr="003B7455">
              <w:t>Encapsuler des solutions logicielles spécifiques dans des services logiciels génériques.</w:t>
            </w:r>
          </w:p>
        </w:tc>
      </w:tr>
      <w:tr w:rsidR="005009EC" w14:paraId="69D026E2" w14:textId="77777777" w:rsidTr="00CA5DAC">
        <w:tc>
          <w:tcPr>
            <w:tcW w:w="4885" w:type="dxa"/>
          </w:tcPr>
          <w:p w14:paraId="125FDC0B" w14:textId="77777777" w:rsidR="005009EC" w:rsidRDefault="005009EC" w:rsidP="00CA5DAC">
            <w:pPr>
              <w:pStyle w:val="Corpsdetexte"/>
            </w:pPr>
            <w:r w:rsidRPr="005009EC">
              <w:t>Formaliser les règles de gestion et d’organisation des données de l’entreprise.</w:t>
            </w:r>
          </w:p>
        </w:tc>
        <w:tc>
          <w:tcPr>
            <w:tcW w:w="4886" w:type="dxa"/>
          </w:tcPr>
          <w:p w14:paraId="028956B6" w14:textId="77777777" w:rsidR="005009EC" w:rsidRDefault="003B7455" w:rsidP="00CA5DAC">
            <w:pPr>
              <w:pStyle w:val="Corpsdetexte"/>
            </w:pPr>
            <w:r w:rsidRPr="003B7455">
              <w:t>Anticiper des répercussions</w:t>
            </w:r>
          </w:p>
        </w:tc>
      </w:tr>
      <w:tr w:rsidR="005009EC" w14:paraId="28EDACBA" w14:textId="77777777" w:rsidTr="00CA5DAC">
        <w:tc>
          <w:tcPr>
            <w:tcW w:w="4885" w:type="dxa"/>
          </w:tcPr>
          <w:p w14:paraId="717090BB" w14:textId="77777777" w:rsidR="005009EC" w:rsidRDefault="005009EC" w:rsidP="00CA5DAC">
            <w:pPr>
              <w:pStyle w:val="Corpsdetexte"/>
            </w:pPr>
            <w:r w:rsidRPr="00ED6BAD">
              <w:t>Les étapes du projet sont planifiées.</w:t>
            </w:r>
          </w:p>
        </w:tc>
        <w:tc>
          <w:tcPr>
            <w:tcW w:w="4886" w:type="dxa"/>
          </w:tcPr>
          <w:p w14:paraId="066D449B" w14:textId="46669862" w:rsidR="005009EC" w:rsidRDefault="003E5C1F" w:rsidP="00CA5DAC">
            <w:pPr>
              <w:pStyle w:val="Corpsdetexte"/>
            </w:pPr>
            <w:r w:rsidRPr="00E874D9">
              <w:t>User d’une communication professionnelle tant en français qu’en anglais.</w:t>
            </w:r>
          </w:p>
        </w:tc>
      </w:tr>
    </w:tbl>
    <w:p w14:paraId="63C816D1" w14:textId="77777777" w:rsidR="005009EC" w:rsidRDefault="00403EC3" w:rsidP="00FC658B">
      <w:pPr>
        <w:pStyle w:val="Titre3"/>
        <w:numPr>
          <w:ilvl w:val="0"/>
          <w:numId w:val="23"/>
        </w:numPr>
      </w:pPr>
      <w:bookmarkStart w:id="113" w:name="_Toc56177365"/>
      <w:r>
        <w:t>Contexte</w:t>
      </w:r>
      <w:bookmarkEnd w:id="113"/>
    </w:p>
    <w:p w14:paraId="0E20403F" w14:textId="77777777" w:rsidR="00403EC3" w:rsidRDefault="00403EC3" w:rsidP="00403EC3">
      <w:pPr>
        <w:pStyle w:val="Corpsdetexte"/>
      </w:pPr>
    </w:p>
    <w:p w14:paraId="064D6F15" w14:textId="3E9B0B90" w:rsidR="00403EC3" w:rsidRDefault="00403EC3" w:rsidP="00403EC3">
      <w:pPr>
        <w:pStyle w:val="Corpsdetexte"/>
      </w:pPr>
      <w:r>
        <w:lastRenderedPageBreak/>
        <w:t xml:space="preserve">L’État, jusqu’ici garant du calcul des pensions du fond SRE (Service des Retraites de l’État) a confié à la CDR la charge du </w:t>
      </w:r>
      <w:r w:rsidR="00466EB2">
        <w:t xml:space="preserve">calcul des pensions et du </w:t>
      </w:r>
      <w:r>
        <w:t>paiement de</w:t>
      </w:r>
      <w:r w:rsidR="0072207F">
        <w:t>s retraites de</w:t>
      </w:r>
      <w:r>
        <w:t xml:space="preserve"> </w:t>
      </w:r>
      <w:r w:rsidR="00F14C53">
        <w:t xml:space="preserve">ses </w:t>
      </w:r>
      <w:r>
        <w:t>3.5 millions de pensionnés</w:t>
      </w:r>
      <w:r w:rsidR="00F14C53">
        <w:t>.</w:t>
      </w:r>
    </w:p>
    <w:p w14:paraId="731466CE" w14:textId="754B6E73" w:rsidR="001A7E95" w:rsidRDefault="00D66A0E" w:rsidP="001A7E95">
      <w:pPr>
        <w:pStyle w:val="Corpsdetexte"/>
      </w:pPr>
      <w:r>
        <w:t>Le kickoff de ce projet a eu lieu</w:t>
      </w:r>
      <w:r w:rsidR="001A7E95">
        <w:t xml:space="preserve"> en Juin et à l’heure où j’écris ces lignes, </w:t>
      </w:r>
      <w:r>
        <w:t>il en</w:t>
      </w:r>
      <w:r w:rsidR="001A7E95">
        <w:t xml:space="preserve"> est à la phase de conception : l’équipe est en cours de rédaction les Spécifications Fonctionnelles Détaillées</w:t>
      </w:r>
      <w:r>
        <w:t xml:space="preserve"> (SFD)</w:t>
      </w:r>
      <w:r w:rsidR="001A7E95">
        <w:t xml:space="preserve"> à partir du document de Retro Spécification fournis par la MOA SRE, en effet, auparavant l’entité responsable du calcul et du versement du fonds SRE calculais ses pensions grâce à un autre moteur de calcul que celui de la CDR : </w:t>
      </w:r>
      <w:r>
        <w:t xml:space="preserve"> le moteur </w:t>
      </w:r>
      <w:r w:rsidR="001A7E95">
        <w:t>PEZ.</w:t>
      </w:r>
    </w:p>
    <w:p w14:paraId="37692942" w14:textId="229E8C48" w:rsidR="00403EC3" w:rsidRDefault="00403EC3" w:rsidP="00403EC3">
      <w:pPr>
        <w:pStyle w:val="Corpsdetexte"/>
      </w:pPr>
      <w:r>
        <w:t xml:space="preserve">Tout l’enjeu de ce projet est de mutualisé les SI de la CDR et du SRE sur deux principaux </w:t>
      </w:r>
      <w:r w:rsidR="00D66A0E">
        <w:t>périmètres</w:t>
      </w:r>
      <w:r w:rsidR="0072207F">
        <w:t> : La L</w:t>
      </w:r>
      <w:r>
        <w:t>iquidation et le Paiement autour d’un référentiel CLIENT commun.</w:t>
      </w:r>
    </w:p>
    <w:p w14:paraId="5860A669" w14:textId="49F8AB59" w:rsidR="00403EC3" w:rsidRDefault="00403EC3" w:rsidP="00403EC3">
      <w:pPr>
        <w:pStyle w:val="Corpsdetexte"/>
      </w:pPr>
      <w:r>
        <w:t>Afin d’intégrer le calcul de ces nouvelles pensions à son SI, la CDR a confié à CGI la charge d’intégrer les règles de calculs spécifiques au fond SRE au sein du moteur de calcul OC1.</w:t>
      </w:r>
    </w:p>
    <w:p w14:paraId="1476ABEB" w14:textId="5E88CBB1" w:rsidR="00F14C53" w:rsidRDefault="00F14C53" w:rsidP="00403EC3">
      <w:pPr>
        <w:pStyle w:val="Corpsdetexte"/>
      </w:pPr>
    </w:p>
    <w:p w14:paraId="63EFB1C3" w14:textId="77777777" w:rsidR="00F14C53" w:rsidRDefault="00F14C53" w:rsidP="005B23B1">
      <w:pPr>
        <w:pStyle w:val="Titre3"/>
      </w:pPr>
      <w:bookmarkStart w:id="114" w:name="_Ref56176774"/>
      <w:bookmarkStart w:id="115" w:name="_Toc56177366"/>
      <w:r>
        <w:t>Organisation</w:t>
      </w:r>
      <w:bookmarkEnd w:id="114"/>
      <w:bookmarkEnd w:id="115"/>
    </w:p>
    <w:p w14:paraId="7821A0E1" w14:textId="362630D3" w:rsidR="001429F8" w:rsidRDefault="001320AF" w:rsidP="001320AF">
      <w:pPr>
        <w:pStyle w:val="Corpsdetexte"/>
      </w:pPr>
      <w:r>
        <w:t xml:space="preserve">Le projet SRE comporte plusieurs </w:t>
      </w:r>
      <w:r w:rsidR="00B40E8F">
        <w:t>travaux</w:t>
      </w:r>
      <w:r>
        <w:t xml:space="preserve"> chacun définit par un </w:t>
      </w:r>
      <w:r w:rsidR="00B40E8F">
        <w:t xml:space="preserve">chantier </w:t>
      </w:r>
      <w:r>
        <w:t>fonctionnel. Il met en relation plusieurs acteurs :</w:t>
      </w:r>
      <w:r w:rsidR="003A7359" w:rsidRPr="003A7359">
        <w:t xml:space="preserve"> </w:t>
      </w:r>
    </w:p>
    <w:p w14:paraId="46A22D6D" w14:textId="7872AE44" w:rsidR="001429F8" w:rsidRDefault="001429F8" w:rsidP="00FC658B">
      <w:pPr>
        <w:pStyle w:val="Corpsdetexte"/>
        <w:numPr>
          <w:ilvl w:val="0"/>
          <w:numId w:val="39"/>
        </w:numPr>
      </w:pPr>
      <w:r>
        <w:t>La</w:t>
      </w:r>
      <w:r w:rsidR="003A7359">
        <w:t xml:space="preserve"> MOA SRE</w:t>
      </w:r>
      <w:r>
        <w:t xml:space="preserve"> et la MOE SRE</w:t>
      </w:r>
    </w:p>
    <w:p w14:paraId="0A85CD64" w14:textId="07EAC1B6" w:rsidR="001429F8" w:rsidRDefault="001429F8" w:rsidP="00FC658B">
      <w:pPr>
        <w:pStyle w:val="Corpsdetexte"/>
        <w:numPr>
          <w:ilvl w:val="0"/>
          <w:numId w:val="39"/>
        </w:numPr>
      </w:pPr>
      <w:r>
        <w:t>La</w:t>
      </w:r>
      <w:r w:rsidR="001320AF">
        <w:t xml:space="preserve"> MOA CDR</w:t>
      </w:r>
    </w:p>
    <w:p w14:paraId="08169BDF" w14:textId="2C6E6085" w:rsidR="001429F8" w:rsidRDefault="001429F8" w:rsidP="00FC658B">
      <w:pPr>
        <w:pStyle w:val="Corpsdetexte"/>
        <w:numPr>
          <w:ilvl w:val="0"/>
          <w:numId w:val="39"/>
        </w:numPr>
      </w:pPr>
      <w:r>
        <w:t>La DEI ainsi que la DPI CDR</w:t>
      </w:r>
    </w:p>
    <w:p w14:paraId="2179A47C" w14:textId="5722DD61" w:rsidR="0039174B" w:rsidRDefault="0039174B" w:rsidP="00FC658B">
      <w:pPr>
        <w:pStyle w:val="Corpsdetexte"/>
        <w:numPr>
          <w:ilvl w:val="0"/>
          <w:numId w:val="39"/>
        </w:numPr>
      </w:pPr>
      <w:r>
        <w:t>CGI (nous)</w:t>
      </w:r>
    </w:p>
    <w:p w14:paraId="5CD1EC49" w14:textId="1BA65083" w:rsidR="0039174B" w:rsidRDefault="0039174B" w:rsidP="00403EC3">
      <w:pPr>
        <w:pStyle w:val="Corpsdetexte"/>
      </w:pPr>
    </w:p>
    <w:p w14:paraId="0EDCF765" w14:textId="0FE4EFD8" w:rsidR="00403EC3" w:rsidRPr="00403EC3" w:rsidRDefault="001320AF" w:rsidP="00403EC3">
      <w:pPr>
        <w:pStyle w:val="Corpsdetexte"/>
      </w:pPr>
      <w:r>
        <w:t xml:space="preserve">Le </w:t>
      </w:r>
      <w:r w:rsidR="00403EC3">
        <w:t xml:space="preserve">principal </w:t>
      </w:r>
      <w:r w:rsidR="002B78DD">
        <w:t>chantier</w:t>
      </w:r>
      <w:r>
        <w:t xml:space="preserve"> </w:t>
      </w:r>
      <w:r w:rsidR="00403EC3">
        <w:t xml:space="preserve">sur lequel nous </w:t>
      </w:r>
      <w:r w:rsidR="006215B6">
        <w:t>sommes</w:t>
      </w:r>
      <w:r w:rsidR="00403EC3">
        <w:t xml:space="preserve"> sollicité</w:t>
      </w:r>
      <w:r w:rsidR="00466EB2">
        <w:t>s</w:t>
      </w:r>
      <w:r w:rsidR="00403EC3">
        <w:t xml:space="preserve"> est le</w:t>
      </w:r>
      <w:r w:rsidR="00466EB2">
        <w:t xml:space="preserve"> </w:t>
      </w:r>
      <w:r w:rsidR="00403EC3">
        <w:t xml:space="preserve">système de </w:t>
      </w:r>
      <w:r w:rsidR="00403EC3" w:rsidRPr="002B78DD">
        <w:rPr>
          <w:b/>
        </w:rPr>
        <w:t>calcul des paiements</w:t>
      </w:r>
      <w:r w:rsidR="00403EC3">
        <w:t xml:space="preserve"> des pension</w:t>
      </w:r>
      <w:r w:rsidR="00466EB2">
        <w:t>s</w:t>
      </w:r>
      <w:r w:rsidR="00403EC3">
        <w:t>.</w:t>
      </w:r>
    </w:p>
    <w:p w14:paraId="0231AD71" w14:textId="5DC9813B" w:rsidR="00CA6BB1" w:rsidRDefault="00466EB2" w:rsidP="00466EB2">
      <w:pPr>
        <w:pStyle w:val="Corpsdetexte"/>
      </w:pPr>
      <w:r>
        <w:t>Étant</w:t>
      </w:r>
      <w:r w:rsidR="00CA6BB1">
        <w:t xml:space="preserve"> l’entité experte du progiciel de calcul des pensions, </w:t>
      </w:r>
      <w:r>
        <w:t xml:space="preserve">notre </w:t>
      </w:r>
      <w:r w:rsidR="00CA6BB1">
        <w:t>intervention sera requise sur les chantiers suivants :</w:t>
      </w:r>
    </w:p>
    <w:p w14:paraId="52D8E528" w14:textId="77777777" w:rsidR="00CA6BB1" w:rsidRDefault="00CA6BB1" w:rsidP="00155472">
      <w:pPr>
        <w:pStyle w:val="Listepuces"/>
        <w:numPr>
          <w:ilvl w:val="0"/>
          <w:numId w:val="0"/>
        </w:numPr>
        <w:ind w:left="360" w:hanging="360"/>
      </w:pPr>
    </w:p>
    <w:tbl>
      <w:tblPr>
        <w:tblStyle w:val="Grilledutableau"/>
        <w:tblW w:w="10206" w:type="dxa"/>
        <w:tblInd w:w="-5" w:type="dxa"/>
        <w:tblCellMar>
          <w:top w:w="85" w:type="dxa"/>
          <w:bottom w:w="85" w:type="dxa"/>
        </w:tblCellMar>
        <w:tblLook w:val="04A0" w:firstRow="1" w:lastRow="0" w:firstColumn="1" w:lastColumn="0" w:noHBand="0" w:noVBand="1"/>
      </w:tblPr>
      <w:tblGrid>
        <w:gridCol w:w="5067"/>
        <w:gridCol w:w="5139"/>
      </w:tblGrid>
      <w:tr w:rsidR="008C06C9" w14:paraId="5FE70B68" w14:textId="77777777" w:rsidTr="003A7359">
        <w:tc>
          <w:tcPr>
            <w:tcW w:w="5067" w:type="dxa"/>
          </w:tcPr>
          <w:p w14:paraId="65DC19DA" w14:textId="1F7F3B0B" w:rsidR="008C06C9" w:rsidRPr="00BB5D12" w:rsidRDefault="00B40E8F" w:rsidP="00155472">
            <w:pPr>
              <w:pStyle w:val="Listepuces"/>
              <w:numPr>
                <w:ilvl w:val="0"/>
                <w:numId w:val="0"/>
              </w:numPr>
              <w:rPr>
                <w:b/>
              </w:rPr>
            </w:pPr>
            <w:r>
              <w:rPr>
                <w:b/>
              </w:rPr>
              <w:t>Travaux</w:t>
            </w:r>
          </w:p>
        </w:tc>
        <w:tc>
          <w:tcPr>
            <w:tcW w:w="5139" w:type="dxa"/>
          </w:tcPr>
          <w:p w14:paraId="47D8B6BB" w14:textId="79AD1205" w:rsidR="008C06C9" w:rsidRPr="00BB5D12" w:rsidRDefault="008C06C9" w:rsidP="00155472">
            <w:pPr>
              <w:pStyle w:val="Listepuces"/>
              <w:numPr>
                <w:ilvl w:val="0"/>
                <w:numId w:val="0"/>
              </w:numPr>
              <w:rPr>
                <w:b/>
              </w:rPr>
            </w:pPr>
            <w:r w:rsidRPr="00BB5D12">
              <w:rPr>
                <w:b/>
              </w:rPr>
              <w:t>Périmètre</w:t>
            </w:r>
            <w:r w:rsidR="00B40E8F">
              <w:rPr>
                <w:b/>
              </w:rPr>
              <w:t>s</w:t>
            </w:r>
            <w:r w:rsidRPr="00BB5D12">
              <w:rPr>
                <w:b/>
              </w:rPr>
              <w:t xml:space="preserve"> CGI</w:t>
            </w:r>
          </w:p>
        </w:tc>
      </w:tr>
      <w:tr w:rsidR="008C06C9" w14:paraId="7665E55E" w14:textId="77777777" w:rsidTr="003A7359">
        <w:tc>
          <w:tcPr>
            <w:tcW w:w="5067" w:type="dxa"/>
          </w:tcPr>
          <w:p w14:paraId="3DAD8F11" w14:textId="5800032A" w:rsidR="008C06C9" w:rsidRDefault="008C06C9" w:rsidP="00155472">
            <w:pPr>
              <w:pStyle w:val="Listepuces"/>
              <w:numPr>
                <w:ilvl w:val="0"/>
                <w:numId w:val="0"/>
              </w:numPr>
            </w:pPr>
            <w:r>
              <w:t>Paramétrage</w:t>
            </w:r>
            <w:r w:rsidR="00B40E8F">
              <w:t xml:space="preserve"> de la</w:t>
            </w:r>
            <w:r>
              <w:t xml:space="preserve"> plateforme</w:t>
            </w:r>
            <w:r w:rsidR="00B40E8F">
              <w:t xml:space="preserve"> de paie</w:t>
            </w:r>
          </w:p>
        </w:tc>
        <w:tc>
          <w:tcPr>
            <w:tcW w:w="5139" w:type="dxa"/>
          </w:tcPr>
          <w:p w14:paraId="4656436F" w14:textId="3E6D8B22" w:rsidR="008C06C9" w:rsidRDefault="008C06C9" w:rsidP="004702F9">
            <w:pPr>
              <w:pStyle w:val="Listepuces"/>
              <w:numPr>
                <w:ilvl w:val="0"/>
                <w:numId w:val="0"/>
              </w:numPr>
            </w:pPr>
            <w:r>
              <w:t xml:space="preserve">Conception technico-fonctionnelle de l’intégration des contraintes SRE dans l’existant </w:t>
            </w:r>
          </w:p>
        </w:tc>
      </w:tr>
      <w:tr w:rsidR="008C06C9" w14:paraId="58342C90" w14:textId="77777777" w:rsidTr="003A7359">
        <w:tc>
          <w:tcPr>
            <w:tcW w:w="5067" w:type="dxa"/>
          </w:tcPr>
          <w:p w14:paraId="3E1D4481" w14:textId="77777777" w:rsidR="008C06C9" w:rsidRDefault="008C06C9" w:rsidP="00155472">
            <w:pPr>
              <w:pStyle w:val="Listepuces"/>
              <w:numPr>
                <w:ilvl w:val="0"/>
                <w:numId w:val="0"/>
              </w:numPr>
            </w:pPr>
            <w:r>
              <w:t>Paramétrage règles de paie</w:t>
            </w:r>
          </w:p>
        </w:tc>
        <w:tc>
          <w:tcPr>
            <w:tcW w:w="5139" w:type="dxa"/>
          </w:tcPr>
          <w:p w14:paraId="03D9DE5C" w14:textId="7161A428" w:rsidR="008C06C9" w:rsidRDefault="008C06C9" w:rsidP="00155472">
            <w:pPr>
              <w:pStyle w:val="Listepuces"/>
              <w:numPr>
                <w:ilvl w:val="0"/>
                <w:numId w:val="0"/>
              </w:numPr>
            </w:pPr>
            <w:r>
              <w:t>SFD</w:t>
            </w:r>
            <w:r w:rsidR="004702F9">
              <w:t xml:space="preserve"> (on en est la)</w:t>
            </w:r>
            <w:r>
              <w:t xml:space="preserve">, </w:t>
            </w:r>
            <w:r w:rsidR="004702F9">
              <w:t>Développements</w:t>
            </w:r>
            <w:r>
              <w:t>, qualité</w:t>
            </w:r>
          </w:p>
        </w:tc>
      </w:tr>
      <w:tr w:rsidR="008C06C9" w14:paraId="7F7C043F" w14:textId="77777777" w:rsidTr="003A7359">
        <w:tc>
          <w:tcPr>
            <w:tcW w:w="5067" w:type="dxa"/>
          </w:tcPr>
          <w:p w14:paraId="649E728B" w14:textId="77777777" w:rsidR="008C06C9" w:rsidRDefault="008C06C9" w:rsidP="00155472">
            <w:pPr>
              <w:pStyle w:val="Listepuces"/>
              <w:numPr>
                <w:ilvl w:val="0"/>
                <w:numId w:val="0"/>
              </w:numPr>
            </w:pPr>
            <w:r>
              <w:t>Interface de liquidation</w:t>
            </w:r>
          </w:p>
        </w:tc>
        <w:tc>
          <w:tcPr>
            <w:tcW w:w="5139" w:type="dxa"/>
          </w:tcPr>
          <w:p w14:paraId="2D9D1D5B" w14:textId="77777777" w:rsidR="008C06C9" w:rsidRDefault="008C06C9" w:rsidP="00155472">
            <w:pPr>
              <w:pStyle w:val="Listepuces"/>
              <w:numPr>
                <w:ilvl w:val="0"/>
                <w:numId w:val="0"/>
              </w:numPr>
            </w:pPr>
            <w:r>
              <w:t xml:space="preserve">Modèle de donnée, expression du besoin </w:t>
            </w:r>
          </w:p>
        </w:tc>
      </w:tr>
      <w:tr w:rsidR="008C06C9" w14:paraId="143824A2" w14:textId="77777777" w:rsidTr="003A7359">
        <w:tc>
          <w:tcPr>
            <w:tcW w:w="5067" w:type="dxa"/>
          </w:tcPr>
          <w:p w14:paraId="53BBDD12" w14:textId="77777777" w:rsidR="008C06C9" w:rsidRDefault="008C06C9" w:rsidP="00155472">
            <w:pPr>
              <w:pStyle w:val="Listepuces"/>
              <w:numPr>
                <w:ilvl w:val="0"/>
                <w:numId w:val="0"/>
              </w:numPr>
            </w:pPr>
            <w:r>
              <w:t>WS paie</w:t>
            </w:r>
          </w:p>
        </w:tc>
        <w:tc>
          <w:tcPr>
            <w:tcW w:w="5139" w:type="dxa"/>
          </w:tcPr>
          <w:p w14:paraId="691CE2DD" w14:textId="77777777" w:rsidR="008C06C9" w:rsidRDefault="008C06C9" w:rsidP="00155472">
            <w:pPr>
              <w:pStyle w:val="Listepuces"/>
              <w:numPr>
                <w:ilvl w:val="0"/>
                <w:numId w:val="0"/>
              </w:numPr>
            </w:pPr>
            <w:r>
              <w:t>Intégration et Recette de la réal de l’éditeur</w:t>
            </w:r>
          </w:p>
        </w:tc>
      </w:tr>
      <w:tr w:rsidR="008C06C9" w14:paraId="286FF84F" w14:textId="77777777" w:rsidTr="003A7359">
        <w:tc>
          <w:tcPr>
            <w:tcW w:w="5067" w:type="dxa"/>
          </w:tcPr>
          <w:p w14:paraId="48E2275A" w14:textId="77777777" w:rsidR="008C06C9" w:rsidRDefault="008C06C9" w:rsidP="00155472">
            <w:pPr>
              <w:pStyle w:val="Listepuces"/>
              <w:numPr>
                <w:ilvl w:val="0"/>
                <w:numId w:val="0"/>
              </w:numPr>
            </w:pPr>
            <w:r>
              <w:lastRenderedPageBreak/>
              <w:t>Traitement post paie</w:t>
            </w:r>
          </w:p>
        </w:tc>
        <w:tc>
          <w:tcPr>
            <w:tcW w:w="5139" w:type="dxa"/>
          </w:tcPr>
          <w:p w14:paraId="270C92FF" w14:textId="31E5427F" w:rsidR="008C06C9" w:rsidRDefault="008C06C9" w:rsidP="00155472">
            <w:pPr>
              <w:pStyle w:val="Listepuces"/>
              <w:numPr>
                <w:ilvl w:val="0"/>
                <w:numId w:val="0"/>
              </w:numPr>
            </w:pPr>
            <w:r>
              <w:t>Intégration des n</w:t>
            </w:r>
            <w:r w:rsidR="003A7359">
              <w:t>ou</w:t>
            </w:r>
            <w:r>
              <w:t>v</w:t>
            </w:r>
            <w:r w:rsidR="003A7359">
              <w:t>el</w:t>
            </w:r>
            <w:r>
              <w:t>l</w:t>
            </w:r>
            <w:r w:rsidR="003A7359">
              <w:t>e</w:t>
            </w:r>
            <w:r>
              <w:t>s règles de paie/données (paramétrage)</w:t>
            </w:r>
          </w:p>
        </w:tc>
      </w:tr>
      <w:tr w:rsidR="008C06C9" w14:paraId="5FAC3385" w14:textId="77777777" w:rsidTr="003A7359">
        <w:tc>
          <w:tcPr>
            <w:tcW w:w="5067" w:type="dxa"/>
          </w:tcPr>
          <w:p w14:paraId="6A95C6F6" w14:textId="77777777" w:rsidR="008C06C9" w:rsidRDefault="008C06C9" w:rsidP="00155472">
            <w:pPr>
              <w:pStyle w:val="Listepuces"/>
              <w:numPr>
                <w:ilvl w:val="0"/>
                <w:numId w:val="0"/>
              </w:numPr>
            </w:pPr>
            <w:r>
              <w:t>Interfaces sortantes</w:t>
            </w:r>
          </w:p>
        </w:tc>
        <w:tc>
          <w:tcPr>
            <w:tcW w:w="5139" w:type="dxa"/>
          </w:tcPr>
          <w:p w14:paraId="0EFECA86" w14:textId="77777777" w:rsidR="008C06C9" w:rsidRDefault="008C06C9" w:rsidP="00155472">
            <w:pPr>
              <w:pStyle w:val="Listepuces"/>
              <w:numPr>
                <w:ilvl w:val="0"/>
                <w:numId w:val="0"/>
              </w:numPr>
            </w:pPr>
            <w:r>
              <w:t>Consolidation des flux/nouvelles données</w:t>
            </w:r>
          </w:p>
        </w:tc>
      </w:tr>
      <w:tr w:rsidR="008C06C9" w14:paraId="70B477E0" w14:textId="77777777" w:rsidTr="003A7359">
        <w:tc>
          <w:tcPr>
            <w:tcW w:w="5067" w:type="dxa"/>
          </w:tcPr>
          <w:p w14:paraId="6C416209" w14:textId="77777777" w:rsidR="008C06C9" w:rsidRDefault="008C06C9" w:rsidP="00155472">
            <w:pPr>
              <w:pStyle w:val="Listepuces"/>
              <w:numPr>
                <w:ilvl w:val="0"/>
                <w:numId w:val="0"/>
              </w:numPr>
            </w:pPr>
            <w:r>
              <w:t>Migration de données</w:t>
            </w:r>
          </w:p>
        </w:tc>
        <w:tc>
          <w:tcPr>
            <w:tcW w:w="5139" w:type="dxa"/>
          </w:tcPr>
          <w:p w14:paraId="235AE29D" w14:textId="77777777" w:rsidR="008C06C9" w:rsidRDefault="008C06C9" w:rsidP="00155472">
            <w:pPr>
              <w:pStyle w:val="Listepuces"/>
              <w:numPr>
                <w:ilvl w:val="0"/>
                <w:numId w:val="0"/>
              </w:numPr>
            </w:pPr>
            <w:r>
              <w:t>Modèle de données, Trans codification des données</w:t>
            </w:r>
          </w:p>
        </w:tc>
      </w:tr>
    </w:tbl>
    <w:p w14:paraId="5667BA38" w14:textId="77777777" w:rsidR="00CA6BB1" w:rsidRDefault="00CA6BB1" w:rsidP="00155472">
      <w:pPr>
        <w:pStyle w:val="Listepuces"/>
        <w:numPr>
          <w:ilvl w:val="0"/>
          <w:numId w:val="0"/>
        </w:numPr>
        <w:ind w:left="360" w:hanging="360"/>
      </w:pPr>
    </w:p>
    <w:p w14:paraId="645FDB45" w14:textId="31A0330E" w:rsidR="00CA6BB1" w:rsidRDefault="004602D6" w:rsidP="007A3D67">
      <w:pPr>
        <w:pStyle w:val="Corpsdetexte"/>
      </w:pPr>
      <w:r>
        <w:t xml:space="preserve">Je vais ici décrire rapidement de quoi ces différents </w:t>
      </w:r>
      <w:r w:rsidR="00B40E8F">
        <w:t>travaux</w:t>
      </w:r>
      <w:r>
        <w:t xml:space="preserve"> retournent :</w:t>
      </w:r>
    </w:p>
    <w:p w14:paraId="2C6C0DCE" w14:textId="4D486931" w:rsidR="004602D6" w:rsidRDefault="004602D6" w:rsidP="007A3D67">
      <w:pPr>
        <w:pStyle w:val="Corpsdetexte"/>
        <w:numPr>
          <w:ilvl w:val="0"/>
          <w:numId w:val="7"/>
        </w:numPr>
      </w:pPr>
      <w:r>
        <w:t>Paramétrage</w:t>
      </w:r>
      <w:r w:rsidR="00B40E8F">
        <w:t xml:space="preserve"> de la</w:t>
      </w:r>
      <w:r>
        <w:t xml:space="preserve"> plateforme</w:t>
      </w:r>
      <w:r w:rsidR="00B40E8F">
        <w:t xml:space="preserve"> de paie</w:t>
      </w:r>
      <w:r>
        <w:t xml:space="preserve">: </w:t>
      </w:r>
      <w:r w:rsidR="00080033">
        <w:t xml:space="preserve">Les deux moteurs de calculs ne fonctionnent pas exactement de la même façon, </w:t>
      </w:r>
      <w:r w:rsidR="004702F9">
        <w:t>I</w:t>
      </w:r>
      <w:r>
        <w:t xml:space="preserve">l s’agit ici de concevoir la partie technico fonctionnelle de l’intégration des contraintes du moteur de calcul du SRE, PEZ, au sein du système OC1 déjà en place. </w:t>
      </w:r>
    </w:p>
    <w:p w14:paraId="1C407677" w14:textId="2A2B2AB0" w:rsidR="004602D6" w:rsidRDefault="004602D6" w:rsidP="001A7E95">
      <w:pPr>
        <w:pStyle w:val="Corpsdetexte"/>
        <w:numPr>
          <w:ilvl w:val="0"/>
          <w:numId w:val="7"/>
        </w:numPr>
      </w:pPr>
      <w:r>
        <w:t>Paramétrage règles de paie :</w:t>
      </w:r>
      <w:r w:rsidR="001A7E95" w:rsidRPr="001A7E95">
        <w:t xml:space="preserve"> </w:t>
      </w:r>
      <w:r w:rsidR="003A7359">
        <w:t>La conception, la réalisation et la recette de l</w:t>
      </w:r>
      <w:r w:rsidR="001A7E95">
        <w:t>’intégration d</w:t>
      </w:r>
      <w:r w:rsidR="003A7359">
        <w:t xml:space="preserve">es règles de calculs du multi fond </w:t>
      </w:r>
      <w:r w:rsidR="001A7E95">
        <w:t>SRE au sein d’OC1.</w:t>
      </w:r>
    </w:p>
    <w:p w14:paraId="5ED134AF" w14:textId="54367B5D" w:rsidR="004602D6" w:rsidRDefault="004602D6" w:rsidP="007A3D67">
      <w:pPr>
        <w:pStyle w:val="Corpsdetexte"/>
        <w:numPr>
          <w:ilvl w:val="0"/>
          <w:numId w:val="7"/>
        </w:numPr>
      </w:pPr>
      <w:r>
        <w:t>Interface de liquidation : Le paramétrage des interfaces LR d’OC1 pour les préparer à l’arrivée de nouvelles données qui ne sont pas actuellement prise en charge dans OC1</w:t>
      </w:r>
    </w:p>
    <w:p w14:paraId="49278DC1" w14:textId="7F059F39" w:rsidR="006215B6" w:rsidRDefault="006215B6" w:rsidP="007A3D67">
      <w:pPr>
        <w:pStyle w:val="Corpsdetexte"/>
        <w:numPr>
          <w:ilvl w:val="0"/>
          <w:numId w:val="7"/>
        </w:numPr>
      </w:pPr>
      <w:r>
        <w:t>WS Paie : Ici nous devrons intégrer et faire la recette du Web Service développer par l’éditeur dans OC1.</w:t>
      </w:r>
    </w:p>
    <w:p w14:paraId="15BA4260" w14:textId="43DDD5C3" w:rsidR="006215B6" w:rsidRDefault="006215B6" w:rsidP="007A3D67">
      <w:pPr>
        <w:pStyle w:val="Corpsdetexte"/>
        <w:numPr>
          <w:ilvl w:val="0"/>
          <w:numId w:val="7"/>
        </w:numPr>
      </w:pPr>
      <w:r>
        <w:t>Traitement post-paie : Paramétrage et intégration des nouvelles règles et données pour les traitements post-paie spécifiques au SRE</w:t>
      </w:r>
    </w:p>
    <w:p w14:paraId="305E74F4" w14:textId="3DE74F5D" w:rsidR="006215B6" w:rsidRDefault="006215B6" w:rsidP="007A3D67">
      <w:pPr>
        <w:pStyle w:val="Corpsdetexte"/>
        <w:numPr>
          <w:ilvl w:val="0"/>
          <w:numId w:val="7"/>
        </w:numPr>
      </w:pPr>
      <w:r>
        <w:t>Interfaces sortantes : Évolution des interfaces de sortie vers les applications de paiements/créances et oppositions du SI de la CDR pour y intégrer les nouveaux montants apportés par le SRE.</w:t>
      </w:r>
    </w:p>
    <w:p w14:paraId="3D1D36DD" w14:textId="29CD69DB" w:rsidR="00DF4418" w:rsidRDefault="006215B6" w:rsidP="007A3D67">
      <w:pPr>
        <w:pStyle w:val="Corpsdetexte"/>
        <w:numPr>
          <w:ilvl w:val="0"/>
          <w:numId w:val="7"/>
        </w:numPr>
      </w:pPr>
      <w:r>
        <w:t>Migration de données : Réalisation d’un modèle de données à intégrer. Comparaison avec le modèle de donnée d’OC1 et trans codification des donn</w:t>
      </w:r>
      <w:r w:rsidR="00DF4418">
        <w:t xml:space="preserve">ées pour les intégrer </w:t>
      </w:r>
      <w:r w:rsidR="00080033">
        <w:t>à</w:t>
      </w:r>
      <w:r w:rsidR="00DF4418">
        <w:t xml:space="preserve"> OC1.</w:t>
      </w:r>
    </w:p>
    <w:p w14:paraId="4C6BD99B" w14:textId="77777777" w:rsidR="005470AA" w:rsidRDefault="005470AA" w:rsidP="00155472">
      <w:pPr>
        <w:pStyle w:val="Listepuces"/>
        <w:numPr>
          <w:ilvl w:val="0"/>
          <w:numId w:val="0"/>
        </w:numPr>
        <w:ind w:left="360" w:hanging="360"/>
      </w:pPr>
    </w:p>
    <w:p w14:paraId="598C6287" w14:textId="77777777" w:rsidR="005470AA" w:rsidRDefault="005470AA" w:rsidP="00155472">
      <w:pPr>
        <w:pStyle w:val="Listepuces"/>
        <w:numPr>
          <w:ilvl w:val="0"/>
          <w:numId w:val="0"/>
        </w:numPr>
        <w:ind w:left="360" w:hanging="360"/>
      </w:pPr>
    </w:p>
    <w:p w14:paraId="50B92448" w14:textId="5FBE5719" w:rsidR="005470AA" w:rsidRDefault="001429F8" w:rsidP="001429F8">
      <w:pPr>
        <w:pStyle w:val="Corpsdetexte"/>
      </w:pPr>
      <w:r>
        <w:t xml:space="preserve">Les chantiers </w:t>
      </w:r>
      <w:r w:rsidR="00B40E8F">
        <w:t xml:space="preserve">et travaux </w:t>
      </w:r>
      <w:r>
        <w:t>s’articulerons dans le temps en respectant les délais impartis pour chacun</w:t>
      </w:r>
      <w:r w:rsidR="00B40E8F">
        <w:t>s</w:t>
      </w:r>
      <w:r>
        <w:t xml:space="preserve">, ces délais étant reportés </w:t>
      </w:r>
      <w:r w:rsidR="00B40E8F">
        <w:t xml:space="preserve">sur </w:t>
      </w:r>
      <w:r>
        <w:t>le planning de l’ensemble du projet au niveau macro :</w:t>
      </w:r>
    </w:p>
    <w:p w14:paraId="3642530E" w14:textId="77777777" w:rsidR="002B78DD" w:rsidRDefault="002B78DD" w:rsidP="002B78DD">
      <w:pPr>
        <w:pStyle w:val="Listepuces"/>
        <w:keepNext/>
        <w:numPr>
          <w:ilvl w:val="0"/>
          <w:numId w:val="0"/>
        </w:numPr>
        <w:ind w:left="360" w:hanging="360"/>
      </w:pPr>
      <w:r w:rsidRPr="002B78DD">
        <w:rPr>
          <w:noProof/>
          <w:lang w:val="fr-FR" w:eastAsia="fr-FR"/>
        </w:rPr>
        <w:lastRenderedPageBreak/>
        <w:drawing>
          <wp:inline distT="0" distB="0" distL="0" distR="0" wp14:anchorId="3463F1C4" wp14:editId="2913A466">
            <wp:extent cx="6480810" cy="2856230"/>
            <wp:effectExtent l="0" t="0" r="0" b="1270"/>
            <wp:docPr id="567" name="Imag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80810" cy="2856230"/>
                    </a:xfrm>
                    <a:prstGeom prst="rect">
                      <a:avLst/>
                    </a:prstGeom>
                  </pic:spPr>
                </pic:pic>
              </a:graphicData>
            </a:graphic>
          </wp:inline>
        </w:drawing>
      </w:r>
    </w:p>
    <w:p w14:paraId="2E3E2500" w14:textId="5749D5C0" w:rsidR="005470AA" w:rsidRDefault="002B78DD" w:rsidP="002B78DD">
      <w:pPr>
        <w:pStyle w:val="Lgende"/>
        <w:jc w:val="center"/>
      </w:pPr>
      <w:r>
        <w:t xml:space="preserve">Figure </w:t>
      </w:r>
      <w:fldSimple w:instr=" SEQ Figure \* ARABIC ">
        <w:r w:rsidR="009C18C1">
          <w:rPr>
            <w:noProof/>
          </w:rPr>
          <w:t>46</w:t>
        </w:r>
      </w:fldSimple>
      <w:r>
        <w:t xml:space="preserve"> : Le planning du projet SRE</w:t>
      </w:r>
    </w:p>
    <w:p w14:paraId="0355B085" w14:textId="77777777" w:rsidR="00B8392D" w:rsidRPr="00B8392D" w:rsidRDefault="00B8392D" w:rsidP="00B8392D"/>
    <w:p w14:paraId="211E32B7" w14:textId="19A58B40" w:rsidR="00EE11B2" w:rsidRDefault="00B8392D" w:rsidP="00EE0D0A">
      <w:pPr>
        <w:pStyle w:val="Corpsdetexte"/>
      </w:pPr>
      <w:r>
        <w:t>Et voici le planning prévisionnel des travaux des deux premiers chantiers :</w:t>
      </w:r>
    </w:p>
    <w:p w14:paraId="723D0468" w14:textId="0F5DD5B3" w:rsidR="00B968ED" w:rsidRDefault="00B8392D" w:rsidP="00B968ED">
      <w:pPr>
        <w:pStyle w:val="Corpsdetexte"/>
      </w:pPr>
      <w:r>
        <w:rPr>
          <w:noProof/>
          <w:lang w:val="fr-FR" w:eastAsia="fr-FR"/>
        </w:rPr>
        <w:drawing>
          <wp:inline distT="0" distB="0" distL="0" distR="0" wp14:anchorId="1DDBDEAA" wp14:editId="357DF079">
            <wp:extent cx="6480810" cy="4740910"/>
            <wp:effectExtent l="0" t="0" r="0" b="2540"/>
            <wp:docPr id="576" name="Imag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80810" cy="4740910"/>
                    </a:xfrm>
                    <a:prstGeom prst="rect">
                      <a:avLst/>
                    </a:prstGeom>
                  </pic:spPr>
                </pic:pic>
              </a:graphicData>
            </a:graphic>
          </wp:inline>
        </w:drawing>
      </w:r>
    </w:p>
    <w:p w14:paraId="21BB641D" w14:textId="041A0FCB" w:rsidR="00B8392D" w:rsidRDefault="00B8392D" w:rsidP="00B968ED">
      <w:pPr>
        <w:pStyle w:val="Corpsdetexte"/>
      </w:pPr>
      <w:r>
        <w:lastRenderedPageBreak/>
        <w:t xml:space="preserve">Nous aurons plusieurs rôles à jouer au sein du chantier paiements, selon les différentes phases des travaux qui le compose. Les voici répertoriés aux cotés des rôles </w:t>
      </w:r>
      <w:r w:rsidR="00473FD9">
        <w:t>des différents acteurs</w:t>
      </w:r>
      <w:r>
        <w:t xml:space="preserve"> du projet :</w:t>
      </w:r>
    </w:p>
    <w:p w14:paraId="177CD392" w14:textId="77777777" w:rsidR="00B8392D" w:rsidRDefault="00B8392D" w:rsidP="00B8392D">
      <w:pPr>
        <w:pStyle w:val="Corpsdetexte"/>
        <w:keepNext/>
      </w:pPr>
      <w:r>
        <w:t xml:space="preserve"> </w:t>
      </w:r>
      <w:r>
        <w:rPr>
          <w:noProof/>
          <w:lang w:val="fr-FR" w:eastAsia="fr-FR"/>
        </w:rPr>
        <w:drawing>
          <wp:inline distT="0" distB="0" distL="0" distR="0" wp14:anchorId="7F1CDA53" wp14:editId="10D9E234">
            <wp:extent cx="6482080" cy="4094480"/>
            <wp:effectExtent l="0" t="0" r="0" b="1270"/>
            <wp:docPr id="581" name="Imag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82080" cy="4094480"/>
                    </a:xfrm>
                    <a:prstGeom prst="rect">
                      <a:avLst/>
                    </a:prstGeom>
                    <a:noFill/>
                    <a:ln>
                      <a:noFill/>
                    </a:ln>
                  </pic:spPr>
                </pic:pic>
              </a:graphicData>
            </a:graphic>
          </wp:inline>
        </w:drawing>
      </w:r>
    </w:p>
    <w:p w14:paraId="3A2332BD" w14:textId="04505556" w:rsidR="003B7455" w:rsidRDefault="00B8392D" w:rsidP="00B8392D">
      <w:pPr>
        <w:pStyle w:val="Lgende"/>
        <w:jc w:val="center"/>
      </w:pPr>
      <w:r>
        <w:t xml:space="preserve">Figure </w:t>
      </w:r>
      <w:fldSimple w:instr=" SEQ Figure \* ARABIC ">
        <w:r w:rsidR="009C18C1">
          <w:rPr>
            <w:noProof/>
          </w:rPr>
          <w:t>47</w:t>
        </w:r>
      </w:fldSimple>
      <w:r>
        <w:t xml:space="preserve"> : Périmètre et rôle des acteurs du projet</w:t>
      </w:r>
    </w:p>
    <w:p w14:paraId="37923D13" w14:textId="4AEBA1A3" w:rsidR="00052CA4" w:rsidRPr="00B8392D" w:rsidRDefault="00CE5BB5" w:rsidP="00CE5BB5">
      <w:pPr>
        <w:pStyle w:val="Corpsdetexte"/>
      </w:pPr>
      <w:r>
        <w:t>Je vais maintenant vous parler du dérouler des travaux que nous avons commencés, ils sont toujours en cours et ne seront pas terminés au rendu de ce mémoire, ceci est donc le récit d</w:t>
      </w:r>
      <w:r w:rsidR="00052CA4">
        <w:t>es</w:t>
      </w:r>
      <w:r>
        <w:t xml:space="preserve"> trav</w:t>
      </w:r>
      <w:r w:rsidR="00052CA4">
        <w:t>aux</w:t>
      </w:r>
      <w:r>
        <w:t xml:space="preserve"> en cours</w:t>
      </w:r>
      <w:r w:rsidR="00052CA4">
        <w:t> : le paramétrage de la plateforme de paie et le paramétrage des règles de paie dans OC1.</w:t>
      </w:r>
    </w:p>
    <w:p w14:paraId="3189566A" w14:textId="060D76FC" w:rsidR="00DF4418" w:rsidRDefault="00DF4418" w:rsidP="005B23B1">
      <w:pPr>
        <w:pStyle w:val="Titre3"/>
      </w:pPr>
      <w:bookmarkStart w:id="116" w:name="_Toc56177367"/>
      <w:r>
        <w:t xml:space="preserve">Paramètrage </w:t>
      </w:r>
      <w:r w:rsidR="00B40E8F">
        <w:t>de la plateforme de paie</w:t>
      </w:r>
      <w:bookmarkEnd w:id="116"/>
      <w:r w:rsidR="00B40E8F">
        <w:t xml:space="preserve"> </w:t>
      </w:r>
    </w:p>
    <w:p w14:paraId="4D9A44C3" w14:textId="3862E9F8" w:rsidR="0039174B" w:rsidRDefault="0039174B" w:rsidP="0039174B">
      <w:pPr>
        <w:pStyle w:val="Corpsdetexte"/>
        <w:rPr>
          <w:lang w:val="fr-FR" w:eastAsia="fr-CA"/>
        </w:rPr>
      </w:pPr>
    </w:p>
    <w:p w14:paraId="62DAA5FA" w14:textId="77777777" w:rsidR="0039174B" w:rsidRDefault="0039174B" w:rsidP="0039174B">
      <w:pPr>
        <w:pStyle w:val="Corpsdetexte"/>
        <w:jc w:val="both"/>
      </w:pPr>
      <w:r>
        <w:t>Dans le contexte d’intégration du système de paiement des retraites SRE dans l’application OC1, plusieurs contraintes. Ces contraintes portent sur des différences de fonctionnement générales entre les deux systèmes de paiement des retraites et impliquent une réflexion sur le plan technique pour permettre l’intégration complète du système de paiement SRE dans OC1.</w:t>
      </w:r>
    </w:p>
    <w:p w14:paraId="45D7C1CB" w14:textId="032B30F1" w:rsidR="0039174B" w:rsidRDefault="0039174B" w:rsidP="0039174B">
      <w:pPr>
        <w:pStyle w:val="Corpsdetexte"/>
        <w:jc w:val="both"/>
      </w:pPr>
      <w:r>
        <w:t>L’identification de ces contraintes et les solutions proposées seront répertoriées dans le Dossier d’Intégration Technique (DIT) SRE.</w:t>
      </w:r>
    </w:p>
    <w:p w14:paraId="2B013D22" w14:textId="6F0DA784" w:rsidR="00A3457A" w:rsidRDefault="00A3457A" w:rsidP="0039174B">
      <w:pPr>
        <w:pStyle w:val="Corpsdetexte"/>
        <w:jc w:val="both"/>
      </w:pPr>
      <w:r>
        <w:lastRenderedPageBreak/>
        <w:t>Les différentes solutions seront débattues lors d’ateliers hebdomadaires</w:t>
      </w:r>
      <w:r w:rsidR="00FE0B95">
        <w:t xml:space="preserve"> entre CGI et la DEI</w:t>
      </w:r>
      <w:r>
        <w:t>.</w:t>
      </w:r>
      <w:r w:rsidR="00FE0B95">
        <w:t xml:space="preserve"> Chacune est amenée par CGI par une hypothèse sur le déroulement du transfert de données de SRE vers OC1, puis une description de l’intégration technique de la solution est fournie suivie par un récapitulatif des avantages et inconvénients de chaque solution. </w:t>
      </w:r>
    </w:p>
    <w:p w14:paraId="2F621BDE" w14:textId="587E8235" w:rsidR="0039174B" w:rsidRDefault="00A3457A" w:rsidP="0039174B">
      <w:pPr>
        <w:pStyle w:val="Corpsdetexte"/>
        <w:jc w:val="both"/>
      </w:pPr>
      <w:r>
        <w:t>Voici donc l</w:t>
      </w:r>
      <w:r w:rsidR="0039174B">
        <w:t>es principales contraintes</w:t>
      </w:r>
      <w:r w:rsidR="000D214C">
        <w:t xml:space="preserve"> d’intégration</w:t>
      </w:r>
      <w:r w:rsidR="0039174B">
        <w:t xml:space="preserve"> identifiées</w:t>
      </w:r>
      <w:r>
        <w:t>.</w:t>
      </w:r>
      <w:r w:rsidR="000A786D">
        <w:t xml:space="preserve"> </w:t>
      </w:r>
      <w:r w:rsidR="00FE0B95">
        <w:t>Pour le moment aucune solution</w:t>
      </w:r>
      <w:r w:rsidR="000A786D">
        <w:t xml:space="preserve"> apportée</w:t>
      </w:r>
      <w:r w:rsidR="00FE0B95">
        <w:t xml:space="preserve"> n’a été définitivement validée par le client</w:t>
      </w:r>
      <w:r w:rsidR="000A786D">
        <w:t>, je ne les détaillerais donc pas</w:t>
      </w:r>
      <w:r w:rsidR="00FE0B95">
        <w:t>.</w:t>
      </w:r>
    </w:p>
    <w:p w14:paraId="08560DCA" w14:textId="77777777" w:rsidR="000D214C" w:rsidRDefault="000D214C" w:rsidP="0039174B">
      <w:pPr>
        <w:pStyle w:val="Corpsdetexte"/>
        <w:jc w:val="both"/>
      </w:pPr>
    </w:p>
    <w:p w14:paraId="45B6AD0E" w14:textId="75025598" w:rsidR="0039174B" w:rsidRDefault="000D214C" w:rsidP="000D214C">
      <w:pPr>
        <w:pStyle w:val="Listepuces"/>
      </w:pPr>
      <w:r>
        <w:t xml:space="preserve">Contrainte N°1 : </w:t>
      </w:r>
      <w:r w:rsidR="00A3457A">
        <w:t xml:space="preserve">Les entités comptables : </w:t>
      </w:r>
    </w:p>
    <w:p w14:paraId="0287B08C" w14:textId="77777777" w:rsidR="00A3457A" w:rsidRDefault="00A3457A" w:rsidP="000D214C">
      <w:pPr>
        <w:pStyle w:val="Corpsdetexte"/>
        <w:ind w:left="360"/>
      </w:pPr>
      <w:r>
        <w:t xml:space="preserve">L’entité comptable (ou CGR pour SRE) est l’organisme qui émettra le virement bancaire à l’individu. </w:t>
      </w:r>
    </w:p>
    <w:p w14:paraId="2A8CAA53" w14:textId="69A9C72E" w:rsidR="00A3457A" w:rsidRDefault="00A3457A" w:rsidP="000D214C">
      <w:pPr>
        <w:pStyle w:val="Corpsdetexte"/>
        <w:ind w:left="360"/>
      </w:pPr>
      <w:r>
        <w:t>Dans OC1, l’affectation d’une entité comptable à une pension est régie par la règle suivante : un fonds a une seule entité comptable attribuée via la table M4CDC_X_ENTITE_COMPTA (exception faite du RAFP qui en possède 2 gérés dynamiquement dans les traitements).</w:t>
      </w:r>
    </w:p>
    <w:p w14:paraId="716F0639" w14:textId="77777777" w:rsidR="00A3457A" w:rsidRDefault="00A3457A" w:rsidP="000D214C">
      <w:pPr>
        <w:pStyle w:val="Corpsdetexte"/>
        <w:ind w:left="360"/>
      </w:pPr>
      <w:r>
        <w:t xml:space="preserve">Cette donnée est transmise aux autres applications du SI via les traitements CDR et GENOB. Elle est de plus utilisée dans le traitement POST PAIE. </w:t>
      </w:r>
    </w:p>
    <w:p w14:paraId="75EC0899" w14:textId="03D5FC68" w:rsidR="00A3457A" w:rsidRDefault="00A3457A" w:rsidP="000D214C">
      <w:pPr>
        <w:pStyle w:val="Corpsdetexte"/>
        <w:ind w:left="360"/>
      </w:pPr>
      <w:r>
        <w:t>Pour le paiement des pensions SRE, l’entité comptable est attribuée à une pension se fait de manière géographique, découpée actuellement en 17 zones =&gt; Nous avons donc 17 entités comptables potentielles (il a été demandé d’en paramétrer 4 pour le moment, mais le nombre peut être amené à évoluer).</w:t>
      </w:r>
    </w:p>
    <w:p w14:paraId="0BED0BBE" w14:textId="77777777" w:rsidR="00FE0B95" w:rsidRDefault="00FE0B95" w:rsidP="00FE0B95">
      <w:pPr>
        <w:pStyle w:val="Corpsdetexte"/>
      </w:pPr>
    </w:p>
    <w:p w14:paraId="4229E342" w14:textId="4266907E" w:rsidR="00A3457A" w:rsidRDefault="000D214C" w:rsidP="000D214C">
      <w:pPr>
        <w:pStyle w:val="Listepuces"/>
      </w:pPr>
      <w:r>
        <w:t xml:space="preserve">Contrainte N°2 : </w:t>
      </w:r>
      <w:r w:rsidR="00A3457A">
        <w:t xml:space="preserve">Les flux LR de liquidation partiels </w:t>
      </w:r>
    </w:p>
    <w:p w14:paraId="3F6F0E1C" w14:textId="5AB905F8" w:rsidR="000A786D" w:rsidRDefault="000A786D" w:rsidP="000D214C">
      <w:pPr>
        <w:pStyle w:val="Corpsdetexte"/>
        <w:ind w:left="360"/>
        <w:jc w:val="both"/>
      </w:pPr>
      <w:r>
        <w:t xml:space="preserve">Dans OC1, le flux LR est réceptionné dans une table SAS qui est ensuite traité par l’interface LR de </w:t>
      </w:r>
      <w:r w:rsidR="000D214C">
        <w:t>PeopleNet</w:t>
      </w:r>
      <w:r>
        <w:t xml:space="preserve">. </w:t>
      </w:r>
    </w:p>
    <w:p w14:paraId="227D284F" w14:textId="77777777" w:rsidR="000A786D" w:rsidRDefault="000A786D" w:rsidP="000D214C">
      <w:pPr>
        <w:pStyle w:val="Corpsdetexte"/>
        <w:ind w:left="360"/>
        <w:jc w:val="both"/>
      </w:pPr>
      <w:r>
        <w:t>La règle de gestion des données qui s’y trouve est la suivante : « Toute donnée présente dans le flux LR écrasera les données existantes qui y sont relatives dans OC1. Toute donnée existante dans OC1 et n’étant pas présente dans le flux LR sera supprimée. »</w:t>
      </w:r>
    </w:p>
    <w:p w14:paraId="368013E6" w14:textId="77777777" w:rsidR="000A786D" w:rsidRDefault="000A786D" w:rsidP="000D214C">
      <w:pPr>
        <w:pStyle w:val="Corpsdetexte"/>
        <w:ind w:left="360"/>
        <w:jc w:val="both"/>
      </w:pPr>
      <w:r>
        <w:t>Cette interface fonctionne donc en annule et remplace sur l’intégralité des données, le flux LR actuel portant donc systématiquement l’intégralité des données d’une pension.</w:t>
      </w:r>
    </w:p>
    <w:p w14:paraId="6A88370B" w14:textId="77777777" w:rsidR="000A786D" w:rsidRDefault="000A786D" w:rsidP="000D214C">
      <w:pPr>
        <w:pStyle w:val="Corpsdetexte"/>
        <w:ind w:left="360"/>
        <w:jc w:val="both"/>
      </w:pPr>
      <w:r>
        <w:t xml:space="preserve">Pour SRE, la liquidation des droits est répartie entre plusieurs centres de saisie indépendants. Le flux de liquidation LR qui en découlera sera donc partiel. </w:t>
      </w:r>
    </w:p>
    <w:p w14:paraId="06B48EB2" w14:textId="77777777" w:rsidR="000A786D" w:rsidRDefault="000A786D" w:rsidP="000D214C">
      <w:pPr>
        <w:pStyle w:val="Corpsdetexte"/>
        <w:ind w:left="360"/>
        <w:jc w:val="both"/>
      </w:pPr>
      <w:r>
        <w:t xml:space="preserve">Ceci rentre manifestement en contradiction avec la règle de gestion actuelle du flux LR de OC1. </w:t>
      </w:r>
    </w:p>
    <w:p w14:paraId="06DEE428" w14:textId="77777777" w:rsidR="000A786D" w:rsidRPr="000A786D" w:rsidRDefault="000A786D" w:rsidP="000A786D">
      <w:pPr>
        <w:pStyle w:val="Corpsdetexte"/>
        <w:rPr>
          <w:lang w:val="fr-FR" w:eastAsia="fr-CA"/>
        </w:rPr>
      </w:pPr>
    </w:p>
    <w:p w14:paraId="6F666106" w14:textId="20730445" w:rsidR="00A3457A" w:rsidRDefault="000D214C" w:rsidP="000D214C">
      <w:pPr>
        <w:pStyle w:val="Listepuces"/>
      </w:pPr>
      <w:r>
        <w:t xml:space="preserve">Contrainte N°3 : </w:t>
      </w:r>
      <w:r w:rsidR="00A3457A">
        <w:t>La gestion des recouvrements</w:t>
      </w:r>
    </w:p>
    <w:p w14:paraId="0F8E09E4" w14:textId="242BD13C" w:rsidR="000A786D" w:rsidRDefault="000A786D" w:rsidP="000D214C">
      <w:pPr>
        <w:pStyle w:val="Corpsdetexte"/>
        <w:ind w:left="360"/>
        <w:jc w:val="both"/>
      </w:pPr>
      <w:r>
        <w:lastRenderedPageBreak/>
        <w:t>Le recouvrement de TV (trop versé) est actuellement géré par les applications OC1 et GC11 via le traitement CDR (échange de situations de recouvrement par contrat) et le calcul des pensions (prélèvement des montants directement sur les pensions).</w:t>
      </w:r>
    </w:p>
    <w:p w14:paraId="571E3C2E" w14:textId="77777777" w:rsidR="000A786D" w:rsidRDefault="000A786D" w:rsidP="000D214C">
      <w:pPr>
        <w:pStyle w:val="Corpsdetexte"/>
        <w:ind w:left="360"/>
        <w:jc w:val="both"/>
      </w:pPr>
      <w:r>
        <w:t>L’application de paiement des retraites de SRE ne gère actuellement pas le recouvrement et transmet les informations qui y sont liées à leurs CGR</w:t>
      </w:r>
    </w:p>
    <w:p w14:paraId="17356E93" w14:textId="50888770" w:rsidR="000A786D" w:rsidRPr="000A786D" w:rsidRDefault="000A786D" w:rsidP="000D214C">
      <w:pPr>
        <w:pStyle w:val="Corpsdetexte"/>
        <w:ind w:left="360"/>
        <w:rPr>
          <w:lang w:val="fr-FR" w:eastAsia="fr-CA"/>
        </w:rPr>
      </w:pPr>
      <w:r>
        <w:t>Pour répondre à cette contrainte, une enquête de la DSI vers SRE est nécessaire pour récupérer le choix de fonctionnement. En découlera ensuite les impacts sur l’application OC1</w:t>
      </w:r>
    </w:p>
    <w:p w14:paraId="7F9EB1AD" w14:textId="762A181F" w:rsidR="00A3457A" w:rsidRDefault="000D214C" w:rsidP="000D214C">
      <w:pPr>
        <w:pStyle w:val="Listepuces"/>
      </w:pPr>
      <w:r>
        <w:t xml:space="preserve">Contrainte N°4 : </w:t>
      </w:r>
      <w:r w:rsidR="00A3457A">
        <w:t>La gestion des contrats et prestations</w:t>
      </w:r>
    </w:p>
    <w:p w14:paraId="073796B5" w14:textId="77777777" w:rsidR="000A786D" w:rsidRDefault="000A786D" w:rsidP="000D214C">
      <w:pPr>
        <w:pStyle w:val="Corpsdetexte"/>
        <w:ind w:left="360"/>
        <w:jc w:val="both"/>
      </w:pPr>
      <w:r>
        <w:t xml:space="preserve">L’attribution d’un droit du fonds SRE à un pensionné devra passer par les éléments du contrat et ceux de la prestation. </w:t>
      </w:r>
    </w:p>
    <w:p w14:paraId="7A9D5EA3" w14:textId="02AB1282" w:rsidR="000A786D" w:rsidRDefault="000A786D" w:rsidP="000D214C">
      <w:pPr>
        <w:pStyle w:val="Corpsdetexte"/>
        <w:ind w:left="360"/>
        <w:jc w:val="both"/>
      </w:pPr>
      <w:r>
        <w:t xml:space="preserve">Dans la mesure où l’accessoire de majoration tierce personne (et d’autres) sont communs à plusieurs « domaines de droits » SRE (PCMR, PMI), il semblerait logique de créer un contrat par « domaine de droit » afin de pouvoir déclarer plusieurs fois le même droit sur un pensionné (Pour rappel, ces accessoires se situent au niveau contrat d’un droit, il est donc impossible d’avoir plusieurs occurrences qui se chevauchent sur un même contrat). </w:t>
      </w:r>
    </w:p>
    <w:p w14:paraId="02449EF6" w14:textId="77777777" w:rsidR="000A786D" w:rsidRDefault="000A786D" w:rsidP="000D214C">
      <w:pPr>
        <w:pStyle w:val="Corpsdetexte"/>
        <w:ind w:left="360"/>
        <w:jc w:val="both"/>
      </w:pPr>
      <w:r>
        <w:t xml:space="preserve">Selon les pistes retenues sur la construction d’un dossier, plusieurs contraintes apparaîtront et devront être solutionnées. </w:t>
      </w:r>
    </w:p>
    <w:p w14:paraId="156A1808" w14:textId="77777777" w:rsidR="000D214C" w:rsidRDefault="000D214C" w:rsidP="00D07C82">
      <w:pPr>
        <w:pStyle w:val="Corpsdetexte"/>
      </w:pPr>
    </w:p>
    <w:p w14:paraId="51FC0FFB" w14:textId="3CDD6B4C" w:rsidR="00D07C82" w:rsidRPr="00BC7CCB" w:rsidRDefault="000A786D" w:rsidP="00D07C82">
      <w:pPr>
        <w:pStyle w:val="Corpsdetexte"/>
        <w:rPr>
          <w:highlight w:val="yellow"/>
        </w:rPr>
      </w:pPr>
      <w:r>
        <w:t>Le chan</w:t>
      </w:r>
      <w:r w:rsidR="00D07C82">
        <w:t>tier étant toujours en cours, les</w:t>
      </w:r>
      <w:r>
        <w:t xml:space="preserve"> réponse</w:t>
      </w:r>
      <w:r w:rsidR="00D07C82">
        <w:t>s</w:t>
      </w:r>
      <w:r>
        <w:t xml:space="preserve"> aux questions déjà posées en atelier à la </w:t>
      </w:r>
      <w:r w:rsidRPr="00BC7CCB">
        <w:rPr>
          <w:highlight w:val="yellow"/>
        </w:rPr>
        <w:t>MO</w:t>
      </w:r>
      <w:r w:rsidR="00D07C82" w:rsidRPr="00BC7CCB">
        <w:rPr>
          <w:highlight w:val="yellow"/>
        </w:rPr>
        <w:t>E</w:t>
      </w:r>
      <w:r w:rsidRPr="00BC7CCB">
        <w:rPr>
          <w:highlight w:val="yellow"/>
        </w:rPr>
        <w:t xml:space="preserve"> CDR </w:t>
      </w:r>
      <w:r w:rsidR="00D07C82" w:rsidRPr="00BC7CCB">
        <w:rPr>
          <w:highlight w:val="yellow"/>
        </w:rPr>
        <w:t xml:space="preserve">pourraient amener encore d’autres questions. </w:t>
      </w:r>
    </w:p>
    <w:p w14:paraId="5E5B246D" w14:textId="206EB3FF" w:rsidR="00D07C82" w:rsidRDefault="00D07C82" w:rsidP="00D07C82">
      <w:pPr>
        <w:pStyle w:val="Corpsdetexte"/>
      </w:pPr>
      <w:r w:rsidRPr="00BC7CCB">
        <w:rPr>
          <w:highlight w:val="yellow"/>
        </w:rPr>
        <w:t>Les solutions déjà proposées sont en discussion entre la MOA CDR et la MOA SRE.</w:t>
      </w:r>
      <w:r>
        <w:t xml:space="preserve"> </w:t>
      </w:r>
    </w:p>
    <w:p w14:paraId="7D36CDFE" w14:textId="530ABF56" w:rsidR="00DF4418" w:rsidRDefault="00D07C82" w:rsidP="00D07C82">
      <w:pPr>
        <w:pStyle w:val="Corpsdetexte"/>
      </w:pPr>
      <w:r>
        <w:t>Cela ne nous empêche pas de démarrer les travaux sur le paramétrage des règles de paie étant données qu’une infime partie des réponses aux question du paramétrage de la plateforme auront une incidence sur les conditions de déclanchement de certaines règles.</w:t>
      </w:r>
    </w:p>
    <w:p w14:paraId="4EF52155" w14:textId="77777777" w:rsidR="00DF4418" w:rsidRPr="00DF4418" w:rsidRDefault="00DF4418" w:rsidP="00DF4418">
      <w:pPr>
        <w:pStyle w:val="Corpsdetexte"/>
      </w:pPr>
    </w:p>
    <w:p w14:paraId="052C1E0C" w14:textId="61D448D8" w:rsidR="00636D0C" w:rsidRDefault="001320AF" w:rsidP="005B23B1">
      <w:pPr>
        <w:pStyle w:val="Titre3"/>
      </w:pPr>
      <w:bookmarkStart w:id="117" w:name="_Toc56177368"/>
      <w:r>
        <w:t>Paramètrage des règles de paie</w:t>
      </w:r>
      <w:bookmarkEnd w:id="117"/>
    </w:p>
    <w:p w14:paraId="79AE8171" w14:textId="5CE628AD" w:rsidR="003A7359" w:rsidRDefault="003A7359" w:rsidP="003A7359">
      <w:pPr>
        <w:pStyle w:val="Corpsdetexte"/>
      </w:pPr>
      <w:r>
        <w:t>Comme indiqué précédemment, la MOA SRE nous a fournis l’équivalent d’une spécification fonctionnelle générale, la retro spécification du moteur de calcul des pensions du fond de pension SRE : le logiciel PEZ.</w:t>
      </w:r>
      <w:r w:rsidR="00052CA4">
        <w:t xml:space="preserve"> Elle répertorie l’ensemble des règles de calculs des différentes prestations que le fond SRE liquide à ses pensionnés.</w:t>
      </w:r>
    </w:p>
    <w:p w14:paraId="04B364F2" w14:textId="1F3B6994" w:rsidR="009725D7" w:rsidRDefault="009725D7" w:rsidP="009725D7">
      <w:pPr>
        <w:pStyle w:val="Titre4"/>
        <w:numPr>
          <w:ilvl w:val="0"/>
          <w:numId w:val="44"/>
        </w:numPr>
      </w:pPr>
      <w:bookmarkStart w:id="118" w:name="_Ref56176948"/>
      <w:r>
        <w:t>Organisation</w:t>
      </w:r>
      <w:bookmarkEnd w:id="118"/>
    </w:p>
    <w:p w14:paraId="47CE2D04" w14:textId="26AD1CBC" w:rsidR="003A7359" w:rsidRDefault="003A7359" w:rsidP="003A7359">
      <w:pPr>
        <w:pStyle w:val="Corpsdetexte"/>
      </w:pPr>
      <w:r>
        <w:t>La MO</w:t>
      </w:r>
      <w:r w:rsidR="00052CA4">
        <w:t>A</w:t>
      </w:r>
      <w:r>
        <w:t xml:space="preserve"> CDR </w:t>
      </w:r>
      <w:r w:rsidR="00052CA4">
        <w:t>sont</w:t>
      </w:r>
      <w:r>
        <w:t xml:space="preserve"> nos interlocuteurs privilégiés pour l’initialisation des </w:t>
      </w:r>
      <w:r w:rsidR="00052CA4">
        <w:t>différentes phases de ce travail</w:t>
      </w:r>
      <w:r>
        <w:t xml:space="preserve">, </w:t>
      </w:r>
      <w:r w:rsidR="00814679">
        <w:t>c’est</w:t>
      </w:r>
      <w:r>
        <w:t xml:space="preserve"> avec eux que nous validerons</w:t>
      </w:r>
      <w:r w:rsidR="00814679">
        <w:t xml:space="preserve"> entre autres</w:t>
      </w:r>
      <w:r>
        <w:t xml:space="preserve"> les spécifications fonctionnelles détaillées </w:t>
      </w:r>
      <w:r w:rsidR="00814679">
        <w:t xml:space="preserve">de chaque règle </w:t>
      </w:r>
      <w:r>
        <w:t>que nous aurons dégagé de la retro spécification</w:t>
      </w:r>
      <w:r w:rsidR="00234BD5">
        <w:t xml:space="preserve"> avant de pouvoir passer aux développements</w:t>
      </w:r>
      <w:r>
        <w:t xml:space="preserve">. </w:t>
      </w:r>
    </w:p>
    <w:p w14:paraId="5A34148A" w14:textId="13D770D2" w:rsidR="00234BD5" w:rsidRDefault="00234BD5" w:rsidP="003A7359">
      <w:pPr>
        <w:pStyle w:val="Corpsdetexte"/>
      </w:pPr>
      <w:r w:rsidRPr="00BC7CCB">
        <w:rPr>
          <w:highlight w:val="yellow"/>
        </w:rPr>
        <w:lastRenderedPageBreak/>
        <w:t>Entre nous, la MOE CDR, la DEI sert d’intermédiaire</w:t>
      </w:r>
      <w:r>
        <w:t xml:space="preserve"> </w:t>
      </w:r>
    </w:p>
    <w:p w14:paraId="588580CD" w14:textId="5A28DC2F" w:rsidR="00814679" w:rsidRDefault="00814679" w:rsidP="003A7359">
      <w:pPr>
        <w:pStyle w:val="Corpsdetexte"/>
      </w:pPr>
      <w:r>
        <w:t>Pour la réalisation de ce travail nous appliquerons la méthode de gestion de projet du cycle en V pour le passage des phases :</w:t>
      </w:r>
    </w:p>
    <w:p w14:paraId="5FF237D3" w14:textId="418E41D9" w:rsidR="001320AF" w:rsidRDefault="00814679" w:rsidP="00814679">
      <w:pPr>
        <w:pStyle w:val="Corpsdetexte"/>
        <w:numPr>
          <w:ilvl w:val="0"/>
          <w:numId w:val="40"/>
        </w:numPr>
      </w:pPr>
      <w:r>
        <w:t>Rétro spécification</w:t>
      </w:r>
      <w:r w:rsidR="001320AF">
        <w:t xml:space="preserve"> des règles SRE</w:t>
      </w:r>
    </w:p>
    <w:p w14:paraId="6A54810D" w14:textId="664D5218" w:rsidR="001320AF" w:rsidRDefault="001320AF" w:rsidP="00814679">
      <w:pPr>
        <w:pStyle w:val="Corpsdetexte"/>
        <w:numPr>
          <w:ilvl w:val="0"/>
          <w:numId w:val="40"/>
        </w:numPr>
      </w:pPr>
      <w:r>
        <w:t>Construction des SFD format OC1</w:t>
      </w:r>
    </w:p>
    <w:p w14:paraId="46E7C30A" w14:textId="419CF2DF" w:rsidR="001320AF" w:rsidRDefault="001320AF" w:rsidP="00814679">
      <w:pPr>
        <w:pStyle w:val="Corpsdetexte"/>
        <w:numPr>
          <w:ilvl w:val="0"/>
          <w:numId w:val="40"/>
        </w:numPr>
      </w:pPr>
      <w:r>
        <w:t xml:space="preserve">Validation des SFD par SRE et </w:t>
      </w:r>
      <w:r w:rsidR="00814679">
        <w:t xml:space="preserve">CDR </w:t>
      </w:r>
    </w:p>
    <w:p w14:paraId="44321F03" w14:textId="56878E62" w:rsidR="001320AF" w:rsidRDefault="00814679" w:rsidP="00814679">
      <w:pPr>
        <w:pStyle w:val="Corpsdetexte"/>
        <w:numPr>
          <w:ilvl w:val="0"/>
          <w:numId w:val="40"/>
        </w:numPr>
      </w:pPr>
      <w:r>
        <w:t>Développements</w:t>
      </w:r>
    </w:p>
    <w:p w14:paraId="51DCA1C3" w14:textId="77777777" w:rsidR="001320AF" w:rsidRDefault="001320AF" w:rsidP="00814679">
      <w:pPr>
        <w:pStyle w:val="Corpsdetexte"/>
        <w:numPr>
          <w:ilvl w:val="0"/>
          <w:numId w:val="40"/>
        </w:numPr>
      </w:pPr>
      <w:r>
        <w:t>Qualité (TU/TI)</w:t>
      </w:r>
    </w:p>
    <w:p w14:paraId="1836905B" w14:textId="77777777" w:rsidR="001320AF" w:rsidRDefault="001320AF" w:rsidP="00814679">
      <w:pPr>
        <w:pStyle w:val="Corpsdetexte"/>
        <w:numPr>
          <w:ilvl w:val="0"/>
          <w:numId w:val="40"/>
        </w:numPr>
      </w:pPr>
      <w:r>
        <w:t>Livraison</w:t>
      </w:r>
    </w:p>
    <w:p w14:paraId="004CB6B9" w14:textId="20D9E384" w:rsidR="001320AF" w:rsidRDefault="00814679" w:rsidP="00814679">
      <w:pPr>
        <w:pStyle w:val="Corpsdetexte"/>
        <w:numPr>
          <w:ilvl w:val="0"/>
          <w:numId w:val="40"/>
        </w:numPr>
      </w:pPr>
      <w:r>
        <w:t>Recette MOA CDR</w:t>
      </w:r>
    </w:p>
    <w:p w14:paraId="1A0A8B82" w14:textId="77777777" w:rsidR="001320AF" w:rsidRDefault="001320AF" w:rsidP="00814679">
      <w:pPr>
        <w:pStyle w:val="Corpsdetexte"/>
        <w:numPr>
          <w:ilvl w:val="0"/>
          <w:numId w:val="40"/>
        </w:numPr>
      </w:pPr>
      <w:r>
        <w:t>Volumétrie réelle</w:t>
      </w:r>
    </w:p>
    <w:p w14:paraId="09EA9C9E" w14:textId="633885A8" w:rsidR="00720975" w:rsidRDefault="001320AF" w:rsidP="00814679">
      <w:pPr>
        <w:pStyle w:val="Corpsdetexte"/>
        <w:numPr>
          <w:ilvl w:val="0"/>
          <w:numId w:val="40"/>
        </w:numPr>
      </w:pPr>
      <w:r>
        <w:t>M</w:t>
      </w:r>
      <w:r w:rsidR="00814679">
        <w:t>ise en production</w:t>
      </w:r>
    </w:p>
    <w:p w14:paraId="0001E6D9" w14:textId="77777777" w:rsidR="00814679" w:rsidRDefault="00814679" w:rsidP="00814679">
      <w:pPr>
        <w:pStyle w:val="Listepuces"/>
        <w:numPr>
          <w:ilvl w:val="0"/>
          <w:numId w:val="0"/>
        </w:numPr>
        <w:ind w:left="360" w:hanging="360"/>
      </w:pPr>
    </w:p>
    <w:p w14:paraId="3F9D5035" w14:textId="77777777" w:rsidR="00271A75" w:rsidRDefault="00814679" w:rsidP="00814679">
      <w:pPr>
        <w:pStyle w:val="Corpsdetexte"/>
      </w:pPr>
      <w:r>
        <w:t xml:space="preserve">Actuellement nous en </w:t>
      </w:r>
      <w:r w:rsidR="00271A75">
        <w:t>sommes</w:t>
      </w:r>
      <w:r>
        <w:t xml:space="preserve"> à la phase </w:t>
      </w:r>
      <w:r w:rsidR="00271A75">
        <w:t>de validation des SFD par la</w:t>
      </w:r>
      <w:r w:rsidR="00234BD5">
        <w:t xml:space="preserve"> MOA SRE </w:t>
      </w:r>
      <w:r w:rsidR="00271A75">
        <w:t xml:space="preserve">par le biais de la MOA </w:t>
      </w:r>
      <w:r w:rsidR="00234BD5">
        <w:t>CDR.</w:t>
      </w:r>
    </w:p>
    <w:p w14:paraId="2F31A250" w14:textId="313F300F" w:rsidR="000D214C" w:rsidRDefault="00271A75" w:rsidP="00814679">
      <w:pPr>
        <w:pStyle w:val="Corpsdetexte"/>
      </w:pPr>
      <w:r>
        <w:t xml:space="preserve">Nous fonctionnons </w:t>
      </w:r>
      <w:r w:rsidR="001C1D0E">
        <w:t>pour cette phase</w:t>
      </w:r>
      <w:r>
        <w:t xml:space="preserve"> avec une organisation et une gestion du temps inspirées des méthodes agiles</w:t>
      </w:r>
      <w:r w:rsidR="00BC7CCB">
        <w:t> : chaque jour un daily meeting est organisé au sein de l’équipe de développement pour se tenir au courants des SFD faites</w:t>
      </w:r>
      <w:r w:rsidR="000D214C">
        <w:t xml:space="preserve"> par chacun</w:t>
      </w:r>
      <w:r w:rsidR="00BC7CCB">
        <w:t xml:space="preserve"> la veille, celle planifiées </w:t>
      </w:r>
      <w:r w:rsidR="000D214C">
        <w:t>le jour</w:t>
      </w:r>
      <w:r w:rsidR="00BC7CCB">
        <w:t xml:space="preserve"> même et connaitre les points de blocage de chacun dans la rédaction des SFD et la compréhension de la retrospec.</w:t>
      </w:r>
      <w:r w:rsidR="00E20A16">
        <w:t xml:space="preserve"> J’ai par ailleurs eu l’occasion d’en animé un.</w:t>
      </w:r>
    </w:p>
    <w:p w14:paraId="79056682" w14:textId="21D26FAF" w:rsidR="00271A75" w:rsidRDefault="00BC7CCB" w:rsidP="00814679">
      <w:pPr>
        <w:pStyle w:val="Corpsdetexte"/>
      </w:pPr>
      <w:r>
        <w:t xml:space="preserve">En parallèle, </w:t>
      </w:r>
      <w:r w:rsidR="00271A75">
        <w:t>chaque semaine un atelier est organisé avec les deux</w:t>
      </w:r>
      <w:r w:rsidR="001C1D0E">
        <w:t xml:space="preserve"> membres pilotes de l’équipe CGI</w:t>
      </w:r>
      <w:r>
        <w:t>, Eric et Arthur</w:t>
      </w:r>
      <w:r w:rsidR="001C1D0E">
        <w:t xml:space="preserve">, </w:t>
      </w:r>
      <w:r w:rsidR="00271A75">
        <w:t xml:space="preserve">le développeur ayant rédigé les SFD à valider et la MOA CDR. </w:t>
      </w:r>
    </w:p>
    <w:p w14:paraId="429671DD" w14:textId="5718BD8F" w:rsidR="00BC7CCB" w:rsidRDefault="00271A75" w:rsidP="00814679">
      <w:pPr>
        <w:pStyle w:val="Corpsdetexte"/>
      </w:pPr>
      <w:r>
        <w:t xml:space="preserve">Au cours de ces ateliers, la MOA nous fait ses retours sur la </w:t>
      </w:r>
      <w:r w:rsidR="009725D7">
        <w:t>diz</w:t>
      </w:r>
      <w:r>
        <w:t>aine de</w:t>
      </w:r>
      <w:r w:rsidR="001C1D0E">
        <w:t xml:space="preserve"> SFD que nous leurs avons livré</w:t>
      </w:r>
      <w:r w:rsidR="00BC7CCB">
        <w:t>s</w:t>
      </w:r>
      <w:r w:rsidR="001C1D0E">
        <w:t xml:space="preserve">. Retours que nous prenons en compte pour la rédaction de la prochaine version de ces SFD imparfaites. </w:t>
      </w:r>
    </w:p>
    <w:p w14:paraId="102C0E91" w14:textId="77777777" w:rsidR="00BC7CCB" w:rsidRDefault="001C1D0E" w:rsidP="00814679">
      <w:pPr>
        <w:pStyle w:val="Corpsdetexte"/>
      </w:pPr>
      <w:r>
        <w:t xml:space="preserve">Ces ateliers sont aussi le moment de statuer avec la MOA sur les meilleurs moyens de mettre en œuvre les nouvelles règles SRE au sein de OC1. </w:t>
      </w:r>
    </w:p>
    <w:p w14:paraId="75B5DC71" w14:textId="3AF45CFF" w:rsidR="001C1D0E" w:rsidRDefault="001C1D0E" w:rsidP="00814679">
      <w:pPr>
        <w:pStyle w:val="Corpsdetexte"/>
      </w:pPr>
      <w:r>
        <w:t xml:space="preserve">Certaines règles du moteur de calcul à intégrer étant similaires aux règles préexistantes dans OC1, seules les données en entrée changent, le plus souvent un delta dans les codifications des deux systèmes. </w:t>
      </w:r>
    </w:p>
    <w:p w14:paraId="661F3BD3" w14:textId="4771E7D0" w:rsidR="00BC7CCB" w:rsidRDefault="001C1D0E" w:rsidP="00814679">
      <w:pPr>
        <w:pStyle w:val="Corpsdetexte"/>
      </w:pPr>
      <w:r>
        <w:t xml:space="preserve">La question est donc posée et débattue avec la MOA CDR, si celle-ci retiens une des solutions que nous proposons, elle en </w:t>
      </w:r>
      <w:r w:rsidR="00BC7CCB">
        <w:t>discutera</w:t>
      </w:r>
      <w:r>
        <w:t xml:space="preserve"> </w:t>
      </w:r>
      <w:r w:rsidR="00BC7CCB">
        <w:t>avec</w:t>
      </w:r>
      <w:r>
        <w:t xml:space="preserve"> la MOA SRE </w:t>
      </w:r>
      <w:r w:rsidR="00BC7CCB">
        <w:t>pour s’assurer de la faisabilité de la solution</w:t>
      </w:r>
      <w:r>
        <w:t>.</w:t>
      </w:r>
      <w:r w:rsidR="00BC7CCB">
        <w:t xml:space="preserve"> En tout état de cause, ce sera la MOA CDR qui aura le dernier mot</w:t>
      </w:r>
      <w:r w:rsidR="006505D0">
        <w:t xml:space="preserve"> et qui tranchera sur la solution finale a adopté pour chacune des règles de calcul</w:t>
      </w:r>
      <w:r w:rsidR="00BC7CCB">
        <w:t>.</w:t>
      </w:r>
    </w:p>
    <w:p w14:paraId="1EDD26E0" w14:textId="77777777" w:rsidR="00BC7CCB" w:rsidRDefault="00BC7CCB" w:rsidP="00814679">
      <w:pPr>
        <w:pStyle w:val="Corpsdetexte"/>
      </w:pPr>
    </w:p>
    <w:p w14:paraId="601639CC" w14:textId="1C7C2E16" w:rsidR="009725D7" w:rsidRDefault="009725D7" w:rsidP="009725D7">
      <w:pPr>
        <w:pStyle w:val="Titre4"/>
      </w:pPr>
      <w:bookmarkStart w:id="119" w:name="_Ref56176735"/>
      <w:r>
        <w:lastRenderedPageBreak/>
        <w:t>Rédaction des SFD Pensions d’Ancien Régime</w:t>
      </w:r>
      <w:bookmarkEnd w:id="119"/>
    </w:p>
    <w:p w14:paraId="70CFC33D" w14:textId="0DC88154" w:rsidR="00BC7CCB" w:rsidRDefault="00BC7CCB" w:rsidP="00814679">
      <w:pPr>
        <w:pStyle w:val="Corpsdetexte"/>
      </w:pPr>
      <w:r>
        <w:t>Le périmètre fonctionnel qui m’a été confié</w:t>
      </w:r>
      <w:r w:rsidR="006505D0">
        <w:t xml:space="preserve"> pour la rédaction des SFD</w:t>
      </w:r>
      <w:r>
        <w:t xml:space="preserve"> est celui des pensions d’ancien régime, celui-ci regroupais </w:t>
      </w:r>
      <w:r w:rsidR="006505D0">
        <w:t>11 règles de calcul elles même divisées en sous règles sur deux niveaux.</w:t>
      </w:r>
    </w:p>
    <w:p w14:paraId="4FEE60B4" w14:textId="5027DE62" w:rsidR="006505D0" w:rsidRDefault="006505D0" w:rsidP="00814679">
      <w:pPr>
        <w:pStyle w:val="Corpsdetexte"/>
      </w:pPr>
      <w:r>
        <w:t>J’ai donc commencé par prendre connaissance de la rétro spécification de ces règles de calcul dans PEZ :</w:t>
      </w:r>
    </w:p>
    <w:p w14:paraId="3A908BC3" w14:textId="77777777" w:rsidR="00271A75" w:rsidRDefault="00271A75" w:rsidP="00814679">
      <w:pPr>
        <w:pStyle w:val="Corpsdetexte"/>
      </w:pPr>
    </w:p>
    <w:p w14:paraId="58F98462" w14:textId="0830C9E1" w:rsidR="003975C5" w:rsidRDefault="009725D7" w:rsidP="003975C5">
      <w:pPr>
        <w:pStyle w:val="Corpsdetexte"/>
        <w:keepNext/>
      </w:pPr>
      <w:r>
        <w:rPr>
          <w:noProof/>
          <w:lang w:val="fr-FR" w:eastAsia="fr-FR"/>
        </w:rPr>
        <w:drawing>
          <wp:inline distT="0" distB="0" distL="0" distR="0" wp14:anchorId="483C83FC" wp14:editId="2B416E4A">
            <wp:extent cx="6492240" cy="3840480"/>
            <wp:effectExtent l="0" t="0" r="3810" b="7620"/>
            <wp:docPr id="632" name="Imag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92240" cy="3840480"/>
                    </a:xfrm>
                    <a:prstGeom prst="rect">
                      <a:avLst/>
                    </a:prstGeom>
                    <a:noFill/>
                    <a:ln>
                      <a:noFill/>
                    </a:ln>
                  </pic:spPr>
                </pic:pic>
              </a:graphicData>
            </a:graphic>
          </wp:inline>
        </w:drawing>
      </w:r>
    </w:p>
    <w:p w14:paraId="0973173E" w14:textId="62E2C541" w:rsidR="00234BD5" w:rsidRDefault="003975C5" w:rsidP="003975C5">
      <w:pPr>
        <w:pStyle w:val="Lgende"/>
        <w:jc w:val="center"/>
      </w:pPr>
      <w:r>
        <w:t xml:space="preserve">Figure </w:t>
      </w:r>
      <w:fldSimple w:instr=" SEQ Figure \* ARABIC ">
        <w:r w:rsidR="009C18C1">
          <w:rPr>
            <w:noProof/>
          </w:rPr>
          <w:t>48</w:t>
        </w:r>
      </w:fldSimple>
      <w:r>
        <w:t xml:space="preserve"> : Extrait de la retro spécification PEZ sur les pensions d'ancien régime</w:t>
      </w:r>
    </w:p>
    <w:p w14:paraId="7AB042FD" w14:textId="030D0760" w:rsidR="00234BD5" w:rsidRDefault="003975C5" w:rsidP="00814679">
      <w:pPr>
        <w:pStyle w:val="Corpsdetexte"/>
      </w:pPr>
      <w:r>
        <w:t>Pour rédiger la SFD de cette règle, j’ai commencé par récupérer un modèle de SFD validée par la MOA afin de respecter le formalisme établi au sein du projet de la CDR.</w:t>
      </w:r>
      <w:r w:rsidR="009104EA">
        <w:t xml:space="preserve"> </w:t>
      </w:r>
    </w:p>
    <w:p w14:paraId="25E0A074" w14:textId="52BBC15E" w:rsidR="009104EA" w:rsidRDefault="009104EA" w:rsidP="00814679">
      <w:pPr>
        <w:pStyle w:val="Corpsdetexte"/>
      </w:pPr>
      <w:r>
        <w:t>Chaque SFD est créée ou modifiée en suivant une procédure formalisée et alimentée à chaque retour de la MOA.</w:t>
      </w:r>
    </w:p>
    <w:p w14:paraId="38084D8D" w14:textId="77777777" w:rsidR="00C618B6" w:rsidRDefault="009104EA" w:rsidP="003975C5">
      <w:pPr>
        <w:pStyle w:val="Corpsdetexte"/>
      </w:pPr>
      <w:r>
        <w:t>Je commence par copie</w:t>
      </w:r>
      <w:r w:rsidR="00C618B6">
        <w:t>r</w:t>
      </w:r>
      <w:r>
        <w:t>/colle</w:t>
      </w:r>
      <w:r w:rsidR="00C618B6">
        <w:t>r</w:t>
      </w:r>
      <w:r>
        <w:t xml:space="preserve"> </w:t>
      </w:r>
      <w:r w:rsidR="00C618B6">
        <w:t xml:space="preserve">l’introduction </w:t>
      </w:r>
      <w:r>
        <w:t>commun</w:t>
      </w:r>
      <w:r w:rsidR="00C618B6">
        <w:t>e</w:t>
      </w:r>
      <w:r>
        <w:t>s à toutes les SFD</w:t>
      </w:r>
      <w:r w:rsidR="003E27EA">
        <w:t>.</w:t>
      </w:r>
    </w:p>
    <w:p w14:paraId="158BEA4F" w14:textId="50F6FAF2" w:rsidR="003E27EA" w:rsidRDefault="00C618B6" w:rsidP="003975C5">
      <w:pPr>
        <w:pStyle w:val="Corpsdetexte"/>
      </w:pPr>
      <w:r>
        <w:t>Je réalise le schéma d’enchaînement de la règle, en général, je n’ai qu’à reprendre le schéma présent dans la retrospec.</w:t>
      </w:r>
    </w:p>
    <w:p w14:paraId="66B92926" w14:textId="14D8E00D" w:rsidR="003E27EA" w:rsidRDefault="003E27EA" w:rsidP="003975C5">
      <w:pPr>
        <w:pStyle w:val="Corpsdetexte"/>
      </w:pPr>
      <w:r>
        <w:t xml:space="preserve">Nous pouvons maintenant attaquer le gros du travail de rédaction d’une SFD : </w:t>
      </w:r>
    </w:p>
    <w:p w14:paraId="2F6BB0CC" w14:textId="7596E6A6" w:rsidR="00157B4F" w:rsidRDefault="003E27EA" w:rsidP="003975C5">
      <w:pPr>
        <w:pStyle w:val="Corpsdetexte"/>
      </w:pPr>
      <w:r>
        <w:t>J</w:t>
      </w:r>
      <w:r w:rsidR="009104EA">
        <w:t xml:space="preserve">e </w:t>
      </w:r>
      <w:r>
        <w:t xml:space="preserve">déduis de la retrospec le nombre </w:t>
      </w:r>
      <w:r w:rsidR="00E10C81">
        <w:t xml:space="preserve">et la catégorie </w:t>
      </w:r>
      <w:r>
        <w:t>de</w:t>
      </w:r>
      <w:r w:rsidR="00E10C81">
        <w:t>s</w:t>
      </w:r>
      <w:r>
        <w:t xml:space="preserve"> composants</w:t>
      </w:r>
      <w:r w:rsidR="00157B4F">
        <w:t xml:space="preserve"> concernés par</w:t>
      </w:r>
      <w:r>
        <w:t xml:space="preserve"> </w:t>
      </w:r>
      <w:r w:rsidR="00157B4F">
        <w:t>le</w:t>
      </w:r>
      <w:r>
        <w:t xml:space="preserve"> calcul du montant </w:t>
      </w:r>
      <w:r w:rsidR="00157B4F">
        <w:t>décrit par</w:t>
      </w:r>
      <w:r>
        <w:t xml:space="preserve"> la SFD</w:t>
      </w:r>
      <w:r w:rsidR="00157B4F">
        <w:t xml:space="preserve"> : </w:t>
      </w:r>
    </w:p>
    <w:p w14:paraId="547B4601" w14:textId="77777777" w:rsidR="00C618B6" w:rsidRDefault="00157B4F" w:rsidP="003975C5">
      <w:pPr>
        <w:pStyle w:val="Corpsdetexte"/>
      </w:pPr>
      <w:r>
        <w:lastRenderedPageBreak/>
        <w:t xml:space="preserve">L’élément en sortie de règles sera-t-il une rubrique finale destinée à être affichée dans le bulletin de paie ? S’agit-il d’une règle intermédiaire et dans ce cas les composants qui seront décrit seront soit des rubriques dites intermédiaires, soit des éléments de calculs ? </w:t>
      </w:r>
    </w:p>
    <w:p w14:paraId="274CC6FC" w14:textId="5CC38968" w:rsidR="00157B4F" w:rsidRDefault="00157B4F" w:rsidP="003975C5">
      <w:pPr>
        <w:pStyle w:val="Corpsdetexte"/>
      </w:pPr>
      <w:r>
        <w:t xml:space="preserve">Ces questions influent sur la structures des paragraphes de la SFD. </w:t>
      </w:r>
    </w:p>
    <w:p w14:paraId="3FD0D1BB" w14:textId="24F37F73" w:rsidR="00157B4F" w:rsidRDefault="00157B4F" w:rsidP="003975C5">
      <w:pPr>
        <w:pStyle w:val="Corpsdetexte"/>
      </w:pPr>
      <w:r>
        <w:t xml:space="preserve">Elles peuvent trouver réponses en les formulant dans le fichier de question/réponse </w:t>
      </w:r>
      <w:r w:rsidR="0002576D">
        <w:t xml:space="preserve">(FQR) </w:t>
      </w:r>
      <w:r>
        <w:t>disponible sur le Sharepoint partager entre la MOA CDR et nous. Ceux-ci transmettront a SRE les questions auxquelles ils n’auront pas pu répondre.</w:t>
      </w:r>
      <w:r w:rsidR="0002576D">
        <w:t xml:space="preserve"> Ils peuvent également y apporter réponse lors des ateliers de validation de SFD hebdomadaires.</w:t>
      </w:r>
    </w:p>
    <w:p w14:paraId="3AC2DA2B" w14:textId="77777777" w:rsidR="00C618B6" w:rsidRDefault="009104EA" w:rsidP="003975C5">
      <w:pPr>
        <w:pStyle w:val="Corpsdetexte"/>
      </w:pPr>
      <w:r>
        <w:t>Puis</w:t>
      </w:r>
      <w:r w:rsidR="0002576D">
        <w:t>, toujours à partir de la retro spécification,</w:t>
      </w:r>
      <w:r w:rsidR="003E27EA">
        <w:t xml:space="preserve"> </w:t>
      </w:r>
      <w:r w:rsidR="0002576D">
        <w:t xml:space="preserve">et </w:t>
      </w:r>
      <w:r w:rsidR="003E27EA">
        <w:t>pour chaque composant</w:t>
      </w:r>
      <w:r w:rsidR="0002576D">
        <w:t xml:space="preserve"> (en général un par sous règle)</w:t>
      </w:r>
      <w:r w:rsidR="00C618B6">
        <w:t> :</w:t>
      </w:r>
    </w:p>
    <w:p w14:paraId="1B6E1545" w14:textId="77777777" w:rsidR="00AD6C70" w:rsidRDefault="001A07B2" w:rsidP="00C618B6">
      <w:pPr>
        <w:pStyle w:val="Corpsdetexte"/>
        <w:numPr>
          <w:ilvl w:val="0"/>
          <w:numId w:val="7"/>
        </w:numPr>
      </w:pPr>
      <w:r>
        <w:t xml:space="preserve">J’identifie le composant en le nommant </w:t>
      </w:r>
      <w:r w:rsidR="00AD6C70">
        <w:t xml:space="preserve">en respectant la charte de nommage des composants d’OC1 </w:t>
      </w:r>
    </w:p>
    <w:p w14:paraId="18526327" w14:textId="11CAC39E" w:rsidR="00C618B6" w:rsidRDefault="00AD6C70" w:rsidP="00C618B6">
      <w:pPr>
        <w:pStyle w:val="Corpsdetexte"/>
        <w:numPr>
          <w:ilvl w:val="0"/>
          <w:numId w:val="7"/>
        </w:numPr>
      </w:pPr>
      <w:r>
        <w:t xml:space="preserve">J’indique s’il s’agira d’un élément </w:t>
      </w:r>
      <w:r w:rsidR="00C618B6">
        <w:t>enregistré en cumul pour une utilisation hors paie et</w:t>
      </w:r>
      <w:r>
        <w:t>/ou</w:t>
      </w:r>
      <w:r w:rsidR="00C618B6">
        <w:t xml:space="preserve"> </w:t>
      </w:r>
      <w:r>
        <w:t>s’il s’agira d’</w:t>
      </w:r>
      <w:r w:rsidR="00C618B6">
        <w:t>un 1</w:t>
      </w:r>
      <w:r w:rsidR="00C618B6" w:rsidRPr="00C618B6">
        <w:rPr>
          <w:vertAlign w:val="superscript"/>
        </w:rPr>
        <w:t>er</w:t>
      </w:r>
      <w:r w:rsidR="00C618B6">
        <w:t xml:space="preserve"> montant.</w:t>
      </w:r>
    </w:p>
    <w:p w14:paraId="0CE27437" w14:textId="2ACBB163" w:rsidR="00C618B6" w:rsidRDefault="001A07B2" w:rsidP="001A07B2">
      <w:pPr>
        <w:pStyle w:val="Corpsdetexte"/>
        <w:numPr>
          <w:ilvl w:val="0"/>
          <w:numId w:val="7"/>
        </w:numPr>
      </w:pPr>
      <w:r w:rsidRPr="001A07B2">
        <w:t xml:space="preserve">S’il s’agit d’une rubrique finale, je </w:t>
      </w:r>
      <w:r>
        <w:t>la classifie</w:t>
      </w:r>
      <w:r w:rsidRPr="001A07B2">
        <w:t xml:space="preserve"> (</w:t>
      </w:r>
      <w:r>
        <w:t>élément du brut</w:t>
      </w:r>
      <w:r w:rsidRPr="001A07B2">
        <w:t>,</w:t>
      </w:r>
      <w:r>
        <w:t xml:space="preserve"> accessoire,</w:t>
      </w:r>
      <w:r w:rsidRPr="001A07B2">
        <w:t xml:space="preserve"> majoration</w:t>
      </w:r>
      <w:r>
        <w:t>, retenue etc…) et précise son modèle (montant, quantité ou base)</w:t>
      </w:r>
    </w:p>
    <w:p w14:paraId="6360FC47" w14:textId="5C7DA2D6" w:rsidR="001A07B2" w:rsidRDefault="001A07B2" w:rsidP="001A07B2">
      <w:pPr>
        <w:pStyle w:val="Corpsdetexte"/>
        <w:numPr>
          <w:ilvl w:val="0"/>
          <w:numId w:val="7"/>
        </w:numPr>
      </w:pPr>
      <w:r>
        <w:t>Je liste les fonds concernés par l’élément de paie en question. Si celui-ci existe déjà dans OC1 mais que le SRE y apporte une différence, le fond CDR sera indiqué en plus du SRE.</w:t>
      </w:r>
    </w:p>
    <w:p w14:paraId="704E4F87" w14:textId="7B98E67A" w:rsidR="001A07B2" w:rsidRDefault="001A07B2" w:rsidP="001A07B2">
      <w:pPr>
        <w:pStyle w:val="Corpsdetexte"/>
        <w:numPr>
          <w:ilvl w:val="0"/>
          <w:numId w:val="7"/>
        </w:numPr>
      </w:pPr>
      <w:r>
        <w:t>Je rédige une courte description fonctionnelle du composant.</w:t>
      </w:r>
    </w:p>
    <w:p w14:paraId="1A73CDFA" w14:textId="42A36E27" w:rsidR="00C618B6" w:rsidRDefault="00C618B6" w:rsidP="00C618B6">
      <w:pPr>
        <w:pStyle w:val="Corpsdetexte"/>
        <w:numPr>
          <w:ilvl w:val="0"/>
          <w:numId w:val="7"/>
        </w:numPr>
      </w:pPr>
      <w:r>
        <w:t>J</w:t>
      </w:r>
      <w:r w:rsidR="009104EA">
        <w:t xml:space="preserve">e liste </w:t>
      </w:r>
      <w:r w:rsidR="0002576D">
        <w:t xml:space="preserve">les conditions de déclanchement </w:t>
      </w:r>
      <w:r w:rsidR="001A07B2">
        <w:t xml:space="preserve">et les populations de pensionnés </w:t>
      </w:r>
      <w:r w:rsidR="0002576D">
        <w:t>concernées par son calcul</w:t>
      </w:r>
      <w:r w:rsidR="001A07B2">
        <w:t xml:space="preserve"> (PCMR, PMI,ATI ...)</w:t>
      </w:r>
      <w:r w:rsidR="0002576D">
        <w:t xml:space="preserve">. </w:t>
      </w:r>
    </w:p>
    <w:p w14:paraId="7B48B0AE" w14:textId="07CB39C4" w:rsidR="003975C5" w:rsidRDefault="0002576D" w:rsidP="00C618B6">
      <w:pPr>
        <w:pStyle w:val="Corpsdetexte"/>
        <w:numPr>
          <w:ilvl w:val="0"/>
          <w:numId w:val="7"/>
        </w:numPr>
      </w:pPr>
      <w:r>
        <w:t xml:space="preserve">Je répertorie </w:t>
      </w:r>
      <w:r w:rsidR="009104EA">
        <w:t xml:space="preserve">les données nécessaires au calcul du composant en précisant leur spécificités d’occurrence, </w:t>
      </w:r>
      <w:r>
        <w:t xml:space="preserve">de traitement </w:t>
      </w:r>
      <w:r w:rsidR="009104EA">
        <w:t xml:space="preserve">et la manière dont elles seront récupérées. Si certaines données existent déjà dans OC1, je le précise ici. </w:t>
      </w:r>
    </w:p>
    <w:p w14:paraId="4B025F4A" w14:textId="65410040" w:rsidR="009104EA" w:rsidRDefault="009104EA" w:rsidP="003975C5">
      <w:pPr>
        <w:pStyle w:val="Corpsdetexte"/>
      </w:pPr>
      <w:r>
        <w:t xml:space="preserve">Je rédige alors l’algorithme de calcul </w:t>
      </w:r>
      <w:r w:rsidR="003E27EA">
        <w:t>de la règle décrite par la SFD, je dégage celui-ci de la retro spécification</w:t>
      </w:r>
      <w:r w:rsidR="0002576D">
        <w:t xml:space="preserve"> et</w:t>
      </w:r>
      <w:r w:rsidR="003E27EA">
        <w:t>,</w:t>
      </w:r>
      <w:r w:rsidR="0002576D">
        <w:t xml:space="preserve"> </w:t>
      </w:r>
      <w:r w:rsidR="003E27EA">
        <w:t xml:space="preserve">en cas de question fonctionnelle, je la saisie </w:t>
      </w:r>
      <w:r w:rsidR="0002576D">
        <w:t xml:space="preserve">également dans le FQR. En attendant d’avoir une réponse, je rédige l’algorithme </w:t>
      </w:r>
      <w:r w:rsidR="00E10C81">
        <w:t>selon la compréhension que j’ai eu du document de base de travail.</w:t>
      </w:r>
    </w:p>
    <w:p w14:paraId="60F704D2" w14:textId="30E0284B" w:rsidR="000D214C" w:rsidRDefault="00E10C81" w:rsidP="000D214C">
      <w:pPr>
        <w:pStyle w:val="Corpsdetexte"/>
      </w:pPr>
      <w:r>
        <w:t xml:space="preserve">En tant qu’expert du progiciel je dois également, pour </w:t>
      </w:r>
      <w:r w:rsidR="000D214C">
        <w:t>chacune des règles</w:t>
      </w:r>
      <w:r>
        <w:t xml:space="preserve"> et sous règles</w:t>
      </w:r>
      <w:r w:rsidR="000D214C">
        <w:t xml:space="preserve"> défi</w:t>
      </w:r>
      <w:r>
        <w:t>nissant un composant de calcul,</w:t>
      </w:r>
      <w:r w:rsidR="000D214C">
        <w:t xml:space="preserve"> vérifie</w:t>
      </w:r>
      <w:r>
        <w:t>r</w:t>
      </w:r>
      <w:r w:rsidR="000D214C">
        <w:t xml:space="preserve"> sa préexistence dans OC1.</w:t>
      </w:r>
    </w:p>
    <w:p w14:paraId="7F80E4B2" w14:textId="77777777" w:rsidR="000D214C" w:rsidRDefault="000D214C" w:rsidP="000D214C">
      <w:pPr>
        <w:pStyle w:val="Corpsdetexte"/>
      </w:pPr>
      <w:r>
        <w:t>Si le composant existe déjà, je le compare avec celui de la retrospec, si le comportement est similaire, j’inclus le composant existant dans la SFD.</w:t>
      </w:r>
    </w:p>
    <w:p w14:paraId="0ED27CE6" w14:textId="77777777" w:rsidR="000D214C" w:rsidRDefault="000D214C" w:rsidP="000D214C">
      <w:pPr>
        <w:pStyle w:val="Corpsdetexte"/>
      </w:pPr>
      <w:r>
        <w:t>Si le comportement est similaire mais que des deltas existent, je les répertorie dans le fichier de suivi des SFD mis en place par l’expert techniques et projets de l’équipe, Eric Lopez, dans l’onglet correspondant.</w:t>
      </w:r>
    </w:p>
    <w:p w14:paraId="3C0E3D53" w14:textId="77777777" w:rsidR="000D214C" w:rsidRDefault="000D214C" w:rsidP="000D214C">
      <w:pPr>
        <w:pStyle w:val="Corpsdetexte"/>
        <w:keepNext/>
      </w:pPr>
      <w:r>
        <w:rPr>
          <w:noProof/>
          <w:lang w:val="fr-FR" w:eastAsia="fr-FR"/>
        </w:rPr>
        <w:lastRenderedPageBreak/>
        <w:drawing>
          <wp:inline distT="0" distB="0" distL="0" distR="0" wp14:anchorId="31DA1F3A" wp14:editId="17ECBBA1">
            <wp:extent cx="6480810" cy="3413125"/>
            <wp:effectExtent l="0" t="0" r="0" b="0"/>
            <wp:docPr id="625" name="Imag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80810" cy="3413125"/>
                    </a:xfrm>
                    <a:prstGeom prst="rect">
                      <a:avLst/>
                    </a:prstGeom>
                  </pic:spPr>
                </pic:pic>
              </a:graphicData>
            </a:graphic>
          </wp:inline>
        </w:drawing>
      </w:r>
    </w:p>
    <w:p w14:paraId="095374B8" w14:textId="6E23E6AD" w:rsidR="000D214C" w:rsidRDefault="000D214C" w:rsidP="000D214C">
      <w:pPr>
        <w:pStyle w:val="Lgende"/>
        <w:jc w:val="center"/>
      </w:pPr>
      <w:r>
        <w:t xml:space="preserve">Figure </w:t>
      </w:r>
      <w:fldSimple w:instr=" SEQ Figure \* ARABIC ">
        <w:r w:rsidR="009C18C1">
          <w:rPr>
            <w:noProof/>
          </w:rPr>
          <w:t>49</w:t>
        </w:r>
      </w:fldSimple>
      <w:r>
        <w:t xml:space="preserve"> : Listing des écarts entre les règles similaires SRE-CDR</w:t>
      </w:r>
    </w:p>
    <w:p w14:paraId="61B168F8" w14:textId="77777777" w:rsidR="000D214C" w:rsidRDefault="000D214C" w:rsidP="000D214C"/>
    <w:p w14:paraId="6E14DFC9" w14:textId="42BC540F" w:rsidR="000D214C" w:rsidRDefault="000D214C" w:rsidP="000D214C">
      <w:pPr>
        <w:pStyle w:val="Corpsdetexte"/>
      </w:pPr>
      <w:r>
        <w:t xml:space="preserve">Pour les composants qui n’existent pas déjà dans OC1, je rédige </w:t>
      </w:r>
      <w:r w:rsidR="00E10C81">
        <w:t>donc leur</w:t>
      </w:r>
      <w:r>
        <w:t xml:space="preserve"> partie dans la</w:t>
      </w:r>
      <w:r w:rsidR="00E10C81">
        <w:t xml:space="preserve"> SFD</w:t>
      </w:r>
      <w:r>
        <w:t>.</w:t>
      </w:r>
    </w:p>
    <w:p w14:paraId="3085A668" w14:textId="2225F3EE" w:rsidR="00C618B6" w:rsidRDefault="00E10C81" w:rsidP="000D214C">
      <w:pPr>
        <w:pStyle w:val="Corpsdetexte"/>
      </w:pPr>
      <w:r>
        <w:t>Après avoir rédiger l’algorithme de calcul du composant, je précise</w:t>
      </w:r>
      <w:r w:rsidR="001A07B2">
        <w:t xml:space="preserve"> le comportement que l’élément devra appliquer en cas de rétroactivité et indique l’</w:t>
      </w:r>
      <w:r>
        <w:t xml:space="preserve">assiette de totaux qu’il alimentera </w:t>
      </w:r>
      <w:r w:rsidR="00C618B6">
        <w:t xml:space="preserve">dans le progiciel. </w:t>
      </w:r>
    </w:p>
    <w:p w14:paraId="63A8D65E" w14:textId="72AC1F5C" w:rsidR="00E10C81" w:rsidRDefault="00C618B6" w:rsidP="000D214C">
      <w:pPr>
        <w:pStyle w:val="Corpsdetexte"/>
      </w:pPr>
      <w:r>
        <w:t>S’il s’agit d’une rubrique finale, je précise également le libellé avec lequel elle apparaitra sur le bulletin de paie en plus d’avoir auparavant lors de sa description fonctionnelle, précisé à quel type de montant elle appartenait (base, majoration etc…).</w:t>
      </w:r>
    </w:p>
    <w:p w14:paraId="217C34F4" w14:textId="41982BD0" w:rsidR="000D214C" w:rsidRDefault="001A07B2" w:rsidP="003975C5">
      <w:pPr>
        <w:pStyle w:val="Corpsdetexte"/>
      </w:pPr>
      <w:r>
        <w:t>Voici pour exemple la SFD R89 de</w:t>
      </w:r>
      <w:r w:rsidR="00465399">
        <w:t xml:space="preserve"> détermination de</w:t>
      </w:r>
      <w:r>
        <w:t xml:space="preserve"> l’allocation annuelle </w:t>
      </w:r>
      <w:r w:rsidR="00465399">
        <w:t>des pensions</w:t>
      </w:r>
      <w:r>
        <w:t xml:space="preserve"> d’ancien régime</w:t>
      </w:r>
      <w:r w:rsidR="00465399">
        <w:t xml:space="preserve"> tirée de la rétrospection partagée plus haut</w:t>
      </w:r>
      <w:r>
        <w:t> :</w:t>
      </w:r>
    </w:p>
    <w:p w14:paraId="05D5ADD9" w14:textId="6FBB7D1D" w:rsidR="00465399" w:rsidRDefault="00465399" w:rsidP="003975C5">
      <w:pPr>
        <w:pStyle w:val="Corpsdetexte"/>
      </w:pPr>
      <w:r>
        <w:rPr>
          <w:noProof/>
          <w:lang w:val="fr-FR" w:eastAsia="fr-FR"/>
        </w:rPr>
        <w:lastRenderedPageBreak/>
        <w:drawing>
          <wp:inline distT="0" distB="0" distL="0" distR="0" wp14:anchorId="106B33A9" wp14:editId="43D2A01E">
            <wp:extent cx="6473825" cy="3529584"/>
            <wp:effectExtent l="0" t="0" r="3175" b="0"/>
            <wp:docPr id="626" name="Imag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77088" cy="3531363"/>
                    </a:xfrm>
                    <a:prstGeom prst="rect">
                      <a:avLst/>
                    </a:prstGeom>
                    <a:noFill/>
                    <a:ln>
                      <a:noFill/>
                    </a:ln>
                  </pic:spPr>
                </pic:pic>
              </a:graphicData>
            </a:graphic>
          </wp:inline>
        </w:drawing>
      </w:r>
    </w:p>
    <w:p w14:paraId="12B13B2C" w14:textId="5855FF9B" w:rsidR="00465399" w:rsidRDefault="00465399" w:rsidP="000D214C">
      <w:pPr>
        <w:pStyle w:val="Corpsdetexte"/>
      </w:pPr>
      <w:r>
        <w:rPr>
          <w:noProof/>
          <w:lang w:val="fr-FR" w:eastAsia="fr-FR"/>
        </w:rPr>
        <w:drawing>
          <wp:inline distT="0" distB="0" distL="0" distR="0" wp14:anchorId="763BD03F" wp14:editId="50483D2C">
            <wp:extent cx="6480810" cy="4572635"/>
            <wp:effectExtent l="0" t="0" r="0" b="0"/>
            <wp:docPr id="628" name="Imag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80810" cy="4572635"/>
                    </a:xfrm>
                    <a:prstGeom prst="rect">
                      <a:avLst/>
                    </a:prstGeom>
                  </pic:spPr>
                </pic:pic>
              </a:graphicData>
            </a:graphic>
          </wp:inline>
        </w:drawing>
      </w:r>
    </w:p>
    <w:p w14:paraId="604C380D" w14:textId="47C483B8" w:rsidR="00465399" w:rsidRDefault="00465399" w:rsidP="000D214C">
      <w:pPr>
        <w:pStyle w:val="Corpsdetexte"/>
      </w:pPr>
      <w:r>
        <w:rPr>
          <w:noProof/>
          <w:lang w:val="fr-FR" w:eastAsia="fr-FR"/>
        </w:rPr>
        <w:lastRenderedPageBreak/>
        <w:drawing>
          <wp:inline distT="0" distB="0" distL="0" distR="0" wp14:anchorId="3D418730" wp14:editId="666EC3C0">
            <wp:extent cx="6473313" cy="3749040"/>
            <wp:effectExtent l="0" t="0" r="3810" b="3810"/>
            <wp:docPr id="629" name="Imag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507010" cy="3768556"/>
                    </a:xfrm>
                    <a:prstGeom prst="rect">
                      <a:avLst/>
                    </a:prstGeom>
                    <a:noFill/>
                    <a:ln>
                      <a:noFill/>
                    </a:ln>
                  </pic:spPr>
                </pic:pic>
              </a:graphicData>
            </a:graphic>
          </wp:inline>
        </w:drawing>
      </w:r>
    </w:p>
    <w:p w14:paraId="7D288755" w14:textId="77777777" w:rsidR="00465399" w:rsidRDefault="00465399" w:rsidP="000D214C">
      <w:pPr>
        <w:pStyle w:val="Corpsdetexte"/>
        <w:rPr>
          <w:noProof/>
          <w:lang w:val="fr-FR" w:eastAsia="fr-FR"/>
        </w:rPr>
      </w:pPr>
      <w:r>
        <w:rPr>
          <w:noProof/>
          <w:lang w:val="fr-FR" w:eastAsia="fr-FR"/>
        </w:rPr>
        <w:drawing>
          <wp:inline distT="0" distB="0" distL="0" distR="0" wp14:anchorId="5A6C15F5" wp14:editId="23A8E642">
            <wp:extent cx="6480810" cy="4537075"/>
            <wp:effectExtent l="0" t="0" r="0" b="0"/>
            <wp:docPr id="630" name="Imag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80810" cy="4537075"/>
                    </a:xfrm>
                    <a:prstGeom prst="rect">
                      <a:avLst/>
                    </a:prstGeom>
                  </pic:spPr>
                </pic:pic>
              </a:graphicData>
            </a:graphic>
          </wp:inline>
        </w:drawing>
      </w:r>
      <w:r w:rsidRPr="00465399">
        <w:rPr>
          <w:noProof/>
          <w:lang w:val="fr-FR" w:eastAsia="fr-FR"/>
        </w:rPr>
        <w:t xml:space="preserve"> </w:t>
      </w:r>
    </w:p>
    <w:p w14:paraId="58FE04BB" w14:textId="11E4449A" w:rsidR="00465399" w:rsidRDefault="00465399" w:rsidP="000D214C">
      <w:pPr>
        <w:pStyle w:val="Corpsdetexte"/>
      </w:pPr>
      <w:r>
        <w:rPr>
          <w:noProof/>
          <w:lang w:val="fr-FR" w:eastAsia="fr-FR"/>
        </w:rPr>
        <w:lastRenderedPageBreak/>
        <w:drawing>
          <wp:inline distT="0" distB="0" distL="0" distR="0" wp14:anchorId="5CFCAA7F" wp14:editId="5EB87D0F">
            <wp:extent cx="6480810" cy="4566285"/>
            <wp:effectExtent l="0" t="0" r="0" b="5715"/>
            <wp:docPr id="631" name="Imag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80810" cy="4566285"/>
                    </a:xfrm>
                    <a:prstGeom prst="rect">
                      <a:avLst/>
                    </a:prstGeom>
                  </pic:spPr>
                </pic:pic>
              </a:graphicData>
            </a:graphic>
          </wp:inline>
        </w:drawing>
      </w:r>
    </w:p>
    <w:p w14:paraId="44F927E2" w14:textId="77777777" w:rsidR="009725D7" w:rsidRDefault="00465399" w:rsidP="000D214C">
      <w:pPr>
        <w:pStyle w:val="Corpsdetexte"/>
      </w:pPr>
      <w:r>
        <w:t xml:space="preserve">Bien sur cette version n’est pas définitive, il s’agit de la V1R0. </w:t>
      </w:r>
    </w:p>
    <w:p w14:paraId="7DAD9B8A" w14:textId="7C863DAE" w:rsidR="00465399" w:rsidRDefault="00465399" w:rsidP="000D214C">
      <w:pPr>
        <w:pStyle w:val="Corpsdetexte"/>
      </w:pPr>
      <w:r>
        <w:t xml:space="preserve">Elle n’est pas encore passée en atelier de validation SFD. De nombreuses corrections devront certainement y être apporté au vu du déroulé des précédents ateliers : la moitié des SFD de mon périmètre ont d’ores et déjà été fusionnées avec celles d’un autre périmètre vu avec la MOA : PCMR. La différence entre les deux périmètres ne se trouvant la plupart du temps que dans le traitement </w:t>
      </w:r>
      <w:r w:rsidR="009725D7">
        <w:t>des abattements</w:t>
      </w:r>
      <w:r>
        <w:t xml:space="preserve"> des émoluments de bases </w:t>
      </w:r>
      <w:r w:rsidR="009725D7">
        <w:t>des pensions</w:t>
      </w:r>
      <w:r>
        <w:t xml:space="preserve"> d’ancien régime. </w:t>
      </w:r>
    </w:p>
    <w:p w14:paraId="6888BB01" w14:textId="522F77A3" w:rsidR="00465399" w:rsidRDefault="00465399" w:rsidP="000D214C">
      <w:pPr>
        <w:pStyle w:val="Corpsdetexte"/>
      </w:pPr>
      <w:r>
        <w:t xml:space="preserve">En isolant cette différence, il fut alors </w:t>
      </w:r>
      <w:r w:rsidR="009725D7">
        <w:t>« </w:t>
      </w:r>
      <w:r>
        <w:t>aisé</w:t>
      </w:r>
      <w:r w:rsidR="009725D7">
        <w:t> »</w:t>
      </w:r>
      <w:r>
        <w:t xml:space="preserve"> de factorisé les règles de calcul de ces deux périmètres. La validation de </w:t>
      </w:r>
      <w:r w:rsidR="009725D7">
        <w:t>ces factorisations</w:t>
      </w:r>
      <w:r>
        <w:t xml:space="preserve"> passera en atelier le jour du rendu du présent </w:t>
      </w:r>
      <w:r w:rsidR="009725D7">
        <w:t>mémoire.</w:t>
      </w:r>
    </w:p>
    <w:p w14:paraId="7637B684" w14:textId="62D88679" w:rsidR="00465399" w:rsidRDefault="00465399" w:rsidP="000D214C">
      <w:pPr>
        <w:pStyle w:val="Corpsdetexte"/>
      </w:pPr>
    </w:p>
    <w:p w14:paraId="27ABAB4C" w14:textId="70A5A4A2" w:rsidR="009725D7" w:rsidRDefault="009725D7" w:rsidP="009725D7">
      <w:pPr>
        <w:pStyle w:val="Titre3"/>
      </w:pPr>
      <w:bookmarkStart w:id="120" w:name="_Toc56177369"/>
      <w:r>
        <w:t>Conclusion</w:t>
      </w:r>
      <w:bookmarkEnd w:id="120"/>
    </w:p>
    <w:p w14:paraId="1DA9D271" w14:textId="5078CD1A" w:rsidR="009725D7" w:rsidRDefault="009725D7" w:rsidP="009725D7">
      <w:pPr>
        <w:pStyle w:val="Corpsdetexte"/>
        <w:rPr>
          <w:lang w:val="fr-FR" w:eastAsia="fr-CA"/>
        </w:rPr>
      </w:pPr>
      <w:r>
        <w:rPr>
          <w:lang w:val="fr-FR" w:eastAsia="fr-CA"/>
        </w:rPr>
        <w:t xml:space="preserve">Le projet SRE est le nouveau projet d’ampleur de la CDR, il devrait s’étaler sur 2 ans au minimum, puis nous passerons à la phase de MCO. </w:t>
      </w:r>
    </w:p>
    <w:p w14:paraId="29A0DDF8" w14:textId="5C09B7F5" w:rsidR="000D214C" w:rsidRDefault="009725D7" w:rsidP="000D214C">
      <w:pPr>
        <w:pStyle w:val="Corpsdetexte"/>
      </w:pPr>
      <w:r>
        <w:rPr>
          <w:lang w:val="fr-FR" w:eastAsia="fr-CA"/>
        </w:rPr>
        <w:t>CGI m’a recruté afin que je prenne part à cet important projet (plus de 3.5 millions de nouveau pensionné</w:t>
      </w:r>
      <w:r w:rsidR="00E20A16">
        <w:rPr>
          <w:lang w:val="fr-FR" w:eastAsia="fr-CA"/>
        </w:rPr>
        <w:t xml:space="preserve">s), je voulais en parler ici non seulement pour valider quelques compétences spécifiques aux projets d’équipes professionnelles (formalisation des besoins notamment) mais </w:t>
      </w:r>
      <w:r w:rsidR="00E20A16">
        <w:rPr>
          <w:lang w:val="fr-FR" w:eastAsia="fr-CA"/>
        </w:rPr>
        <w:lastRenderedPageBreak/>
        <w:t>aussi pour démontrer que si CGI me fait confiance pour mener à bien ce projet, c’est qu’ils ont vu en moi les compétences nécessaire a l’obtention du titre CDAN. Et c’est une grande fierté pour moi</w:t>
      </w:r>
      <w:r w:rsidR="00E20A16">
        <w:t>.</w:t>
      </w:r>
    </w:p>
    <w:p w14:paraId="6736231F" w14:textId="77777777" w:rsidR="00EE0D0A" w:rsidRDefault="00EE0D0A" w:rsidP="003975C5">
      <w:pPr>
        <w:pStyle w:val="Corpsdetexte"/>
      </w:pPr>
    </w:p>
    <w:p w14:paraId="40D4B5BC" w14:textId="77777777" w:rsidR="00C74B42" w:rsidRPr="00C74B42" w:rsidRDefault="00331C22" w:rsidP="00FB44B0">
      <w:pPr>
        <w:pStyle w:val="Titre1"/>
      </w:pPr>
      <w:bookmarkStart w:id="121" w:name="_Toc55141202"/>
      <w:bookmarkStart w:id="122" w:name="_Toc56177370"/>
      <w:r>
        <w:t>Projet</w:t>
      </w:r>
      <w:r w:rsidR="00B76F46">
        <w:t>s</w:t>
      </w:r>
      <w:r>
        <w:t xml:space="preserve"> Personnel</w:t>
      </w:r>
      <w:r w:rsidR="00B76F46">
        <w:t>s</w:t>
      </w:r>
      <w:bookmarkEnd w:id="121"/>
      <w:bookmarkEnd w:id="122"/>
    </w:p>
    <w:p w14:paraId="5B47052C" w14:textId="77777777" w:rsidR="00DF4418" w:rsidRPr="002A62B6" w:rsidRDefault="00DF4418" w:rsidP="002A62B6">
      <w:pPr>
        <w:pStyle w:val="Corpsdetexte"/>
      </w:pPr>
    </w:p>
    <w:p w14:paraId="0F2BD615" w14:textId="77777777" w:rsidR="00331C22" w:rsidRDefault="00331C22" w:rsidP="00507556">
      <w:pPr>
        <w:pStyle w:val="Titre2"/>
      </w:pPr>
      <w:bookmarkStart w:id="123" w:name="_Toc55141205"/>
      <w:bookmarkStart w:id="124" w:name="_Toc56177371"/>
      <w:r>
        <w:t>Randoudev3</w:t>
      </w:r>
      <w:bookmarkEnd w:id="123"/>
      <w:bookmarkEnd w:id="124"/>
      <w:r>
        <w:t> </w:t>
      </w:r>
    </w:p>
    <w:p w14:paraId="1FC09502" w14:textId="77777777" w:rsidR="00CA773D" w:rsidRDefault="00CA773D" w:rsidP="009D77A5">
      <w:pPr>
        <w:pStyle w:val="Encadr-Titre"/>
      </w:pPr>
      <w:r>
        <w:t>Les compétences validées :</w:t>
      </w:r>
    </w:p>
    <w:tbl>
      <w:tblPr>
        <w:tblStyle w:val="Grilledutableau"/>
        <w:tblW w:w="0" w:type="auto"/>
        <w:tblLook w:val="04A0" w:firstRow="1" w:lastRow="0" w:firstColumn="1" w:lastColumn="0" w:noHBand="0" w:noVBand="1"/>
      </w:tblPr>
      <w:tblGrid>
        <w:gridCol w:w="4885"/>
        <w:gridCol w:w="4886"/>
      </w:tblGrid>
      <w:tr w:rsidR="00CA773D" w14:paraId="5DE58173" w14:textId="77777777" w:rsidTr="00CA773D">
        <w:tc>
          <w:tcPr>
            <w:tcW w:w="4885" w:type="dxa"/>
          </w:tcPr>
          <w:p w14:paraId="3A213C1A" w14:textId="77777777" w:rsidR="00CA773D" w:rsidRDefault="007B4588" w:rsidP="00CA773D">
            <w:pPr>
              <w:pStyle w:val="Corpsdetexte"/>
            </w:pPr>
            <w:r w:rsidRPr="007B4588">
              <w:t>Concevoir des programmes avec une orientation objets.</w:t>
            </w:r>
          </w:p>
        </w:tc>
        <w:tc>
          <w:tcPr>
            <w:tcW w:w="4886" w:type="dxa"/>
          </w:tcPr>
          <w:p w14:paraId="280B8B23" w14:textId="77777777" w:rsidR="00CA773D" w:rsidRDefault="007B4588" w:rsidP="00CA773D">
            <w:pPr>
              <w:pStyle w:val="Corpsdetexte"/>
            </w:pPr>
            <w:r w:rsidRPr="00ED6BAD">
              <w:t>Une méthode AGILE est utilisée.</w:t>
            </w:r>
          </w:p>
        </w:tc>
      </w:tr>
      <w:tr w:rsidR="00CA773D" w14:paraId="4F29B58F" w14:textId="77777777" w:rsidTr="00CA773D">
        <w:tc>
          <w:tcPr>
            <w:tcW w:w="4885" w:type="dxa"/>
          </w:tcPr>
          <w:p w14:paraId="48A3FA69" w14:textId="59820306" w:rsidR="00CA773D" w:rsidRDefault="00E55A4A" w:rsidP="00CA773D">
            <w:pPr>
              <w:pStyle w:val="Corpsdetexte"/>
            </w:pPr>
            <w:r>
              <w:t>Anticiper les évolutions</w:t>
            </w:r>
          </w:p>
        </w:tc>
        <w:tc>
          <w:tcPr>
            <w:tcW w:w="4886" w:type="dxa"/>
          </w:tcPr>
          <w:p w14:paraId="55CA5B9F" w14:textId="77777777" w:rsidR="00CA773D" w:rsidRDefault="007B4588" w:rsidP="00CA773D">
            <w:pPr>
              <w:pStyle w:val="Corpsdetexte"/>
            </w:pPr>
            <w:r w:rsidRPr="00E874D9">
              <w:t>Réaliser des échanges de données informatisés (EDI).</w:t>
            </w:r>
          </w:p>
        </w:tc>
      </w:tr>
      <w:tr w:rsidR="00CA773D" w14:paraId="723EC78C" w14:textId="77777777" w:rsidTr="00CA773D">
        <w:tc>
          <w:tcPr>
            <w:tcW w:w="4885" w:type="dxa"/>
          </w:tcPr>
          <w:p w14:paraId="0E26FDC7" w14:textId="77777777" w:rsidR="00CA773D" w:rsidRDefault="007B4588" w:rsidP="00CA773D">
            <w:pPr>
              <w:pStyle w:val="Corpsdetexte"/>
            </w:pPr>
            <w:r w:rsidRPr="007B4588">
              <w:t>Formaliser, identifier les résultats attendus.</w:t>
            </w:r>
          </w:p>
        </w:tc>
        <w:tc>
          <w:tcPr>
            <w:tcW w:w="4886" w:type="dxa"/>
          </w:tcPr>
          <w:p w14:paraId="08E27212" w14:textId="3929BBB0" w:rsidR="00CA773D" w:rsidRDefault="00AF1254" w:rsidP="00CA773D">
            <w:pPr>
              <w:pStyle w:val="Corpsdetexte"/>
            </w:pPr>
            <w:r w:rsidRPr="00ED6BAD">
              <w:t>Formaliser les règles de gestion et d’organisation des données de l’entreprise</w:t>
            </w:r>
          </w:p>
        </w:tc>
      </w:tr>
      <w:tr w:rsidR="00CA773D" w14:paraId="5289E4B6" w14:textId="77777777" w:rsidTr="00CA773D">
        <w:tc>
          <w:tcPr>
            <w:tcW w:w="4885" w:type="dxa"/>
          </w:tcPr>
          <w:p w14:paraId="6D7A29BD" w14:textId="76B77B62" w:rsidR="00CA773D" w:rsidRDefault="00AF1254" w:rsidP="00CA773D">
            <w:pPr>
              <w:pStyle w:val="Corpsdetexte"/>
            </w:pPr>
            <w:r w:rsidRPr="00641373">
              <w:t>Respecter des contraintes</w:t>
            </w:r>
          </w:p>
        </w:tc>
        <w:tc>
          <w:tcPr>
            <w:tcW w:w="4886" w:type="dxa"/>
          </w:tcPr>
          <w:p w14:paraId="02A01673" w14:textId="1CD1D805" w:rsidR="00CA773D" w:rsidRDefault="00AF1254" w:rsidP="00CA773D">
            <w:pPr>
              <w:pStyle w:val="Corpsdetexte"/>
            </w:pPr>
            <w:r w:rsidRPr="007B53CC">
              <w:t>Respecter les recommandations qualité de la norme en vigueur pour l’architecture des logiciels.</w:t>
            </w:r>
          </w:p>
        </w:tc>
      </w:tr>
      <w:tr w:rsidR="009C6927" w14:paraId="22F4F703" w14:textId="77777777" w:rsidTr="00CA773D">
        <w:tc>
          <w:tcPr>
            <w:tcW w:w="4885" w:type="dxa"/>
          </w:tcPr>
          <w:p w14:paraId="7F1C9814" w14:textId="670C432B" w:rsidR="009C6927" w:rsidRPr="00641373" w:rsidRDefault="009C6927" w:rsidP="00CA773D">
            <w:pPr>
              <w:pStyle w:val="Corpsdetexte"/>
            </w:pPr>
            <w:r w:rsidRPr="007B53CC">
              <w:t>Respecter une norme de présentation des écrans et documents de sortie.</w:t>
            </w:r>
          </w:p>
        </w:tc>
        <w:tc>
          <w:tcPr>
            <w:tcW w:w="4886" w:type="dxa"/>
          </w:tcPr>
          <w:p w14:paraId="07034183" w14:textId="5FEB8667" w:rsidR="009C6927" w:rsidRPr="007B53CC" w:rsidRDefault="009C6927" w:rsidP="00CA773D">
            <w:pPr>
              <w:pStyle w:val="Corpsdetexte"/>
            </w:pPr>
            <w:r w:rsidRPr="007B53CC">
              <w:t>Garantir un accès sécurisé aux données.</w:t>
            </w:r>
          </w:p>
        </w:tc>
      </w:tr>
      <w:tr w:rsidR="009C6927" w14:paraId="78F2A35E" w14:textId="77777777" w:rsidTr="00CA773D">
        <w:tc>
          <w:tcPr>
            <w:tcW w:w="4885" w:type="dxa"/>
          </w:tcPr>
          <w:p w14:paraId="1569B521" w14:textId="20B11BB5" w:rsidR="009C6927" w:rsidRPr="007B53CC" w:rsidRDefault="009C6927" w:rsidP="00CA773D">
            <w:pPr>
              <w:pStyle w:val="Corpsdetexte"/>
            </w:pPr>
            <w:r w:rsidRPr="007B53CC">
              <w:t>Livrer le logiciel déverminé</w:t>
            </w:r>
          </w:p>
        </w:tc>
        <w:tc>
          <w:tcPr>
            <w:tcW w:w="4886" w:type="dxa"/>
          </w:tcPr>
          <w:p w14:paraId="1356832A" w14:textId="6B014A20" w:rsidR="009C6927" w:rsidRPr="007B53CC" w:rsidRDefault="009C6927" w:rsidP="00CA773D">
            <w:pPr>
              <w:pStyle w:val="Corpsdetexte"/>
            </w:pPr>
            <w:r w:rsidRPr="00CF734F">
              <w:t>Encapsuler des solutions logicielles spécifiques dans des services logiciels génériques.</w:t>
            </w:r>
          </w:p>
        </w:tc>
      </w:tr>
      <w:tr w:rsidR="003C6464" w14:paraId="09238699" w14:textId="77777777" w:rsidTr="00CA773D">
        <w:tc>
          <w:tcPr>
            <w:tcW w:w="4885" w:type="dxa"/>
          </w:tcPr>
          <w:p w14:paraId="70542459" w14:textId="7493036A" w:rsidR="003C6464" w:rsidRPr="007B53CC" w:rsidRDefault="003C6464" w:rsidP="003C6464">
            <w:pPr>
              <w:pStyle w:val="Corpsdetexte"/>
            </w:pPr>
            <w:r w:rsidRPr="00CF734F">
              <w:t>Contrôler des délais.</w:t>
            </w:r>
          </w:p>
        </w:tc>
        <w:tc>
          <w:tcPr>
            <w:tcW w:w="4886" w:type="dxa"/>
          </w:tcPr>
          <w:p w14:paraId="67036AC2" w14:textId="5CFA46E5" w:rsidR="003C6464" w:rsidRPr="00CF734F" w:rsidRDefault="003C6464" w:rsidP="003C6464">
            <w:pPr>
              <w:pStyle w:val="Corpsdetexte"/>
            </w:pPr>
            <w:r w:rsidRPr="00E874D9">
              <w:t>Automatiser des traitements</w:t>
            </w:r>
          </w:p>
        </w:tc>
      </w:tr>
    </w:tbl>
    <w:p w14:paraId="0F17F709" w14:textId="3BE97C9F" w:rsidR="00CA773D" w:rsidRDefault="00CA773D" w:rsidP="00CA773D">
      <w:pPr>
        <w:pStyle w:val="Corpsdetexte"/>
      </w:pPr>
    </w:p>
    <w:p w14:paraId="075EC54B" w14:textId="691BA773" w:rsidR="00764F61" w:rsidRPr="00CA773D" w:rsidRDefault="00764F61" w:rsidP="00FC658B">
      <w:pPr>
        <w:pStyle w:val="Titre3"/>
        <w:numPr>
          <w:ilvl w:val="0"/>
          <w:numId w:val="26"/>
        </w:numPr>
      </w:pPr>
      <w:bookmarkStart w:id="125" w:name="_Ref55769927"/>
      <w:bookmarkStart w:id="126" w:name="_Toc56177372"/>
      <w:r>
        <w:t>Le Contexte</w:t>
      </w:r>
      <w:bookmarkEnd w:id="125"/>
      <w:bookmarkEnd w:id="126"/>
    </w:p>
    <w:p w14:paraId="256CC161" w14:textId="652336CC" w:rsidR="00331C22" w:rsidRDefault="00331C22" w:rsidP="002314C1">
      <w:pPr>
        <w:pStyle w:val="Corpsdetexte"/>
      </w:pPr>
      <w:r>
        <w:t>Dans le cadre de la semaine de développement d’un projet en équipe</w:t>
      </w:r>
      <w:r w:rsidR="008A5768">
        <w:t xml:space="preserve"> de 4</w:t>
      </w:r>
      <w:r>
        <w:t xml:space="preserve"> </w:t>
      </w:r>
      <w:r w:rsidR="00C87F49">
        <w:t>à distance</w:t>
      </w:r>
      <w:r>
        <w:t xml:space="preserve"> au sein de la formation UDEV, j’ai développé une application web </w:t>
      </w:r>
      <w:r w:rsidR="00764F61">
        <w:t xml:space="preserve">JavaEE </w:t>
      </w:r>
      <w:r>
        <w:t>de gestion d’itinéraires de randonnée et de consultation d’étapes par le biais de QRCodes.</w:t>
      </w:r>
    </w:p>
    <w:p w14:paraId="0FAECA16" w14:textId="77777777" w:rsidR="00C87F49" w:rsidRDefault="00331C22" w:rsidP="002314C1">
      <w:pPr>
        <w:pStyle w:val="Corpsdetexte"/>
      </w:pPr>
      <w:r>
        <w:t>Cette semaine de projet étant en autonomie, le choix des technologies et des outils était libre.</w:t>
      </w:r>
    </w:p>
    <w:p w14:paraId="5843670D" w14:textId="206D4EDE" w:rsidR="00331C22" w:rsidRDefault="00331C22" w:rsidP="002314C1">
      <w:pPr>
        <w:pStyle w:val="Corpsdetexte"/>
      </w:pPr>
      <w:r>
        <w:t xml:space="preserve">Le délai étant fixé, la méthode de gestion de projet </w:t>
      </w:r>
      <w:r w:rsidR="00722C38">
        <w:t>l’</w:t>
      </w:r>
      <w:r>
        <w:t xml:space="preserve">était </w:t>
      </w:r>
      <w:r w:rsidR="00722C38">
        <w:t>également</w:t>
      </w:r>
      <w:r w:rsidR="00C05DA5">
        <w:t>,</w:t>
      </w:r>
      <w:r>
        <w:t xml:space="preserve"> mais nous avons tout de même tenté d’utilisé un Kanban inspiré de l’Agilité</w:t>
      </w:r>
      <w:r w:rsidR="00A030C0">
        <w:t xml:space="preserve">, </w:t>
      </w:r>
      <w:r w:rsidR="00722C38">
        <w:t>et</w:t>
      </w:r>
      <w:r w:rsidR="00A030C0">
        <w:t xml:space="preserve"> développer les fonctionnalités de manière incrémentale en nous inspirant des User Strories fournies sous forme de scénario</w:t>
      </w:r>
      <w:r w:rsidR="003A4F90">
        <w:t>s</w:t>
      </w:r>
      <w:r w:rsidR="00722C38">
        <w:t xml:space="preserve"> (Cf </w:t>
      </w:r>
      <w:r w:rsidR="003A4F90">
        <w:t>a</w:t>
      </w:r>
      <w:r w:rsidR="00722C38">
        <w:t>nnexes : « </w:t>
      </w:r>
      <w:r w:rsidR="003A4F90" w:rsidRPr="003A4F90">
        <w:rPr>
          <w:b/>
        </w:rPr>
        <w:fldChar w:fldCharType="begin"/>
      </w:r>
      <w:r w:rsidR="003A4F90" w:rsidRPr="003A4F90">
        <w:rPr>
          <w:b/>
        </w:rPr>
        <w:instrText xml:space="preserve"> REF _Ref56010558 \w \h </w:instrText>
      </w:r>
      <w:r w:rsidR="003A4F90">
        <w:rPr>
          <w:b/>
        </w:rPr>
        <w:instrText xml:space="preserve"> \* MERGEFORMAT </w:instrText>
      </w:r>
      <w:r w:rsidR="003A4F90" w:rsidRPr="003A4F90">
        <w:rPr>
          <w:b/>
        </w:rPr>
      </w:r>
      <w:r w:rsidR="003A4F90" w:rsidRPr="003A4F90">
        <w:rPr>
          <w:b/>
        </w:rPr>
        <w:fldChar w:fldCharType="separate"/>
      </w:r>
      <w:r w:rsidR="009C18C1">
        <w:rPr>
          <w:b/>
        </w:rPr>
        <w:t>6.6</w:t>
      </w:r>
      <w:r w:rsidR="003A4F90" w:rsidRPr="003A4F90">
        <w:rPr>
          <w:b/>
        </w:rPr>
        <w:fldChar w:fldCharType="end"/>
      </w:r>
      <w:r w:rsidR="003A4F90" w:rsidRPr="003A4F90">
        <w:rPr>
          <w:b/>
        </w:rPr>
        <w:t xml:space="preserve"> </w:t>
      </w:r>
      <w:r w:rsidR="003A4F90" w:rsidRPr="003A4F90">
        <w:rPr>
          <w:b/>
        </w:rPr>
        <w:fldChar w:fldCharType="begin"/>
      </w:r>
      <w:r w:rsidR="003A4F90" w:rsidRPr="003A4F90">
        <w:rPr>
          <w:b/>
        </w:rPr>
        <w:instrText xml:space="preserve"> REF _Ref56010551 \h </w:instrText>
      </w:r>
      <w:r w:rsidR="003A4F90">
        <w:rPr>
          <w:b/>
        </w:rPr>
        <w:instrText xml:space="preserve"> \* MERGEFORMAT </w:instrText>
      </w:r>
      <w:r w:rsidR="003A4F90" w:rsidRPr="003A4F90">
        <w:rPr>
          <w:b/>
        </w:rPr>
      </w:r>
      <w:r w:rsidR="003A4F90" w:rsidRPr="003A4F90">
        <w:rPr>
          <w:b/>
        </w:rPr>
        <w:fldChar w:fldCharType="separate"/>
      </w:r>
      <w:r w:rsidR="009C18C1" w:rsidRPr="009C18C1">
        <w:rPr>
          <w:b/>
        </w:rPr>
        <w:t>User Stories RandoUdev3</w:t>
      </w:r>
      <w:r w:rsidR="003A4F90" w:rsidRPr="003A4F90">
        <w:rPr>
          <w:b/>
        </w:rPr>
        <w:fldChar w:fldCharType="end"/>
      </w:r>
      <w:r w:rsidR="00722C38">
        <w:t>»)</w:t>
      </w:r>
      <w:r w:rsidR="00A030C0">
        <w:t>.</w:t>
      </w:r>
      <w:r>
        <w:t xml:space="preserve"> </w:t>
      </w:r>
    </w:p>
    <w:p w14:paraId="13EA4256" w14:textId="73BB45EA" w:rsidR="00D418BA" w:rsidRDefault="00D418BA" w:rsidP="00D418BA">
      <w:pPr>
        <w:pStyle w:val="Corpsdetexte"/>
      </w:pPr>
      <w:r>
        <w:t xml:space="preserve">A cela s’est rajouté une contrainte supplémentaire et imprévue : sur les quatre développeurs prévus initialement, la moitié de l’effectif était indisponible. Nous n’étions donc que deux avec </w:t>
      </w:r>
      <w:r>
        <w:lastRenderedPageBreak/>
        <w:t>un camarade de promotion, Alpha Patrick Olivier, pour réaliser le maximum de fonctionnalités voulut par le besoin exprimé.</w:t>
      </w:r>
    </w:p>
    <w:p w14:paraId="4B2FC9D5" w14:textId="7D422D69" w:rsidR="00764F61" w:rsidRDefault="00D418BA" w:rsidP="002314C1">
      <w:pPr>
        <w:pStyle w:val="Corpsdetexte"/>
      </w:pPr>
      <w:r>
        <w:t>Parlons donc tout de suite du</w:t>
      </w:r>
      <w:r w:rsidR="00764F61">
        <w:t xml:space="preserve"> besoin ayant conduit au développement de cette application, puis je vous parlerais de sa</w:t>
      </w:r>
      <w:r w:rsidR="00896E9F">
        <w:t xml:space="preserve"> phase de</w:t>
      </w:r>
      <w:r w:rsidR="00764F61">
        <w:t xml:space="preserve"> conception et enfin de sa réalisation.</w:t>
      </w:r>
    </w:p>
    <w:p w14:paraId="2CD53C22" w14:textId="77777777" w:rsidR="00792FEC" w:rsidRDefault="00792FEC" w:rsidP="002314C1">
      <w:pPr>
        <w:pStyle w:val="Corpsdetexte"/>
      </w:pPr>
    </w:p>
    <w:p w14:paraId="0B70B919" w14:textId="4DE08627" w:rsidR="00792FEC" w:rsidRPr="00792FEC" w:rsidRDefault="00134204" w:rsidP="005B23B1">
      <w:pPr>
        <w:pStyle w:val="Titre3"/>
      </w:pPr>
      <w:bookmarkStart w:id="127" w:name="_Toc55141206"/>
      <w:bookmarkStart w:id="128" w:name="_Toc56177373"/>
      <w:r>
        <w:t>Le B</w:t>
      </w:r>
      <w:r w:rsidR="00792FEC">
        <w:t>esoin</w:t>
      </w:r>
      <w:bookmarkEnd w:id="127"/>
      <w:bookmarkEnd w:id="128"/>
    </w:p>
    <w:p w14:paraId="7E79B843" w14:textId="77777777" w:rsidR="00722C38" w:rsidRDefault="00792FEC" w:rsidP="00792FEC">
      <w:pPr>
        <w:pStyle w:val="Corpsdetexte"/>
      </w:pPr>
      <w:r>
        <w:t>Le conseil régional d’Aquitaine souhaite mettre en valeur son patrimoine pour les randonneurs. L’objectif est de permettre à des associations de créer des parcours de randonnées et de fournir des notices explicatives pour chaque lieu présentant un intérêt géographique et/ou historique. Pour rendre l’expérience du randonneur plus interactive, ce dernier aura la possibilité de laisser des avis (et des photos souvenirs) pour chacun de ces lieux. Pour cela, un panneau avec un QR Code est affiché sur chaque lieu. En scannant ce QR Code avec son smartphone, le randonneur aura accès à du contenu en ligne.</w:t>
      </w:r>
    </w:p>
    <w:p w14:paraId="1E9EEDC9" w14:textId="77777777" w:rsidR="00792FEC" w:rsidRPr="00722C38" w:rsidRDefault="00792FEC" w:rsidP="00792FEC">
      <w:pPr>
        <w:pStyle w:val="Corpsdetexte"/>
      </w:pPr>
    </w:p>
    <w:p w14:paraId="5214ECD8" w14:textId="1EF8D0BB" w:rsidR="00331C22" w:rsidRDefault="00134204" w:rsidP="005B23B1">
      <w:pPr>
        <w:pStyle w:val="Titre3"/>
      </w:pPr>
      <w:bookmarkStart w:id="129" w:name="_Toc55141207"/>
      <w:bookmarkStart w:id="130" w:name="_Toc56177374"/>
      <w:r>
        <w:t>La C</w:t>
      </w:r>
      <w:r w:rsidR="00331C22">
        <w:t>onception</w:t>
      </w:r>
      <w:bookmarkEnd w:id="129"/>
      <w:bookmarkEnd w:id="130"/>
    </w:p>
    <w:p w14:paraId="07CEF67C" w14:textId="76B96698" w:rsidR="00331C22" w:rsidRPr="00BC2B63" w:rsidRDefault="00331C22" w:rsidP="009725D7">
      <w:pPr>
        <w:pStyle w:val="Titre4"/>
        <w:numPr>
          <w:ilvl w:val="0"/>
          <w:numId w:val="21"/>
        </w:numPr>
      </w:pPr>
      <w:bookmarkStart w:id="131" w:name="_Toc55141208"/>
      <w:r>
        <w:t>Les technologies utilisées :</w:t>
      </w:r>
      <w:bookmarkEnd w:id="131"/>
    </w:p>
    <w:p w14:paraId="29D2A89F" w14:textId="77777777" w:rsidR="00331C22" w:rsidRDefault="008E007C" w:rsidP="002314C1">
      <w:pPr>
        <w:pStyle w:val="Corpsdetexte"/>
      </w:pPr>
      <w:r>
        <w:t xml:space="preserve">Comme nous étions libre du choix de techno pour réaliser l’application, nous nous sommes tournés vers celles que nous maitrisions le mieux. </w:t>
      </w:r>
      <w:r w:rsidR="00331C22">
        <w:t xml:space="preserve">Nous avons donc décidé que notre application serait développée </w:t>
      </w:r>
      <w:r>
        <w:t xml:space="preserve">avec les </w:t>
      </w:r>
      <w:r w:rsidR="00836E9E">
        <w:t>outils/technologies suivant(e)s</w:t>
      </w:r>
      <w:r w:rsidR="00331C22">
        <w:t> :</w:t>
      </w:r>
    </w:p>
    <w:p w14:paraId="119BB0BC" w14:textId="40C5D4CE" w:rsidR="00331C22" w:rsidRDefault="004213C4" w:rsidP="00C509FB">
      <w:pPr>
        <w:pStyle w:val="Corpsdetexte"/>
        <w:numPr>
          <w:ilvl w:val="0"/>
          <w:numId w:val="8"/>
        </w:numPr>
      </w:pPr>
      <w:r>
        <w:t>J2EE et l</w:t>
      </w:r>
      <w:r w:rsidR="008E007C">
        <w:t>e</w:t>
      </w:r>
      <w:r w:rsidR="00331C22">
        <w:t xml:space="preserve"> fr</w:t>
      </w:r>
      <w:r w:rsidR="006A1CD7">
        <w:t>amework Spring</w:t>
      </w:r>
      <w:r w:rsidR="002F1DB2">
        <w:t xml:space="preserve"> </w:t>
      </w:r>
      <w:r w:rsidR="006A1CD7">
        <w:t>MVC</w:t>
      </w:r>
      <w:r w:rsidR="00C87F49">
        <w:t xml:space="preserve"> </w:t>
      </w:r>
      <w:r w:rsidR="000E6A67">
        <w:t xml:space="preserve">avec son modèle d’IoC (Inversion of Control) </w:t>
      </w:r>
      <w:r w:rsidR="00C87F49">
        <w:t xml:space="preserve">et </w:t>
      </w:r>
      <w:r w:rsidR="00C41B95">
        <w:t xml:space="preserve">le module </w:t>
      </w:r>
      <w:r w:rsidR="002F1DB2">
        <w:t>Spring ORM</w:t>
      </w:r>
      <w:r w:rsidR="00AC6A42">
        <w:t>.</w:t>
      </w:r>
      <w:r w:rsidR="00C509FB" w:rsidRPr="00C509FB">
        <w:t xml:space="preserve"> </w:t>
      </w:r>
    </w:p>
    <w:p w14:paraId="1CD7CF07" w14:textId="7184FC8D" w:rsidR="008E007C" w:rsidRDefault="008E007C" w:rsidP="00C01219">
      <w:pPr>
        <w:pStyle w:val="Corpsdetexte"/>
        <w:numPr>
          <w:ilvl w:val="0"/>
          <w:numId w:val="8"/>
        </w:numPr>
      </w:pPr>
      <w:r>
        <w:t>Comme conteneur de servlets Java : un serveur Apache Tomcat</w:t>
      </w:r>
      <w:r w:rsidR="00C87F49">
        <w:t xml:space="preserve"> </w:t>
      </w:r>
      <w:r w:rsidR="004213C4">
        <w:t>v9</w:t>
      </w:r>
      <w:r w:rsidR="00C87F49">
        <w:t>.0</w:t>
      </w:r>
      <w:r>
        <w:t>.</w:t>
      </w:r>
    </w:p>
    <w:p w14:paraId="1E2DF1E6" w14:textId="77777777" w:rsidR="00CA773D" w:rsidRDefault="00CA773D" w:rsidP="00C01219">
      <w:pPr>
        <w:pStyle w:val="Corpsdetexte"/>
        <w:numPr>
          <w:ilvl w:val="0"/>
          <w:numId w:val="8"/>
        </w:numPr>
      </w:pPr>
      <w:r>
        <w:t>Le gestionnaire de dépendances Maven</w:t>
      </w:r>
    </w:p>
    <w:p w14:paraId="63A5BA6D" w14:textId="7C72F073" w:rsidR="00331C22" w:rsidRDefault="00CA773D" w:rsidP="00C01219">
      <w:pPr>
        <w:pStyle w:val="Corpsdetexte"/>
        <w:numPr>
          <w:ilvl w:val="0"/>
          <w:numId w:val="8"/>
        </w:numPr>
      </w:pPr>
      <w:r>
        <w:t>Elle c</w:t>
      </w:r>
      <w:r w:rsidR="00331C22">
        <w:t>ommuniquera</w:t>
      </w:r>
      <w:r w:rsidR="00AC6A42">
        <w:t xml:space="preserve"> aisément</w:t>
      </w:r>
      <w:r w:rsidR="00331C22">
        <w:t xml:space="preserve"> avec une base de donnée MySQL </w:t>
      </w:r>
      <w:r w:rsidR="00BF66E6">
        <w:t xml:space="preserve">grâce à </w:t>
      </w:r>
      <w:r w:rsidR="00AC6A42">
        <w:t>l’</w:t>
      </w:r>
      <w:r w:rsidR="002F1DB2">
        <w:t xml:space="preserve">utilisation de l’ORM Hibernate et son </w:t>
      </w:r>
      <w:r w:rsidR="00BF66E6">
        <w:t>implémentation de JPA (Java Persistance API</w:t>
      </w:r>
      <w:r w:rsidR="002F1DB2">
        <w:t>)</w:t>
      </w:r>
      <w:r w:rsidR="00C41B95">
        <w:t xml:space="preserve"> ainsi donc que Spring ORM</w:t>
      </w:r>
      <w:r w:rsidR="002F1DB2">
        <w:t>.</w:t>
      </w:r>
    </w:p>
    <w:p w14:paraId="67EDD870" w14:textId="215EAAE0" w:rsidR="00331C22" w:rsidRDefault="00331C22" w:rsidP="00C01219">
      <w:pPr>
        <w:pStyle w:val="Corpsdetexte"/>
        <w:numPr>
          <w:ilvl w:val="0"/>
          <w:numId w:val="8"/>
        </w:numPr>
      </w:pPr>
      <w:r>
        <w:t xml:space="preserve">Utilisera JSP </w:t>
      </w:r>
      <w:r w:rsidR="00C87F49">
        <w:t>comme moteur de vue pour</w:t>
      </w:r>
      <w:r>
        <w:t xml:space="preserve"> </w:t>
      </w:r>
      <w:r w:rsidR="006A1CD7">
        <w:t>la couche présentation, complété par</w:t>
      </w:r>
      <w:r>
        <w:t xml:space="preserve"> </w:t>
      </w:r>
      <w:r w:rsidR="00A030C0">
        <w:t xml:space="preserve">quelques lignes de </w:t>
      </w:r>
      <w:r>
        <w:t>JavaScript</w:t>
      </w:r>
      <w:r w:rsidR="006A1CD7">
        <w:t>/Jquery</w:t>
      </w:r>
      <w:r>
        <w:t>.</w:t>
      </w:r>
    </w:p>
    <w:p w14:paraId="2A952FA8" w14:textId="4A4F1929" w:rsidR="00792FEC" w:rsidRDefault="00792FEC" w:rsidP="00C01219">
      <w:pPr>
        <w:pStyle w:val="Corpsdetexte"/>
        <w:numPr>
          <w:ilvl w:val="0"/>
          <w:numId w:val="8"/>
        </w:numPr>
      </w:pPr>
      <w:r>
        <w:t xml:space="preserve">L’accès via smartphone se fera via un site web responsive développé </w:t>
      </w:r>
      <w:r w:rsidR="00C87F49">
        <w:t>générer par la même application serveur</w:t>
      </w:r>
      <w:r>
        <w:t>.</w:t>
      </w:r>
      <w:r w:rsidR="00C87F49">
        <w:t xml:space="preserve"> Pas d’application cliente donc par manque de temps et de ressources.</w:t>
      </w:r>
    </w:p>
    <w:p w14:paraId="38521A3F" w14:textId="06D9EC15" w:rsidR="00792FEC" w:rsidRDefault="00792FEC" w:rsidP="00C01219">
      <w:pPr>
        <w:pStyle w:val="Corpsdetexte"/>
        <w:numPr>
          <w:ilvl w:val="0"/>
          <w:numId w:val="8"/>
        </w:numPr>
      </w:pPr>
      <w:r>
        <w:t>La génération de rapport PDF des étapes se fera gr</w:t>
      </w:r>
      <w:r w:rsidR="00C87F49">
        <w:t xml:space="preserve">âce à un binaire générer par le </w:t>
      </w:r>
      <w:r w:rsidR="00836E9E">
        <w:t>soft Ja</w:t>
      </w:r>
      <w:r>
        <w:t>sperReport</w:t>
      </w:r>
      <w:r w:rsidR="00C87F49">
        <w:t>.</w:t>
      </w:r>
    </w:p>
    <w:p w14:paraId="71429C12" w14:textId="77777777" w:rsidR="008A5768" w:rsidRDefault="008A5768" w:rsidP="008A5768">
      <w:pPr>
        <w:pStyle w:val="Corpsdetexte"/>
      </w:pPr>
    </w:p>
    <w:p w14:paraId="41E56BD2" w14:textId="77777777" w:rsidR="008A5768" w:rsidRDefault="008A5768" w:rsidP="009725D7">
      <w:pPr>
        <w:pStyle w:val="Titre4"/>
      </w:pPr>
      <w:bookmarkStart w:id="132" w:name="_Toc55141211"/>
      <w:bookmarkStart w:id="133" w:name="_Ref55899416"/>
      <w:r>
        <w:t>L’architecture</w:t>
      </w:r>
      <w:bookmarkEnd w:id="132"/>
      <w:r>
        <w:t xml:space="preserve"> logicielle</w:t>
      </w:r>
      <w:bookmarkEnd w:id="133"/>
    </w:p>
    <w:p w14:paraId="196630D5" w14:textId="77777777" w:rsidR="008A5768" w:rsidRPr="008A5768" w:rsidRDefault="008A5768" w:rsidP="008A5768">
      <w:pPr>
        <w:pStyle w:val="Corpsdetexte"/>
      </w:pPr>
    </w:p>
    <w:p w14:paraId="724967A1" w14:textId="77777777" w:rsidR="00D418BA" w:rsidRDefault="008A5768" w:rsidP="008A5768">
      <w:pPr>
        <w:pStyle w:val="Corpsdetexte"/>
      </w:pPr>
      <w:r>
        <w:t xml:space="preserve">Le projet étant soumis à une contrainte de délais de deux semaine, à laquelle s’est rajoutée une contrainte de ressources inattendue avec laquelle il a fallu composer. </w:t>
      </w:r>
    </w:p>
    <w:p w14:paraId="4CDBD539" w14:textId="1DDC1D43" w:rsidR="008A5768" w:rsidRDefault="008A5768" w:rsidP="008A5768">
      <w:pPr>
        <w:pStyle w:val="Corpsdetexte"/>
      </w:pPr>
      <w:r>
        <w:t>Notre choix d’architecture de l’application a été</w:t>
      </w:r>
      <w:r w:rsidR="00D418BA">
        <w:t xml:space="preserve"> grandement impacté.</w:t>
      </w:r>
    </w:p>
    <w:p w14:paraId="288FB870" w14:textId="77777777" w:rsidR="008A5768" w:rsidRDefault="008A5768" w:rsidP="008A5768">
      <w:pPr>
        <w:pStyle w:val="Corpsdetexte"/>
      </w:pPr>
      <w:r>
        <w:t>L’idée de base était de développer l’application web en deux partie :</w:t>
      </w:r>
    </w:p>
    <w:p w14:paraId="2CA35FA1" w14:textId="730EBE26" w:rsidR="008A5768" w:rsidRDefault="008A5768" w:rsidP="008A5768">
      <w:pPr>
        <w:pStyle w:val="Corpsdetexte"/>
        <w:numPr>
          <w:ilvl w:val="0"/>
          <w:numId w:val="8"/>
        </w:numPr>
      </w:pPr>
      <w:r>
        <w:t xml:space="preserve">Un client léger développé en </w:t>
      </w:r>
      <w:r w:rsidR="00D418BA">
        <w:t>Angular affiché</w:t>
      </w:r>
      <w:r>
        <w:t xml:space="preserve"> dans un site web responsive. Que l’utilisateur se connecte depuis un smartphone (via le QRCode) ou via un navigateur web traditionnel. </w:t>
      </w:r>
      <w:r w:rsidR="00D418BA">
        <w:t>Il</w:t>
      </w:r>
      <w:r>
        <w:t xml:space="preserve"> </w:t>
      </w:r>
      <w:r w:rsidR="00D418BA">
        <w:t>devait</w:t>
      </w:r>
      <w:r>
        <w:t xml:space="preserve"> gérer la couche présentation pour la partie administration des itinéraires ou tout simplement la consultation des étapes par </w:t>
      </w:r>
      <w:r w:rsidR="00D418BA">
        <w:t>les randonneurs</w:t>
      </w:r>
      <w:r>
        <w:t xml:space="preserve">. </w:t>
      </w:r>
    </w:p>
    <w:p w14:paraId="12986D25" w14:textId="0EB2A4A0" w:rsidR="008A5768" w:rsidRDefault="00D418BA" w:rsidP="008A5768">
      <w:pPr>
        <w:pStyle w:val="Corpsdetexte"/>
        <w:numPr>
          <w:ilvl w:val="0"/>
          <w:numId w:val="8"/>
        </w:numPr>
      </w:pPr>
      <w:r>
        <w:t>Une</w:t>
      </w:r>
      <w:r w:rsidR="008A5768">
        <w:t xml:space="preserve"> application serveur développée en JavaEE </w:t>
      </w:r>
      <w:r>
        <w:t xml:space="preserve">à l’aide du framework Spring et </w:t>
      </w:r>
      <w:r w:rsidR="008A5768">
        <w:t>chargée d’envoyer les ressources demandées par l’application cliente, de générer les rapports PDF, de fournir, d’enregistrer, de modifier et de supprimer les itinéraires et les étapes de randonnées.</w:t>
      </w:r>
    </w:p>
    <w:p w14:paraId="7C9FED1E" w14:textId="54584809" w:rsidR="008A5768" w:rsidRDefault="008A5768" w:rsidP="008A5768">
      <w:pPr>
        <w:pStyle w:val="Corpsdetexte"/>
      </w:pPr>
    </w:p>
    <w:p w14:paraId="1E589F72" w14:textId="4768FE16" w:rsidR="008A5768" w:rsidRDefault="008A5768" w:rsidP="008A5768">
      <w:pPr>
        <w:pStyle w:val="Corpsdetexte"/>
      </w:pPr>
      <w:r>
        <w:t xml:space="preserve">Au final, le projet a pris la forme d’une application monolithique gérant la partie Serveur et Cliente. </w:t>
      </w:r>
    </w:p>
    <w:p w14:paraId="48E9A285" w14:textId="096035B1" w:rsidR="008A5768" w:rsidRDefault="008A5768" w:rsidP="008A5768">
      <w:pPr>
        <w:pStyle w:val="Corpsdetexte"/>
      </w:pPr>
      <w:r>
        <w:t xml:space="preserve">Application monolithique </w:t>
      </w:r>
      <w:r w:rsidR="00D418BA">
        <w:t>certes mais tout de même découpé selon</w:t>
      </w:r>
      <w:r>
        <w:t xml:space="preserve"> une architecture N-tiers en 3 couches: </w:t>
      </w:r>
    </w:p>
    <w:p w14:paraId="460C9472" w14:textId="57AF3A9E" w:rsidR="008A5768" w:rsidRDefault="008A5768" w:rsidP="008A5768">
      <w:pPr>
        <w:pStyle w:val="Corpsdetexte"/>
        <w:numPr>
          <w:ilvl w:val="0"/>
          <w:numId w:val="8"/>
        </w:numPr>
      </w:pPr>
      <w:r>
        <w:t xml:space="preserve">La couche </w:t>
      </w:r>
      <w:r w:rsidR="00F943A2">
        <w:t>p</w:t>
      </w:r>
      <w:r w:rsidR="004213C4">
        <w:t>résentation</w:t>
      </w:r>
      <w:r w:rsidR="00F943A2">
        <w:t>,</w:t>
      </w:r>
      <w:r>
        <w:t xml:space="preserve"> qui contiendra donc les vues en JSP, les modèles</w:t>
      </w:r>
      <w:r w:rsidR="000E6A67">
        <w:t xml:space="preserve"> de données</w:t>
      </w:r>
      <w:r w:rsidR="00D418BA">
        <w:t xml:space="preserve"> </w:t>
      </w:r>
      <w:r w:rsidR="00C509FB">
        <w:t>et les contrôleurs.</w:t>
      </w:r>
    </w:p>
    <w:p w14:paraId="6BA7A1DE" w14:textId="2EEAB33D" w:rsidR="008A5768" w:rsidRDefault="00F943A2" w:rsidP="008A5768">
      <w:pPr>
        <w:pStyle w:val="Corpsdetexte"/>
        <w:numPr>
          <w:ilvl w:val="0"/>
          <w:numId w:val="8"/>
        </w:numPr>
      </w:pPr>
      <w:r>
        <w:t>La couche s</w:t>
      </w:r>
      <w:r w:rsidR="008A5768">
        <w:t>ervices</w:t>
      </w:r>
      <w:r>
        <w:t>,</w:t>
      </w:r>
      <w:r w:rsidR="008A5768">
        <w:t xml:space="preserve"> qui implé</w:t>
      </w:r>
      <w:r w:rsidR="00B27508">
        <w:t>ment</w:t>
      </w:r>
      <w:r>
        <w:t>e toutes les règles métiers, le</w:t>
      </w:r>
      <w:r w:rsidR="00B27508">
        <w:t xml:space="preserve"> traitements </w:t>
      </w:r>
      <w:r>
        <w:t xml:space="preserve">des données. Elle </w:t>
      </w:r>
      <w:r w:rsidR="008A5768">
        <w:t xml:space="preserve">sert d’interface entre les contrôleurs de la couche présentation et les </w:t>
      </w:r>
      <w:r w:rsidR="004213C4">
        <w:t>DAO</w:t>
      </w:r>
      <w:r w:rsidR="008A5768">
        <w:t xml:space="preserve"> de la couche d’accès aux données</w:t>
      </w:r>
      <w:r w:rsidR="00D418BA">
        <w:t>.</w:t>
      </w:r>
    </w:p>
    <w:p w14:paraId="18F9B44B" w14:textId="0F5A3D19" w:rsidR="008A5768" w:rsidRPr="00373D5A" w:rsidRDefault="008A5768" w:rsidP="008A5768">
      <w:pPr>
        <w:pStyle w:val="Corpsdetexte"/>
        <w:numPr>
          <w:ilvl w:val="0"/>
          <w:numId w:val="8"/>
        </w:numPr>
      </w:pPr>
      <w:r>
        <w:t xml:space="preserve"> La couche d’accès aux données</w:t>
      </w:r>
      <w:r w:rsidR="00F943A2">
        <w:t>,</w:t>
      </w:r>
      <w:r>
        <w:t xml:space="preserve"> chargées d’exécuter les requ</w:t>
      </w:r>
      <w:r w:rsidR="00F943A2">
        <w:t>êtes vers la base de données</w:t>
      </w:r>
      <w:r w:rsidR="00E5377D">
        <w:t>.</w:t>
      </w:r>
      <w:r w:rsidR="00F943A2">
        <w:t xml:space="preserve"> Elle </w:t>
      </w:r>
      <w:r>
        <w:t>utilisera l’ORM Hibernate</w:t>
      </w:r>
      <w:r w:rsidR="00C509FB">
        <w:t xml:space="preserve"> </w:t>
      </w:r>
      <w:r w:rsidR="00F943A2">
        <w:t xml:space="preserve">pour la </w:t>
      </w:r>
      <w:r w:rsidR="00B27508">
        <w:t>persistance des données</w:t>
      </w:r>
      <w:r w:rsidR="00F943A2">
        <w:t xml:space="preserve"> de l’application et leur cohérence avec celles de la base de donnée</w:t>
      </w:r>
      <w:r>
        <w:t>.</w:t>
      </w:r>
    </w:p>
    <w:p w14:paraId="3E86516D" w14:textId="61633EC6" w:rsidR="008A5768" w:rsidRDefault="008A5768" w:rsidP="008A5768">
      <w:pPr>
        <w:pStyle w:val="Corpsdetexte"/>
      </w:pPr>
      <w:r>
        <w:t>A cela s’ajoute un package pour les Data Transfer Objets (DTO) utilisés pour faire transité les données de la vue (les formulaires notamment)</w:t>
      </w:r>
      <w:r w:rsidR="000E6A67">
        <w:t xml:space="preserve"> jusqu’à la couche d’accès aux données tout en</w:t>
      </w:r>
      <w:r>
        <w:t xml:space="preserve"> </w:t>
      </w:r>
      <w:r w:rsidR="000E6A67">
        <w:t>permettant une validation du format de données lors de leur envoie par le client au contrôleur</w:t>
      </w:r>
      <w:r w:rsidR="00B27508">
        <w:t>. Ils serviront de modèles de la vue pour respecter la séparation logique entre la couche présentation et la couche serveur (service et DAO)</w:t>
      </w:r>
      <w:r w:rsidR="004214BC">
        <w:t xml:space="preserve"> qui </w:t>
      </w:r>
      <w:r w:rsidR="00B27508">
        <w:t>elle</w:t>
      </w:r>
      <w:r w:rsidR="004214BC">
        <w:t>,</w:t>
      </w:r>
      <w:r w:rsidR="00B27508">
        <w:t xml:space="preserve"> utilisera les classes de type </w:t>
      </w:r>
      <w:r w:rsidR="00B27508" w:rsidRPr="000E6A67">
        <w:t xml:space="preserve">@Entity de </w:t>
      </w:r>
      <w:r w:rsidR="000E6A67">
        <w:t xml:space="preserve">JPA </w:t>
      </w:r>
      <w:r w:rsidR="00B27508">
        <w:t xml:space="preserve">comme modèle de </w:t>
      </w:r>
      <w:r w:rsidR="000E6A67">
        <w:t>données pour l’ORM</w:t>
      </w:r>
      <w:r>
        <w:t xml:space="preserve">. </w:t>
      </w:r>
    </w:p>
    <w:p w14:paraId="41EE9492" w14:textId="77777777" w:rsidR="008A5768" w:rsidRDefault="008A5768" w:rsidP="008A5768">
      <w:pPr>
        <w:pStyle w:val="Corpsdetexte"/>
      </w:pPr>
    </w:p>
    <w:p w14:paraId="78C673EF" w14:textId="77777777" w:rsidR="008A5768" w:rsidRDefault="008A5768" w:rsidP="008A5768">
      <w:pPr>
        <w:pStyle w:val="Corpsdetexte"/>
      </w:pPr>
      <w:r>
        <w:t>En définitif l’arborescence des fichiers des classes de l’application serveur ressemble à ceci :</w:t>
      </w:r>
    </w:p>
    <w:p w14:paraId="705AA24A" w14:textId="7D3BDA87" w:rsidR="008A5768" w:rsidRDefault="004214BC" w:rsidP="008A5768">
      <w:pPr>
        <w:pStyle w:val="Corpsdetexte"/>
      </w:pPr>
      <w:r>
        <w:rPr>
          <w:noProof/>
          <w:lang w:val="fr-FR" w:eastAsia="fr-FR"/>
        </w:rPr>
        <w:lastRenderedPageBreak/>
        <w:drawing>
          <wp:inline distT="0" distB="0" distL="0" distR="0" wp14:anchorId="1A4A8509" wp14:editId="0B966132">
            <wp:extent cx="3638550" cy="6896100"/>
            <wp:effectExtent l="0" t="0" r="0" b="0"/>
            <wp:docPr id="524" name="Imag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38550" cy="6896100"/>
                    </a:xfrm>
                    <a:prstGeom prst="rect">
                      <a:avLst/>
                    </a:prstGeom>
                  </pic:spPr>
                </pic:pic>
              </a:graphicData>
            </a:graphic>
          </wp:inline>
        </w:drawing>
      </w:r>
    </w:p>
    <w:p w14:paraId="031AC078" w14:textId="7297575A" w:rsidR="008A5768" w:rsidRDefault="004214BC" w:rsidP="008A5768">
      <w:pPr>
        <w:pStyle w:val="Corpsdetexte"/>
      </w:pPr>
      <w:r>
        <w:rPr>
          <w:noProof/>
          <w:lang w:val="fr-FR" w:eastAsia="fr-FR"/>
        </w:rPr>
        <w:lastRenderedPageBreak/>
        <mc:AlternateContent>
          <mc:Choice Requires="wps">
            <w:drawing>
              <wp:anchor distT="0" distB="0" distL="114300" distR="114300" simplePos="0" relativeHeight="251681792" behindDoc="0" locked="0" layoutInCell="1" allowOverlap="1" wp14:anchorId="32FF1101" wp14:editId="06790579">
                <wp:simplePos x="0" y="0"/>
                <wp:positionH relativeFrom="column">
                  <wp:posOffset>3816985</wp:posOffset>
                </wp:positionH>
                <wp:positionV relativeFrom="paragraph">
                  <wp:posOffset>2834640</wp:posOffset>
                </wp:positionV>
                <wp:extent cx="2795905" cy="635"/>
                <wp:effectExtent l="0" t="0" r="0" b="0"/>
                <wp:wrapSquare wrapText="bothSides"/>
                <wp:docPr id="514" name="Zone de texte 514"/>
                <wp:cNvGraphicFramePr/>
                <a:graphic xmlns:a="http://schemas.openxmlformats.org/drawingml/2006/main">
                  <a:graphicData uri="http://schemas.microsoft.com/office/word/2010/wordprocessingShape">
                    <wps:wsp>
                      <wps:cNvSpPr txBox="1"/>
                      <wps:spPr>
                        <a:xfrm>
                          <a:off x="0" y="0"/>
                          <a:ext cx="2795905" cy="635"/>
                        </a:xfrm>
                        <a:prstGeom prst="rect">
                          <a:avLst/>
                        </a:prstGeom>
                        <a:solidFill>
                          <a:prstClr val="white"/>
                        </a:solidFill>
                        <a:ln>
                          <a:noFill/>
                        </a:ln>
                      </wps:spPr>
                      <wps:txbx>
                        <w:txbxContent>
                          <w:p w14:paraId="58B8E83B" w14:textId="3631EA4C" w:rsidR="005D548F" w:rsidRPr="00580A5C" w:rsidRDefault="005D548F" w:rsidP="004214BC">
                            <w:pPr>
                              <w:pStyle w:val="Lgende"/>
                              <w:rPr>
                                <w:noProof/>
                                <w:sz w:val="24"/>
                              </w:rPr>
                            </w:pPr>
                            <w:r>
                              <w:t xml:space="preserve">Figure </w:t>
                            </w:r>
                            <w:fldSimple w:instr=" SEQ Figure \* ARABIC ">
                              <w:r>
                                <w:rPr>
                                  <w:noProof/>
                                </w:rPr>
                                <w:t>50</w:t>
                              </w:r>
                            </w:fldSimple>
                            <w:r w:rsidRPr="00972A18">
                              <w:t>: Arboresc</w:t>
                            </w:r>
                            <w:r>
                              <w:t>ence couche Présentation/Client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FF1101" id="Zone de texte 514" o:spid="_x0000_s1027" type="#_x0000_t202" style="position:absolute;margin-left:300.55pt;margin-top:223.2pt;width:220.1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" stroked="f">
                <v:textbox style="mso-fit-shape-to-text:t" inset="0,0,0,0">
                  <w:txbxContent>
                    <w:p w14:paraId="58B8E83B" w14:textId="3631EA4C" w:rsidR="005D548F" w:rsidRPr="00580A5C" w:rsidRDefault="005D548F" w:rsidP="004214BC">
                      <w:pPr>
                        <w:pStyle w:val="Lgende"/>
                        <w:rPr>
                          <w:noProof/>
                          <w:sz w:val="24"/>
                        </w:rPr>
                      </w:pPr>
                      <w:r>
                        <w:t xml:space="preserve">Figure </w:t>
                      </w:r>
                      <w:r>
                        <w:fldChar w:fldCharType="begin"/>
                      </w:r>
                      <w:r>
                        <w:instrText xml:space="preserve"> SEQ Figure \* ARABIC </w:instrText>
                      </w:r>
                      <w:r>
                        <w:fldChar w:fldCharType="separate"/>
                      </w:r>
                      <w:r>
                        <w:rPr>
                          <w:noProof/>
                        </w:rPr>
                        <w:t>50</w:t>
                      </w:r>
                      <w:r>
                        <w:rPr>
                          <w:noProof/>
                        </w:rPr>
                        <w:fldChar w:fldCharType="end"/>
                      </w:r>
                      <w:r w:rsidRPr="00972A18">
                        <w:t>: Arboresc</w:t>
                      </w:r>
                      <w:r>
                        <w:t>ence couche Présentation/Client</w:t>
                      </w:r>
                    </w:p>
                  </w:txbxContent>
                </v:textbox>
                <w10:wrap type="square"/>
              </v:shape>
            </w:pict>
          </mc:Fallback>
        </mc:AlternateContent>
      </w:r>
      <w:r>
        <w:rPr>
          <w:noProof/>
          <w:lang w:val="fr-FR" w:eastAsia="fr-FR"/>
        </w:rPr>
        <w:drawing>
          <wp:anchor distT="0" distB="0" distL="114300" distR="114300" simplePos="0" relativeHeight="251679744" behindDoc="0" locked="0" layoutInCell="1" allowOverlap="1" wp14:anchorId="768E08B3" wp14:editId="36F34B8A">
            <wp:simplePos x="0" y="0"/>
            <wp:positionH relativeFrom="column">
              <wp:posOffset>3817560</wp:posOffset>
            </wp:positionH>
            <wp:positionV relativeFrom="paragraph">
              <wp:posOffset>247494</wp:posOffset>
            </wp:positionV>
            <wp:extent cx="2796363" cy="2530653"/>
            <wp:effectExtent l="0" t="0" r="4445" b="3175"/>
            <wp:wrapSquare wrapText="bothSides"/>
            <wp:docPr id="534" name="Imag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796363" cy="2530653"/>
                    </a:xfrm>
                    <a:prstGeom prst="rect">
                      <a:avLst/>
                    </a:prstGeom>
                  </pic:spPr>
                </pic:pic>
              </a:graphicData>
            </a:graphic>
          </wp:anchor>
        </w:drawing>
      </w:r>
    </w:p>
    <w:p w14:paraId="2EBA08C9" w14:textId="4752720D" w:rsidR="008A5768" w:rsidRDefault="004214BC" w:rsidP="008A5768">
      <w:pPr>
        <w:pStyle w:val="Corpsdetexte"/>
      </w:pPr>
      <w:r>
        <w:t xml:space="preserve">Les utilisateurs n’interagiront qu’avec les contrôleurs qui </w:t>
      </w:r>
      <w:r w:rsidR="00376EE4">
        <w:t xml:space="preserve">eux, </w:t>
      </w:r>
      <w:r>
        <w:t>appellerons les vues</w:t>
      </w:r>
      <w:r w:rsidR="00376EE4">
        <w:t xml:space="preserve">. Celles-ci </w:t>
      </w:r>
      <w:r>
        <w:t>sont donc rangées dans le dossier privé de l’application: WEB-INF.</w:t>
      </w:r>
    </w:p>
    <w:p w14:paraId="37110F06" w14:textId="7366B2D5" w:rsidR="004214BC" w:rsidRDefault="00376EE4" w:rsidP="008A5768">
      <w:pPr>
        <w:pStyle w:val="Corpsdetexte"/>
      </w:pPr>
      <w:r>
        <w:t xml:space="preserve">C’est également ici </w:t>
      </w:r>
      <w:r w:rsidR="004214BC">
        <w:t xml:space="preserve">que sont ranger </w:t>
      </w:r>
      <w:r>
        <w:t>tous les fichiers de configurations de l’application</w:t>
      </w:r>
      <w:r w:rsidR="005F33FE">
        <w:t xml:space="preserve"> web</w:t>
      </w:r>
      <w:r>
        <w:t>.</w:t>
      </w:r>
    </w:p>
    <w:p w14:paraId="74D0A2C4" w14:textId="3CDB2340" w:rsidR="004214BC" w:rsidRDefault="004214BC" w:rsidP="008A5768">
      <w:pPr>
        <w:pStyle w:val="Corpsdetexte"/>
      </w:pPr>
      <w:r>
        <w:t xml:space="preserve">Vous pouvez voir sur la droite l’arborescence des fichiers liés à la couche présentation présents dans </w:t>
      </w:r>
      <w:r>
        <w:rPr>
          <w:b/>
        </w:rPr>
        <w:t>webapp/</w:t>
      </w:r>
      <w:r>
        <w:t>.</w:t>
      </w:r>
    </w:p>
    <w:p w14:paraId="12D43497" w14:textId="6B910018" w:rsidR="004214BC" w:rsidRDefault="004214BC" w:rsidP="008A5768">
      <w:pPr>
        <w:pStyle w:val="Corpsdetexte"/>
      </w:pPr>
    </w:p>
    <w:p w14:paraId="34BD8032" w14:textId="3AA55B19" w:rsidR="004214BC" w:rsidRDefault="004214BC" w:rsidP="008A5768">
      <w:pPr>
        <w:pStyle w:val="Corpsdetexte"/>
      </w:pPr>
    </w:p>
    <w:p w14:paraId="74A4A6F2" w14:textId="77777777" w:rsidR="004214BC" w:rsidRDefault="004214BC" w:rsidP="008A5768">
      <w:pPr>
        <w:pStyle w:val="Corpsdetexte"/>
      </w:pPr>
    </w:p>
    <w:p w14:paraId="62E781EF" w14:textId="77777777" w:rsidR="00376EE4" w:rsidRDefault="00376EE4" w:rsidP="004214BC">
      <w:pPr>
        <w:pStyle w:val="Corpsdetexte"/>
      </w:pPr>
    </w:p>
    <w:p w14:paraId="2C32D3D3" w14:textId="1FAA3E54" w:rsidR="004214BC" w:rsidRDefault="004214BC" w:rsidP="004214BC">
      <w:pPr>
        <w:pStyle w:val="Corpsdetexte"/>
      </w:pPr>
      <w:r>
        <w:t xml:space="preserve">Afin d’être retrouvée par le moteur de vues lors de leur appel par le contrôleur </w:t>
      </w:r>
      <w:r w:rsidR="001C6309">
        <w:t>il faut configurer l’application. Pour commence</w:t>
      </w:r>
      <w:r w:rsidR="003B2113">
        <w:t>r, déclarer une servle</w:t>
      </w:r>
      <w:r w:rsidR="001C6309">
        <w:t xml:space="preserve">t Dispatcher chargé de traiter l’ensemble des requêtes (« /* ») envoyées à l’application web (ligne 17-30). </w:t>
      </w:r>
      <w:r>
        <w:t xml:space="preserve"> </w:t>
      </w:r>
      <w:r w:rsidR="001C6309">
        <w:t xml:space="preserve">Ensuite on lui indique </w:t>
      </w:r>
      <w:r w:rsidR="003B2113">
        <w:t xml:space="preserve">que </w:t>
      </w:r>
      <w:r w:rsidR="001C6309">
        <w:t xml:space="preserve">toute les requêtes qui seront faites </w:t>
      </w:r>
      <w:r w:rsidR="003B2113">
        <w:t xml:space="preserve">et qui commencent par « /WEB-INF/views/* » devront être gérées par la servlet JSP, notre moteur de vue donc </w:t>
      </w:r>
      <w:r w:rsidR="005F33FE">
        <w:t xml:space="preserve">(lignes 27-34) </w:t>
      </w:r>
      <w:r>
        <w:t>:</w:t>
      </w:r>
    </w:p>
    <w:p w14:paraId="6022CFB7" w14:textId="47485784" w:rsidR="001C6309" w:rsidRDefault="001C6309" w:rsidP="004214BC">
      <w:pPr>
        <w:pStyle w:val="Corpsdetexte"/>
        <w:rPr>
          <w:noProof/>
          <w:lang w:val="fr-FR" w:eastAsia="fr-FR"/>
        </w:rPr>
      </w:pPr>
      <w:r>
        <w:rPr>
          <w:noProof/>
          <w:lang w:val="fr-FR" w:eastAsia="fr-FR"/>
        </w:rPr>
        <w:drawing>
          <wp:inline distT="0" distB="0" distL="0" distR="0" wp14:anchorId="3D523C0B" wp14:editId="16D64AB7">
            <wp:extent cx="6478839" cy="3286664"/>
            <wp:effectExtent l="0" t="0" r="0" b="9525"/>
            <wp:docPr id="518" name="Imag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55213"/>
                    <a:stretch/>
                  </pic:blipFill>
                  <pic:spPr bwMode="auto">
                    <a:xfrm>
                      <a:off x="0" y="0"/>
                      <a:ext cx="6480810" cy="3287664"/>
                    </a:xfrm>
                    <a:prstGeom prst="rect">
                      <a:avLst/>
                    </a:prstGeom>
                    <a:ln>
                      <a:noFill/>
                    </a:ln>
                    <a:extLst>
                      <a:ext uri="{53640926-AAD7-44D8-BBD7-CCE9431645EC}">
                        <a14:shadowObscured xmlns:a14="http://schemas.microsoft.com/office/drawing/2010/main"/>
                      </a:ext>
                    </a:extLst>
                  </pic:spPr>
                </pic:pic>
              </a:graphicData>
            </a:graphic>
          </wp:inline>
        </w:drawing>
      </w:r>
    </w:p>
    <w:p w14:paraId="0B51C9EF" w14:textId="77777777" w:rsidR="001C6309" w:rsidRDefault="001C6309" w:rsidP="004214BC">
      <w:pPr>
        <w:pStyle w:val="Corpsdetexte"/>
        <w:rPr>
          <w:noProof/>
          <w:lang w:val="fr-FR" w:eastAsia="fr-FR"/>
        </w:rPr>
      </w:pPr>
    </w:p>
    <w:p w14:paraId="3B81EE28" w14:textId="77777777" w:rsidR="003B2113" w:rsidRDefault="005F33FE" w:rsidP="003B2113">
      <w:pPr>
        <w:pStyle w:val="Corpsdetexte"/>
        <w:keepNext/>
      </w:pPr>
      <w:r>
        <w:rPr>
          <w:noProof/>
          <w:lang w:val="fr-FR" w:eastAsia="fr-FR"/>
        </w:rPr>
        <w:lastRenderedPageBreak/>
        <w:drawing>
          <wp:inline distT="0" distB="0" distL="0" distR="0" wp14:anchorId="6F0741F6" wp14:editId="362BD1F1">
            <wp:extent cx="6480810" cy="4071189"/>
            <wp:effectExtent l="0" t="0" r="0" b="5715"/>
            <wp:docPr id="516" name="Imag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44539"/>
                    <a:stretch/>
                  </pic:blipFill>
                  <pic:spPr bwMode="auto">
                    <a:xfrm>
                      <a:off x="0" y="0"/>
                      <a:ext cx="6480810" cy="4071189"/>
                    </a:xfrm>
                    <a:prstGeom prst="rect">
                      <a:avLst/>
                    </a:prstGeom>
                    <a:ln>
                      <a:noFill/>
                    </a:ln>
                    <a:extLst>
                      <a:ext uri="{53640926-AAD7-44D8-BBD7-CCE9431645EC}">
                        <a14:shadowObscured xmlns:a14="http://schemas.microsoft.com/office/drawing/2010/main"/>
                      </a:ext>
                    </a:extLst>
                  </pic:spPr>
                </pic:pic>
              </a:graphicData>
            </a:graphic>
          </wp:inline>
        </w:drawing>
      </w:r>
    </w:p>
    <w:p w14:paraId="1FA83B45" w14:textId="7A73395B" w:rsidR="004214BC" w:rsidRDefault="003B2113" w:rsidP="003B2113">
      <w:pPr>
        <w:pStyle w:val="Lgende"/>
        <w:jc w:val="center"/>
      </w:pPr>
      <w:r>
        <w:t xml:space="preserve">Figure </w:t>
      </w:r>
      <w:fldSimple w:instr=" SEQ Figure \* ARABIC ">
        <w:r w:rsidR="009C18C1">
          <w:rPr>
            <w:noProof/>
          </w:rPr>
          <w:t>51</w:t>
        </w:r>
      </w:fldSimple>
      <w:r>
        <w:t xml:space="preserve"> : Extrait web.xml de RandoUDEV3</w:t>
      </w:r>
    </w:p>
    <w:p w14:paraId="54F397CD" w14:textId="77777777" w:rsidR="003B2113" w:rsidRPr="003B2113" w:rsidRDefault="003B2113" w:rsidP="003B2113"/>
    <w:p w14:paraId="5B08B4C1" w14:textId="077AF1CE" w:rsidR="004214BC" w:rsidRDefault="003B2113" w:rsidP="004214BC">
      <w:pPr>
        <w:pStyle w:val="Corpsdetexte"/>
      </w:pPr>
      <w:r>
        <w:t>Puis,</w:t>
      </w:r>
      <w:r w:rsidR="005F33FE">
        <w:t xml:space="preserve"> dans</w:t>
      </w:r>
      <w:r>
        <w:t xml:space="preserve"> le fichier </w:t>
      </w:r>
      <w:r w:rsidRPr="003B2113">
        <w:rPr>
          <w:b/>
        </w:rPr>
        <w:t>servlet-context.xml</w:t>
      </w:r>
      <w:r>
        <w:t xml:space="preserve">, </w:t>
      </w:r>
      <w:r w:rsidR="005F33FE">
        <w:t xml:space="preserve">on indique à l’application </w:t>
      </w:r>
      <w:r>
        <w:t>où trouver les fichiers</w:t>
      </w:r>
      <w:r w:rsidR="005F33FE">
        <w:t xml:space="preserve"> </w:t>
      </w:r>
      <w:r>
        <w:t>traité</w:t>
      </w:r>
      <w:r w:rsidR="001C6309">
        <w:t>s par la servlet JSP déclarée juste avant</w:t>
      </w:r>
      <w:r>
        <w:t>. Pour cela on y déclare un ViewResolver et on lui indique que toutes les requêtes</w:t>
      </w:r>
      <w:r w:rsidR="00417A5C">
        <w:t xml:space="preserve"> correspondront à</w:t>
      </w:r>
      <w:r>
        <w:t xml:space="preserve"> des noms </w:t>
      </w:r>
      <w:r w:rsidR="001C6309">
        <w:t xml:space="preserve">de fichiers présents dans </w:t>
      </w:r>
      <w:r>
        <w:t>l</w:t>
      </w:r>
      <w:r w:rsidR="001C6309">
        <w:t xml:space="preserve">e dossier </w:t>
      </w:r>
      <w:r>
        <w:t xml:space="preserve">« /WEB-INF/views/ » </w:t>
      </w:r>
      <w:r w:rsidR="001C6309">
        <w:t xml:space="preserve">et terminant par .jsp (ligne </w:t>
      </w:r>
      <w:r w:rsidR="00417A5C">
        <w:t>1</w:t>
      </w:r>
      <w:r w:rsidR="001C6309">
        <w:t>3-</w:t>
      </w:r>
      <w:r w:rsidR="00417A5C">
        <w:t>1</w:t>
      </w:r>
      <w:r w:rsidR="001C6309">
        <w:t>5)</w:t>
      </w:r>
      <w:r w:rsidR="00417A5C">
        <w:t> :</w:t>
      </w:r>
    </w:p>
    <w:p w14:paraId="57CC5B00" w14:textId="6E569B59" w:rsidR="00417A5C" w:rsidRDefault="00417A5C" w:rsidP="00417A5C">
      <w:pPr>
        <w:pStyle w:val="Corpsdetexte"/>
        <w:keepNext/>
      </w:pPr>
      <w:r>
        <w:rPr>
          <w:noProof/>
          <w:lang w:val="fr-FR" w:eastAsia="fr-FR"/>
        </w:rPr>
        <w:drawing>
          <wp:inline distT="0" distB="0" distL="0" distR="0" wp14:anchorId="0B928F49" wp14:editId="3746566F">
            <wp:extent cx="6480810" cy="1909445"/>
            <wp:effectExtent l="0" t="0" r="0" b="0"/>
            <wp:docPr id="519" name="Imag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80810" cy="1909445"/>
                    </a:xfrm>
                    <a:prstGeom prst="rect">
                      <a:avLst/>
                    </a:prstGeom>
                  </pic:spPr>
                </pic:pic>
              </a:graphicData>
            </a:graphic>
          </wp:inline>
        </w:drawing>
      </w:r>
    </w:p>
    <w:p w14:paraId="662DF43C" w14:textId="47A6D431" w:rsidR="008A5768" w:rsidRDefault="00417A5C" w:rsidP="00417A5C">
      <w:pPr>
        <w:pStyle w:val="Lgende"/>
        <w:jc w:val="center"/>
      </w:pPr>
      <w:bookmarkStart w:id="134" w:name="_Ref55768933"/>
      <w:bookmarkStart w:id="135" w:name="_Ref55768923"/>
      <w:r>
        <w:t xml:space="preserve">Figure </w:t>
      </w:r>
      <w:fldSimple w:instr=" SEQ Figure \* ARABIC ">
        <w:r w:rsidR="009C18C1">
          <w:rPr>
            <w:noProof/>
          </w:rPr>
          <w:t>52</w:t>
        </w:r>
      </w:fldSimple>
      <w:bookmarkEnd w:id="134"/>
      <w:r>
        <w:t xml:space="preserve"> : Configuration du contexte de la servlet : Servlet-context.xml</w:t>
      </w:r>
      <w:bookmarkEnd w:id="135"/>
    </w:p>
    <w:p w14:paraId="1C5330D5" w14:textId="77777777" w:rsidR="00417A5C" w:rsidRPr="00417A5C" w:rsidRDefault="00417A5C" w:rsidP="00417A5C"/>
    <w:p w14:paraId="0BFF8BF9" w14:textId="06A2DCF4" w:rsidR="008A5768" w:rsidRDefault="00417A5C" w:rsidP="008A5768">
      <w:pPr>
        <w:pStyle w:val="Corpsdetexte"/>
      </w:pPr>
      <w:r>
        <w:rPr>
          <w:noProof/>
          <w:lang w:val="fr-FR" w:eastAsia="fr-FR"/>
        </w:rPr>
        <w:lastRenderedPageBreak/>
        <mc:AlternateContent>
          <mc:Choice Requires="wps">
            <w:drawing>
              <wp:anchor distT="0" distB="0" distL="114300" distR="114300" simplePos="0" relativeHeight="251684864" behindDoc="0" locked="0" layoutInCell="1" allowOverlap="1" wp14:anchorId="14CE5200" wp14:editId="50B1582A">
                <wp:simplePos x="0" y="0"/>
                <wp:positionH relativeFrom="column">
                  <wp:posOffset>4757420</wp:posOffset>
                </wp:positionH>
                <wp:positionV relativeFrom="paragraph">
                  <wp:posOffset>960120</wp:posOffset>
                </wp:positionV>
                <wp:extent cx="1695450" cy="635"/>
                <wp:effectExtent l="0" t="0" r="0" b="0"/>
                <wp:wrapSquare wrapText="bothSides"/>
                <wp:docPr id="520" name="Zone de texte 520"/>
                <wp:cNvGraphicFramePr/>
                <a:graphic xmlns:a="http://schemas.openxmlformats.org/drawingml/2006/main">
                  <a:graphicData uri="http://schemas.microsoft.com/office/word/2010/wordprocessingShape">
                    <wps:wsp>
                      <wps:cNvSpPr txBox="1"/>
                      <wps:spPr>
                        <a:xfrm>
                          <a:off x="0" y="0"/>
                          <a:ext cx="1695450" cy="635"/>
                        </a:xfrm>
                        <a:prstGeom prst="rect">
                          <a:avLst/>
                        </a:prstGeom>
                        <a:solidFill>
                          <a:prstClr val="white"/>
                        </a:solidFill>
                        <a:ln>
                          <a:noFill/>
                        </a:ln>
                      </wps:spPr>
                      <wps:txbx>
                        <w:txbxContent>
                          <w:p w14:paraId="2AF9A289" w14:textId="04BA67C0" w:rsidR="005D548F" w:rsidRPr="00FB6DE0" w:rsidRDefault="005D548F" w:rsidP="00417A5C">
                            <w:pPr>
                              <w:pStyle w:val="Lgende"/>
                              <w:rPr>
                                <w:noProof/>
                                <w:sz w:val="24"/>
                              </w:rPr>
                            </w:pPr>
                            <w:r>
                              <w:t xml:space="preserve">Figure </w:t>
                            </w:r>
                            <w:fldSimple w:instr=" SEQ Figure \* ARABIC ">
                              <w:r>
                                <w:rPr>
                                  <w:noProof/>
                                </w:rPr>
                                <w:t>53</w:t>
                              </w:r>
                            </w:fldSimple>
                            <w:r>
                              <w:t xml:space="preserve"> : Dossier resources de l'application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CE5200" id="Zone de texte 520" o:spid="_x0000_s1028" type="#_x0000_t202" style="position:absolute;margin-left:374.6pt;margin-top:75.6pt;width:133.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" stroked="f">
                <v:textbox style="mso-fit-shape-to-text:t" inset="0,0,0,0">
                  <w:txbxContent>
                    <w:p w14:paraId="2AF9A289" w14:textId="04BA67C0" w:rsidR="005D548F" w:rsidRPr="00FB6DE0" w:rsidRDefault="005D548F" w:rsidP="00417A5C">
                      <w:pPr>
                        <w:pStyle w:val="Lgende"/>
                        <w:rPr>
                          <w:noProof/>
                          <w:sz w:val="24"/>
                        </w:rPr>
                      </w:pPr>
                      <w:r>
                        <w:t xml:space="preserve">Figure </w:t>
                      </w:r>
                      <w:r>
                        <w:fldChar w:fldCharType="begin"/>
                      </w:r>
                      <w:r>
                        <w:instrText xml:space="preserve"> SEQ Figure \* ARABIC </w:instrText>
                      </w:r>
                      <w:r>
                        <w:fldChar w:fldCharType="separate"/>
                      </w:r>
                      <w:r>
                        <w:rPr>
                          <w:noProof/>
                        </w:rPr>
                        <w:t>53</w:t>
                      </w:r>
                      <w:r>
                        <w:rPr>
                          <w:noProof/>
                        </w:rPr>
                        <w:fldChar w:fldCharType="end"/>
                      </w:r>
                      <w:r>
                        <w:t xml:space="preserve"> : Dossier resources de l'application web</w:t>
                      </w:r>
                    </w:p>
                  </w:txbxContent>
                </v:textbox>
                <w10:wrap type="square"/>
              </v:shape>
            </w:pict>
          </mc:Fallback>
        </mc:AlternateContent>
      </w:r>
      <w:r>
        <w:rPr>
          <w:noProof/>
          <w:lang w:val="fr-FR" w:eastAsia="fr-FR"/>
        </w:rPr>
        <w:drawing>
          <wp:anchor distT="0" distB="0" distL="114300" distR="114300" simplePos="0" relativeHeight="251682816" behindDoc="0" locked="0" layoutInCell="1" allowOverlap="1" wp14:anchorId="5123FC4D" wp14:editId="5B7BA4D1">
            <wp:simplePos x="0" y="0"/>
            <wp:positionH relativeFrom="column">
              <wp:posOffset>4757420</wp:posOffset>
            </wp:positionH>
            <wp:positionV relativeFrom="paragraph">
              <wp:posOffset>45768</wp:posOffset>
            </wp:positionV>
            <wp:extent cx="1695450" cy="857250"/>
            <wp:effectExtent l="0" t="0" r="0" b="0"/>
            <wp:wrapSquare wrapText="bothSides"/>
            <wp:docPr id="525" name="Imag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695450" cy="857250"/>
                    </a:xfrm>
                    <a:prstGeom prst="rect">
                      <a:avLst/>
                    </a:prstGeom>
                  </pic:spPr>
                </pic:pic>
              </a:graphicData>
            </a:graphic>
          </wp:anchor>
        </w:drawing>
      </w:r>
      <w:r w:rsidR="008A5768">
        <w:t xml:space="preserve">Les ressources telles que le fichier .jrxml </w:t>
      </w:r>
      <w:r>
        <w:t>du binaire permettant de générer le fichier PDF de l’affiche qui contiendra le QrCode des étapes</w:t>
      </w:r>
      <w:r w:rsidR="008A5768">
        <w:t xml:space="preserve">, le fichier jdbc.properties de configuration de la connexion à la base de donnée, ou encore le fichier persistence.xml nécessaire à </w:t>
      </w:r>
      <w:r>
        <w:t>la configuration d’</w:t>
      </w:r>
      <w:r w:rsidR="008A5768">
        <w:t>Hibernate sont eux rangé dans le dossier « resources » voulut par le squelette du framework Spring</w:t>
      </w:r>
      <w:r>
        <w:t xml:space="preserve"> et tel que défini à la ligne 12 de la </w:t>
      </w:r>
      <w:r>
        <w:fldChar w:fldCharType="begin"/>
      </w:r>
      <w:r>
        <w:instrText xml:space="preserve"> REF _Ref55768933 \h </w:instrText>
      </w:r>
      <w:r>
        <w:fldChar w:fldCharType="separate"/>
      </w:r>
      <w:r w:rsidR="009C18C1">
        <w:t xml:space="preserve">Figure </w:t>
      </w:r>
      <w:r w:rsidR="009C18C1">
        <w:rPr>
          <w:noProof/>
        </w:rPr>
        <w:t>52</w:t>
      </w:r>
      <w:r>
        <w:fldChar w:fldCharType="end"/>
      </w:r>
      <w:r>
        <w:t xml:space="preserve"> </w:t>
      </w:r>
      <w:r w:rsidR="008A5768">
        <w:t>.</w:t>
      </w:r>
    </w:p>
    <w:p w14:paraId="4EACAA33" w14:textId="342842E3" w:rsidR="00417A5C" w:rsidRDefault="00417A5C" w:rsidP="008A5768">
      <w:pPr>
        <w:pStyle w:val="Corpsdetexte"/>
      </w:pPr>
    </w:p>
    <w:p w14:paraId="079AD084" w14:textId="77777777" w:rsidR="00417A5C" w:rsidRDefault="00417A5C" w:rsidP="008A5768">
      <w:pPr>
        <w:pStyle w:val="Corpsdetexte"/>
      </w:pPr>
    </w:p>
    <w:p w14:paraId="65A991B1" w14:textId="77777777" w:rsidR="008A5768" w:rsidRDefault="008A5768" w:rsidP="008A5768">
      <w:pPr>
        <w:pStyle w:val="Corpsdetexte"/>
        <w:keepNext/>
      </w:pPr>
      <w:r>
        <w:rPr>
          <w:noProof/>
          <w:lang w:val="fr-FR" w:eastAsia="fr-FR"/>
        </w:rPr>
        <w:drawing>
          <wp:inline distT="0" distB="0" distL="0" distR="0" wp14:anchorId="3108EC9B" wp14:editId="3E69BC4B">
            <wp:extent cx="5591175" cy="1524000"/>
            <wp:effectExtent l="0" t="0" r="952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91175" cy="1524000"/>
                    </a:xfrm>
                    <a:prstGeom prst="rect">
                      <a:avLst/>
                    </a:prstGeom>
                  </pic:spPr>
                </pic:pic>
              </a:graphicData>
            </a:graphic>
          </wp:inline>
        </w:drawing>
      </w:r>
    </w:p>
    <w:p w14:paraId="35472305" w14:textId="46902B8A" w:rsidR="008A5768" w:rsidRDefault="008A5768" w:rsidP="008A5768">
      <w:pPr>
        <w:pStyle w:val="Lgende"/>
        <w:jc w:val="center"/>
      </w:pPr>
      <w:bookmarkStart w:id="136" w:name="_Ref55851107"/>
      <w:r>
        <w:t xml:space="preserve">Figure </w:t>
      </w:r>
      <w:fldSimple w:instr=" SEQ Figure \* ARABIC ">
        <w:r w:rsidR="009C18C1">
          <w:rPr>
            <w:noProof/>
          </w:rPr>
          <w:t>54</w:t>
        </w:r>
      </w:fldSimple>
      <w:r>
        <w:t xml:space="preserve"> : Fichier jdbc.properties de RandoUDEV3</w:t>
      </w:r>
      <w:bookmarkEnd w:id="136"/>
    </w:p>
    <w:p w14:paraId="051749FE" w14:textId="77777777" w:rsidR="008A5768" w:rsidRDefault="008A5768" w:rsidP="008A5768">
      <w:pPr>
        <w:pStyle w:val="Corpsdetexte"/>
      </w:pPr>
    </w:p>
    <w:p w14:paraId="697E3A36" w14:textId="77777777" w:rsidR="008A5768" w:rsidRDefault="008A5768" w:rsidP="008A5768">
      <w:pPr>
        <w:pStyle w:val="Corpsdetexte"/>
      </w:pPr>
      <w:r>
        <w:t xml:space="preserve">Les diverses dépendances sont décrites dans le fichier </w:t>
      </w:r>
      <w:r w:rsidRPr="0082778C">
        <w:rPr>
          <w:b/>
        </w:rPr>
        <w:t>pom.xml</w:t>
      </w:r>
      <w:r>
        <w:t xml:space="preserve"> à a racine du projet :</w:t>
      </w:r>
    </w:p>
    <w:p w14:paraId="3F6B79A0" w14:textId="77777777" w:rsidR="0082778C" w:rsidRDefault="0082778C" w:rsidP="008A5768">
      <w:pPr>
        <w:pStyle w:val="Corpsdetexte"/>
        <w:rPr>
          <w:noProof/>
          <w:lang w:val="fr-FR" w:eastAsia="fr-FR"/>
        </w:rPr>
      </w:pPr>
    </w:p>
    <w:p w14:paraId="0AE3F3A2" w14:textId="06F25A9B" w:rsidR="0082778C" w:rsidRDefault="0082778C" w:rsidP="008A5768">
      <w:pPr>
        <w:pStyle w:val="Corpsdetexte"/>
      </w:pPr>
      <w:r>
        <w:rPr>
          <w:noProof/>
          <w:lang w:val="fr-FR" w:eastAsia="fr-FR"/>
        </w:rPr>
        <w:drawing>
          <wp:inline distT="0" distB="0" distL="0" distR="0" wp14:anchorId="6470BD2E" wp14:editId="40D6C897">
            <wp:extent cx="6479457" cy="3699846"/>
            <wp:effectExtent l="0" t="0" r="0" b="0"/>
            <wp:docPr id="521" name="Imag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40171"/>
                    <a:stretch/>
                  </pic:blipFill>
                  <pic:spPr bwMode="auto">
                    <a:xfrm>
                      <a:off x="0" y="0"/>
                      <a:ext cx="6494474" cy="3708421"/>
                    </a:xfrm>
                    <a:prstGeom prst="rect">
                      <a:avLst/>
                    </a:prstGeom>
                    <a:ln>
                      <a:noFill/>
                    </a:ln>
                    <a:extLst>
                      <a:ext uri="{53640926-AAD7-44D8-BBD7-CCE9431645EC}">
                        <a14:shadowObscured xmlns:a14="http://schemas.microsoft.com/office/drawing/2010/main"/>
                      </a:ext>
                    </a:extLst>
                  </pic:spPr>
                </pic:pic>
              </a:graphicData>
            </a:graphic>
          </wp:inline>
        </w:drawing>
      </w:r>
    </w:p>
    <w:p w14:paraId="01CFBDDE" w14:textId="0330A140" w:rsidR="008A5768" w:rsidRDefault="0082778C" w:rsidP="008A5768">
      <w:pPr>
        <w:pStyle w:val="Lgende"/>
        <w:jc w:val="center"/>
      </w:pPr>
      <w:r>
        <w:rPr>
          <w:noProof/>
          <w:lang w:val="fr-FR" w:eastAsia="fr-FR"/>
        </w:rPr>
        <w:lastRenderedPageBreak/>
        <w:drawing>
          <wp:inline distT="0" distB="0" distL="0" distR="0" wp14:anchorId="43A29061" wp14:editId="4E89B52D">
            <wp:extent cx="6480810" cy="7460615"/>
            <wp:effectExtent l="0" t="0" r="0" b="6985"/>
            <wp:docPr id="530" name="Imag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80810" cy="7460615"/>
                    </a:xfrm>
                    <a:prstGeom prst="rect">
                      <a:avLst/>
                    </a:prstGeom>
                  </pic:spPr>
                </pic:pic>
              </a:graphicData>
            </a:graphic>
          </wp:inline>
        </w:drawing>
      </w:r>
      <w:r>
        <w:t xml:space="preserve"> </w:t>
      </w:r>
      <w:r w:rsidR="008A5768">
        <w:t xml:space="preserve">Figure </w:t>
      </w:r>
      <w:fldSimple w:instr=" SEQ Figure \* ARABIC ">
        <w:r w:rsidR="009C18C1">
          <w:rPr>
            <w:noProof/>
          </w:rPr>
          <w:t>55</w:t>
        </w:r>
      </w:fldSimple>
      <w:r w:rsidR="008A5768">
        <w:t xml:space="preserve"> : Extrait du pom.xml de RandoUDEV3</w:t>
      </w:r>
    </w:p>
    <w:p w14:paraId="149FBA25" w14:textId="77777777" w:rsidR="0082778C" w:rsidRPr="0082778C" w:rsidRDefault="0082778C" w:rsidP="0082778C"/>
    <w:p w14:paraId="19B39AE8" w14:textId="6E4CEAD1" w:rsidR="008A5768" w:rsidRDefault="008A5768" w:rsidP="008A5768">
      <w:pPr>
        <w:pStyle w:val="Corpsdetexte"/>
      </w:pPr>
      <w:r>
        <w:t>L’arborescente complète du p</w:t>
      </w:r>
      <w:r w:rsidR="003A4F90">
        <w:t>rojet est disponible en a</w:t>
      </w:r>
      <w:r>
        <w:t>nnexe</w:t>
      </w:r>
      <w:r w:rsidR="003A4F90">
        <w:t>s</w:t>
      </w:r>
      <w:r>
        <w:t xml:space="preserve"> « </w:t>
      </w:r>
      <w:r w:rsidR="003A4F90" w:rsidRPr="003A4F90">
        <w:rPr>
          <w:b/>
        </w:rPr>
        <w:fldChar w:fldCharType="begin"/>
      </w:r>
      <w:r w:rsidR="003A4F90" w:rsidRPr="003A4F90">
        <w:rPr>
          <w:b/>
        </w:rPr>
        <w:instrText xml:space="preserve"> REF _Ref56010508 \w \h </w:instrText>
      </w:r>
      <w:r w:rsidR="003A4F90">
        <w:rPr>
          <w:b/>
        </w:rPr>
        <w:instrText xml:space="preserve"> \* MERGEFORMAT </w:instrText>
      </w:r>
      <w:r w:rsidR="003A4F90" w:rsidRPr="003A4F90">
        <w:rPr>
          <w:b/>
        </w:rPr>
      </w:r>
      <w:r w:rsidR="003A4F90" w:rsidRPr="003A4F90">
        <w:rPr>
          <w:b/>
        </w:rPr>
        <w:fldChar w:fldCharType="separate"/>
      </w:r>
      <w:r w:rsidR="009C18C1">
        <w:rPr>
          <w:b/>
        </w:rPr>
        <w:t>6.8</w:t>
      </w:r>
      <w:r w:rsidR="003A4F90" w:rsidRPr="003A4F90">
        <w:rPr>
          <w:b/>
        </w:rPr>
        <w:fldChar w:fldCharType="end"/>
      </w:r>
      <w:r w:rsidR="003A4F90" w:rsidRPr="003A4F90">
        <w:rPr>
          <w:b/>
        </w:rPr>
        <w:t xml:space="preserve"> </w:t>
      </w:r>
      <w:r w:rsidR="003A4F90" w:rsidRPr="003A4F90">
        <w:rPr>
          <w:b/>
        </w:rPr>
        <w:fldChar w:fldCharType="begin"/>
      </w:r>
      <w:r w:rsidR="003A4F90" w:rsidRPr="003A4F90">
        <w:rPr>
          <w:b/>
        </w:rPr>
        <w:instrText xml:space="preserve"> REF _Ref56010512 \h </w:instrText>
      </w:r>
      <w:r w:rsidR="003A4F90">
        <w:rPr>
          <w:b/>
        </w:rPr>
        <w:instrText xml:space="preserve"> \* MERGEFORMAT </w:instrText>
      </w:r>
      <w:r w:rsidR="003A4F90" w:rsidRPr="003A4F90">
        <w:rPr>
          <w:b/>
        </w:rPr>
      </w:r>
      <w:r w:rsidR="003A4F90" w:rsidRPr="003A4F90">
        <w:rPr>
          <w:b/>
        </w:rPr>
        <w:fldChar w:fldCharType="separate"/>
      </w:r>
      <w:r w:rsidR="009C18C1" w:rsidRPr="009C18C1">
        <w:rPr>
          <w:b/>
        </w:rPr>
        <w:t>Arborescence RandoUDEV3</w:t>
      </w:r>
      <w:r w:rsidR="003A4F90" w:rsidRPr="003A4F90">
        <w:rPr>
          <w:b/>
        </w:rPr>
        <w:fldChar w:fldCharType="end"/>
      </w:r>
      <w:r>
        <w:t> »</w:t>
      </w:r>
      <w:r w:rsidR="0082778C">
        <w:t>.</w:t>
      </w:r>
    </w:p>
    <w:p w14:paraId="63FE9E8E" w14:textId="77777777" w:rsidR="00C87F49" w:rsidRDefault="00C87F49" w:rsidP="00C87F49">
      <w:pPr>
        <w:pStyle w:val="Corpsdetexte"/>
      </w:pPr>
    </w:p>
    <w:p w14:paraId="40C5B10A" w14:textId="77777777" w:rsidR="00AC797B" w:rsidRPr="0082778C" w:rsidRDefault="00AC797B" w:rsidP="009725D7">
      <w:pPr>
        <w:pStyle w:val="Titre4"/>
      </w:pPr>
      <w:bookmarkStart w:id="137" w:name="_Ref52641734"/>
      <w:bookmarkStart w:id="138" w:name="_Toc55141209"/>
      <w:r w:rsidRPr="0082778C">
        <w:t>Les fonctionnalités</w:t>
      </w:r>
      <w:bookmarkEnd w:id="137"/>
      <w:bookmarkEnd w:id="138"/>
      <w:r w:rsidRPr="0082778C">
        <w:t xml:space="preserve"> </w:t>
      </w:r>
    </w:p>
    <w:p w14:paraId="7B25916A" w14:textId="77777777" w:rsidR="00845961" w:rsidRDefault="00AC797B" w:rsidP="00BA0E30">
      <w:pPr>
        <w:pStyle w:val="Corpsdetexte"/>
      </w:pPr>
      <w:r>
        <w:t>J’ai représenté les User Stories mises en place au sein de l’application sous form</w:t>
      </w:r>
      <w:r w:rsidR="00BA0E30">
        <w:t>e d’un Use Case UML que voici :</w:t>
      </w:r>
      <w:r w:rsidR="00E50D40" w:rsidRPr="00E50D40">
        <w:rPr>
          <w:noProof/>
          <w:lang w:val="fr-FR" w:eastAsia="fr-FR"/>
        </w:rPr>
        <w:drawing>
          <wp:inline distT="0" distB="0" distL="0" distR="0" wp14:anchorId="2A8B77BB" wp14:editId="437D1BD2">
            <wp:extent cx="6192114" cy="4496427"/>
            <wp:effectExtent l="0" t="0" r="0" b="0"/>
            <wp:docPr id="515" name="Imag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92114" cy="4496427"/>
                    </a:xfrm>
                    <a:prstGeom prst="rect">
                      <a:avLst/>
                    </a:prstGeom>
                  </pic:spPr>
                </pic:pic>
              </a:graphicData>
            </a:graphic>
          </wp:inline>
        </w:drawing>
      </w:r>
      <w:r w:rsidR="009514A2">
        <w:rPr>
          <w:noProof/>
          <w:lang w:val="fr-FR" w:eastAsia="fr-FR"/>
        </w:rPr>
        <w:t xml:space="preserve"> </w:t>
      </w:r>
    </w:p>
    <w:p w14:paraId="6B4885F8" w14:textId="3A9DE7F6" w:rsidR="00845961" w:rsidRDefault="00845961" w:rsidP="00BA0E30">
      <w:pPr>
        <w:pStyle w:val="Lgende"/>
        <w:jc w:val="center"/>
      </w:pPr>
      <w:r>
        <w:t xml:space="preserve">Figure </w:t>
      </w:r>
      <w:fldSimple w:instr=" SEQ Figure \* ARABIC ">
        <w:r w:rsidR="009C18C1">
          <w:rPr>
            <w:noProof/>
          </w:rPr>
          <w:t>56</w:t>
        </w:r>
      </w:fldSimple>
      <w:r>
        <w:t xml:space="preserve"> Use Case de RandoUDEV3</w:t>
      </w:r>
    </w:p>
    <w:p w14:paraId="7768DFC9" w14:textId="72D4CAA4" w:rsidR="00C87F49" w:rsidRDefault="00C87F49" w:rsidP="00C87F49"/>
    <w:p w14:paraId="686EDA48" w14:textId="77777777" w:rsidR="00C87F49" w:rsidRPr="00C87F49" w:rsidRDefault="00C87F49" w:rsidP="00C87F49">
      <w:pPr>
        <w:pStyle w:val="Corpsdetexte"/>
      </w:pPr>
    </w:p>
    <w:p w14:paraId="5E093868" w14:textId="5C714D02" w:rsidR="00993301" w:rsidRDefault="00993301" w:rsidP="00993301">
      <w:pPr>
        <w:pStyle w:val="Corpsdetexte"/>
      </w:pPr>
      <w:r>
        <w:t xml:space="preserve">En raison </w:t>
      </w:r>
      <w:r w:rsidR="008A5768">
        <w:t>de la</w:t>
      </w:r>
      <w:r>
        <w:t xml:space="preserve"> contrainte imprévue l’application ne répondra qu’aux User Stories </w:t>
      </w:r>
      <w:r w:rsidRPr="00F26FCB">
        <w:t>des scénarios 1 à 11</w:t>
      </w:r>
      <w:r w:rsidR="00F26FCB">
        <w:t xml:space="preserve"> ainsi que le scénario 16</w:t>
      </w:r>
      <w:r w:rsidR="008A5768">
        <w:t xml:space="preserve"> </w:t>
      </w:r>
      <w:r w:rsidR="00F26FCB">
        <w:t xml:space="preserve">pour valider la </w:t>
      </w:r>
      <w:r w:rsidR="008A5768">
        <w:t>garantie d’un accès sécurisé aux données.</w:t>
      </w:r>
    </w:p>
    <w:p w14:paraId="01A4384C" w14:textId="6221C3B3" w:rsidR="003A4F90" w:rsidRDefault="003A4F90" w:rsidP="00993301">
      <w:pPr>
        <w:pStyle w:val="Corpsdetexte"/>
      </w:pPr>
      <w:r>
        <w:t>Vous pouvez retrouver l’ensemble des users stories en annexes : Cf.</w:t>
      </w:r>
      <w:r w:rsidRPr="003A4F90">
        <w:rPr>
          <w:b/>
        </w:rPr>
        <w:fldChar w:fldCharType="begin"/>
      </w:r>
      <w:r w:rsidRPr="003A4F90">
        <w:rPr>
          <w:b/>
        </w:rPr>
        <w:instrText xml:space="preserve"> REF _Ref56010452 \w \h </w:instrText>
      </w:r>
      <w:r>
        <w:rPr>
          <w:b/>
        </w:rPr>
        <w:instrText xml:space="preserve"> \* MERGEFORMAT </w:instrText>
      </w:r>
      <w:r w:rsidRPr="003A4F90">
        <w:rPr>
          <w:b/>
        </w:rPr>
      </w:r>
      <w:r w:rsidRPr="003A4F90">
        <w:rPr>
          <w:b/>
        </w:rPr>
        <w:fldChar w:fldCharType="separate"/>
      </w:r>
      <w:r w:rsidR="009C18C1">
        <w:rPr>
          <w:b/>
        </w:rPr>
        <w:t>6.6</w:t>
      </w:r>
      <w:r w:rsidRPr="003A4F90">
        <w:rPr>
          <w:b/>
        </w:rPr>
        <w:fldChar w:fldCharType="end"/>
      </w:r>
      <w:r w:rsidRPr="003A4F90">
        <w:rPr>
          <w:b/>
        </w:rPr>
        <w:t xml:space="preserve"> « </w:t>
      </w:r>
      <w:r w:rsidRPr="003A4F90">
        <w:rPr>
          <w:b/>
        </w:rPr>
        <w:fldChar w:fldCharType="begin"/>
      </w:r>
      <w:r w:rsidRPr="003A4F90">
        <w:rPr>
          <w:b/>
        </w:rPr>
        <w:instrText xml:space="preserve"> REF _Ref56010474 \h </w:instrText>
      </w:r>
      <w:r>
        <w:rPr>
          <w:b/>
        </w:rPr>
        <w:instrText xml:space="preserve"> \* MERGEFORMAT </w:instrText>
      </w:r>
      <w:r w:rsidRPr="003A4F90">
        <w:rPr>
          <w:b/>
        </w:rPr>
      </w:r>
      <w:r w:rsidRPr="003A4F90">
        <w:rPr>
          <w:b/>
        </w:rPr>
        <w:fldChar w:fldCharType="separate"/>
      </w:r>
      <w:r w:rsidR="009C18C1" w:rsidRPr="009C18C1">
        <w:rPr>
          <w:b/>
        </w:rPr>
        <w:t>User Stories RandoUdev3</w:t>
      </w:r>
      <w:r w:rsidRPr="003A4F90">
        <w:rPr>
          <w:b/>
        </w:rPr>
        <w:fldChar w:fldCharType="end"/>
      </w:r>
      <w:r>
        <w:t>»</w:t>
      </w:r>
    </w:p>
    <w:p w14:paraId="22C5D63C" w14:textId="77777777" w:rsidR="00993301" w:rsidRPr="00993301" w:rsidRDefault="00993301" w:rsidP="00993301">
      <w:pPr>
        <w:pStyle w:val="Corpsdetexte"/>
      </w:pPr>
    </w:p>
    <w:p w14:paraId="1AB87738" w14:textId="77777777" w:rsidR="00331C22" w:rsidRDefault="00331C22" w:rsidP="009725D7">
      <w:pPr>
        <w:pStyle w:val="Titre4"/>
      </w:pPr>
      <w:bookmarkStart w:id="139" w:name="_Toc55141210"/>
      <w:bookmarkStart w:id="140" w:name="_Ref55931420"/>
      <w:r>
        <w:t>La base de donnée</w:t>
      </w:r>
      <w:bookmarkEnd w:id="139"/>
      <w:bookmarkEnd w:id="140"/>
    </w:p>
    <w:p w14:paraId="31C25465" w14:textId="6393DB14" w:rsidR="00331C22" w:rsidRDefault="00331C22" w:rsidP="002314C1">
      <w:pPr>
        <w:pStyle w:val="Corpsdetexte"/>
      </w:pPr>
      <w:r>
        <w:t>Une fois les user stories lues</w:t>
      </w:r>
      <w:r w:rsidR="00A030C0">
        <w:t xml:space="preserve"> et </w:t>
      </w:r>
      <w:r w:rsidR="0033369B">
        <w:t>sélectionnées</w:t>
      </w:r>
      <w:r>
        <w:t xml:space="preserve">, nous les avons découpées en fonctionnalités, ces fonctionnalités ayant besoin de données pour être testées j’ai donc </w:t>
      </w:r>
      <w:r w:rsidR="008E007C">
        <w:t>conçut une base de donnée MySQL</w:t>
      </w:r>
      <w:r>
        <w:t xml:space="preserve"> </w:t>
      </w:r>
      <w:r w:rsidR="008E007C">
        <w:t>respectant les besoins fonctionnels listées dans les user stories.</w:t>
      </w:r>
    </w:p>
    <w:p w14:paraId="072C7140" w14:textId="77777777" w:rsidR="00331C22" w:rsidRDefault="00331C22" w:rsidP="002314C1">
      <w:pPr>
        <w:pStyle w:val="Corpsdetexte"/>
      </w:pPr>
      <w:r>
        <w:lastRenderedPageBreak/>
        <w:t xml:space="preserve">Voici le </w:t>
      </w:r>
      <w:r w:rsidR="00CA329D">
        <w:t>modèle conceptuel de données que j’ai pu dégager des besoins fonctionnels définis</w:t>
      </w:r>
      <w:r>
        <w:t xml:space="preserve"> </w:t>
      </w:r>
      <w:r w:rsidR="00CA329D">
        <w:t xml:space="preserve">dans le document des users stories </w:t>
      </w:r>
      <w:r>
        <w:t>:</w:t>
      </w:r>
    </w:p>
    <w:p w14:paraId="4F014D76" w14:textId="77777777" w:rsidR="00CA329D" w:rsidRDefault="00CA329D" w:rsidP="00CA329D">
      <w:pPr>
        <w:pStyle w:val="Corpsdetexte"/>
        <w:keepNext/>
      </w:pPr>
      <w:r>
        <w:rPr>
          <w:noProof/>
          <w:lang w:val="fr-FR" w:eastAsia="fr-FR"/>
        </w:rPr>
        <w:drawing>
          <wp:inline distT="0" distB="0" distL="0" distR="0" wp14:anchorId="31A12DCB" wp14:editId="0F668ACF">
            <wp:extent cx="6210935" cy="257683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CD2.png"/>
                    <pic:cNvPicPr/>
                  </pic:nvPicPr>
                  <pic:blipFill>
                    <a:blip r:embed="rId93">
                      <a:extLst>
                        <a:ext uri="{28A0092B-C50C-407E-A947-70E740481C1C}">
                          <a14:useLocalDpi xmlns:a14="http://schemas.microsoft.com/office/drawing/2010/main" val="0"/>
                        </a:ext>
                      </a:extLst>
                    </a:blip>
                    <a:stretch>
                      <a:fillRect/>
                    </a:stretch>
                  </pic:blipFill>
                  <pic:spPr>
                    <a:xfrm>
                      <a:off x="0" y="0"/>
                      <a:ext cx="6210935" cy="2576830"/>
                    </a:xfrm>
                    <a:prstGeom prst="rect">
                      <a:avLst/>
                    </a:prstGeom>
                  </pic:spPr>
                </pic:pic>
              </a:graphicData>
            </a:graphic>
          </wp:inline>
        </w:drawing>
      </w:r>
    </w:p>
    <w:p w14:paraId="00057DF7" w14:textId="3A532C60" w:rsidR="008C44ED" w:rsidRDefault="00CA329D" w:rsidP="00CA329D">
      <w:pPr>
        <w:pStyle w:val="Lgende"/>
        <w:jc w:val="center"/>
      </w:pPr>
      <w:r>
        <w:t xml:space="preserve">Figure </w:t>
      </w:r>
      <w:fldSimple w:instr=" SEQ Figure \* ARABIC ">
        <w:r w:rsidR="009C18C1">
          <w:rPr>
            <w:noProof/>
          </w:rPr>
          <w:t>57</w:t>
        </w:r>
      </w:fldSimple>
      <w:r>
        <w:t xml:space="preserve"> : MCD RandoUDEV3</w:t>
      </w:r>
    </w:p>
    <w:p w14:paraId="6DBE14E4" w14:textId="77777777" w:rsidR="009B68A8" w:rsidRDefault="009B68A8" w:rsidP="00331C22"/>
    <w:p w14:paraId="30345675" w14:textId="77777777" w:rsidR="00226EFA" w:rsidRDefault="00226EFA" w:rsidP="00226EFA">
      <w:pPr>
        <w:pStyle w:val="Corpsdetexte"/>
      </w:pPr>
    </w:p>
    <w:p w14:paraId="62E58FDB" w14:textId="77777777" w:rsidR="00CA329D" w:rsidRDefault="00CA329D" w:rsidP="00226EFA">
      <w:pPr>
        <w:pStyle w:val="Corpsdetexte"/>
      </w:pPr>
      <w:r>
        <w:t>Comme vous pouvez le voir, n</w:t>
      </w:r>
      <w:r w:rsidR="00226EFA">
        <w:t xml:space="preserve">ous avons donc fait le choix de permettre au </w:t>
      </w:r>
      <w:r w:rsidR="00792FEC">
        <w:t>responsable d’association</w:t>
      </w:r>
      <w:r w:rsidR="00226EFA">
        <w:t xml:space="preserve"> de randonnée de pouvoir créer des étapes indépendamment des itinéraires, ainsi une étape peu se situé dans aucun ou plusieurs itinéraires. </w:t>
      </w:r>
    </w:p>
    <w:p w14:paraId="1BCCBE18" w14:textId="77777777" w:rsidR="00CA329D" w:rsidRDefault="00226EFA" w:rsidP="00226EFA">
      <w:pPr>
        <w:pStyle w:val="Corpsdetexte"/>
      </w:pPr>
      <w:r>
        <w:t xml:space="preserve">Cela </w:t>
      </w:r>
      <w:r w:rsidR="00CA329D">
        <w:t>se traduit donc dans le modèle logique de données, par</w:t>
      </w:r>
      <w:r>
        <w:t xml:space="preserve"> la création d’une table d’association afin de précisé quelle étape arrive dans quel ordre lors de l</w:t>
      </w:r>
      <w:r w:rsidR="00722C38">
        <w:t xml:space="preserve">a définition d’un itinéraire. </w:t>
      </w:r>
    </w:p>
    <w:p w14:paraId="18A56A06" w14:textId="77777777" w:rsidR="00226EFA" w:rsidRDefault="00722C38" w:rsidP="00226EFA">
      <w:pPr>
        <w:pStyle w:val="Corpsdetexte"/>
      </w:pPr>
      <w:r>
        <w:t>Les</w:t>
      </w:r>
      <w:r w:rsidR="00226EFA">
        <w:t xml:space="preserve"> table</w:t>
      </w:r>
      <w:r>
        <w:t>s</w:t>
      </w:r>
      <w:r w:rsidR="00226EFA">
        <w:t xml:space="preserve"> Photo </w:t>
      </w:r>
      <w:r>
        <w:t>et Commentaire ont</w:t>
      </w:r>
      <w:r w:rsidR="00226EFA">
        <w:t xml:space="preserve"> été rajoutée</w:t>
      </w:r>
      <w:r>
        <w:t>s</w:t>
      </w:r>
      <w:r w:rsidR="00226EFA">
        <w:t xml:space="preserve"> dans l’optique</w:t>
      </w:r>
      <w:r w:rsidR="00CA329D">
        <w:t xml:space="preserve"> d’anticiper l</w:t>
      </w:r>
      <w:r w:rsidR="00226EFA">
        <w:t>e</w:t>
      </w:r>
      <w:r>
        <w:t>s</w:t>
      </w:r>
      <w:r w:rsidR="00226EFA">
        <w:t xml:space="preserve"> </w:t>
      </w:r>
      <w:r w:rsidR="00CA329D">
        <w:t xml:space="preserve">implémentations </w:t>
      </w:r>
      <w:r w:rsidR="00226EFA">
        <w:t>future</w:t>
      </w:r>
      <w:r>
        <w:t>s</w:t>
      </w:r>
      <w:r w:rsidR="00226EFA">
        <w:t xml:space="preserve"> de la </w:t>
      </w:r>
      <w:r w:rsidR="00A760DD">
        <w:t>possibilité pour</w:t>
      </w:r>
      <w:r w:rsidR="00226EFA">
        <w:t xml:space="preserve"> un randonneur qui </w:t>
      </w:r>
      <w:r>
        <w:t>scan le QRCode d’une</w:t>
      </w:r>
      <w:r w:rsidR="00226EFA">
        <w:t xml:space="preserve"> étape en </w:t>
      </w:r>
      <w:r w:rsidR="00B70843">
        <w:t>arrivant physiquement</w:t>
      </w:r>
      <w:r w:rsidR="00A760DD">
        <w:t xml:space="preserve"> sur le lieu de l’étape de pouvoir prendre une photo et</w:t>
      </w:r>
      <w:r w:rsidR="00CA329D">
        <w:t>/ou</w:t>
      </w:r>
      <w:r w:rsidR="00A760DD">
        <w:t xml:space="preserve"> </w:t>
      </w:r>
      <w:r>
        <w:t>de poster un commentaire puis de les hébergés</w:t>
      </w:r>
      <w:r w:rsidR="00A760DD">
        <w:t xml:space="preserve"> sur l’application afin </w:t>
      </w:r>
      <w:r>
        <w:t>qu’ils soient</w:t>
      </w:r>
      <w:r w:rsidR="00A760DD">
        <w:t xml:space="preserve"> disponible</w:t>
      </w:r>
      <w:r>
        <w:t>s</w:t>
      </w:r>
      <w:r w:rsidR="00A760DD">
        <w:t xml:space="preserve"> </w:t>
      </w:r>
      <w:r>
        <w:t>pour tous les randonneurs qui accèderont à la page de l’étape.</w:t>
      </w:r>
    </w:p>
    <w:p w14:paraId="1CE130B6" w14:textId="77777777" w:rsidR="008E007C" w:rsidRDefault="008E007C" w:rsidP="00226EFA">
      <w:pPr>
        <w:pStyle w:val="Corpsdetexte"/>
      </w:pPr>
    </w:p>
    <w:p w14:paraId="0616895E" w14:textId="77777777" w:rsidR="00E50D40" w:rsidRDefault="00722C38" w:rsidP="00E50D40">
      <w:pPr>
        <w:pStyle w:val="Corpsdetexte"/>
        <w:keepNext/>
      </w:pPr>
      <w:r>
        <w:lastRenderedPageBreak/>
        <w:t>Voici donc le Modèle Logique de Données correspondant à l’application avec l’ensemble des fonctionnalités implémentées :</w:t>
      </w:r>
      <w:r w:rsidR="00872556">
        <w:rPr>
          <w:noProof/>
          <w:lang w:val="fr-FR" w:eastAsia="fr-FR"/>
        </w:rPr>
        <w:drawing>
          <wp:inline distT="0" distB="0" distL="0" distR="0" wp14:anchorId="6BE7D44E" wp14:editId="37C89B83">
            <wp:extent cx="6210935" cy="3021965"/>
            <wp:effectExtent l="0" t="0" r="0" b="6985"/>
            <wp:docPr id="512" name="Imag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210935" cy="3021965"/>
                    </a:xfrm>
                    <a:prstGeom prst="rect">
                      <a:avLst/>
                    </a:prstGeom>
                  </pic:spPr>
                </pic:pic>
              </a:graphicData>
            </a:graphic>
          </wp:inline>
        </w:drawing>
      </w:r>
    </w:p>
    <w:p w14:paraId="29A0870F" w14:textId="77777777" w:rsidR="00CA5DAC" w:rsidRDefault="00CA5DAC" w:rsidP="00E50D40">
      <w:pPr>
        <w:pStyle w:val="Corpsdetexte"/>
        <w:keepNext/>
      </w:pPr>
    </w:p>
    <w:p w14:paraId="0E6A0EDD" w14:textId="25DB2C52" w:rsidR="00A760DD" w:rsidRDefault="00E50D40" w:rsidP="00E50D40">
      <w:pPr>
        <w:pStyle w:val="Lgende"/>
        <w:jc w:val="center"/>
      </w:pPr>
      <w:r>
        <w:t xml:space="preserve">Figure </w:t>
      </w:r>
      <w:fldSimple w:instr=" SEQ Figure \* ARABIC ">
        <w:r w:rsidR="009C18C1">
          <w:rPr>
            <w:noProof/>
          </w:rPr>
          <w:t>58</w:t>
        </w:r>
      </w:fldSimple>
      <w:r>
        <w:t>: MLD RandoUDEV3</w:t>
      </w:r>
    </w:p>
    <w:p w14:paraId="3122ACFC" w14:textId="77777777" w:rsidR="008A5768" w:rsidRPr="008A5768" w:rsidRDefault="008A5768" w:rsidP="008A5768"/>
    <w:p w14:paraId="15C8E18B" w14:textId="77777777" w:rsidR="009765F9" w:rsidRDefault="00CA329D" w:rsidP="00226EFA">
      <w:pPr>
        <w:pStyle w:val="Corpsdetexte"/>
      </w:pPr>
      <w:r>
        <w:t>La base sera déployée sur le</w:t>
      </w:r>
      <w:r w:rsidR="00E50D40">
        <w:t xml:space="preserve"> SGBDR PhpMyAdmin qui permet entre autre une visualisation du MLD de la base. Il permet également une importation de base de donnée via scr</w:t>
      </w:r>
      <w:r>
        <w:t xml:space="preserve">ipt SQL. </w:t>
      </w:r>
    </w:p>
    <w:p w14:paraId="3C56270E" w14:textId="397F7FF3" w:rsidR="00CA329D" w:rsidRDefault="00CA329D" w:rsidP="00226EFA">
      <w:pPr>
        <w:pStyle w:val="Corpsdetexte"/>
      </w:pPr>
    </w:p>
    <w:p w14:paraId="6B5C652A" w14:textId="77777777" w:rsidR="00B01646" w:rsidRDefault="00B01646" w:rsidP="00226EFA">
      <w:pPr>
        <w:pStyle w:val="Corpsdetexte"/>
      </w:pPr>
    </w:p>
    <w:p w14:paraId="31830159" w14:textId="5236B628" w:rsidR="005D1709" w:rsidRDefault="00B01646" w:rsidP="009725D7">
      <w:pPr>
        <w:pStyle w:val="Titre4"/>
      </w:pPr>
      <w:r>
        <w:t>Les maquettes UI</w:t>
      </w:r>
    </w:p>
    <w:p w14:paraId="60F00367" w14:textId="77777777" w:rsidR="00B01646" w:rsidRDefault="00B01646" w:rsidP="005D1709">
      <w:pPr>
        <w:pStyle w:val="Corpsdetexte"/>
      </w:pPr>
      <w:r>
        <w:t>Bien que nous n’ayons que peu de temps et de ressources, nous avons voulu faire les choses correctement et avons fait quelques maquettes des interfaces proposées par l’application.</w:t>
      </w:r>
    </w:p>
    <w:p w14:paraId="7CF64B1C" w14:textId="3B02A8BA" w:rsidR="00B01646" w:rsidRDefault="00B01646" w:rsidP="005D1709">
      <w:pPr>
        <w:pStyle w:val="Corpsdetexte"/>
      </w:pPr>
      <w:r>
        <w:t xml:space="preserve">Vous les trouverez toutes en </w:t>
      </w:r>
      <w:r w:rsidR="001515CA">
        <w:t>a</w:t>
      </w:r>
      <w:r w:rsidRPr="001515CA">
        <w:t>nnexes (cf</w:t>
      </w:r>
      <w:r w:rsidRPr="003A4F90">
        <w:rPr>
          <w:b/>
        </w:rPr>
        <w:t>.</w:t>
      </w:r>
      <w:r w:rsidR="003A4F90">
        <w:rPr>
          <w:b/>
        </w:rPr>
        <w:fldChar w:fldCharType="begin"/>
      </w:r>
      <w:r w:rsidR="003A4F90">
        <w:rPr>
          <w:b/>
        </w:rPr>
        <w:instrText xml:space="preserve"> REF _Ref55853538 \w \h </w:instrText>
      </w:r>
      <w:r w:rsidR="003A4F90">
        <w:rPr>
          <w:b/>
        </w:rPr>
      </w:r>
      <w:r w:rsidR="003A4F90">
        <w:rPr>
          <w:b/>
        </w:rPr>
        <w:fldChar w:fldCharType="separate"/>
      </w:r>
      <w:r w:rsidR="009C18C1">
        <w:rPr>
          <w:b/>
        </w:rPr>
        <w:t>6.9</w:t>
      </w:r>
      <w:r w:rsidR="003A4F90">
        <w:rPr>
          <w:b/>
        </w:rPr>
        <w:fldChar w:fldCharType="end"/>
      </w:r>
      <w:r w:rsidRPr="003A4F90">
        <w:rPr>
          <w:b/>
        </w:rPr>
        <w:t xml:space="preserve"> </w:t>
      </w:r>
      <w:r w:rsidR="001515CA" w:rsidRPr="003A4F90">
        <w:rPr>
          <w:b/>
        </w:rPr>
        <w:fldChar w:fldCharType="begin"/>
      </w:r>
      <w:r w:rsidR="001515CA" w:rsidRPr="003A4F90">
        <w:rPr>
          <w:b/>
        </w:rPr>
        <w:instrText xml:space="preserve"> REF _Ref55853538 \h  \* MERGEFORMAT </w:instrText>
      </w:r>
      <w:r w:rsidR="001515CA" w:rsidRPr="003A4F90">
        <w:rPr>
          <w:b/>
        </w:rPr>
      </w:r>
      <w:r w:rsidR="001515CA" w:rsidRPr="003A4F90">
        <w:rPr>
          <w:b/>
        </w:rPr>
        <w:fldChar w:fldCharType="separate"/>
      </w:r>
      <w:r w:rsidR="009C18C1" w:rsidRPr="009C18C1">
        <w:rPr>
          <w:b/>
          <w:lang w:val="fr-FR" w:eastAsia="fr-CA"/>
        </w:rPr>
        <w:t>Maquettes UI RandoUDEV3</w:t>
      </w:r>
      <w:r w:rsidR="001515CA" w:rsidRPr="003A4F90">
        <w:rPr>
          <w:b/>
        </w:rPr>
        <w:fldChar w:fldCharType="end"/>
      </w:r>
      <w:r w:rsidRPr="001515CA">
        <w:t>)</w:t>
      </w:r>
    </w:p>
    <w:p w14:paraId="574145A3" w14:textId="4A0CCA31" w:rsidR="00B01646" w:rsidRDefault="00B01646" w:rsidP="005D1709">
      <w:pPr>
        <w:pStyle w:val="Corpsdetexte"/>
      </w:pPr>
    </w:p>
    <w:p w14:paraId="53BBC372" w14:textId="77777777" w:rsidR="00B01646" w:rsidRDefault="00B01646" w:rsidP="005D1709">
      <w:pPr>
        <w:pStyle w:val="Corpsdetexte"/>
      </w:pPr>
    </w:p>
    <w:p w14:paraId="09D78109" w14:textId="77777777" w:rsidR="005D1709" w:rsidRDefault="005D1709" w:rsidP="005B23B1">
      <w:pPr>
        <w:pStyle w:val="Titre3"/>
      </w:pPr>
      <w:bookmarkStart w:id="141" w:name="_Toc55141212"/>
      <w:bookmarkStart w:id="142" w:name="_Toc56177375"/>
      <w:r>
        <w:t>La réalisation du projet</w:t>
      </w:r>
      <w:bookmarkEnd w:id="141"/>
      <w:bookmarkEnd w:id="142"/>
    </w:p>
    <w:p w14:paraId="2B7DF79C" w14:textId="582F8A33" w:rsidR="005D1709" w:rsidRDefault="005D1709" w:rsidP="009725D7">
      <w:pPr>
        <w:pStyle w:val="Titre4"/>
        <w:numPr>
          <w:ilvl w:val="0"/>
          <w:numId w:val="27"/>
        </w:numPr>
      </w:pPr>
      <w:bookmarkStart w:id="143" w:name="_Toc55141213"/>
      <w:bookmarkStart w:id="144" w:name="_Ref55899441"/>
      <w:bookmarkStart w:id="145" w:name="_Ref55899981"/>
      <w:r>
        <w:t>L’organisation</w:t>
      </w:r>
      <w:bookmarkEnd w:id="143"/>
      <w:bookmarkEnd w:id="144"/>
      <w:bookmarkEnd w:id="145"/>
    </w:p>
    <w:p w14:paraId="180C30C6" w14:textId="12179A1A" w:rsidR="00134204" w:rsidRDefault="00134204" w:rsidP="005D1709">
      <w:pPr>
        <w:pStyle w:val="Corpsdetexte"/>
      </w:pPr>
      <w:r>
        <w:t xml:space="preserve">Comme expliqué dans la partie </w:t>
      </w:r>
      <w:r w:rsidRPr="00134204">
        <w:rPr>
          <w:u w:val="single"/>
        </w:rPr>
        <w:fldChar w:fldCharType="begin"/>
      </w:r>
      <w:r w:rsidRPr="00134204">
        <w:rPr>
          <w:u w:val="single"/>
        </w:rPr>
        <w:instrText xml:space="preserve"> REF _Ref55769927 \w \h </w:instrText>
      </w:r>
      <w:r>
        <w:rPr>
          <w:u w:val="single"/>
        </w:rPr>
        <w:instrText xml:space="preserve"> \* MERGEFORMAT </w:instrText>
      </w:r>
      <w:r w:rsidRPr="00134204">
        <w:rPr>
          <w:u w:val="single"/>
        </w:rPr>
      </w:r>
      <w:r w:rsidRPr="00134204">
        <w:rPr>
          <w:u w:val="single"/>
        </w:rPr>
        <w:fldChar w:fldCharType="separate"/>
      </w:r>
      <w:r w:rsidR="009C18C1">
        <w:rPr>
          <w:u w:val="single"/>
        </w:rPr>
        <w:t>A</w:t>
      </w:r>
      <w:r w:rsidRPr="00134204">
        <w:rPr>
          <w:u w:val="single"/>
        </w:rPr>
        <w:fldChar w:fldCharType="end"/>
      </w:r>
      <w:r w:rsidRPr="00134204">
        <w:rPr>
          <w:u w:val="single"/>
        </w:rPr>
        <w:t xml:space="preserve">. </w:t>
      </w:r>
      <w:r w:rsidRPr="00134204">
        <w:rPr>
          <w:u w:val="single"/>
        </w:rPr>
        <w:fldChar w:fldCharType="begin"/>
      </w:r>
      <w:r w:rsidRPr="00134204">
        <w:rPr>
          <w:u w:val="single"/>
        </w:rPr>
        <w:instrText xml:space="preserve"> REF _Ref55769927 \h </w:instrText>
      </w:r>
      <w:r w:rsidRPr="00134204">
        <w:rPr>
          <w:u w:val="single"/>
        </w:rPr>
      </w:r>
      <w:r w:rsidRPr="00134204">
        <w:rPr>
          <w:u w:val="single"/>
        </w:rPr>
        <w:fldChar w:fldCharType="separate"/>
      </w:r>
      <w:r w:rsidR="009C18C1">
        <w:t>Le Contexte</w:t>
      </w:r>
      <w:r w:rsidRPr="00134204">
        <w:rPr>
          <w:u w:val="single"/>
        </w:rPr>
        <w:fldChar w:fldCharType="end"/>
      </w:r>
      <w:r>
        <w:t>, nous avons tentés d’appliquer à notre niveau, les enseignements de la méthode Agile, cependant, à deux développeurs l’impact n’est pas très visible.</w:t>
      </w:r>
    </w:p>
    <w:p w14:paraId="1A90DE23" w14:textId="1CCC2315" w:rsidR="005D1709" w:rsidRDefault="00134204" w:rsidP="005D1709">
      <w:pPr>
        <w:pStyle w:val="Corpsdetexte"/>
      </w:pPr>
      <w:r>
        <w:t>L</w:t>
      </w:r>
      <w:r w:rsidR="005D1709">
        <w:t>a communication se faisait :</w:t>
      </w:r>
    </w:p>
    <w:p w14:paraId="42A69C9D" w14:textId="77777777" w:rsidR="005D1709" w:rsidRDefault="005D1709" w:rsidP="00C01219">
      <w:pPr>
        <w:pStyle w:val="Corpsdetexte"/>
        <w:numPr>
          <w:ilvl w:val="0"/>
          <w:numId w:val="8"/>
        </w:numPr>
      </w:pPr>
      <w:r>
        <w:lastRenderedPageBreak/>
        <w:t>Le matin afin de déterminer les taches présentes sur le tableau Kanban que j’ai réalisé à l’aide de l’outil intégrer à GitHub.</w:t>
      </w:r>
    </w:p>
    <w:p w14:paraId="0CD2F9D9" w14:textId="0070A635" w:rsidR="005D1709" w:rsidRDefault="005D1709" w:rsidP="00C01219">
      <w:pPr>
        <w:pStyle w:val="Corpsdetexte"/>
        <w:numPr>
          <w:ilvl w:val="0"/>
          <w:numId w:val="8"/>
        </w:numPr>
      </w:pPr>
      <w:r>
        <w:t xml:space="preserve">Le soir afin de déterminer notre état d’avancement et notre reste à faire sur les tâches encore en cours de développement. </w:t>
      </w:r>
    </w:p>
    <w:p w14:paraId="7CA4E2B1" w14:textId="6CFA6853" w:rsidR="00134204" w:rsidRPr="00134204" w:rsidRDefault="00134204" w:rsidP="00134204">
      <w:pPr>
        <w:pStyle w:val="Corpsdetexte"/>
      </w:pPr>
      <w:r>
        <w:t>Cependant, trois points inspirés de la méthode Agile ont été utilisés et méritent d’être soulignés : le partage des tâches de développement (pas d’équipe « d’experts »), développement de fonctionnalité par incrémentation et l’usage d’un table Kanban que voici :</w:t>
      </w:r>
    </w:p>
    <w:p w14:paraId="14C79FE6" w14:textId="77777777" w:rsidR="005D1709" w:rsidRDefault="005D1709" w:rsidP="005D1709">
      <w:pPr>
        <w:pStyle w:val="Corpsdetexte"/>
        <w:keepNext/>
      </w:pPr>
      <w:r w:rsidRPr="00BA0E30">
        <w:rPr>
          <w:noProof/>
          <w:lang w:val="fr-FR" w:eastAsia="fr-FR"/>
        </w:rPr>
        <w:drawing>
          <wp:inline distT="0" distB="0" distL="0" distR="0" wp14:anchorId="31D272E5" wp14:editId="718E87C4">
            <wp:extent cx="6210935" cy="368173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10935" cy="3681730"/>
                    </a:xfrm>
                    <a:prstGeom prst="rect">
                      <a:avLst/>
                    </a:prstGeom>
                  </pic:spPr>
                </pic:pic>
              </a:graphicData>
            </a:graphic>
          </wp:inline>
        </w:drawing>
      </w:r>
    </w:p>
    <w:p w14:paraId="494DF885" w14:textId="3D86A690" w:rsidR="005D1709" w:rsidRDefault="005D1709" w:rsidP="005D1709">
      <w:pPr>
        <w:pStyle w:val="Lgende"/>
        <w:jc w:val="center"/>
      </w:pPr>
      <w:r>
        <w:t xml:space="preserve">Figure </w:t>
      </w:r>
      <w:fldSimple w:instr=" SEQ Figure \* ARABIC ">
        <w:r w:rsidR="009C18C1">
          <w:rPr>
            <w:noProof/>
          </w:rPr>
          <w:t>59</w:t>
        </w:r>
      </w:fldSimple>
      <w:r>
        <w:t xml:space="preserve"> : État du tableau Kanban à J-3 du rendu final</w:t>
      </w:r>
    </w:p>
    <w:p w14:paraId="4F43E879" w14:textId="6D1A8BCD" w:rsidR="005D1709" w:rsidRDefault="005D1709" w:rsidP="005D1709"/>
    <w:p w14:paraId="070E7228" w14:textId="5EAA5A83" w:rsidR="00134204" w:rsidRDefault="00134204" w:rsidP="00134204">
      <w:pPr>
        <w:pStyle w:val="Corpsdetexte"/>
      </w:pPr>
      <w:r>
        <w:t xml:space="preserve">Les tâches, comme vous pouvez le voir étaient directement inspirées des scénarios des user stories. </w:t>
      </w:r>
    </w:p>
    <w:p w14:paraId="17B9105A" w14:textId="0710CA6A" w:rsidR="00134204" w:rsidRPr="00134204" w:rsidRDefault="00134204" w:rsidP="00134204">
      <w:pPr>
        <w:pStyle w:val="Corpsdetexte"/>
      </w:pPr>
      <w:r>
        <w:t>J’ai axé la priorité sur le développement des fonctionnalités de création, modification et suppression d’itinéraires et d’étapes. La partie client randonneur reste limitée à la consultation d’une étape et le bouton « j’aime » permettant au randonneur de donner un avis simple sur l’étape qu’il consulte (les commentaires et photos étant prévu pour des incrémentations futures).</w:t>
      </w:r>
    </w:p>
    <w:p w14:paraId="04FCFE26" w14:textId="77777777" w:rsidR="005D1709" w:rsidRDefault="005D1709" w:rsidP="005D1709">
      <w:pPr>
        <w:pStyle w:val="Corpsdetexte"/>
      </w:pPr>
      <w:r>
        <w:t>Nous avons travaillé tous les deux sur l’IDE « </w:t>
      </w:r>
      <w:r w:rsidRPr="005D322B">
        <w:t>Eclipse IDE for Enterprise Java Developers</w:t>
      </w:r>
      <w:r>
        <w:t> » en communications via l’outils Teams de Microsoft et avons utilisé GitHub comme répertoire de stockage du code source et pour la gestion de versions du code.</w:t>
      </w:r>
    </w:p>
    <w:p w14:paraId="78AEA2E3" w14:textId="23A7F4B7" w:rsidR="005D1709" w:rsidRDefault="005D1709" w:rsidP="005D1709">
      <w:pPr>
        <w:pStyle w:val="Corpsdetexte"/>
      </w:pPr>
      <w:r>
        <w:t xml:space="preserve">En ce qui concerne </w:t>
      </w:r>
      <w:r w:rsidR="003B27E8">
        <w:t>le workflow</w:t>
      </w:r>
      <w:r>
        <w:t>, nous nous somme organisé comme suit :</w:t>
      </w:r>
    </w:p>
    <w:p w14:paraId="5EABC950" w14:textId="77777777" w:rsidR="005D1709" w:rsidRDefault="005D1709" w:rsidP="00C01219">
      <w:pPr>
        <w:pStyle w:val="Corpsdetexte"/>
        <w:numPr>
          <w:ilvl w:val="0"/>
          <w:numId w:val="8"/>
        </w:numPr>
      </w:pPr>
      <w:r>
        <w:lastRenderedPageBreak/>
        <w:t>Une branche par développeur, sur laquelle nous développions les fonctionnalités que nous avions choisi d’implémenter.</w:t>
      </w:r>
    </w:p>
    <w:p w14:paraId="7F56DCCC" w14:textId="77777777" w:rsidR="005D1709" w:rsidRPr="00345A6D" w:rsidRDefault="005D1709" w:rsidP="00C01219">
      <w:pPr>
        <w:pStyle w:val="Corpsdetexte"/>
        <w:numPr>
          <w:ilvl w:val="0"/>
          <w:numId w:val="8"/>
        </w:numPr>
      </w:pPr>
      <w:r>
        <w:t>Une branche Master sur laquelle nous faisions un « pull request » de nos branches respectives lorsque les fonctionnalités implémentées sur celles-ci étaient testées et stables.</w:t>
      </w:r>
    </w:p>
    <w:p w14:paraId="42617D0A" w14:textId="77777777" w:rsidR="005D1709" w:rsidRDefault="005D1709" w:rsidP="005D1709">
      <w:pPr>
        <w:pStyle w:val="Corpsdetexte"/>
      </w:pPr>
    </w:p>
    <w:p w14:paraId="3106B715" w14:textId="77777777" w:rsidR="005D1709" w:rsidRDefault="005D1709" w:rsidP="009725D7">
      <w:pPr>
        <w:pStyle w:val="Titre4"/>
      </w:pPr>
      <w:bookmarkStart w:id="146" w:name="_Toc55141214"/>
      <w:r>
        <w:t>Le développement</w:t>
      </w:r>
      <w:bookmarkEnd w:id="146"/>
    </w:p>
    <w:p w14:paraId="69AA8149" w14:textId="7DCE5AF9" w:rsidR="005D1709" w:rsidRDefault="00F943A2" w:rsidP="009725D7">
      <w:pPr>
        <w:pStyle w:val="Titre5"/>
        <w:numPr>
          <w:ilvl w:val="0"/>
          <w:numId w:val="29"/>
        </w:numPr>
      </w:pPr>
      <w:bookmarkStart w:id="147" w:name="_Ref55899687"/>
      <w:r>
        <w:t>La couche d’accès aux données</w:t>
      </w:r>
      <w:bookmarkEnd w:id="147"/>
    </w:p>
    <w:p w14:paraId="09CFA466" w14:textId="77777777" w:rsidR="00F943A2" w:rsidRPr="00F943A2" w:rsidRDefault="00F943A2" w:rsidP="00F943A2">
      <w:pPr>
        <w:pStyle w:val="Corpsdetexte"/>
      </w:pPr>
    </w:p>
    <w:p w14:paraId="1668557A" w14:textId="6AF51406" w:rsidR="00F943A2" w:rsidRDefault="005D1709" w:rsidP="005D1709">
      <w:pPr>
        <w:pStyle w:val="Corpsdetexte"/>
        <w:rPr>
          <w:rFonts w:ascii="Consolas" w:hAnsi="Consolas" w:cs="Consolas"/>
          <w:color w:val="646464"/>
          <w:sz w:val="20"/>
          <w:szCs w:val="20"/>
          <w:shd w:val="clear" w:color="auto" w:fill="D4D4D4"/>
          <w:lang w:val="fr-FR" w:eastAsia="fr-CA"/>
        </w:rPr>
      </w:pPr>
      <w:r>
        <w:t xml:space="preserve">Pour le développement j’ai commencé </w:t>
      </w:r>
      <w:r w:rsidR="003B27E8">
        <w:t xml:space="preserve">commencer par la couche </w:t>
      </w:r>
      <w:r w:rsidR="00F943A2">
        <w:t>d’accès aux données. L</w:t>
      </w:r>
      <w:r w:rsidR="003B27E8">
        <w:t xml:space="preserve">es </w:t>
      </w:r>
      <w:r w:rsidR="00F943A2">
        <w:t xml:space="preserve">classes </w:t>
      </w:r>
      <w:r w:rsidR="00EB249C">
        <w:rPr>
          <w:rFonts w:ascii="Consolas" w:hAnsi="Consolas" w:cs="Consolas"/>
          <w:color w:val="646464"/>
          <w:sz w:val="20"/>
          <w:szCs w:val="20"/>
          <w:shd w:val="clear" w:color="auto" w:fill="E8F2FE"/>
          <w:lang w:val="fr-FR" w:eastAsia="fr-CA"/>
        </w:rPr>
        <w:t>@Entity</w:t>
      </w:r>
      <w:r w:rsidR="00EB249C">
        <w:t xml:space="preserve"> </w:t>
      </w:r>
      <w:r w:rsidR="003B27E8">
        <w:t>d’Hibernate comme modèle de données qui encapsulerons les résultats des requêtes fa</w:t>
      </w:r>
      <w:r w:rsidR="00F943A2">
        <w:t>ites par les classes</w:t>
      </w:r>
      <w:r w:rsidR="00E5377D">
        <w:t xml:space="preserve"> DAO</w:t>
      </w:r>
      <w:r w:rsidR="00F943A2">
        <w:t xml:space="preserve"> </w:t>
      </w:r>
      <w:r w:rsidR="00EB249C">
        <w:rPr>
          <w:rFonts w:ascii="Consolas" w:hAnsi="Consolas" w:cs="Consolas"/>
          <w:color w:val="646464"/>
          <w:sz w:val="20"/>
          <w:szCs w:val="20"/>
          <w:shd w:val="clear" w:color="auto" w:fill="E8F2FE"/>
          <w:lang w:val="fr-FR" w:eastAsia="fr-CA"/>
        </w:rPr>
        <w:t>@Repository</w:t>
      </w:r>
      <w:r w:rsidR="00F943A2">
        <w:t xml:space="preserve"> de Spring</w:t>
      </w:r>
      <w:r w:rsidR="00EB249C">
        <w:t>.</w:t>
      </w:r>
    </w:p>
    <w:p w14:paraId="70DA4ED9" w14:textId="77777777" w:rsidR="00EB249C" w:rsidRDefault="00EB249C" w:rsidP="005D1709">
      <w:pPr>
        <w:pStyle w:val="Corpsdetexte"/>
      </w:pPr>
    </w:p>
    <w:p w14:paraId="0E585B13" w14:textId="524239CF" w:rsidR="00F943A2" w:rsidRDefault="00F943A2" w:rsidP="005D1709">
      <w:pPr>
        <w:pStyle w:val="Corpsdetexte"/>
      </w:pPr>
      <w:r>
        <w:t xml:space="preserve">Pour cela j’ai commencé par créer la base de données à partir du script SQL que j’avais </w:t>
      </w:r>
      <w:r w:rsidR="003A4F90">
        <w:t>écrit</w:t>
      </w:r>
      <w:r>
        <w:t xml:space="preserve"> </w:t>
      </w:r>
      <w:r w:rsidR="003A4F90">
        <w:t>avec</w:t>
      </w:r>
      <w:r>
        <w:t xml:space="preserve"> DBeaver </w:t>
      </w:r>
      <w:r w:rsidR="003A4F90">
        <w:t xml:space="preserve">(un logiciel de gestion de base de donnée libre), script que vous pouvez retrouver en annexes : Cf. </w:t>
      </w:r>
      <w:r w:rsidR="003A4F90" w:rsidRPr="003A4F90">
        <w:rPr>
          <w:b/>
        </w:rPr>
        <w:fldChar w:fldCharType="begin"/>
      </w:r>
      <w:r w:rsidR="003A4F90" w:rsidRPr="003A4F90">
        <w:rPr>
          <w:b/>
        </w:rPr>
        <w:instrText xml:space="preserve"> REF _Ref56010246 \w \h </w:instrText>
      </w:r>
      <w:r w:rsidR="003A4F90">
        <w:rPr>
          <w:b/>
        </w:rPr>
        <w:instrText xml:space="preserve"> \* MERGEFORMAT </w:instrText>
      </w:r>
      <w:r w:rsidR="003A4F90" w:rsidRPr="003A4F90">
        <w:rPr>
          <w:b/>
        </w:rPr>
      </w:r>
      <w:r w:rsidR="003A4F90" w:rsidRPr="003A4F90">
        <w:rPr>
          <w:b/>
        </w:rPr>
        <w:fldChar w:fldCharType="separate"/>
      </w:r>
      <w:r w:rsidR="009C18C1">
        <w:rPr>
          <w:b/>
        </w:rPr>
        <w:t>6.7</w:t>
      </w:r>
      <w:r w:rsidR="003A4F90" w:rsidRPr="003A4F90">
        <w:rPr>
          <w:b/>
        </w:rPr>
        <w:fldChar w:fldCharType="end"/>
      </w:r>
      <w:r w:rsidR="003A4F90" w:rsidRPr="003A4F90">
        <w:rPr>
          <w:b/>
        </w:rPr>
        <w:t xml:space="preserve"> </w:t>
      </w:r>
      <w:r w:rsidR="003A4F90" w:rsidRPr="003A4F90">
        <w:rPr>
          <w:b/>
        </w:rPr>
        <w:fldChar w:fldCharType="begin"/>
      </w:r>
      <w:r w:rsidR="003A4F90" w:rsidRPr="003A4F90">
        <w:rPr>
          <w:b/>
        </w:rPr>
        <w:instrText xml:space="preserve"> REF _Ref56010246 \h </w:instrText>
      </w:r>
      <w:r w:rsidR="003A4F90">
        <w:rPr>
          <w:b/>
        </w:rPr>
        <w:instrText xml:space="preserve"> \* MERGEFORMAT </w:instrText>
      </w:r>
      <w:r w:rsidR="003A4F90" w:rsidRPr="003A4F90">
        <w:rPr>
          <w:b/>
        </w:rPr>
      </w:r>
      <w:r w:rsidR="003A4F90" w:rsidRPr="003A4F90">
        <w:rPr>
          <w:b/>
        </w:rPr>
        <w:fldChar w:fldCharType="separate"/>
      </w:r>
      <w:r w:rsidR="009C18C1" w:rsidRPr="009C18C1">
        <w:rPr>
          <w:b/>
        </w:rPr>
        <w:t>Script SQL-RandoUDEV</w:t>
      </w:r>
      <w:r w:rsidR="003A4F90" w:rsidRPr="003A4F90">
        <w:rPr>
          <w:b/>
        </w:rPr>
        <w:fldChar w:fldCharType="end"/>
      </w:r>
      <w:r>
        <w:t xml:space="preserve">. </w:t>
      </w:r>
    </w:p>
    <w:p w14:paraId="028B419A" w14:textId="2A5A20D1" w:rsidR="00E5377D" w:rsidRDefault="00F943A2" w:rsidP="005D1709">
      <w:pPr>
        <w:pStyle w:val="Corpsdetexte"/>
      </w:pPr>
      <w:r>
        <w:t>Une fois la base de données en place,</w:t>
      </w:r>
      <w:r w:rsidR="00D43679" w:rsidRPr="00D43679">
        <w:t xml:space="preserve"> </w:t>
      </w:r>
      <w:r w:rsidR="00D43679">
        <w:t xml:space="preserve">et pour gagner du temps, </w:t>
      </w:r>
      <w:r>
        <w:t>je</w:t>
      </w:r>
      <w:r w:rsidR="005D1709">
        <w:t xml:space="preserve"> me</w:t>
      </w:r>
      <w:r>
        <w:t xml:space="preserve"> suis servis </w:t>
      </w:r>
      <w:r w:rsidR="005D1709">
        <w:t>de l’outils JPA Tools d’</w:t>
      </w:r>
      <w:r w:rsidR="00D43679">
        <w:t>Éclipse. En</w:t>
      </w:r>
      <w:r w:rsidR="005D1709">
        <w:t xml:space="preserve"> part</w:t>
      </w:r>
      <w:r w:rsidR="00D43679">
        <w:t>ant d’une</w:t>
      </w:r>
      <w:r w:rsidR="005D1709">
        <w:t xml:space="preserve"> base de donnée, </w:t>
      </w:r>
      <w:r w:rsidR="00D43679">
        <w:t xml:space="preserve">il </w:t>
      </w:r>
      <w:r w:rsidR="005D1709">
        <w:t xml:space="preserve">me permet de générer une partie du code des classe </w:t>
      </w:r>
      <w:r w:rsidR="00EB249C">
        <w:rPr>
          <w:rFonts w:ascii="Consolas" w:hAnsi="Consolas" w:cs="Consolas"/>
          <w:color w:val="646464"/>
          <w:sz w:val="20"/>
          <w:szCs w:val="20"/>
          <w:shd w:val="clear" w:color="auto" w:fill="E8F2FE"/>
          <w:lang w:val="fr-FR" w:eastAsia="fr-CA"/>
        </w:rPr>
        <w:t>@Entity</w:t>
      </w:r>
      <w:r w:rsidR="005D1709">
        <w:t>.</w:t>
      </w:r>
    </w:p>
    <w:p w14:paraId="5EA9AC4B" w14:textId="77777777" w:rsidR="005D48C4" w:rsidRDefault="005D48C4" w:rsidP="005D1709">
      <w:pPr>
        <w:pStyle w:val="Corpsdetexte"/>
      </w:pPr>
    </w:p>
    <w:p w14:paraId="142D218C" w14:textId="1C5CFFC5" w:rsidR="00D43679" w:rsidRDefault="00E5377D" w:rsidP="00D43679">
      <w:pPr>
        <w:pStyle w:val="Corpsdetexte"/>
      </w:pPr>
      <w:r>
        <w:t>En parallèle Patrick se chargeais de débuter les classes @Repository DAO (</w:t>
      </w:r>
      <w:r w:rsidR="00D43679">
        <w:t>Data Access Objets</w:t>
      </w:r>
      <w:r>
        <w:t>)</w:t>
      </w:r>
      <w:r w:rsidR="00D43679">
        <w:t>.</w:t>
      </w:r>
    </w:p>
    <w:p w14:paraId="0DE54AA1" w14:textId="77777777" w:rsidR="00E5377D" w:rsidRDefault="00E5377D" w:rsidP="00D43679">
      <w:pPr>
        <w:pStyle w:val="Corpsdetexte"/>
      </w:pPr>
    </w:p>
    <w:p w14:paraId="572B8EB2" w14:textId="77777777" w:rsidR="0095123B" w:rsidRDefault="00EB249C" w:rsidP="00D43679">
      <w:pPr>
        <w:pStyle w:val="Corpsdetexte"/>
      </w:pPr>
      <w:r>
        <w:rPr>
          <w:rFonts w:ascii="Consolas" w:hAnsi="Consolas" w:cs="Consolas"/>
          <w:color w:val="646464"/>
          <w:sz w:val="20"/>
          <w:szCs w:val="20"/>
          <w:shd w:val="clear" w:color="auto" w:fill="E8F2FE"/>
          <w:lang w:val="fr-FR" w:eastAsia="fr-CA"/>
        </w:rPr>
        <w:t>@Repository</w:t>
      </w:r>
      <w:r w:rsidR="00D43679">
        <w:t xml:space="preserve">, </w:t>
      </w:r>
      <w:r>
        <w:t xml:space="preserve">étant une annotation générale </w:t>
      </w:r>
      <w:r w:rsidR="00D43679">
        <w:t xml:space="preserve">nous avons besoin </w:t>
      </w:r>
      <w:r>
        <w:t>de lui spécifié son contexte de classe de persistance des données</w:t>
      </w:r>
      <w:r w:rsidR="00E5377D">
        <w:t xml:space="preserve"> pour la définir comme</w:t>
      </w:r>
      <w:r w:rsidR="0095123B">
        <w:t xml:space="preserve"> classe</w:t>
      </w:r>
      <w:r w:rsidR="00E5377D">
        <w:t xml:space="preserve"> DAO</w:t>
      </w:r>
      <w:r>
        <w:t xml:space="preserve">. </w:t>
      </w:r>
    </w:p>
    <w:p w14:paraId="20E6340D" w14:textId="48D8BA75" w:rsidR="00EB249C" w:rsidRDefault="00EB249C" w:rsidP="00D43679">
      <w:pPr>
        <w:pStyle w:val="Corpsdetexte"/>
      </w:pPr>
      <w:r>
        <w:t xml:space="preserve">Pour cela nous y un déclarons un </w:t>
      </w:r>
      <w:r w:rsidR="00D43679">
        <w:t xml:space="preserve">EntityManager </w:t>
      </w:r>
      <w:r>
        <w:t>lié au contexte de persistance de l’application en utilisant l’</w:t>
      </w:r>
      <w:r w:rsidR="00EB36FC">
        <w:t>annotation Hibernate</w:t>
      </w:r>
      <w:r>
        <w:t xml:space="preserve"> </w:t>
      </w:r>
      <w:r>
        <w:rPr>
          <w:rFonts w:ascii="Consolas" w:hAnsi="Consolas" w:cs="Consolas"/>
          <w:color w:val="646464"/>
          <w:sz w:val="20"/>
          <w:szCs w:val="20"/>
          <w:shd w:val="clear" w:color="auto" w:fill="E8F2FE"/>
          <w:lang w:val="fr-FR" w:eastAsia="fr-CA"/>
        </w:rPr>
        <w:t>@</w:t>
      </w:r>
      <w:r>
        <w:rPr>
          <w:rFonts w:ascii="Consolas" w:hAnsi="Consolas" w:cs="Consolas"/>
          <w:color w:val="646464"/>
          <w:sz w:val="20"/>
          <w:szCs w:val="20"/>
          <w:shd w:val="clear" w:color="auto" w:fill="D4D4D4"/>
          <w:lang w:val="fr-FR" w:eastAsia="fr-CA"/>
        </w:rPr>
        <w:t>PersistenceContext</w:t>
      </w:r>
      <w:r>
        <w:t>.</w:t>
      </w:r>
    </w:p>
    <w:p w14:paraId="3FA672D6" w14:textId="77777777" w:rsidR="0095123B" w:rsidRDefault="00E5377D" w:rsidP="00D43679">
      <w:pPr>
        <w:pStyle w:val="Corpsdetexte"/>
      </w:pPr>
      <w:r>
        <w:t>Ceci fait, il ne reste plus qu’à écrire les méthodes</w:t>
      </w:r>
      <w:r w:rsidR="0095123B">
        <w:t xml:space="preserve"> dont nous avons besoin et</w:t>
      </w:r>
      <w:r>
        <w:t xml:space="preserve"> qui servirons a exécutées les </w:t>
      </w:r>
      <w:r w:rsidR="0095123B">
        <w:t>requêtes,</w:t>
      </w:r>
      <w:r>
        <w:t xml:space="preserve"> écrites en JPQL (JPA Query Language)</w:t>
      </w:r>
      <w:r w:rsidR="0095123B">
        <w:t xml:space="preserve">. </w:t>
      </w:r>
    </w:p>
    <w:p w14:paraId="4FAE21EC" w14:textId="4C63E2AD" w:rsidR="00D43679" w:rsidRDefault="0095123B" w:rsidP="00D43679">
      <w:pPr>
        <w:pStyle w:val="Corpsdetexte"/>
      </w:pPr>
      <w:r>
        <w:t>Elles auront également la charge de réceptionner et</w:t>
      </w:r>
      <w:r w:rsidR="00E5377D">
        <w:t xml:space="preserve"> s</w:t>
      </w:r>
      <w:r>
        <w:t>tocker les résultats dans des instances de classe servant de modèle de données</w:t>
      </w:r>
      <w:r w:rsidR="00E5377D">
        <w:t xml:space="preserve"> de l’application</w:t>
      </w:r>
      <w:r>
        <w:t>.</w:t>
      </w:r>
    </w:p>
    <w:p w14:paraId="2EFBE93B" w14:textId="0B273D5F" w:rsidR="0095123B" w:rsidRDefault="0095123B" w:rsidP="00D43679">
      <w:pPr>
        <w:pStyle w:val="Corpsdetexte"/>
      </w:pPr>
      <w:r>
        <w:t>Ce sont ces méthodes qui seront appelées par la couche de services.</w:t>
      </w:r>
    </w:p>
    <w:p w14:paraId="6BB2CAA1" w14:textId="257D00AB" w:rsidR="00D43679" w:rsidRDefault="00D43679" w:rsidP="005D1709">
      <w:pPr>
        <w:pStyle w:val="Corpsdetexte"/>
      </w:pPr>
    </w:p>
    <w:p w14:paraId="478F6F18" w14:textId="1F617DB3" w:rsidR="00D43679" w:rsidRDefault="00D43679" w:rsidP="009725D7">
      <w:pPr>
        <w:pStyle w:val="Titre5"/>
      </w:pPr>
      <w:r>
        <w:t>La couche de</w:t>
      </w:r>
      <w:r w:rsidR="0095123B">
        <w:t>s services</w:t>
      </w:r>
    </w:p>
    <w:p w14:paraId="4F5C4D93" w14:textId="77777777" w:rsidR="00D43679" w:rsidRPr="00D43679" w:rsidRDefault="00D43679" w:rsidP="00D43679">
      <w:pPr>
        <w:pStyle w:val="Corpsdetexte"/>
      </w:pPr>
    </w:p>
    <w:p w14:paraId="29095193" w14:textId="0548AD88" w:rsidR="007038C3" w:rsidRDefault="005D1709" w:rsidP="005D1709">
      <w:pPr>
        <w:pStyle w:val="Corpsdetexte"/>
      </w:pPr>
      <w:r>
        <w:lastRenderedPageBreak/>
        <w:t xml:space="preserve">Puis je me suis attelé à la couche </w:t>
      </w:r>
      <w:r w:rsidR="0095123B">
        <w:t>des</w:t>
      </w:r>
      <w:r>
        <w:t xml:space="preserve"> service</w:t>
      </w:r>
      <w:r w:rsidR="0095123B">
        <w:t>s</w:t>
      </w:r>
      <w:r>
        <w:t xml:space="preserve"> </w:t>
      </w:r>
      <w:r w:rsidR="0095123B">
        <w:t xml:space="preserve">qui fut pour les premières incrémentations très simple, elle ne servait pour ainsi dire que de « passe-plats » entre le </w:t>
      </w:r>
      <w:r w:rsidR="007038C3">
        <w:t>contrôleur</w:t>
      </w:r>
      <w:r w:rsidR="0095123B">
        <w:t xml:space="preserve"> et la couche d’accès aux données.</w:t>
      </w:r>
    </w:p>
    <w:p w14:paraId="1FA76A2A" w14:textId="13F6FAEA" w:rsidR="007038C3" w:rsidRDefault="007038C3" w:rsidP="005D1709">
      <w:pPr>
        <w:pStyle w:val="Corpsdetexte"/>
      </w:pPr>
      <w:r>
        <w:t>Elle ne comportait donc que les méthodes CRUD</w:t>
      </w:r>
      <w:r w:rsidR="00FE01DF">
        <w:t xml:space="preserve"> semblables à celles des DAO</w:t>
      </w:r>
      <w:r>
        <w:t xml:space="preserve"> mais qui, dans notre domaine fonctionnel contenant des itinéraires composés d’étapes ordonnancées</w:t>
      </w:r>
      <w:r w:rsidR="00FE01DF">
        <w:t xml:space="preserve"> ont besoin d’être traitées avant de pouvoir être envoyées à couche de présentation.</w:t>
      </w:r>
    </w:p>
    <w:p w14:paraId="05049A89" w14:textId="77777777" w:rsidR="00FE01DF" w:rsidRDefault="00FE01DF" w:rsidP="005D1709">
      <w:pPr>
        <w:pStyle w:val="Corpsdetexte"/>
      </w:pPr>
    </w:p>
    <w:p w14:paraId="033F94CE" w14:textId="10783D3B" w:rsidR="007038C3" w:rsidRDefault="007038C3" w:rsidP="005D1709">
      <w:pPr>
        <w:pStyle w:val="Corpsdetexte"/>
      </w:pPr>
      <w:r>
        <w:t>Il fallait donc au sein de cette couche, agréger les données pour former des modèles de données qui allait être envoyés à la couche d’accès aux données ou de présentation</w:t>
      </w:r>
      <w:r w:rsidR="00FE01DF">
        <w:t xml:space="preserve"> selon le sens de l’action</w:t>
      </w:r>
      <w:r>
        <w:t>.</w:t>
      </w:r>
    </w:p>
    <w:p w14:paraId="5C403F94" w14:textId="51370F88" w:rsidR="00855180" w:rsidRDefault="00FE01DF" w:rsidP="005D1709">
      <w:pPr>
        <w:pStyle w:val="Corpsdetexte"/>
      </w:pPr>
      <w:r>
        <w:t xml:space="preserve">J’ai également mis dans cette couche </w:t>
      </w:r>
      <w:r w:rsidR="004C22B2">
        <w:t>la gestion</w:t>
      </w:r>
      <w:r>
        <w:t xml:space="preserve"> des erreurs et la génération </w:t>
      </w:r>
      <w:r w:rsidR="004C22B2">
        <w:t>des exceptions</w:t>
      </w:r>
      <w:r>
        <w:t xml:space="preserve"> de l’application, j’y ai par exemple ajouter une </w:t>
      </w:r>
      <w:r w:rsidRPr="00FE01DF">
        <w:t>EtapeExisteDejaException</w:t>
      </w:r>
      <w:r>
        <w:t xml:space="preserve"> afin d’</w:t>
      </w:r>
      <w:r w:rsidR="004C22B2">
        <w:t>éviter de d’avoir deux étapes possédant le même nom. Ou bien encore l’exception E</w:t>
      </w:r>
      <w:r w:rsidR="004C22B2" w:rsidRPr="004C22B2">
        <w:t>tapeEncoreDansUnItineraireException</w:t>
      </w:r>
      <w:r w:rsidR="004C22B2">
        <w:t xml:space="preserve"> </w:t>
      </w:r>
      <w:r w:rsidR="00FB2114">
        <w:t>afin d’empêcher un gestionnaire</w:t>
      </w:r>
      <w:r w:rsidR="004C22B2">
        <w:t xml:space="preserve"> de supprimer des étapes encore référencées dans un itinéraire.</w:t>
      </w:r>
    </w:p>
    <w:p w14:paraId="3C4E2845" w14:textId="77777777" w:rsidR="00191606" w:rsidRDefault="00FB2114" w:rsidP="005D1709">
      <w:pPr>
        <w:pStyle w:val="Corpsdetexte"/>
        <w:rPr>
          <w:noProof/>
          <w:lang w:val="fr-FR" w:eastAsia="fr-FR"/>
        </w:rPr>
      </w:pPr>
      <w:r>
        <w:t xml:space="preserve">Ci-dessous, la classe Service des étapes, c’est </w:t>
      </w:r>
      <w:r w:rsidR="004C22B2">
        <w:t>également ici qu’est trait</w:t>
      </w:r>
      <w:r>
        <w:t>ée</w:t>
      </w:r>
      <w:r w:rsidR="004C22B2">
        <w:t xml:space="preserve"> la seule action implémentée </w:t>
      </w:r>
      <w:r>
        <w:t>par</w:t>
      </w:r>
      <w:r w:rsidR="004C22B2">
        <w:t xml:space="preserve"> l’API Web : le</w:t>
      </w:r>
      <w:r>
        <w:t xml:space="preserve"> like/dislike.</w:t>
      </w:r>
      <w:r w:rsidR="00191606" w:rsidRPr="00191606">
        <w:rPr>
          <w:noProof/>
          <w:lang w:val="fr-FR" w:eastAsia="fr-FR"/>
        </w:rPr>
        <w:t xml:space="preserve"> </w:t>
      </w:r>
    </w:p>
    <w:p w14:paraId="3DBCD60D" w14:textId="56775D96" w:rsidR="00191606" w:rsidRDefault="00191606" w:rsidP="005D1709">
      <w:pPr>
        <w:pStyle w:val="Corpsdetexte"/>
      </w:pPr>
      <w:r>
        <w:rPr>
          <w:noProof/>
          <w:lang w:val="fr-FR" w:eastAsia="fr-FR"/>
        </w:rPr>
        <w:lastRenderedPageBreak/>
        <w:drawing>
          <wp:inline distT="0" distB="0" distL="0" distR="0" wp14:anchorId="4C14BB35" wp14:editId="525EAB8E">
            <wp:extent cx="6480215" cy="5225143"/>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12306"/>
                    <a:stretch/>
                  </pic:blipFill>
                  <pic:spPr bwMode="auto">
                    <a:xfrm>
                      <a:off x="0" y="0"/>
                      <a:ext cx="6484121" cy="5228292"/>
                    </a:xfrm>
                    <a:prstGeom prst="rect">
                      <a:avLst/>
                    </a:prstGeom>
                    <a:ln>
                      <a:noFill/>
                    </a:ln>
                    <a:extLst>
                      <a:ext uri="{53640926-AAD7-44D8-BBD7-CCE9431645EC}">
                        <a14:shadowObscured xmlns:a14="http://schemas.microsoft.com/office/drawing/2010/main"/>
                      </a:ext>
                    </a:extLst>
                  </pic:spPr>
                </pic:pic>
              </a:graphicData>
            </a:graphic>
          </wp:inline>
        </w:drawing>
      </w:r>
    </w:p>
    <w:p w14:paraId="6CF69199" w14:textId="77777777" w:rsidR="00191606" w:rsidRDefault="00191606" w:rsidP="005D1709">
      <w:pPr>
        <w:pStyle w:val="Corpsdetexte"/>
        <w:rPr>
          <w:noProof/>
          <w:lang w:val="fr-FR" w:eastAsia="fr-FR"/>
        </w:rPr>
      </w:pPr>
    </w:p>
    <w:p w14:paraId="677ACD58" w14:textId="77777777" w:rsidR="00191606" w:rsidRDefault="00191606" w:rsidP="00191606">
      <w:pPr>
        <w:pStyle w:val="Corpsdetexte"/>
        <w:keepNext/>
      </w:pPr>
      <w:r>
        <w:rPr>
          <w:noProof/>
          <w:lang w:val="fr-FR" w:eastAsia="fr-FR"/>
        </w:rPr>
        <w:lastRenderedPageBreak/>
        <w:drawing>
          <wp:inline distT="0" distB="0" distL="0" distR="0" wp14:anchorId="05493AFB" wp14:editId="24BB313B">
            <wp:extent cx="6480810" cy="3087584"/>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37106"/>
                    <a:stretch/>
                  </pic:blipFill>
                  <pic:spPr bwMode="auto">
                    <a:xfrm>
                      <a:off x="0" y="0"/>
                      <a:ext cx="6480810" cy="3087584"/>
                    </a:xfrm>
                    <a:prstGeom prst="rect">
                      <a:avLst/>
                    </a:prstGeom>
                    <a:ln>
                      <a:noFill/>
                    </a:ln>
                    <a:extLst>
                      <a:ext uri="{53640926-AAD7-44D8-BBD7-CCE9431645EC}">
                        <a14:shadowObscured xmlns:a14="http://schemas.microsoft.com/office/drawing/2010/main"/>
                      </a:ext>
                    </a:extLst>
                  </pic:spPr>
                </pic:pic>
              </a:graphicData>
            </a:graphic>
          </wp:inline>
        </w:drawing>
      </w:r>
      <w:r w:rsidRPr="00191606">
        <w:rPr>
          <w:noProof/>
          <w:lang w:val="fr-FR" w:eastAsia="fr-FR"/>
        </w:rPr>
        <w:t xml:space="preserve"> </w:t>
      </w:r>
      <w:r>
        <w:rPr>
          <w:noProof/>
          <w:lang w:val="fr-FR" w:eastAsia="fr-FR"/>
        </w:rPr>
        <w:drawing>
          <wp:inline distT="0" distB="0" distL="0" distR="0" wp14:anchorId="10B0B0E9" wp14:editId="0E444030">
            <wp:extent cx="6480810" cy="411797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80810" cy="4117975"/>
                    </a:xfrm>
                    <a:prstGeom prst="rect">
                      <a:avLst/>
                    </a:prstGeom>
                  </pic:spPr>
                </pic:pic>
              </a:graphicData>
            </a:graphic>
          </wp:inline>
        </w:drawing>
      </w:r>
    </w:p>
    <w:p w14:paraId="51ADFAB5" w14:textId="1C8FABD1" w:rsidR="00FB2114" w:rsidRDefault="00191606" w:rsidP="00191606">
      <w:pPr>
        <w:pStyle w:val="Lgende"/>
        <w:jc w:val="center"/>
      </w:pPr>
      <w:r>
        <w:t xml:space="preserve">Figure </w:t>
      </w:r>
      <w:fldSimple w:instr=" SEQ Figure \* ARABIC ">
        <w:r w:rsidR="009C18C1">
          <w:rPr>
            <w:noProof/>
          </w:rPr>
          <w:t>60</w:t>
        </w:r>
      </w:fldSimple>
      <w:r>
        <w:t xml:space="preserve"> : Code source de EtapeService.java</w:t>
      </w:r>
    </w:p>
    <w:p w14:paraId="2FA79957" w14:textId="77777777" w:rsidR="004C22B2" w:rsidRDefault="004C22B2" w:rsidP="005D1709">
      <w:pPr>
        <w:pStyle w:val="Corpsdetexte"/>
      </w:pPr>
    </w:p>
    <w:p w14:paraId="7E0FDB64" w14:textId="31A7F4D3" w:rsidR="005D48C4" w:rsidRDefault="005D48C4" w:rsidP="005D1709">
      <w:pPr>
        <w:pStyle w:val="Corpsdetexte"/>
      </w:pPr>
    </w:p>
    <w:p w14:paraId="1368124E" w14:textId="77777777" w:rsidR="005D48C4" w:rsidRDefault="005D48C4" w:rsidP="005D1709">
      <w:pPr>
        <w:pStyle w:val="Corpsdetexte"/>
      </w:pPr>
    </w:p>
    <w:p w14:paraId="2B5CD779" w14:textId="048B8C5B" w:rsidR="00191606" w:rsidRDefault="00191606" w:rsidP="009725D7">
      <w:pPr>
        <w:pStyle w:val="Titre5"/>
      </w:pPr>
      <w:r>
        <w:lastRenderedPageBreak/>
        <w:t>Couch</w:t>
      </w:r>
      <w:r w:rsidR="009C6927">
        <w:t>e présentation avec Spring MVC</w:t>
      </w:r>
    </w:p>
    <w:p w14:paraId="13D0EE3E" w14:textId="54D66E2C" w:rsidR="00191606" w:rsidRDefault="00191606" w:rsidP="00191606">
      <w:pPr>
        <w:pStyle w:val="Corpsdetexte"/>
      </w:pPr>
    </w:p>
    <w:p w14:paraId="7963944B" w14:textId="77777777" w:rsidR="005D48C4" w:rsidRDefault="00191606" w:rsidP="00191606">
      <w:pPr>
        <w:pStyle w:val="Corpsdetexte"/>
      </w:pPr>
      <w:r>
        <w:t>Nous arrivons maintenant dans la troisième couche de notre architecture 3-tiers. La couche présentation respecte le principe MVC du développement Web</w:t>
      </w:r>
      <w:r w:rsidR="005D48C4">
        <w:t xml:space="preserve"> et utilise le framework Spring WebMVC pour générer le squelette de la couche</w:t>
      </w:r>
      <w:r>
        <w:t>.</w:t>
      </w:r>
    </w:p>
    <w:p w14:paraId="6720EE90" w14:textId="202E7EA0" w:rsidR="005D48C4" w:rsidRDefault="00191606" w:rsidP="00191606">
      <w:pPr>
        <w:pStyle w:val="Corpsdetexte"/>
      </w:pPr>
      <w:r>
        <w:t xml:space="preserve">Ainsi elle dispose </w:t>
      </w:r>
      <w:r w:rsidR="005D48C4">
        <w:t>de son Model que nous nommerons modèle de la vue pour faire une distinction entre celui-ci et celui des couches précédentes. Celui-ci est fourni pas Spring MVC et sert de dictionnaire de données aux vue que seront générées par l’appels des contrôleurs. Ceux-ci fournirons le nom du fichier de la vue demandée au moteur de vue, générera les page HTML à partie des templates en JSP rangés dans le dossier /WEB-INF/views/.</w:t>
      </w:r>
    </w:p>
    <w:p w14:paraId="76C8A6F8" w14:textId="77777777" w:rsidR="005D48C4" w:rsidRDefault="005D48C4" w:rsidP="00191606">
      <w:pPr>
        <w:pStyle w:val="Corpsdetexte"/>
      </w:pPr>
    </w:p>
    <w:p w14:paraId="1FE48724" w14:textId="5867BA6B" w:rsidR="00A8584A" w:rsidRDefault="005D48C4" w:rsidP="00191606">
      <w:pPr>
        <w:pStyle w:val="Corpsdetexte"/>
      </w:pPr>
      <w:r>
        <w:t xml:space="preserve">Afin de pouvoir recevoir et traiter </w:t>
      </w:r>
      <w:r w:rsidR="00A8584A">
        <w:t>les données reçues</w:t>
      </w:r>
      <w:r>
        <w:t xml:space="preserve"> lors de l’envoie d’un formulaire,</w:t>
      </w:r>
      <w:r w:rsidR="00A8584A">
        <w:t xml:space="preserve"> Spring nous permet de déclarer un DTO (Data Transfert Objet) comme @ModelAttribute. L’annotation @ModelAttribute indique à Spring qu’à l’appel de ce contrôleur, il devra récupérer les paramètres de la requête entrante (soumission de formulaire par exemple) et les stocker du mieux possible dans ses attributs, en respectant les noms et type de données. </w:t>
      </w:r>
    </w:p>
    <w:p w14:paraId="63D95C09" w14:textId="45BE5E11" w:rsidR="00EB36FC" w:rsidRDefault="00A8584A" w:rsidP="00191606">
      <w:pPr>
        <w:pStyle w:val="Corpsdetexte"/>
      </w:pPr>
      <w:r>
        <w:t xml:space="preserve">Pour un itinéraire par exemple, il nous faut un modèle possédant les attributs </w:t>
      </w:r>
      <w:r w:rsidR="00EB36FC">
        <w:t>d’un itineraire mais également qui doivent respecter quelques contrainte d’intégrité.</w:t>
      </w:r>
    </w:p>
    <w:p w14:paraId="4B68D452" w14:textId="77777777" w:rsidR="00EB36FC" w:rsidRDefault="00EB36FC" w:rsidP="00191606">
      <w:pPr>
        <w:pStyle w:val="Corpsdetexte"/>
      </w:pPr>
    </w:p>
    <w:p w14:paraId="27B9A62D" w14:textId="5C58DFD7" w:rsidR="00EB36FC" w:rsidRPr="00EB36FC" w:rsidRDefault="00EB36FC" w:rsidP="00EB36FC">
      <w:pPr>
        <w:pStyle w:val="Corpsdetexte"/>
      </w:pPr>
      <w:r>
        <w:t xml:space="preserve">Voici à </w:t>
      </w:r>
      <w:r w:rsidR="00A8584A">
        <w:t>quoi ressemble la classe ItineraireDTO.java :</w:t>
      </w:r>
      <w:r w:rsidRPr="00EB36FC">
        <w:rPr>
          <w:noProof/>
          <w:lang w:val="fr-FR" w:eastAsia="fr-FR"/>
        </w:rPr>
        <w:t xml:space="preserve"> </w:t>
      </w:r>
      <w:r>
        <w:rPr>
          <w:noProof/>
          <w:lang w:val="fr-FR" w:eastAsia="fr-FR"/>
        </w:rPr>
        <w:drawing>
          <wp:inline distT="0" distB="0" distL="0" distR="0" wp14:anchorId="58628D4A" wp14:editId="1D60880E">
            <wp:extent cx="6370050" cy="3455719"/>
            <wp:effectExtent l="0" t="0" r="0" b="0"/>
            <wp:docPr id="522" name="Imag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57311"/>
                    <a:stretch/>
                  </pic:blipFill>
                  <pic:spPr bwMode="auto">
                    <a:xfrm>
                      <a:off x="0" y="0"/>
                      <a:ext cx="6400880" cy="3472444"/>
                    </a:xfrm>
                    <a:prstGeom prst="rect">
                      <a:avLst/>
                    </a:prstGeom>
                    <a:ln>
                      <a:noFill/>
                    </a:ln>
                    <a:extLst>
                      <a:ext uri="{53640926-AAD7-44D8-BBD7-CCE9431645EC}">
                        <a14:shadowObscured xmlns:a14="http://schemas.microsoft.com/office/drawing/2010/main"/>
                      </a:ext>
                    </a:extLst>
                  </pic:spPr>
                </pic:pic>
              </a:graphicData>
            </a:graphic>
          </wp:inline>
        </w:drawing>
      </w:r>
    </w:p>
    <w:p w14:paraId="11ADF9C2" w14:textId="77777777" w:rsidR="00EB36FC" w:rsidRDefault="00EB36FC" w:rsidP="00EB36FC">
      <w:pPr>
        <w:pStyle w:val="Corpsdetexte"/>
        <w:keepNext/>
        <w:rPr>
          <w:noProof/>
          <w:lang w:val="fr-FR" w:eastAsia="fr-FR"/>
        </w:rPr>
      </w:pPr>
    </w:p>
    <w:p w14:paraId="3A8FC178" w14:textId="0178C86F" w:rsidR="00EB36FC" w:rsidRDefault="00A8584A" w:rsidP="00EB36FC">
      <w:pPr>
        <w:pStyle w:val="Corpsdetexte"/>
        <w:keepNext/>
      </w:pPr>
      <w:r>
        <w:rPr>
          <w:noProof/>
          <w:lang w:val="fr-FR" w:eastAsia="fr-FR"/>
        </w:rPr>
        <w:drawing>
          <wp:inline distT="0" distB="0" distL="0" distR="0" wp14:anchorId="4E8D127E" wp14:editId="720A7238">
            <wp:extent cx="6370974" cy="4523344"/>
            <wp:effectExtent l="0" t="0" r="0" b="0"/>
            <wp:docPr id="517" name="Imag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43138"/>
                    <a:stretch/>
                  </pic:blipFill>
                  <pic:spPr bwMode="auto">
                    <a:xfrm>
                      <a:off x="0" y="0"/>
                      <a:ext cx="6376140" cy="4527012"/>
                    </a:xfrm>
                    <a:prstGeom prst="rect">
                      <a:avLst/>
                    </a:prstGeom>
                    <a:ln>
                      <a:noFill/>
                    </a:ln>
                    <a:extLst>
                      <a:ext uri="{53640926-AAD7-44D8-BBD7-CCE9431645EC}">
                        <a14:shadowObscured xmlns:a14="http://schemas.microsoft.com/office/drawing/2010/main"/>
                      </a:ext>
                    </a:extLst>
                  </pic:spPr>
                </pic:pic>
              </a:graphicData>
            </a:graphic>
          </wp:inline>
        </w:drawing>
      </w:r>
    </w:p>
    <w:p w14:paraId="5604C629" w14:textId="5382BD22" w:rsidR="00A8584A" w:rsidRDefault="00EB36FC" w:rsidP="00EB36FC">
      <w:pPr>
        <w:pStyle w:val="Lgende"/>
        <w:jc w:val="center"/>
      </w:pPr>
      <w:r>
        <w:t xml:space="preserve">Figure </w:t>
      </w:r>
      <w:fldSimple w:instr=" SEQ Figure \* ARABIC ">
        <w:r w:rsidR="009C18C1">
          <w:rPr>
            <w:noProof/>
          </w:rPr>
          <w:t>61</w:t>
        </w:r>
      </w:fldSimple>
      <w:r>
        <w:t xml:space="preserve"> : Extrait du code de ItineraireDTO.java</w:t>
      </w:r>
    </w:p>
    <w:p w14:paraId="7B04DC2B" w14:textId="77777777" w:rsidR="00EB36FC" w:rsidRDefault="00EB36FC" w:rsidP="00191606">
      <w:pPr>
        <w:pStyle w:val="Corpsdetexte"/>
      </w:pPr>
    </w:p>
    <w:p w14:paraId="3E674186" w14:textId="36FE6834" w:rsidR="00EB36FC" w:rsidRDefault="00EB36FC" w:rsidP="00191606">
      <w:pPr>
        <w:pStyle w:val="Corpsdetexte"/>
      </w:pPr>
      <w:r>
        <w:t xml:space="preserve">Comme vous pouvez le voir Hibernate nous permet d’appliquer une annotation @NotBlank aux attributs du DTO. </w:t>
      </w:r>
    </w:p>
    <w:p w14:paraId="5F83ECFD" w14:textId="03BC0D5F" w:rsidR="005D48C4" w:rsidRDefault="00EB36FC" w:rsidP="00191606">
      <w:pPr>
        <w:pStyle w:val="Corpsdetexte"/>
      </w:pPr>
      <w:r>
        <w:t>C’est un validateur, ainsi, lorsque le formulaire correspondant à ce modèle d’attributs sera envoyé au contrôleur, celui-ci vérifiera que le champ de l’attribut correspondant au nom de l’itinéraire soit rempli l l’envoie. Sinon il n’acceptera pas l’envoie et enverra le message d’erreur spécifié dans l’annotation au contrôleur pour qu’il la gère (en réaff</w:t>
      </w:r>
      <w:r w:rsidR="00A40EFC">
        <w:t>ichant la page du formulaire avec les données saisies précédemment et le message d’erreur par exemple)</w:t>
      </w:r>
      <w:r>
        <w:t>.</w:t>
      </w:r>
    </w:p>
    <w:p w14:paraId="50AF260D" w14:textId="77777777" w:rsidR="00EB36FC" w:rsidRPr="00191606" w:rsidRDefault="00EB36FC" w:rsidP="00191606">
      <w:pPr>
        <w:pStyle w:val="Corpsdetexte"/>
      </w:pPr>
    </w:p>
    <w:p w14:paraId="21F5213F" w14:textId="639F74F6" w:rsidR="005D1709" w:rsidRDefault="005D1709" w:rsidP="005D1709">
      <w:pPr>
        <w:pStyle w:val="Corpsdetexte"/>
      </w:pPr>
      <w:r>
        <w:t>Vo</w:t>
      </w:r>
      <w:r w:rsidR="00A40EFC">
        <w:t xml:space="preserve">ici pour exemple une capture d’un extrait du </w:t>
      </w:r>
      <w:r>
        <w:t>code du contrôleur d’Itinéraires :</w:t>
      </w:r>
    </w:p>
    <w:p w14:paraId="54093E95" w14:textId="77777777" w:rsidR="005D1709" w:rsidRDefault="005D1709" w:rsidP="005D1709">
      <w:pPr>
        <w:pStyle w:val="Corpsdetexte"/>
        <w:keepNext/>
      </w:pPr>
      <w:r>
        <w:rPr>
          <w:noProof/>
          <w:lang w:val="fr-FR" w:eastAsia="fr-FR"/>
        </w:rPr>
        <w:lastRenderedPageBreak/>
        <w:drawing>
          <wp:inline distT="0" distB="0" distL="0" distR="0" wp14:anchorId="03FB5C79" wp14:editId="5D174195">
            <wp:extent cx="6400800" cy="4843955"/>
            <wp:effectExtent l="0" t="0" r="0" b="0"/>
            <wp:docPr id="533" name="Imag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10440" cy="4851250"/>
                    </a:xfrm>
                    <a:prstGeom prst="rect">
                      <a:avLst/>
                    </a:prstGeom>
                  </pic:spPr>
                </pic:pic>
              </a:graphicData>
            </a:graphic>
          </wp:inline>
        </w:drawing>
      </w:r>
    </w:p>
    <w:p w14:paraId="01B2CC06" w14:textId="21BDE240" w:rsidR="005D1709" w:rsidRDefault="005D1709" w:rsidP="005D1709">
      <w:pPr>
        <w:pStyle w:val="Lgende"/>
        <w:jc w:val="center"/>
      </w:pPr>
      <w:r>
        <w:t xml:space="preserve">Figure </w:t>
      </w:r>
      <w:fldSimple w:instr=" SEQ Figure \* ARABIC ">
        <w:r w:rsidR="009C18C1">
          <w:rPr>
            <w:noProof/>
          </w:rPr>
          <w:t>62</w:t>
        </w:r>
      </w:fldSimple>
      <w:r>
        <w:t xml:space="preserve"> : Extrait du code d'ItineraireControleur</w:t>
      </w:r>
    </w:p>
    <w:p w14:paraId="5ACE44A5" w14:textId="45E6D739" w:rsidR="00A40EFC" w:rsidRDefault="00A40EFC" w:rsidP="00A40EFC">
      <w:pPr>
        <w:pStyle w:val="Corpsdetexte"/>
      </w:pPr>
    </w:p>
    <w:p w14:paraId="27B808BE" w14:textId="5F10A14F" w:rsidR="00A40EFC" w:rsidRDefault="00A40EFC" w:rsidP="00A40EFC">
      <w:pPr>
        <w:pStyle w:val="Corpsdetexte"/>
      </w:pPr>
    </w:p>
    <w:p w14:paraId="0E8EAAFB" w14:textId="70F45DAB" w:rsidR="00A40EFC" w:rsidRDefault="00A40EFC" w:rsidP="00A40EFC">
      <w:pPr>
        <w:pStyle w:val="Corpsdetexte"/>
      </w:pPr>
      <w:r>
        <w:t>Enfin pour les vues qui seront appelés par le contrôleur lors de leur return, il s’agit donc de fichier .jsp servant de templates prêt à être remplis par le modèle de vue pour générer les page HTML de l’application.</w:t>
      </w:r>
    </w:p>
    <w:p w14:paraId="1C0933D6" w14:textId="3185B2F5" w:rsidR="00A40EFC" w:rsidRDefault="00A40EFC" w:rsidP="00A40EFC">
      <w:pPr>
        <w:pStyle w:val="Corpsdetexte"/>
      </w:pPr>
      <w:r>
        <w:t>Voici par exemple le template de la vue des détails d’un itinéraire :</w:t>
      </w:r>
    </w:p>
    <w:p w14:paraId="6D9ECC30" w14:textId="662B6BED" w:rsidR="00A40EFC" w:rsidRDefault="00A40EFC" w:rsidP="00A40EFC">
      <w:pPr>
        <w:pStyle w:val="Corpsdetexte"/>
      </w:pPr>
      <w:r>
        <w:rPr>
          <w:noProof/>
          <w:lang w:val="fr-FR" w:eastAsia="fr-FR"/>
        </w:rPr>
        <w:lastRenderedPageBreak/>
        <w:drawing>
          <wp:inline distT="0" distB="0" distL="0" distR="0" wp14:anchorId="0512BC6C" wp14:editId="746784E9">
            <wp:extent cx="6480810" cy="6501765"/>
            <wp:effectExtent l="0" t="0" r="0" b="0"/>
            <wp:docPr id="523" name="Imag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80810" cy="6501765"/>
                    </a:xfrm>
                    <a:prstGeom prst="rect">
                      <a:avLst/>
                    </a:prstGeom>
                  </pic:spPr>
                </pic:pic>
              </a:graphicData>
            </a:graphic>
          </wp:inline>
        </w:drawing>
      </w:r>
    </w:p>
    <w:p w14:paraId="267D8F53" w14:textId="77777777" w:rsidR="00A40EFC" w:rsidRDefault="00A40EFC" w:rsidP="00A40EFC">
      <w:pPr>
        <w:pStyle w:val="Corpsdetexte"/>
        <w:rPr>
          <w:noProof/>
          <w:lang w:val="fr-FR" w:eastAsia="fr-FR"/>
        </w:rPr>
      </w:pPr>
    </w:p>
    <w:p w14:paraId="4F358D5A" w14:textId="77777777" w:rsidR="00A40EFC" w:rsidRDefault="00A40EFC" w:rsidP="00A40EFC">
      <w:pPr>
        <w:pStyle w:val="Corpsdetexte"/>
        <w:keepNext/>
      </w:pPr>
      <w:r>
        <w:rPr>
          <w:noProof/>
          <w:lang w:val="fr-FR" w:eastAsia="fr-FR"/>
        </w:rPr>
        <w:lastRenderedPageBreak/>
        <w:drawing>
          <wp:inline distT="0" distB="0" distL="0" distR="0" wp14:anchorId="39A7BE39" wp14:editId="509FFB16">
            <wp:extent cx="6480065" cy="3562358"/>
            <wp:effectExtent l="0" t="0" r="0" b="0"/>
            <wp:docPr id="528" name="Imag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40356"/>
                    <a:stretch/>
                  </pic:blipFill>
                  <pic:spPr bwMode="auto">
                    <a:xfrm>
                      <a:off x="0" y="0"/>
                      <a:ext cx="6480810" cy="3562768"/>
                    </a:xfrm>
                    <a:prstGeom prst="rect">
                      <a:avLst/>
                    </a:prstGeom>
                    <a:ln>
                      <a:noFill/>
                    </a:ln>
                    <a:extLst>
                      <a:ext uri="{53640926-AAD7-44D8-BBD7-CCE9431645EC}">
                        <a14:shadowObscured xmlns:a14="http://schemas.microsoft.com/office/drawing/2010/main"/>
                      </a:ext>
                    </a:extLst>
                  </pic:spPr>
                </pic:pic>
              </a:graphicData>
            </a:graphic>
          </wp:inline>
        </w:drawing>
      </w:r>
    </w:p>
    <w:p w14:paraId="2AD84328" w14:textId="445C51E3" w:rsidR="00A40EFC" w:rsidRDefault="00A40EFC" w:rsidP="00A40EFC">
      <w:pPr>
        <w:pStyle w:val="Lgende"/>
        <w:jc w:val="center"/>
      </w:pPr>
      <w:r>
        <w:t xml:space="preserve">Figure </w:t>
      </w:r>
      <w:fldSimple w:instr=" SEQ Figure \* ARABIC ">
        <w:r w:rsidR="009C18C1">
          <w:rPr>
            <w:noProof/>
          </w:rPr>
          <w:t>63</w:t>
        </w:r>
      </w:fldSimple>
      <w:r>
        <w:t xml:space="preserve"> : Code de la vue détails d'un itinéraire</w:t>
      </w:r>
    </w:p>
    <w:p w14:paraId="2896B134" w14:textId="10CCA9B9" w:rsidR="009C2EBC" w:rsidRDefault="009C2EBC" w:rsidP="009C2EBC">
      <w:pPr>
        <w:pStyle w:val="Corpsdetexte"/>
        <w:rPr>
          <w:sz w:val="18"/>
        </w:rPr>
      </w:pPr>
    </w:p>
    <w:p w14:paraId="6EEC4B32" w14:textId="56D6204B" w:rsidR="009C2EBC" w:rsidRDefault="009C2EBC" w:rsidP="009C2EBC">
      <w:pPr>
        <w:pStyle w:val="Corpsdetexte"/>
      </w:pPr>
      <w:r>
        <w:t>Comme l’accès aux données de l’application est sécurisée, l’affichage de celles-ci est conditionné à la présence d’une session http validée par la saisie d’identifiants de connexion corrects sur la page d’accueil du site d’administration de l’application web dont voici quelques captures :</w:t>
      </w:r>
    </w:p>
    <w:p w14:paraId="6D8FD2C0" w14:textId="77777777" w:rsidR="009C2EBC" w:rsidRDefault="009C2EBC" w:rsidP="009C2EBC">
      <w:pPr>
        <w:pStyle w:val="Corpsdetexte"/>
        <w:keepNext/>
      </w:pPr>
      <w:r>
        <w:rPr>
          <w:noProof/>
          <w:lang w:val="fr-FR" w:eastAsia="fr-FR"/>
        </w:rPr>
        <w:drawing>
          <wp:inline distT="0" distB="0" distL="0" distR="0" wp14:anchorId="0B1339B4" wp14:editId="73281790">
            <wp:extent cx="6480810" cy="3140380"/>
            <wp:effectExtent l="0" t="0" r="0" b="3175"/>
            <wp:docPr id="529" name="Imag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484473" cy="3142155"/>
                    </a:xfrm>
                    <a:prstGeom prst="rect">
                      <a:avLst/>
                    </a:prstGeom>
                  </pic:spPr>
                </pic:pic>
              </a:graphicData>
            </a:graphic>
          </wp:inline>
        </w:drawing>
      </w:r>
    </w:p>
    <w:p w14:paraId="6FA1BCC7" w14:textId="35DA8FE7" w:rsidR="009C2EBC" w:rsidRPr="009C2EBC" w:rsidRDefault="009C2EBC" w:rsidP="009C2EBC">
      <w:pPr>
        <w:pStyle w:val="Lgende"/>
        <w:jc w:val="center"/>
      </w:pPr>
      <w:r>
        <w:t xml:space="preserve">Figure </w:t>
      </w:r>
      <w:fldSimple w:instr=" SEQ Figure \* ARABIC ">
        <w:r w:rsidR="009C18C1">
          <w:rPr>
            <w:noProof/>
          </w:rPr>
          <w:t>64</w:t>
        </w:r>
      </w:fldSimple>
      <w:r>
        <w:t xml:space="preserve"> : Capture page d'accueil site administration de RandoUDEV3</w:t>
      </w:r>
    </w:p>
    <w:p w14:paraId="7176F155" w14:textId="54CE4CA3" w:rsidR="009C2EBC" w:rsidRDefault="009C2EBC" w:rsidP="00B57B24">
      <w:pPr>
        <w:pStyle w:val="Corpsdetexte"/>
      </w:pPr>
      <w:r>
        <w:lastRenderedPageBreak/>
        <w:t>Le clique sur le bouton administrateur vous envoie au formulaire de connexion :</w:t>
      </w:r>
    </w:p>
    <w:p w14:paraId="62E2E25E" w14:textId="77777777" w:rsidR="009C2EBC" w:rsidRDefault="009C2EBC" w:rsidP="009C2EBC">
      <w:pPr>
        <w:pStyle w:val="Corpsdetexte"/>
        <w:keepNext/>
      </w:pPr>
      <w:r>
        <w:rPr>
          <w:noProof/>
          <w:lang w:val="fr-FR" w:eastAsia="fr-FR"/>
        </w:rPr>
        <w:drawing>
          <wp:inline distT="0" distB="0" distL="0" distR="0" wp14:anchorId="6345286C" wp14:editId="776FBB1B">
            <wp:extent cx="6480810" cy="2289175"/>
            <wp:effectExtent l="0" t="0" r="0" b="0"/>
            <wp:docPr id="531" name="Imag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80810" cy="2289175"/>
                    </a:xfrm>
                    <a:prstGeom prst="rect">
                      <a:avLst/>
                    </a:prstGeom>
                  </pic:spPr>
                </pic:pic>
              </a:graphicData>
            </a:graphic>
          </wp:inline>
        </w:drawing>
      </w:r>
    </w:p>
    <w:p w14:paraId="095EEC33" w14:textId="672CF744" w:rsidR="009C2EBC" w:rsidRDefault="009C2EBC" w:rsidP="009C2EBC">
      <w:pPr>
        <w:pStyle w:val="Lgende"/>
        <w:jc w:val="center"/>
      </w:pPr>
      <w:r>
        <w:t xml:space="preserve">Figure </w:t>
      </w:r>
      <w:fldSimple w:instr=" SEQ Figure \* ARABIC ">
        <w:r w:rsidR="009C18C1">
          <w:rPr>
            <w:noProof/>
          </w:rPr>
          <w:t>65</w:t>
        </w:r>
      </w:fldSimple>
      <w:r>
        <w:t xml:space="preserve"> : Écran de connexion à la partie administration de RandoUDEV3</w:t>
      </w:r>
    </w:p>
    <w:p w14:paraId="2D9C6BBB" w14:textId="0222A8FD" w:rsidR="009C2EBC" w:rsidRDefault="009C2EBC" w:rsidP="009C2EBC"/>
    <w:p w14:paraId="06B994AE" w14:textId="0F3C2798" w:rsidR="009C2EBC" w:rsidRDefault="009C2EBC" w:rsidP="009C2EBC">
      <w:pPr>
        <w:pStyle w:val="Corpsdetexte"/>
      </w:pPr>
      <w:r>
        <w:t>On arrive alors sur cet écran, listant tous les itinéraires de la base de donnée de l’association de randonnée.</w:t>
      </w:r>
    </w:p>
    <w:p w14:paraId="0C9998EC" w14:textId="77777777" w:rsidR="004E77A5" w:rsidRDefault="004E77A5" w:rsidP="004E77A5">
      <w:pPr>
        <w:pStyle w:val="Corpsdetexte"/>
        <w:keepNext/>
      </w:pPr>
      <w:r>
        <w:rPr>
          <w:noProof/>
          <w:lang w:val="fr-FR" w:eastAsia="fr-FR"/>
        </w:rPr>
        <w:drawing>
          <wp:inline distT="0" distB="0" distL="0" distR="0" wp14:anchorId="2C49CBD1" wp14:editId="7D798406">
            <wp:extent cx="6480810" cy="2984500"/>
            <wp:effectExtent l="0" t="0" r="0" b="6350"/>
            <wp:docPr id="535" name="Imag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80810" cy="2984500"/>
                    </a:xfrm>
                    <a:prstGeom prst="rect">
                      <a:avLst/>
                    </a:prstGeom>
                  </pic:spPr>
                </pic:pic>
              </a:graphicData>
            </a:graphic>
          </wp:inline>
        </w:drawing>
      </w:r>
    </w:p>
    <w:p w14:paraId="11C7BB94" w14:textId="2CAC6417" w:rsidR="009C2EBC" w:rsidRDefault="004E77A5" w:rsidP="004E77A5">
      <w:pPr>
        <w:pStyle w:val="Lgende"/>
        <w:jc w:val="center"/>
      </w:pPr>
      <w:r>
        <w:t xml:space="preserve">Figure </w:t>
      </w:r>
      <w:fldSimple w:instr=" SEQ Figure \* ARABIC ">
        <w:r w:rsidR="009C18C1">
          <w:rPr>
            <w:noProof/>
          </w:rPr>
          <w:t>66</w:t>
        </w:r>
      </w:fldSimple>
      <w:r>
        <w:t xml:space="preserve"> : Écran d'accueil Administrateur.</w:t>
      </w:r>
    </w:p>
    <w:p w14:paraId="237F73D3" w14:textId="1910B901" w:rsidR="004E77A5" w:rsidRDefault="004E77A5" w:rsidP="004E77A5"/>
    <w:p w14:paraId="6862583A" w14:textId="77777777" w:rsidR="000A4ADA" w:rsidRDefault="000A4ADA" w:rsidP="000A4ADA">
      <w:pPr>
        <w:pStyle w:val="Corpsdetexte"/>
      </w:pPr>
      <w:r>
        <w:t>Avant de vous parler de la partie API de l’application je dois vous présenter le « client web » qui interagira avec elle.</w:t>
      </w:r>
    </w:p>
    <w:p w14:paraId="1FC65CF9" w14:textId="666FC195" w:rsidR="000A4ADA" w:rsidRDefault="000A4ADA" w:rsidP="000A4ADA">
      <w:pPr>
        <w:pStyle w:val="Corpsdetexte"/>
      </w:pPr>
      <w:r>
        <w:t xml:space="preserve">Il ne s’agira en réalité que d’une page HTML dynamique et responsive affichable sur un écran de smartphone. </w:t>
      </w:r>
    </w:p>
    <w:p w14:paraId="319622C5" w14:textId="763D94D9" w:rsidR="000A4ADA" w:rsidRDefault="000A4ADA" w:rsidP="000A4ADA">
      <w:pPr>
        <w:pStyle w:val="Corpsdetexte"/>
      </w:pPr>
      <w:r>
        <w:t>C’est sur cette page que seront renvoyé les randonneurs ayant scanné un QrCode.</w:t>
      </w:r>
    </w:p>
    <w:p w14:paraId="483A3ECF" w14:textId="77777777" w:rsidR="000A4ADA" w:rsidRDefault="000A4ADA" w:rsidP="000A4ADA">
      <w:pPr>
        <w:pStyle w:val="Corpsdetexte"/>
        <w:keepNext/>
      </w:pPr>
      <w:r>
        <w:rPr>
          <w:noProof/>
          <w:lang w:val="fr-FR" w:eastAsia="fr-FR"/>
        </w:rPr>
        <w:lastRenderedPageBreak/>
        <w:drawing>
          <wp:inline distT="0" distB="0" distL="0" distR="0" wp14:anchorId="336EA87B" wp14:editId="1A1BEAB8">
            <wp:extent cx="6480810" cy="5073650"/>
            <wp:effectExtent l="0" t="0" r="0" b="0"/>
            <wp:docPr id="537" name="Imag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80810" cy="5073650"/>
                    </a:xfrm>
                    <a:prstGeom prst="rect">
                      <a:avLst/>
                    </a:prstGeom>
                  </pic:spPr>
                </pic:pic>
              </a:graphicData>
            </a:graphic>
          </wp:inline>
        </w:drawing>
      </w:r>
    </w:p>
    <w:p w14:paraId="338432B5" w14:textId="6229B9C4" w:rsidR="000A4ADA" w:rsidRDefault="000A4ADA" w:rsidP="000A4ADA">
      <w:pPr>
        <w:pStyle w:val="Lgende"/>
        <w:jc w:val="center"/>
      </w:pPr>
      <w:r>
        <w:t xml:space="preserve">Figure </w:t>
      </w:r>
      <w:fldSimple w:instr=" SEQ Figure \* ARABIC ">
        <w:r w:rsidR="009C18C1">
          <w:rPr>
            <w:noProof/>
          </w:rPr>
          <w:t>67</w:t>
        </w:r>
      </w:fldSimple>
      <w:r>
        <w:t xml:space="preserve"> : Code de la vue/client web des randonneurs</w:t>
      </w:r>
    </w:p>
    <w:p w14:paraId="1355D3BF" w14:textId="46E76560" w:rsidR="000A4ADA" w:rsidRDefault="000A4ADA" w:rsidP="000A4ADA"/>
    <w:p w14:paraId="3628DCDB" w14:textId="77777777" w:rsidR="009E709A" w:rsidRPr="009E709A" w:rsidRDefault="009E709A" w:rsidP="009E709A">
      <w:pPr>
        <w:pStyle w:val="Corpsdetexte"/>
      </w:pPr>
    </w:p>
    <w:p w14:paraId="7FD7A03F" w14:textId="77777777" w:rsidR="0051127F" w:rsidRDefault="000A4ADA" w:rsidP="000A4ADA">
      <w:pPr>
        <w:pStyle w:val="Corpsdetexte"/>
      </w:pPr>
      <w:r>
        <w:t xml:space="preserve">Cette vue/client </w:t>
      </w:r>
      <w:r w:rsidR="00B9545E">
        <w:t>est complétée par du</w:t>
      </w:r>
      <w:r>
        <w:t xml:space="preserve"> JavaScript </w:t>
      </w:r>
      <w:r w:rsidR="0051127F">
        <w:t>et</w:t>
      </w:r>
      <w:r w:rsidR="00B9545E">
        <w:t xml:space="preserve"> des requêtes AJAX pour que l’utilisateur puisse liker/disliker sans recharger l’intégralité de la page.</w:t>
      </w:r>
    </w:p>
    <w:p w14:paraId="59CC27C0" w14:textId="2B9B1E16" w:rsidR="000A4ADA" w:rsidRDefault="009E709A" w:rsidP="000A4ADA">
      <w:pPr>
        <w:pStyle w:val="Corpsdetexte"/>
      </w:pPr>
      <w:r>
        <w:t>C’est ici que se fait l</w:t>
      </w:r>
      <w:r w:rsidR="0051127F">
        <w:t xml:space="preserve">a principale </w:t>
      </w:r>
      <w:r>
        <w:t>utilisation de l’API de l’application</w:t>
      </w:r>
      <w:r w:rsidR="007B0ACF">
        <w:t> :</w:t>
      </w:r>
      <w:r>
        <w:t xml:space="preserve"> Un appui sur le bouton like envoie une requête POST avec les données permettant d’identifier l’étape liké a l’API et l’action </w:t>
      </w:r>
      <w:r w:rsidR="007B0ACF">
        <w:t>à réaliser</w:t>
      </w:r>
      <w:r>
        <w:t xml:space="preserve"> (like/dislike) et l’API renvoie alors le nombre de likes mis à jour sans devoir recharger toute la page.</w:t>
      </w:r>
    </w:p>
    <w:p w14:paraId="631B3D0B" w14:textId="77777777" w:rsidR="00B9545E" w:rsidRDefault="00B9545E" w:rsidP="00B9545E">
      <w:pPr>
        <w:pStyle w:val="Corpsdetexte"/>
        <w:keepNext/>
      </w:pPr>
      <w:r>
        <w:rPr>
          <w:noProof/>
          <w:lang w:val="fr-FR" w:eastAsia="fr-FR"/>
        </w:rPr>
        <w:lastRenderedPageBreak/>
        <w:drawing>
          <wp:inline distT="0" distB="0" distL="0" distR="0" wp14:anchorId="5A223A38" wp14:editId="36B84E24">
            <wp:extent cx="6480810" cy="2811780"/>
            <wp:effectExtent l="0" t="0" r="0" b="7620"/>
            <wp:docPr id="538" name="Imag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480810" cy="2811780"/>
                    </a:xfrm>
                    <a:prstGeom prst="rect">
                      <a:avLst/>
                    </a:prstGeom>
                  </pic:spPr>
                </pic:pic>
              </a:graphicData>
            </a:graphic>
          </wp:inline>
        </w:drawing>
      </w:r>
    </w:p>
    <w:p w14:paraId="11C2097F" w14:textId="2792155B" w:rsidR="00B9545E" w:rsidRDefault="00B9545E" w:rsidP="00B9545E">
      <w:pPr>
        <w:pStyle w:val="Lgende"/>
        <w:jc w:val="center"/>
      </w:pPr>
      <w:r>
        <w:t xml:space="preserve">Figure </w:t>
      </w:r>
      <w:fldSimple w:instr=" SEQ Figure \* ARABIC ">
        <w:r w:rsidR="009C18C1">
          <w:rPr>
            <w:noProof/>
          </w:rPr>
          <w:t>68</w:t>
        </w:r>
      </w:fldSimple>
      <w:r>
        <w:t xml:space="preserve"> : Code de gestion d’une action de randonneur sur la vue d’une étape</w:t>
      </w:r>
      <w:r w:rsidR="009E709A">
        <w:t>, notre semi-client léger.</w:t>
      </w:r>
    </w:p>
    <w:p w14:paraId="6320D6F9" w14:textId="1EC05F60" w:rsidR="009E709A" w:rsidRDefault="009E709A" w:rsidP="009E709A"/>
    <w:p w14:paraId="5517A88F" w14:textId="3BC4D1B9" w:rsidR="009E709A" w:rsidRDefault="009E709A" w:rsidP="009E709A">
      <w:pPr>
        <w:pStyle w:val="Corpsdetexte"/>
      </w:pPr>
      <w:r>
        <w:t>Voici à quoi ressemble la page </w:t>
      </w:r>
      <w:r w:rsidR="0051127F">
        <w:t>d’affichage d’une étape par le randonneur </w:t>
      </w:r>
      <w:r>
        <w:t>:</w:t>
      </w:r>
    </w:p>
    <w:p w14:paraId="2FBDC823" w14:textId="77777777" w:rsidR="007B0ACF" w:rsidRDefault="0051127F" w:rsidP="007B0ACF">
      <w:pPr>
        <w:pStyle w:val="Corpsdetexte"/>
        <w:keepNext/>
      </w:pPr>
      <w:r>
        <w:rPr>
          <w:noProof/>
          <w:lang w:val="fr-FR" w:eastAsia="fr-FR"/>
        </w:rPr>
        <w:drawing>
          <wp:inline distT="0" distB="0" distL="0" distR="0" wp14:anchorId="10DFF3C4" wp14:editId="52BF27FB">
            <wp:extent cx="6480810" cy="1964690"/>
            <wp:effectExtent l="0" t="0" r="0" b="0"/>
            <wp:docPr id="539" name="Imag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80810" cy="1964690"/>
                    </a:xfrm>
                    <a:prstGeom prst="rect">
                      <a:avLst/>
                    </a:prstGeom>
                  </pic:spPr>
                </pic:pic>
              </a:graphicData>
            </a:graphic>
          </wp:inline>
        </w:drawing>
      </w:r>
    </w:p>
    <w:p w14:paraId="08AE867E" w14:textId="327DBD13" w:rsidR="0051127F" w:rsidRDefault="007B0ACF" w:rsidP="007B0ACF">
      <w:pPr>
        <w:pStyle w:val="Lgende"/>
        <w:jc w:val="center"/>
      </w:pPr>
      <w:r>
        <w:t xml:space="preserve">Figure </w:t>
      </w:r>
      <w:fldSimple w:instr=" SEQ Figure \* ARABIC ">
        <w:r w:rsidR="009C18C1">
          <w:rPr>
            <w:noProof/>
          </w:rPr>
          <w:t>69</w:t>
        </w:r>
      </w:fldSimple>
      <w:r>
        <w:t xml:space="preserve"> : Capture de la page sur laquelle arrive un randonneur ayant scanné un QRCode</w:t>
      </w:r>
    </w:p>
    <w:p w14:paraId="27E169BC" w14:textId="77777777" w:rsidR="009E709A" w:rsidRPr="009E709A" w:rsidRDefault="009E709A" w:rsidP="009E709A">
      <w:pPr>
        <w:pStyle w:val="Corpsdetexte"/>
      </w:pPr>
    </w:p>
    <w:p w14:paraId="2B033B95" w14:textId="77777777" w:rsidR="009E709A" w:rsidRPr="009E709A" w:rsidRDefault="009E709A" w:rsidP="009E709A"/>
    <w:p w14:paraId="74D79B5A" w14:textId="6297D335" w:rsidR="004E77A5" w:rsidRDefault="004E77A5" w:rsidP="009725D7">
      <w:pPr>
        <w:pStyle w:val="Titre5"/>
      </w:pPr>
      <w:r>
        <w:t xml:space="preserve">L’API </w:t>
      </w:r>
    </w:p>
    <w:p w14:paraId="758E85DF" w14:textId="40A9529E" w:rsidR="004E77A5" w:rsidRPr="004E77A5" w:rsidRDefault="004E77A5" w:rsidP="004E77A5">
      <w:pPr>
        <w:pStyle w:val="Corpsdetexte"/>
      </w:pPr>
    </w:p>
    <w:p w14:paraId="3EBA7993" w14:textId="5915B1CB" w:rsidR="00B57B24" w:rsidRDefault="00B57B24" w:rsidP="00B57B24">
      <w:pPr>
        <w:pStyle w:val="Corpsdetexte"/>
      </w:pPr>
      <w:r>
        <w:t>L</w:t>
      </w:r>
      <w:r w:rsidR="004E77A5">
        <w:t>a partie</w:t>
      </w:r>
      <w:r>
        <w:t xml:space="preserve"> API de l’application avec laquelle interagirons les utilisateurs ayant scanné un QR Code sur une étape est ici représenté</w:t>
      </w:r>
      <w:r w:rsidR="004E77A5">
        <w:t>e</w:t>
      </w:r>
      <w:r>
        <w:t xml:space="preserve"> par la classe RandoApiControleur.java.</w:t>
      </w:r>
    </w:p>
    <w:p w14:paraId="5DF35EA6" w14:textId="77777777" w:rsidR="004E77A5" w:rsidRDefault="004E77A5" w:rsidP="004E77A5">
      <w:pPr>
        <w:pStyle w:val="Corpsdetexte"/>
      </w:pPr>
    </w:p>
    <w:p w14:paraId="3E77F06E" w14:textId="7AC68F80" w:rsidR="004E77A5" w:rsidRDefault="004E77A5" w:rsidP="00B57B24">
      <w:pPr>
        <w:pStyle w:val="Corpsdetexte"/>
      </w:pPr>
      <w:r>
        <w:t>Cette API n’ayant, pour vocation que de traiter les requêtes arrivant des rando</w:t>
      </w:r>
      <w:r w:rsidR="007B0ACF">
        <w:t>nneurs (like/dislike d’une étape</w:t>
      </w:r>
      <w:r>
        <w:t xml:space="preserve">) depuis leur smartphone, la classe représentant la gestion de ses routes est assez concise </w:t>
      </w:r>
      <w:r w:rsidR="00B57B24">
        <w:t>:</w:t>
      </w:r>
    </w:p>
    <w:p w14:paraId="6A197937" w14:textId="6AB1350C" w:rsidR="00B57B24" w:rsidRDefault="00B57B24" w:rsidP="000A4ADA">
      <w:pPr>
        <w:pStyle w:val="Corpsdetexte"/>
      </w:pPr>
      <w:r>
        <w:lastRenderedPageBreak/>
        <w:t xml:space="preserve"> </w:t>
      </w:r>
      <w:r w:rsidR="004E77A5">
        <w:rPr>
          <w:noProof/>
          <w:lang w:val="fr-FR" w:eastAsia="fr-FR"/>
        </w:rPr>
        <w:drawing>
          <wp:inline distT="0" distB="0" distL="0" distR="0" wp14:anchorId="193F07FE" wp14:editId="147E8625">
            <wp:extent cx="6480359" cy="7030192"/>
            <wp:effectExtent l="0" t="0" r="0" b="0"/>
            <wp:docPr id="536" name="Imag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487884" cy="7038356"/>
                    </a:xfrm>
                    <a:prstGeom prst="rect">
                      <a:avLst/>
                    </a:prstGeom>
                  </pic:spPr>
                </pic:pic>
              </a:graphicData>
            </a:graphic>
          </wp:inline>
        </w:drawing>
      </w:r>
    </w:p>
    <w:p w14:paraId="6E4C2086" w14:textId="4FF93654" w:rsidR="00B57B24" w:rsidRDefault="00B57B24" w:rsidP="00B57B24">
      <w:pPr>
        <w:pStyle w:val="Lgende"/>
        <w:jc w:val="center"/>
      </w:pPr>
      <w:r>
        <w:t xml:space="preserve">Figure </w:t>
      </w:r>
      <w:fldSimple w:instr=" SEQ Figure \* ARABIC ">
        <w:r w:rsidR="009C18C1">
          <w:rPr>
            <w:noProof/>
          </w:rPr>
          <w:t>70</w:t>
        </w:r>
      </w:fldSimple>
      <w:r>
        <w:t xml:space="preserve"> : </w:t>
      </w:r>
      <w:r w:rsidR="000A4ADA">
        <w:t>Extrait c</w:t>
      </w:r>
      <w:r>
        <w:t>ode source de l'API RandoUDEV3</w:t>
      </w:r>
    </w:p>
    <w:p w14:paraId="7988A3F2" w14:textId="77777777" w:rsidR="00B57B24" w:rsidRDefault="00B57B24" w:rsidP="00B57B24">
      <w:pPr>
        <w:pStyle w:val="Corpsdetexte"/>
      </w:pPr>
    </w:p>
    <w:p w14:paraId="0A067114" w14:textId="77777777" w:rsidR="00B57B24" w:rsidRDefault="00B57B24" w:rsidP="00B57B24">
      <w:pPr>
        <w:pStyle w:val="Corpsdetexte"/>
      </w:pPr>
      <w:r>
        <w:t xml:space="preserve">Cette classe est de type @RestController, une annotation de Java Spring MVC. </w:t>
      </w:r>
    </w:p>
    <w:p w14:paraId="342CD0FA" w14:textId="72F99D82" w:rsidR="00B57B24" w:rsidRDefault="00B57B24" w:rsidP="00B57B24">
      <w:pPr>
        <w:pStyle w:val="Corpsdetexte"/>
      </w:pPr>
      <w:r>
        <w:t xml:space="preserve">Celle-ci indique </w:t>
      </w:r>
      <w:r w:rsidRPr="00581C90">
        <w:t>qu’il s’agit d’un contrôleur spécialisé pour le développement d’API Web</w:t>
      </w:r>
      <w:r>
        <w:t xml:space="preserve">, ses méthodes ne renverrons donc pas un nom de vue à générer mais directement le corps de la </w:t>
      </w:r>
      <w:r>
        <w:lastRenderedPageBreak/>
        <w:t>réponse, formaté en JSON (comme on peut le voir avec l’attribut « produces » égale à « application/json »</w:t>
      </w:r>
      <w:r w:rsidR="004E77A5">
        <w:t>)</w:t>
      </w:r>
      <w:r w:rsidR="007B0ACF">
        <w:t xml:space="preserve"> dans la cas d’une demande d’étape</w:t>
      </w:r>
      <w:r w:rsidR="004E77A5">
        <w:t>.</w:t>
      </w:r>
      <w:r w:rsidR="007B0ACF">
        <w:t xml:space="preserve"> Ou uniquement la représentation textuelle de l’attribut à mettre à jour comme dans le cas d’un like/dislike.</w:t>
      </w:r>
    </w:p>
    <w:p w14:paraId="44A14F3D" w14:textId="77777777" w:rsidR="004E77A5" w:rsidRDefault="004E77A5" w:rsidP="00B57B24">
      <w:pPr>
        <w:pStyle w:val="Corpsdetexte"/>
      </w:pPr>
    </w:p>
    <w:p w14:paraId="2163071D" w14:textId="73584654" w:rsidR="00B01646" w:rsidRDefault="007B0ACF" w:rsidP="00B01646">
      <w:pPr>
        <w:pStyle w:val="Corpsdetexte"/>
        <w:keepNext/>
      </w:pPr>
      <w:r>
        <w:t>On peut également voir que l’API a été un peu plus fournies en routes que nécessaire, cela a été fait afin d’assurer l’accès au</w:t>
      </w:r>
      <w:r w:rsidR="00B01646">
        <w:t>x</w:t>
      </w:r>
      <w:r>
        <w:t xml:space="preserve"> information</w:t>
      </w:r>
      <w:r w:rsidR="00B01646">
        <w:t>s</w:t>
      </w:r>
      <w:r>
        <w:t xml:space="preserve"> d’une étape ou d’un itinéraire </w:t>
      </w:r>
      <w:r w:rsidR="00B01646">
        <w:t xml:space="preserve">pour de futurs clients </w:t>
      </w:r>
      <w:r>
        <w:t>de l’application.</w:t>
      </w:r>
      <w:bookmarkStart w:id="148" w:name="_Toc55141203"/>
    </w:p>
    <w:p w14:paraId="1C8EF6EF" w14:textId="77777777" w:rsidR="001515CA" w:rsidRDefault="001515CA" w:rsidP="00B01646">
      <w:pPr>
        <w:pStyle w:val="Corpsdetexte"/>
        <w:keepNext/>
      </w:pPr>
    </w:p>
    <w:p w14:paraId="5635EEE5" w14:textId="5BF287DC" w:rsidR="00B01646" w:rsidRDefault="001515CA" w:rsidP="005B23B1">
      <w:pPr>
        <w:pStyle w:val="Titre3"/>
      </w:pPr>
      <w:bookmarkStart w:id="149" w:name="_Toc56177376"/>
      <w:r>
        <w:t>Conclusion</w:t>
      </w:r>
      <w:bookmarkEnd w:id="149"/>
    </w:p>
    <w:p w14:paraId="0252F7F7" w14:textId="39CFB83D" w:rsidR="001515CA" w:rsidRDefault="001515CA" w:rsidP="001515CA">
      <w:pPr>
        <w:pStyle w:val="Corpsdetexte"/>
      </w:pPr>
    </w:p>
    <w:p w14:paraId="70DBBE3F" w14:textId="3F563CEE" w:rsidR="001515CA" w:rsidRDefault="001515CA" w:rsidP="001515CA">
      <w:pPr>
        <w:pStyle w:val="Corpsdetexte"/>
      </w:pPr>
      <w:r>
        <w:t xml:space="preserve">Malgré les contraintes supplémentaires, nous avons réussi à validé les compétences suivantes : </w:t>
      </w:r>
    </w:p>
    <w:p w14:paraId="74C8D2FE" w14:textId="2AD50BAA" w:rsidR="001515CA" w:rsidRDefault="001515CA" w:rsidP="00FC658B">
      <w:pPr>
        <w:pStyle w:val="Corpsdetexte"/>
        <w:numPr>
          <w:ilvl w:val="0"/>
          <w:numId w:val="31"/>
        </w:numPr>
      </w:pPr>
      <w:r>
        <w:t>Architecture N-Tiers : validée</w:t>
      </w:r>
    </w:p>
    <w:p w14:paraId="57534413" w14:textId="1EB0ADF3" w:rsidR="001515CA" w:rsidRDefault="001515CA" w:rsidP="00FC658B">
      <w:pPr>
        <w:pStyle w:val="Corpsdetexte"/>
        <w:numPr>
          <w:ilvl w:val="0"/>
          <w:numId w:val="31"/>
        </w:numPr>
      </w:pPr>
      <w:r>
        <w:t>Développement CRUD pour une application Web : validée</w:t>
      </w:r>
    </w:p>
    <w:p w14:paraId="306769BD" w14:textId="14ABA954" w:rsidR="001515CA" w:rsidRDefault="001515CA" w:rsidP="00FC658B">
      <w:pPr>
        <w:pStyle w:val="Corpsdetexte"/>
        <w:numPr>
          <w:ilvl w:val="0"/>
          <w:numId w:val="31"/>
        </w:numPr>
      </w:pPr>
      <w:r>
        <w:t>Concevoir un modèle relationnel : validée</w:t>
      </w:r>
    </w:p>
    <w:p w14:paraId="0A505387" w14:textId="143671F8" w:rsidR="001515CA" w:rsidRDefault="001515CA" w:rsidP="00FC658B">
      <w:pPr>
        <w:pStyle w:val="Corpsdetexte"/>
        <w:numPr>
          <w:ilvl w:val="0"/>
          <w:numId w:val="31"/>
        </w:numPr>
      </w:pPr>
      <w:r>
        <w:t>Communication entre une application et une base de données : validée</w:t>
      </w:r>
    </w:p>
    <w:p w14:paraId="46A109AE" w14:textId="1AD27A2A" w:rsidR="001515CA" w:rsidRDefault="001515CA" w:rsidP="00FC658B">
      <w:pPr>
        <w:pStyle w:val="Corpsdetexte"/>
        <w:numPr>
          <w:ilvl w:val="0"/>
          <w:numId w:val="31"/>
        </w:numPr>
      </w:pPr>
      <w:r>
        <w:t>Génération de document PDF : validée</w:t>
      </w:r>
    </w:p>
    <w:p w14:paraId="2AFD356C" w14:textId="48B29699" w:rsidR="001515CA" w:rsidRDefault="001515CA" w:rsidP="00FC658B">
      <w:pPr>
        <w:pStyle w:val="Corpsdetexte"/>
        <w:numPr>
          <w:ilvl w:val="0"/>
          <w:numId w:val="31"/>
        </w:numPr>
      </w:pPr>
      <w:r>
        <w:t>Implémentation d'une API Web : en cours de validation</w:t>
      </w:r>
    </w:p>
    <w:p w14:paraId="6A6C3FF7" w14:textId="0046FCB7" w:rsidR="001515CA" w:rsidRDefault="001515CA" w:rsidP="00FC658B">
      <w:pPr>
        <w:pStyle w:val="Corpsdetexte"/>
        <w:numPr>
          <w:ilvl w:val="0"/>
          <w:numId w:val="31"/>
        </w:numPr>
      </w:pPr>
      <w:r>
        <w:t>Développer un site Web responsive : validée</w:t>
      </w:r>
    </w:p>
    <w:p w14:paraId="3E599913" w14:textId="3C1FD4E3" w:rsidR="001515CA" w:rsidRDefault="001515CA" w:rsidP="001515CA">
      <w:pPr>
        <w:pStyle w:val="Corpsdetexte"/>
      </w:pPr>
      <w:r>
        <w:t>Et je suis plutôt fier du résultat au vu du temps et des ressources dont nous disposions, des fonctionnalités sont opérationnelles bien que tous les composant de l’application n’ai pas atteints la même maturité (notamment du point de vue de l’API).</w:t>
      </w:r>
    </w:p>
    <w:p w14:paraId="76CEE950" w14:textId="3CDF42B2" w:rsidR="001515CA" w:rsidRDefault="001515CA" w:rsidP="001515CA">
      <w:pPr>
        <w:pStyle w:val="Corpsdetexte"/>
      </w:pPr>
    </w:p>
    <w:p w14:paraId="5C0E83E0" w14:textId="054B9118" w:rsidR="001515CA" w:rsidRDefault="001515CA" w:rsidP="001515CA">
      <w:pPr>
        <w:pStyle w:val="Corpsdetexte"/>
      </w:pPr>
      <w:r>
        <w:t xml:space="preserve">J’espère que ce projet aura su prouver l’acquisitions des compétences que je n’ai pas pu démontrer sur le projet que j’occupe en entreprise. </w:t>
      </w:r>
    </w:p>
    <w:p w14:paraId="07740B20" w14:textId="77777777" w:rsidR="001515CA" w:rsidRPr="001515CA" w:rsidRDefault="001515CA" w:rsidP="001515CA">
      <w:pPr>
        <w:pStyle w:val="Corpsdetexte"/>
      </w:pPr>
    </w:p>
    <w:p w14:paraId="07C652F8" w14:textId="6156B3A0" w:rsidR="00C87F49" w:rsidRDefault="00C87F49" w:rsidP="00507556">
      <w:pPr>
        <w:pStyle w:val="Titre2"/>
      </w:pPr>
      <w:bookmarkStart w:id="150" w:name="_Toc56177377"/>
      <w:r>
        <w:t>Animoz</w:t>
      </w:r>
      <w:bookmarkEnd w:id="148"/>
      <w:bookmarkEnd w:id="150"/>
    </w:p>
    <w:p w14:paraId="5E69ABC4" w14:textId="77777777" w:rsidR="00C87F49" w:rsidRDefault="00C87F49" w:rsidP="00C87F49">
      <w:pPr>
        <w:pStyle w:val="Encadr-Titre"/>
      </w:pPr>
      <w:r>
        <w:t>Les compétences validées :</w:t>
      </w:r>
    </w:p>
    <w:tbl>
      <w:tblPr>
        <w:tblStyle w:val="Grilledutableau"/>
        <w:tblW w:w="0" w:type="auto"/>
        <w:tblLook w:val="04A0" w:firstRow="1" w:lastRow="0" w:firstColumn="1" w:lastColumn="0" w:noHBand="0" w:noVBand="1"/>
      </w:tblPr>
      <w:tblGrid>
        <w:gridCol w:w="4885"/>
        <w:gridCol w:w="4886"/>
      </w:tblGrid>
      <w:tr w:rsidR="00C87F49" w14:paraId="672F1CCE" w14:textId="77777777" w:rsidTr="0082778C">
        <w:tc>
          <w:tcPr>
            <w:tcW w:w="4885" w:type="dxa"/>
          </w:tcPr>
          <w:p w14:paraId="16EF5679" w14:textId="77777777" w:rsidR="00C87F49" w:rsidRDefault="00C87F49" w:rsidP="0082778C">
            <w:pPr>
              <w:pStyle w:val="Corpsdetexte"/>
            </w:pPr>
            <w:r w:rsidRPr="007B4588">
              <w:t>Concevoir des programmes avec une orientation objets.</w:t>
            </w:r>
          </w:p>
        </w:tc>
        <w:tc>
          <w:tcPr>
            <w:tcW w:w="4886" w:type="dxa"/>
          </w:tcPr>
          <w:p w14:paraId="76D51261" w14:textId="77777777" w:rsidR="00C87F49" w:rsidRDefault="00C87F49" w:rsidP="0082778C">
            <w:pPr>
              <w:pStyle w:val="Corpsdetexte"/>
            </w:pPr>
            <w:r w:rsidRPr="00872556">
              <w:t>Programmer des scripts systèmes.</w:t>
            </w:r>
          </w:p>
        </w:tc>
      </w:tr>
      <w:tr w:rsidR="00C87F49" w14:paraId="0FAF0E28" w14:textId="77777777" w:rsidTr="0082778C">
        <w:tc>
          <w:tcPr>
            <w:tcW w:w="4885" w:type="dxa"/>
          </w:tcPr>
          <w:p w14:paraId="1570F78F" w14:textId="77777777" w:rsidR="00C87F49" w:rsidRDefault="00C87F49" w:rsidP="0082778C">
            <w:pPr>
              <w:pStyle w:val="Corpsdetexte"/>
            </w:pPr>
            <w:r>
              <w:t>Anticiper les évolutions.</w:t>
            </w:r>
          </w:p>
        </w:tc>
        <w:tc>
          <w:tcPr>
            <w:tcW w:w="4886" w:type="dxa"/>
          </w:tcPr>
          <w:p w14:paraId="29D5F1EE" w14:textId="3798FE57" w:rsidR="00C87F49" w:rsidRDefault="003C6464" w:rsidP="0082778C">
            <w:pPr>
              <w:pStyle w:val="Corpsdetexte"/>
            </w:pPr>
            <w:r w:rsidRPr="00E874D9">
              <w:t>Automatiser des traitements</w:t>
            </w:r>
          </w:p>
        </w:tc>
      </w:tr>
    </w:tbl>
    <w:p w14:paraId="5490FCF3" w14:textId="77777777" w:rsidR="00C87F49" w:rsidRDefault="00C87F49" w:rsidP="00FC658B">
      <w:pPr>
        <w:pStyle w:val="Titre3"/>
        <w:numPr>
          <w:ilvl w:val="0"/>
          <w:numId w:val="28"/>
        </w:numPr>
      </w:pPr>
      <w:bookmarkStart w:id="151" w:name="_Toc56177378"/>
      <w:r>
        <w:t>Contexte</w:t>
      </w:r>
      <w:bookmarkEnd w:id="151"/>
      <w:r>
        <w:t xml:space="preserve"> </w:t>
      </w:r>
    </w:p>
    <w:p w14:paraId="5944EA57" w14:textId="77777777" w:rsidR="00C87F49" w:rsidRDefault="00C87F49" w:rsidP="00C87F49">
      <w:pPr>
        <w:pStyle w:val="Corpsdetexte"/>
      </w:pPr>
      <w:r>
        <w:lastRenderedPageBreak/>
        <w:t xml:space="preserve">Il s’agit d’un projet dont la conception et les spécifications fonctionnelles et techniques nous ont été données. Afin de créer une application Web de gestion d’un parc animalier simpliste mais possédant quelques règles fonctionnelles à implémenter. </w:t>
      </w:r>
    </w:p>
    <w:p w14:paraId="43DEF34E" w14:textId="77777777" w:rsidR="00C87F49" w:rsidRDefault="00C87F49" w:rsidP="00C87F49">
      <w:pPr>
        <w:pStyle w:val="Corpsdetexte"/>
      </w:pPr>
    </w:p>
    <w:p w14:paraId="5B28E029" w14:textId="77777777" w:rsidR="00C87F49" w:rsidRDefault="00C87F49" w:rsidP="005B23B1">
      <w:pPr>
        <w:pStyle w:val="Titre3"/>
      </w:pPr>
      <w:bookmarkStart w:id="152" w:name="_Toc55141204"/>
      <w:bookmarkStart w:id="153" w:name="_Ref55931549"/>
      <w:bookmarkStart w:id="154" w:name="_Ref55931562"/>
      <w:bookmarkStart w:id="155" w:name="_Toc56177379"/>
      <w:r>
        <w:t>Outils utilisés :</w:t>
      </w:r>
      <w:bookmarkEnd w:id="152"/>
      <w:bookmarkEnd w:id="153"/>
      <w:bookmarkEnd w:id="154"/>
      <w:bookmarkEnd w:id="155"/>
    </w:p>
    <w:p w14:paraId="4A2C6327" w14:textId="77777777" w:rsidR="00C87F49" w:rsidRPr="00C05DA5" w:rsidRDefault="00C87F49" w:rsidP="00C87F49">
      <w:pPr>
        <w:pStyle w:val="Corpsdetexte"/>
      </w:pPr>
      <w:r>
        <w:t xml:space="preserve">Il est développé avec Java Spring MVC, les tests unitaires sont réalisés avec l’aide de Junit et la génération des artéfacts du projet est automatisée par Maven. </w:t>
      </w:r>
    </w:p>
    <w:p w14:paraId="23E4BC57" w14:textId="77777777" w:rsidR="00C87F49" w:rsidRDefault="00C87F49" w:rsidP="00C87F49">
      <w:pPr>
        <w:pStyle w:val="Corpsdetexte"/>
      </w:pPr>
      <w:r>
        <w:t>J’ai voulus sur ce projet, creusé un peu du côté de l’intégration et le déploiement continues en voulant déployer mon application sur un container Docker que j’ai paramétré afin de fournir un environnement de déploiement et de tests pour l’application.</w:t>
      </w:r>
    </w:p>
    <w:p w14:paraId="191A2209" w14:textId="77777777" w:rsidR="00C87F49" w:rsidRDefault="00C87F49" w:rsidP="00C87F49">
      <w:pPr>
        <w:pStyle w:val="Corpsdetexte"/>
      </w:pPr>
      <w:r>
        <w:t xml:space="preserve">Docker est un logiciel très puissant permettant de générer des infrastructures virtuelles à partir de code écrit dans un DockerFile. </w:t>
      </w:r>
    </w:p>
    <w:p w14:paraId="1A98713D" w14:textId="2E036F2D" w:rsidR="00C87F49" w:rsidRDefault="00C87F49" w:rsidP="00C87F49">
      <w:pPr>
        <w:pStyle w:val="Corpsdetexte"/>
      </w:pPr>
      <w:r>
        <w:t xml:space="preserve">En complément, et toujours dans une optique d’intégration/déploiement continue, j’ai hébergé le container et le code de l’application sur mon GitLab, un hébergeur de répositories permettant, entre autre, de générer un fichier </w:t>
      </w:r>
      <w:r w:rsidRPr="00156D57">
        <w:rPr>
          <w:b/>
        </w:rPr>
        <w:t>.</w:t>
      </w:r>
      <w:r w:rsidRPr="00156D57">
        <w:rPr>
          <w:rStyle w:val="Emphaseple"/>
          <w:b/>
        </w:rPr>
        <w:t>gitlab-ci.yml</w:t>
      </w:r>
      <w:r>
        <w:t xml:space="preserve"> qui contiendra le script </w:t>
      </w:r>
      <w:r w:rsidR="00245310">
        <w:t xml:space="preserve">d’automatisation </w:t>
      </w:r>
      <w:r>
        <w:t xml:space="preserve">des différentes </w:t>
      </w:r>
      <w:r w:rsidR="00245310">
        <w:t>taches</w:t>
      </w:r>
      <w:r>
        <w:t xml:space="preserve"> par lesquelles passera l’artefact lors de son déploiement automatisé.</w:t>
      </w:r>
    </w:p>
    <w:p w14:paraId="653CECF3" w14:textId="77777777" w:rsidR="00C87F49" w:rsidRDefault="00C87F49" w:rsidP="00C87F49">
      <w:pPr>
        <w:pStyle w:val="Corpsdetexte"/>
      </w:pPr>
    </w:p>
    <w:p w14:paraId="6D5B2487" w14:textId="77777777" w:rsidR="00C87F49" w:rsidRDefault="00C87F49" w:rsidP="00C87F49">
      <w:pPr>
        <w:pStyle w:val="Corpsdetexte"/>
      </w:pPr>
      <w:r>
        <w:t xml:space="preserve">Je vais surtout m’attarder ici sur les scripts réalisés pour mettre en place l’environnement virtuel : le </w:t>
      </w:r>
      <w:r w:rsidRPr="00156D57">
        <w:rPr>
          <w:rStyle w:val="Emphaseple"/>
          <w:b/>
        </w:rPr>
        <w:t>DockerFile</w:t>
      </w:r>
      <w:r>
        <w:t xml:space="preserve">, le </w:t>
      </w:r>
      <w:r w:rsidRPr="00156D57">
        <w:rPr>
          <w:rStyle w:val="Emphaseple"/>
          <w:b/>
        </w:rPr>
        <w:t>docker-compose.yml</w:t>
      </w:r>
      <w:r>
        <w:t xml:space="preserve"> et le contenu de </w:t>
      </w:r>
      <w:r w:rsidRPr="00156D57">
        <w:rPr>
          <w:rStyle w:val="Emphaseple"/>
          <w:b/>
        </w:rPr>
        <w:t>.gitlab-ci.yml</w:t>
      </w:r>
      <w:r>
        <w:rPr>
          <w:rStyle w:val="Emphaseple"/>
        </w:rPr>
        <w:t xml:space="preserve"> </w:t>
      </w:r>
      <w:r w:rsidRPr="002A62B6">
        <w:t>per</w:t>
      </w:r>
      <w:r>
        <w:t>mettant le lancement automatique de tests d’intégration et de déploiement à chaque commit/push sur la branch Master du projet sur mon repo GitLab.</w:t>
      </w:r>
    </w:p>
    <w:p w14:paraId="135D278A" w14:textId="70F7D8AB" w:rsidR="005D322B" w:rsidRDefault="005D322B" w:rsidP="00345A6D">
      <w:pPr>
        <w:pStyle w:val="Corpsdetexte"/>
      </w:pPr>
    </w:p>
    <w:p w14:paraId="3B91897E" w14:textId="35403570" w:rsidR="00245310" w:rsidRDefault="00156D57" w:rsidP="009725D7">
      <w:pPr>
        <w:pStyle w:val="Titre4"/>
        <w:numPr>
          <w:ilvl w:val="0"/>
          <w:numId w:val="32"/>
        </w:numPr>
      </w:pPr>
      <w:r>
        <w:t xml:space="preserve">L’intégration </w:t>
      </w:r>
      <w:r w:rsidR="00245310">
        <w:t xml:space="preserve">continue : </w:t>
      </w:r>
    </w:p>
    <w:p w14:paraId="331831DC" w14:textId="7F8E54F1" w:rsidR="00245310" w:rsidRDefault="00245310" w:rsidP="00345A6D">
      <w:pPr>
        <w:pStyle w:val="Corpsdetexte"/>
      </w:pPr>
    </w:p>
    <w:p w14:paraId="273F39CC" w14:textId="6DE5E03E" w:rsidR="00245310" w:rsidRDefault="00245310" w:rsidP="00345A6D">
      <w:pPr>
        <w:pStyle w:val="Corpsdetexte"/>
      </w:pPr>
      <w:r>
        <w:t xml:space="preserve">Afin d’automatiser les tests d’intégration et déploiement de mon application à chaque push sur ma branche Master, le fichier </w:t>
      </w:r>
      <w:r w:rsidRPr="00156D57">
        <w:rPr>
          <w:b/>
        </w:rPr>
        <w:t>.gitlab-ci.yml</w:t>
      </w:r>
      <w:r>
        <w:t xml:space="preserve"> écrit en Yaml  permet de décrire pour chacune des étapes du </w:t>
      </w:r>
      <w:r w:rsidR="00156D57">
        <w:t>build d’un artefact</w:t>
      </w:r>
      <w:r>
        <w:t xml:space="preserve"> (validate, compile, test, package, docker build, release) de spécifier les commandes qui seront exécutée</w:t>
      </w:r>
      <w:r w:rsidR="00156D57">
        <w:t>s. Ainsi, chaque étape du build d’un artefact est personnalisable et paramétrable, ceci permet entre autre d’en rajouter. Comme par exemple, le fait de faire passer à notre code une analyse SonarCloud pour y débusquer des erreurs d’optimisation ou des failles de sécurité qui n’aurais pas empêché la compilation de l’artefact mais aurait conduit au déploiement d’une application vulnérable aux attaques et aux bugs.</w:t>
      </w:r>
    </w:p>
    <w:p w14:paraId="7D961A05" w14:textId="4753AF23" w:rsidR="00156D57" w:rsidRDefault="00156D57" w:rsidP="00345A6D">
      <w:pPr>
        <w:pStyle w:val="Corpsdetexte"/>
      </w:pPr>
    </w:p>
    <w:p w14:paraId="1D99548E" w14:textId="6EC4B2EA" w:rsidR="00245310" w:rsidRPr="00345A6D" w:rsidRDefault="00156D57" w:rsidP="00345A6D">
      <w:pPr>
        <w:pStyle w:val="Corpsdetexte"/>
        <w:sectPr w:rsidR="00245310" w:rsidRPr="00345A6D" w:rsidSect="00581C90">
          <w:footerReference w:type="default" r:id="rId110"/>
          <w:footerReference w:type="first" r:id="rId111"/>
          <w:type w:val="continuous"/>
          <w:pgSz w:w="11906" w:h="16838" w:code="9"/>
          <w:pgMar w:top="1728" w:right="566" w:bottom="1440" w:left="1134" w:header="720" w:footer="720" w:gutter="0"/>
          <w:pgNumType w:start="0"/>
          <w:cols w:space="720"/>
          <w:titlePg/>
          <w:docGrid w:linePitch="360"/>
        </w:sectPr>
      </w:pPr>
      <w:r>
        <w:t xml:space="preserve">Vous trouverez le ficher </w:t>
      </w:r>
      <w:r w:rsidRPr="00156D57">
        <w:rPr>
          <w:b/>
        </w:rPr>
        <w:t>.gitlab-ci.yml</w:t>
      </w:r>
      <w:r>
        <w:rPr>
          <w:b/>
        </w:rPr>
        <w:t xml:space="preserve"> </w:t>
      </w:r>
      <w:r>
        <w:t>en annexes</w:t>
      </w:r>
      <w:r w:rsidR="00554E6F">
        <w:t xml:space="preserve"> </w:t>
      </w:r>
      <w:r w:rsidR="00554E6F" w:rsidRPr="00507556">
        <w:rPr>
          <w:b/>
        </w:rPr>
        <w:t>« 5.5</w:t>
      </w:r>
      <w:r w:rsidRPr="00507556">
        <w:rPr>
          <w:b/>
        </w:rPr>
        <w:t xml:space="preserve"> </w:t>
      </w:r>
      <w:r w:rsidR="00554E6F" w:rsidRPr="00507556">
        <w:rPr>
          <w:b/>
        </w:rPr>
        <w:fldChar w:fldCharType="begin"/>
      </w:r>
      <w:r w:rsidR="00554E6F" w:rsidRPr="00507556">
        <w:rPr>
          <w:b/>
        </w:rPr>
        <w:instrText xml:space="preserve"> REF _Ref55894490 \h </w:instrText>
      </w:r>
      <w:r w:rsidR="00507556">
        <w:rPr>
          <w:b/>
        </w:rPr>
        <w:instrText xml:space="preserve"> \* MERGEFORMAT </w:instrText>
      </w:r>
      <w:r w:rsidR="00554E6F" w:rsidRPr="00507556">
        <w:rPr>
          <w:b/>
        </w:rPr>
      </w:r>
      <w:r w:rsidR="00554E6F" w:rsidRPr="00507556">
        <w:rPr>
          <w:b/>
        </w:rPr>
        <w:fldChar w:fldCharType="separate"/>
      </w:r>
      <w:r w:rsidR="009C18C1" w:rsidRPr="009C18C1">
        <w:rPr>
          <w:b/>
        </w:rPr>
        <w:t>Script d’intégration/déploiement continue </w:t>
      </w:r>
      <w:r w:rsidR="00554E6F" w:rsidRPr="00507556">
        <w:rPr>
          <w:b/>
        </w:rPr>
        <w:fldChar w:fldCharType="end"/>
      </w:r>
      <w:r w:rsidR="00554E6F">
        <w:t>»</w:t>
      </w:r>
    </w:p>
    <w:p w14:paraId="77C289E8" w14:textId="01FEC98C" w:rsidR="007E46E7" w:rsidRDefault="00554E6F" w:rsidP="009725D7">
      <w:pPr>
        <w:pStyle w:val="Titre4"/>
      </w:pPr>
      <w:r>
        <w:lastRenderedPageBreak/>
        <w:t>Le déploiement continue</w:t>
      </w:r>
    </w:p>
    <w:p w14:paraId="2686A3C0" w14:textId="1644D6D2" w:rsidR="00554E6F" w:rsidRDefault="00554E6F" w:rsidP="00554E6F">
      <w:pPr>
        <w:pStyle w:val="Corpsdetexte"/>
        <w:rPr>
          <w:lang w:val="fr-FR" w:eastAsia="fr-CA"/>
        </w:rPr>
      </w:pPr>
    </w:p>
    <w:p w14:paraId="03B2C874" w14:textId="77777777" w:rsidR="009F782C" w:rsidRDefault="00554E6F" w:rsidP="00554E6F">
      <w:pPr>
        <w:pStyle w:val="Corpsdetexte"/>
        <w:rPr>
          <w:lang w:val="fr-FR" w:eastAsia="fr-CA"/>
        </w:rPr>
      </w:pPr>
      <w:r>
        <w:rPr>
          <w:lang w:val="fr-FR" w:eastAsia="fr-CA"/>
        </w:rPr>
        <w:t>Toujours dans un soucis d’automatisation, passons maintenant au déploiement de notre artefact de manière automatique.</w:t>
      </w:r>
    </w:p>
    <w:p w14:paraId="69F1E724" w14:textId="01CA2D3D" w:rsidR="00554E6F" w:rsidRDefault="00554E6F" w:rsidP="00554E6F">
      <w:pPr>
        <w:pStyle w:val="Corpsdetexte"/>
        <w:rPr>
          <w:lang w:val="fr-FR" w:eastAsia="fr-CA"/>
        </w:rPr>
      </w:pPr>
      <w:r>
        <w:rPr>
          <w:lang w:val="fr-FR" w:eastAsia="fr-CA"/>
        </w:rPr>
        <w:t>Comme on l’a vu dans le fichi</w:t>
      </w:r>
      <w:r w:rsidR="009F782C">
        <w:rPr>
          <w:lang w:val="fr-FR" w:eastAsia="fr-CA"/>
        </w:rPr>
        <w:t xml:space="preserve">er gitlab-ci.yml, ce déploiement est inclus dans l’enchainement de l’intégration continue en cas de réussite des tests unitaires et des analyses type SonarCloud. </w:t>
      </w:r>
    </w:p>
    <w:p w14:paraId="44363D26" w14:textId="1BF18A31" w:rsidR="009F782C" w:rsidRDefault="009F782C" w:rsidP="00554E6F">
      <w:pPr>
        <w:pStyle w:val="Corpsdetexte"/>
        <w:rPr>
          <w:lang w:val="fr-FR" w:eastAsia="fr-CA"/>
        </w:rPr>
      </w:pPr>
      <w:r>
        <w:rPr>
          <w:lang w:val="fr-FR" w:eastAsia="fr-CA"/>
        </w:rPr>
        <w:t xml:space="preserve">Il passe par la création d’un container Docker contenant un serveur Apache Tomcat et sur lequel sera déployer notre artefact. </w:t>
      </w:r>
    </w:p>
    <w:p w14:paraId="1C4F3944" w14:textId="77777777" w:rsidR="009F782C" w:rsidRDefault="009F782C" w:rsidP="00554E6F">
      <w:pPr>
        <w:pStyle w:val="Corpsdetexte"/>
        <w:rPr>
          <w:lang w:val="fr-FR" w:eastAsia="fr-CA"/>
        </w:rPr>
      </w:pPr>
    </w:p>
    <w:p w14:paraId="311671B4" w14:textId="77777777" w:rsidR="009F782C" w:rsidRDefault="009F782C" w:rsidP="009F782C">
      <w:pPr>
        <w:pStyle w:val="Corpsdetexte"/>
        <w:keepNext/>
      </w:pPr>
      <w:r>
        <w:rPr>
          <w:noProof/>
          <w:lang w:val="fr-FR" w:eastAsia="fr-FR"/>
        </w:rPr>
        <w:drawing>
          <wp:inline distT="0" distB="0" distL="0" distR="0" wp14:anchorId="1497B6D3" wp14:editId="1B4D6D22">
            <wp:extent cx="6410325" cy="2171700"/>
            <wp:effectExtent l="0" t="0" r="9525" b="0"/>
            <wp:docPr id="551" name="Imag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410325" cy="2171700"/>
                    </a:xfrm>
                    <a:prstGeom prst="rect">
                      <a:avLst/>
                    </a:prstGeom>
                  </pic:spPr>
                </pic:pic>
              </a:graphicData>
            </a:graphic>
          </wp:inline>
        </w:drawing>
      </w:r>
    </w:p>
    <w:p w14:paraId="5C4E35C2" w14:textId="0DFAFBA9" w:rsidR="009F782C" w:rsidRPr="00554E6F" w:rsidRDefault="009F782C" w:rsidP="009F782C">
      <w:pPr>
        <w:pStyle w:val="Lgende"/>
        <w:jc w:val="center"/>
        <w:rPr>
          <w:lang w:val="fr-FR" w:eastAsia="fr-CA"/>
        </w:rPr>
      </w:pPr>
      <w:r>
        <w:t xml:space="preserve">Figure </w:t>
      </w:r>
      <w:fldSimple w:instr=" SEQ Figure \* ARABIC ">
        <w:r w:rsidR="009C18C1">
          <w:rPr>
            <w:noProof/>
          </w:rPr>
          <w:t>71</w:t>
        </w:r>
      </w:fldSimple>
      <w:r>
        <w:t xml:space="preserve"> : Script DockerFile de création du container de notre application</w:t>
      </w:r>
    </w:p>
    <w:p w14:paraId="6A4FA670" w14:textId="77777777" w:rsidR="00554E6F" w:rsidRPr="00554E6F" w:rsidRDefault="00554E6F" w:rsidP="00554E6F">
      <w:pPr>
        <w:pStyle w:val="Corpsdetexte"/>
        <w:rPr>
          <w:lang w:val="fr-FR" w:eastAsia="fr-CA"/>
        </w:rPr>
      </w:pPr>
    </w:p>
    <w:p w14:paraId="7D3192FF" w14:textId="45FEA0E9" w:rsidR="009F782C" w:rsidRDefault="009F782C" w:rsidP="007E46E7">
      <w:pPr>
        <w:pStyle w:val="Corpsdetexte"/>
        <w:rPr>
          <w:rFonts w:asciiTheme="majorHAnsi" w:hAnsiTheme="majorHAnsi"/>
          <w:color w:val="363534" w:themeColor="text1"/>
          <w:sz w:val="36"/>
          <w:szCs w:val="28"/>
        </w:rPr>
      </w:pPr>
    </w:p>
    <w:p w14:paraId="546FE6A8" w14:textId="0DEB2BD1" w:rsidR="009F782C" w:rsidRDefault="009F782C" w:rsidP="009F782C">
      <w:pPr>
        <w:pStyle w:val="Corpsdetexte"/>
      </w:pPr>
      <w:r>
        <w:t xml:space="preserve">Comme notre application nécessite possède une architecture multicouche, </w:t>
      </w:r>
      <w:r w:rsidR="00A807EF">
        <w:t xml:space="preserve">elle aura besoin de </w:t>
      </w:r>
      <w:r>
        <w:t>plus qu’un container</w:t>
      </w:r>
      <w:r w:rsidR="00A807EF">
        <w:t xml:space="preserve"> de Servlet. En effet e</w:t>
      </w:r>
      <w:r>
        <w:t>lle aura</w:t>
      </w:r>
      <w:r w:rsidR="00A807EF">
        <w:t xml:space="preserve"> également</w:t>
      </w:r>
      <w:r>
        <w:t xml:space="preserve"> </w:t>
      </w:r>
      <w:r w:rsidR="00A807EF">
        <w:t>d’un service de BDD. Pour cela on va créer un nouveau container qui lui contiendra un serveur de BDD.</w:t>
      </w:r>
    </w:p>
    <w:p w14:paraId="52FF50E8" w14:textId="5DF6884F" w:rsidR="00A807EF" w:rsidRDefault="00A807EF" w:rsidP="009F782C">
      <w:pPr>
        <w:pStyle w:val="Corpsdetexte"/>
      </w:pPr>
      <w:r>
        <w:t>Ainsi nous aurons donc une application nécessitant deux services pour fonctionner :</w:t>
      </w:r>
    </w:p>
    <w:p w14:paraId="16E5574C" w14:textId="04A4A4A5" w:rsidR="00A807EF" w:rsidRDefault="00A807EF" w:rsidP="00A807EF">
      <w:pPr>
        <w:pStyle w:val="Corpsdetexte"/>
        <w:numPr>
          <w:ilvl w:val="0"/>
          <w:numId w:val="8"/>
        </w:numPr>
      </w:pPr>
      <w:r>
        <w:t>Un container contenant un serveur Web avec notre application</w:t>
      </w:r>
    </w:p>
    <w:p w14:paraId="3A22B032" w14:textId="15084E5D" w:rsidR="00A807EF" w:rsidRDefault="00A807EF" w:rsidP="00A807EF">
      <w:pPr>
        <w:pStyle w:val="Corpsdetexte"/>
        <w:numPr>
          <w:ilvl w:val="0"/>
          <w:numId w:val="8"/>
        </w:numPr>
      </w:pPr>
      <w:r>
        <w:t xml:space="preserve">Un container fournissant un serveur de base de données. </w:t>
      </w:r>
    </w:p>
    <w:p w14:paraId="62940A29" w14:textId="77777777" w:rsidR="00A807EF" w:rsidRDefault="00A807EF" w:rsidP="00A807EF">
      <w:pPr>
        <w:pStyle w:val="Corpsdetexte"/>
      </w:pPr>
    </w:p>
    <w:p w14:paraId="0DB0AE73" w14:textId="5A4CA014" w:rsidR="00A807EF" w:rsidRPr="00A807EF" w:rsidRDefault="00A807EF" w:rsidP="00A807EF">
      <w:pPr>
        <w:pStyle w:val="Corpsdetexte"/>
      </w:pPr>
      <w:r>
        <w:t xml:space="preserve">Afin d’automatiser la création de ces deux Dockers en une seule image, nous utiliserons Docker Compose qui permet donc de créer des images composées de plusieurs containers et de les lancer avec une seul commande </w:t>
      </w:r>
      <w:r w:rsidRPr="00A807EF">
        <w:rPr>
          <w:b/>
          <w:color w:val="FFFFFF" w:themeColor="background1"/>
          <w:highlight w:val="black"/>
        </w:rPr>
        <w:t>docker-compose build</w:t>
      </w:r>
      <w:r>
        <w:t>.</w:t>
      </w:r>
    </w:p>
    <w:p w14:paraId="6CABDDE2" w14:textId="77777777" w:rsidR="00A807EF" w:rsidRDefault="00A807EF" w:rsidP="00A807EF">
      <w:pPr>
        <w:pStyle w:val="Corpsdetexte"/>
        <w:keepNext/>
      </w:pPr>
      <w:r>
        <w:rPr>
          <w:noProof/>
          <w:lang w:val="fr-FR" w:eastAsia="fr-FR"/>
        </w:rPr>
        <w:lastRenderedPageBreak/>
        <w:drawing>
          <wp:inline distT="0" distB="0" distL="0" distR="0" wp14:anchorId="15E41881" wp14:editId="6A8CC9B4">
            <wp:extent cx="5381625" cy="5400675"/>
            <wp:effectExtent l="0" t="0" r="9525" b="9525"/>
            <wp:docPr id="552" name="Imag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81625" cy="5400675"/>
                    </a:xfrm>
                    <a:prstGeom prst="rect">
                      <a:avLst/>
                    </a:prstGeom>
                  </pic:spPr>
                </pic:pic>
              </a:graphicData>
            </a:graphic>
          </wp:inline>
        </w:drawing>
      </w:r>
    </w:p>
    <w:p w14:paraId="63715D86" w14:textId="77DE088C" w:rsidR="00A807EF" w:rsidRDefault="00A807EF" w:rsidP="00A807EF">
      <w:pPr>
        <w:pStyle w:val="Lgende"/>
        <w:jc w:val="center"/>
      </w:pPr>
      <w:r>
        <w:t xml:space="preserve">Figure </w:t>
      </w:r>
      <w:fldSimple w:instr=" SEQ Figure \* ARABIC ">
        <w:r w:rsidR="009C18C1">
          <w:rPr>
            <w:noProof/>
          </w:rPr>
          <w:t>72</w:t>
        </w:r>
      </w:fldSimple>
      <w:r>
        <w:t xml:space="preserve"> : Le fichier docker-compose de l'application</w:t>
      </w:r>
    </w:p>
    <w:p w14:paraId="13ABEF0E" w14:textId="6966C658" w:rsidR="009F782C" w:rsidRDefault="009F782C" w:rsidP="007E46E7">
      <w:pPr>
        <w:pStyle w:val="Corpsdetexte"/>
        <w:rPr>
          <w:rFonts w:asciiTheme="majorHAnsi" w:hAnsiTheme="majorHAnsi"/>
          <w:color w:val="363534" w:themeColor="text1"/>
          <w:sz w:val="36"/>
          <w:szCs w:val="28"/>
        </w:rPr>
      </w:pPr>
    </w:p>
    <w:p w14:paraId="26D41E8C" w14:textId="5BFD0B42" w:rsidR="006F778B" w:rsidRDefault="006F778B" w:rsidP="009F782C">
      <w:pPr>
        <w:pStyle w:val="Corpsdetexte"/>
      </w:pPr>
    </w:p>
    <w:p w14:paraId="4EAA5244" w14:textId="77777777" w:rsidR="006F778B" w:rsidRDefault="006F778B" w:rsidP="006F778B">
      <w:pPr>
        <w:pStyle w:val="Corpsdetexte"/>
      </w:pPr>
      <w:r>
        <w:t>Pour lancer le projet il ne suffit plus que de lancer la commande :</w:t>
      </w:r>
    </w:p>
    <w:p w14:paraId="0F21A64C" w14:textId="77777777" w:rsidR="006F778B" w:rsidRDefault="006F778B" w:rsidP="006F778B">
      <w:pPr>
        <w:pStyle w:val="Corpsdetexte"/>
        <w:rPr>
          <w:rStyle w:val="lev"/>
          <w:rFonts w:ascii="Times" w:hAnsi="Times" w:cs="Arial"/>
          <w:b w:val="0"/>
          <w:bCs w:val="0"/>
          <w:color w:val="FFFFFF"/>
          <w:spacing w:val="15"/>
          <w:sz w:val="30"/>
          <w:szCs w:val="30"/>
          <w:shd w:val="clear" w:color="auto" w:fill="000000"/>
        </w:rPr>
      </w:pPr>
      <w:r>
        <w:rPr>
          <w:rStyle w:val="lev"/>
          <w:rFonts w:ascii="Times" w:hAnsi="Times" w:cs="Arial"/>
          <w:b w:val="0"/>
          <w:bCs w:val="0"/>
          <w:color w:val="FFFFFF"/>
          <w:spacing w:val="15"/>
          <w:sz w:val="30"/>
          <w:szCs w:val="30"/>
          <w:shd w:val="clear" w:color="auto" w:fill="000000"/>
        </w:rPr>
        <w:t>docker-compose up (-d) (--build)</w:t>
      </w:r>
    </w:p>
    <w:p w14:paraId="430715FC" w14:textId="77777777" w:rsidR="006F778B" w:rsidRDefault="006F778B" w:rsidP="006F778B">
      <w:pPr>
        <w:pStyle w:val="Corpsdetexte"/>
      </w:pPr>
      <w:r>
        <w:t>Et notre application sera déployée sur le container/service web et connectée avec la base de donnée du container/service animoz-db.</w:t>
      </w:r>
    </w:p>
    <w:p w14:paraId="51E932EB" w14:textId="77777777" w:rsidR="006F778B" w:rsidRDefault="006F778B" w:rsidP="006F778B">
      <w:pPr>
        <w:pStyle w:val="Corpsdetexte"/>
      </w:pPr>
      <w:r>
        <w:t>Celui-ci aura automatiquement exécuté le script de création de la bdd présent dans ./src/main/sql/ grâce aux instructions de la ligne 22 spécifiant le mapping des volumes utilisés par le container.</w:t>
      </w:r>
    </w:p>
    <w:p w14:paraId="008AD63F" w14:textId="77777777" w:rsidR="006F778B" w:rsidRDefault="006F778B" w:rsidP="006F778B">
      <w:pPr>
        <w:pStyle w:val="Corpsdetexte"/>
      </w:pPr>
    </w:p>
    <w:p w14:paraId="5841CDC1" w14:textId="6E827B3E" w:rsidR="009F782C" w:rsidRDefault="006F778B" w:rsidP="009F782C">
      <w:pPr>
        <w:pStyle w:val="Corpsdetexte"/>
      </w:pPr>
      <w:r>
        <w:t xml:space="preserve">Voilà, c’est tout pour cette application, j’espère </w:t>
      </w:r>
      <w:r w:rsidR="00E20A16">
        <w:t>qu’en</w:t>
      </w:r>
      <w:r>
        <w:t xml:space="preserve"> avoir parler sera utile. Je voulais surtout en parler pour justifier de mes compétences de réalisation de scripts systèmes.</w:t>
      </w:r>
    </w:p>
    <w:p w14:paraId="48BC64FC" w14:textId="77777777" w:rsidR="006F778B" w:rsidRDefault="006F778B" w:rsidP="009F782C">
      <w:pPr>
        <w:pStyle w:val="Corpsdetexte"/>
      </w:pPr>
    </w:p>
    <w:p w14:paraId="4A2ADCD5" w14:textId="2AD6BDB8" w:rsidR="006F778B" w:rsidRDefault="00E20A16" w:rsidP="00E20A16">
      <w:pPr>
        <w:pStyle w:val="Titre1"/>
      </w:pPr>
      <w:bookmarkStart w:id="156" w:name="_Toc56177380"/>
      <w:r>
        <w:lastRenderedPageBreak/>
        <w:t>Conclusion</w:t>
      </w:r>
      <w:bookmarkEnd w:id="156"/>
    </w:p>
    <w:p w14:paraId="0B390EB8" w14:textId="7BA2D0A6" w:rsidR="00E20A16" w:rsidRDefault="00E20A16" w:rsidP="00E20A16">
      <w:pPr>
        <w:pStyle w:val="Corpsdetexte"/>
      </w:pPr>
    </w:p>
    <w:p w14:paraId="586ED4DF" w14:textId="77777777" w:rsidR="00E20A16" w:rsidRDefault="00E20A16" w:rsidP="00E20A16">
      <w:pPr>
        <w:pStyle w:val="Corpsdetexte"/>
      </w:pPr>
      <w:r>
        <w:t xml:space="preserve">Après avoir passé un an en autoformation sur un progiciel d’envergure avec comme objectif d’en devenir un expert technique, j’ai pu constater que l’ensemble des missions que j’ai eu à réaliser nécessitait des compétences d’analyse et de conception bien au-delà de celle aborder lors du cursus UDEV. Bien que celui-ci soit essentiel pour apporter les premières bases du développement, il n’en reste pas moins qu’une première marche d’un escalier que j’ai sur gravir tout au long de la formation et de l’alternance à CGI. </w:t>
      </w:r>
    </w:p>
    <w:p w14:paraId="302B6CE9" w14:textId="3A2B9AB0" w:rsidR="00E20A16" w:rsidRDefault="00E20A16" w:rsidP="00E20A16">
      <w:pPr>
        <w:pStyle w:val="Corpsdetexte"/>
      </w:pPr>
      <w:r>
        <w:t>Je me sens aujourd’hui, plus qu’hier, capable de réaliser chacune des missions propres au concepteur développeur d’applications numériques et même au-delà.</w:t>
      </w:r>
    </w:p>
    <w:p w14:paraId="35DA14A0" w14:textId="2B379A9A" w:rsidR="00E20A16" w:rsidRDefault="00E20A16" w:rsidP="00E20A16">
      <w:pPr>
        <w:pStyle w:val="Corpsdetexte"/>
      </w:pPr>
      <w:r>
        <w:t xml:space="preserve">Le cursus a eu l’effet escompté pour lequel je m’étais inscris à cette formation : </w:t>
      </w:r>
    </w:p>
    <w:p w14:paraId="4494A06F" w14:textId="149D99D9" w:rsidR="00E20A16" w:rsidRDefault="00E20A16" w:rsidP="00E20A16">
      <w:pPr>
        <w:pStyle w:val="Corpsdetexte"/>
        <w:numPr>
          <w:ilvl w:val="0"/>
          <w:numId w:val="8"/>
        </w:numPr>
      </w:pPr>
      <w:r>
        <w:t>Un</w:t>
      </w:r>
      <w:r w:rsidR="000C23B1">
        <w:t xml:space="preserve"> rappel des connaissances acquise lors de mon DUT Informatique</w:t>
      </w:r>
    </w:p>
    <w:p w14:paraId="7234D6AA" w14:textId="0FBCC12A" w:rsidR="000C23B1" w:rsidRDefault="000C23B1" w:rsidP="00E20A16">
      <w:pPr>
        <w:pStyle w:val="Corpsdetexte"/>
        <w:numPr>
          <w:ilvl w:val="0"/>
          <w:numId w:val="8"/>
        </w:numPr>
      </w:pPr>
      <w:r>
        <w:t>Une mise en situation en milieu professionnel me poussant à donner le meilleur des compétences qui m’y avait été inculquées.</w:t>
      </w:r>
    </w:p>
    <w:p w14:paraId="2C796E6C" w14:textId="665D484A" w:rsidR="000C23B1" w:rsidRDefault="000C23B1" w:rsidP="00E20A16">
      <w:pPr>
        <w:pStyle w:val="Corpsdetexte"/>
        <w:numPr>
          <w:ilvl w:val="0"/>
          <w:numId w:val="8"/>
        </w:numPr>
      </w:pPr>
      <w:r>
        <w:t>Une confirmation que ce domaine professionnel est fait pour moi</w:t>
      </w:r>
    </w:p>
    <w:p w14:paraId="23AB25D6" w14:textId="131EB747" w:rsidR="000C23B1" w:rsidRDefault="000C23B1" w:rsidP="00E20A16">
      <w:pPr>
        <w:pStyle w:val="Corpsdetexte"/>
        <w:numPr>
          <w:ilvl w:val="0"/>
          <w:numId w:val="8"/>
        </w:numPr>
      </w:pPr>
      <w:r>
        <w:t>La validation que j’aime ce travail, bien que j’ai beaucoup de mal à me lancer dans des projets personnels, j’adore répondre aux besoins, trouver des solutions logicielles et les concevoir. Je suis fait pour ça.</w:t>
      </w:r>
    </w:p>
    <w:p w14:paraId="6511AA14" w14:textId="790BA7EE" w:rsidR="000C23B1" w:rsidRPr="00E20A16" w:rsidRDefault="000C23B1" w:rsidP="000C23B1">
      <w:pPr>
        <w:pStyle w:val="Corpsdetexte"/>
      </w:pPr>
      <w:r>
        <w:t>J’espère que la lecture de ce mémoire vous aura permis de vous faire une idée correcte de mon niveau et qu’il sera suffisant pour l’obtention du diplôme. Je tiens également à remercier une fois encore CGI de m’avoir intégré dans ses équipes et d’avoir ainsi placé sa confiance en moi. Je ne les décevrais pas.</w:t>
      </w:r>
      <w:r w:rsidR="005D548F">
        <w:t xml:space="preserve"> Je compte y gravir les échelons et acquérir une maitrise sur un maximum de technologies afin de pouvoir être le plus polyvalent possible sur le maximum de domaines fonctionnels</w:t>
      </w:r>
      <w:r w:rsidR="00AD6C70">
        <w:t>.</w:t>
      </w:r>
      <w:r w:rsidR="005D548F">
        <w:t xml:space="preserve"> </w:t>
      </w:r>
    </w:p>
    <w:p w14:paraId="6BA30AEC" w14:textId="77777777" w:rsidR="006F778B" w:rsidRDefault="006F778B" w:rsidP="006F778B">
      <w:pPr>
        <w:pStyle w:val="Corpsdetexte"/>
      </w:pPr>
      <w:r>
        <w:br w:type="page"/>
      </w:r>
    </w:p>
    <w:p w14:paraId="71211A6B" w14:textId="77777777" w:rsidR="007E46E7" w:rsidRDefault="007E46E7" w:rsidP="007E46E7">
      <w:pPr>
        <w:pStyle w:val="Corpsdetexte"/>
        <w:rPr>
          <w:rFonts w:asciiTheme="majorHAnsi" w:hAnsiTheme="majorHAnsi"/>
          <w:color w:val="363534" w:themeColor="text1"/>
          <w:sz w:val="36"/>
          <w:szCs w:val="28"/>
        </w:rPr>
      </w:pPr>
    </w:p>
    <w:p w14:paraId="71E13B71" w14:textId="77777777" w:rsidR="009B68A8" w:rsidRDefault="009B68A8" w:rsidP="00FB44B0">
      <w:pPr>
        <w:pStyle w:val="Titre1"/>
      </w:pPr>
      <w:bookmarkStart w:id="157" w:name="_Toc55141215"/>
      <w:bookmarkStart w:id="158" w:name="_Toc56177381"/>
      <w:r w:rsidRPr="0067764B">
        <w:t>Annexes</w:t>
      </w:r>
      <w:r>
        <w:t> :</w:t>
      </w:r>
      <w:bookmarkEnd w:id="157"/>
      <w:bookmarkEnd w:id="158"/>
    </w:p>
    <w:p w14:paraId="68B25329" w14:textId="77777777" w:rsidR="009B68A8" w:rsidRDefault="009B68A8" w:rsidP="009B68A8">
      <w:r>
        <w:t xml:space="preserve"> </w:t>
      </w:r>
    </w:p>
    <w:p w14:paraId="1EAA8BCC" w14:textId="5DEF437B" w:rsidR="009765F9" w:rsidRDefault="0005708B">
      <w:r>
        <w:br w:type="page"/>
      </w:r>
    </w:p>
    <w:p w14:paraId="3EFCA897" w14:textId="33EC6B0B" w:rsidR="004A0651" w:rsidRDefault="004A0651" w:rsidP="004A0651">
      <w:pPr>
        <w:pStyle w:val="Titre2"/>
      </w:pPr>
      <w:r>
        <w:lastRenderedPageBreak/>
        <w:t>Curriculum Vitae</w:t>
      </w:r>
    </w:p>
    <w:p w14:paraId="0FD3497C" w14:textId="2B98BA7E" w:rsidR="004A0651" w:rsidRPr="004A0651" w:rsidRDefault="004A0651" w:rsidP="004A0651">
      <w:pPr>
        <w:pStyle w:val="Corpsdetexte"/>
        <w:rPr>
          <w:lang w:val="fr-FR" w:eastAsia="fr-CA"/>
        </w:rPr>
      </w:pPr>
      <w:bookmarkStart w:id="159" w:name="_GoBack"/>
      <w:r>
        <w:rPr>
          <w:noProof/>
          <w:lang w:val="fr-FR" w:eastAsia="fr-FR"/>
        </w:rPr>
        <w:drawing>
          <wp:inline distT="0" distB="0" distL="0" distR="0" wp14:anchorId="1D373E54" wp14:editId="2A4EFEBF">
            <wp:extent cx="6438900" cy="8553450"/>
            <wp:effectExtent l="0" t="0" r="0" b="0"/>
            <wp:docPr id="590" name="Imag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38900" cy="8553450"/>
                    </a:xfrm>
                    <a:prstGeom prst="rect">
                      <a:avLst/>
                    </a:prstGeom>
                  </pic:spPr>
                </pic:pic>
              </a:graphicData>
            </a:graphic>
          </wp:inline>
        </w:drawing>
      </w:r>
      <w:bookmarkEnd w:id="159"/>
    </w:p>
    <w:p w14:paraId="40795980" w14:textId="3C7AEEF0" w:rsidR="00BA21F2" w:rsidRDefault="00BA21F2" w:rsidP="00507556">
      <w:pPr>
        <w:pStyle w:val="Titre2"/>
      </w:pPr>
      <w:bookmarkStart w:id="160" w:name="_Ref55921348"/>
      <w:bookmarkStart w:id="161" w:name="_Toc56177382"/>
      <w:r w:rsidRPr="00BA21F2">
        <w:lastRenderedPageBreak/>
        <w:t xml:space="preserve">Script de transfert des données </w:t>
      </w:r>
      <w:r>
        <w:t>d’un pensionné</w:t>
      </w:r>
      <w:bookmarkEnd w:id="160"/>
      <w:bookmarkEnd w:id="161"/>
    </w:p>
    <w:p w14:paraId="557E92AC" w14:textId="77777777" w:rsidR="00BA21F2" w:rsidRPr="00BA21F2" w:rsidRDefault="00BA21F2" w:rsidP="00BA21F2">
      <w:pPr>
        <w:pStyle w:val="Tableau-Titre"/>
        <w:rPr>
          <w:lang w:val="fr-FR" w:eastAsia="fr-CA"/>
        </w:rPr>
      </w:pPr>
      <w:r w:rsidRPr="00BA21F2">
        <w:rPr>
          <w:lang w:val="fr-FR" w:eastAsia="fr-CA"/>
        </w:rPr>
        <w:t>Replace STD_PERSON From Origin To Destination Where "STD_ID_PERSON = 'ICN52304'"\</w:t>
      </w:r>
    </w:p>
    <w:p w14:paraId="73CDB137" w14:textId="77777777" w:rsidR="00BA21F2" w:rsidRPr="00BA21F2" w:rsidRDefault="00BA21F2" w:rsidP="00BA21F2">
      <w:pPr>
        <w:pStyle w:val="Tableau-Titre"/>
        <w:rPr>
          <w:lang w:val="fr-FR" w:eastAsia="fr-CA"/>
        </w:rPr>
      </w:pPr>
      <w:r w:rsidRPr="00BA21F2">
        <w:rPr>
          <w:lang w:val="fr-FR" w:eastAsia="fr-CA"/>
        </w:rPr>
        <w:t>Replace STD_HT_MAR_STAT From Origin To Destination Where "STD_ID_HR = 'ICN52304'"\</w:t>
      </w:r>
    </w:p>
    <w:p w14:paraId="351477ED" w14:textId="77777777" w:rsidR="00BA21F2" w:rsidRPr="00BA21F2" w:rsidRDefault="00BA21F2" w:rsidP="00BA21F2">
      <w:pPr>
        <w:pStyle w:val="Tableau-Titre"/>
        <w:rPr>
          <w:lang w:val="fr-FR" w:eastAsia="fr-CA"/>
        </w:rPr>
      </w:pPr>
      <w:r w:rsidRPr="00BA21F2">
        <w:rPr>
          <w:lang w:val="fr-FR" w:eastAsia="fr-CA"/>
        </w:rPr>
        <w:t>Replace STD_HR From Origin To Destination Where "STD_ID_HR = 'ICN52304'"\</w:t>
      </w:r>
    </w:p>
    <w:p w14:paraId="6D499D21" w14:textId="77777777" w:rsidR="00BA21F2" w:rsidRPr="00BA21F2" w:rsidRDefault="00BA21F2" w:rsidP="00BA21F2">
      <w:pPr>
        <w:pStyle w:val="Tableau-Titre"/>
        <w:rPr>
          <w:lang w:val="fr-FR" w:eastAsia="fr-CA"/>
        </w:rPr>
      </w:pPr>
      <w:r w:rsidRPr="00BA21F2">
        <w:rPr>
          <w:lang w:val="fr-FR" w:eastAsia="fr-CA"/>
        </w:rPr>
        <w:t>Replace STD_HR_PERIOD From Origin To Destination Where "STD_ID_HR = 'ICN52304'"\</w:t>
      </w:r>
    </w:p>
    <w:p w14:paraId="3C1DF99E" w14:textId="77777777" w:rsidR="00BA21F2" w:rsidRPr="00BA21F2" w:rsidRDefault="00BA21F2" w:rsidP="00BA21F2">
      <w:pPr>
        <w:pStyle w:val="Tableau-Titre"/>
        <w:rPr>
          <w:lang w:val="fr-FR" w:eastAsia="fr-CA"/>
        </w:rPr>
      </w:pPr>
      <w:r w:rsidRPr="00BA21F2">
        <w:rPr>
          <w:lang w:val="fr-FR" w:eastAsia="fr-CA"/>
        </w:rPr>
        <w:t>Replace M4CDC_TYPE_VERSEMENT From Origin To Destination Where "STD_ID_HR = 'ICN52304'"\</w:t>
      </w:r>
    </w:p>
    <w:p w14:paraId="64FDFB56" w14:textId="77777777" w:rsidR="00BA21F2" w:rsidRPr="00BA21F2" w:rsidRDefault="00BA21F2" w:rsidP="00BA21F2">
      <w:pPr>
        <w:pStyle w:val="Tableau-Titre"/>
        <w:rPr>
          <w:lang w:val="fr-FR" w:eastAsia="fr-CA"/>
        </w:rPr>
      </w:pPr>
      <w:r w:rsidRPr="00BA21F2">
        <w:rPr>
          <w:lang w:val="fr-FR" w:eastAsia="fr-CA"/>
        </w:rPr>
        <w:t>Replace M4SCO_H_HR_LEGENT From Origin To Destination Where "STD_ID_HR = 'ICN52304'"\</w:t>
      </w:r>
    </w:p>
    <w:p w14:paraId="7EA00361" w14:textId="77777777" w:rsidR="00BA21F2" w:rsidRPr="00BA21F2" w:rsidRDefault="00BA21F2" w:rsidP="00BA21F2">
      <w:pPr>
        <w:pStyle w:val="Tableau-Titre"/>
        <w:rPr>
          <w:lang w:val="fr-FR" w:eastAsia="fr-CA"/>
        </w:rPr>
      </w:pPr>
      <w:r w:rsidRPr="00BA21F2">
        <w:rPr>
          <w:lang w:val="fr-FR" w:eastAsia="fr-CA"/>
        </w:rPr>
        <w:t>Replace M4SCO_H_HR_P_FRE From Origin To Destination Where "STD_ID_HR = 'ICN52304'"\</w:t>
      </w:r>
    </w:p>
    <w:p w14:paraId="5BAEAB14" w14:textId="77777777" w:rsidR="00BA21F2" w:rsidRPr="00BA21F2" w:rsidRDefault="00BA21F2" w:rsidP="00BA21F2">
      <w:pPr>
        <w:pStyle w:val="Tableau-Titre"/>
        <w:rPr>
          <w:lang w:val="fr-FR" w:eastAsia="fr-CA"/>
        </w:rPr>
      </w:pPr>
      <w:r w:rsidRPr="00BA21F2">
        <w:rPr>
          <w:lang w:val="fr-FR" w:eastAsia="fr-CA"/>
        </w:rPr>
        <w:t>Replace M4CDC_PRESTATION From Origin To Destination Where "STD_ID_HR = 'ICN52304'"\</w:t>
      </w:r>
    </w:p>
    <w:p w14:paraId="56E60E6F" w14:textId="77777777" w:rsidR="00BA21F2" w:rsidRPr="00BA21F2" w:rsidRDefault="00BA21F2" w:rsidP="00BA21F2">
      <w:pPr>
        <w:pStyle w:val="Tableau-Titre"/>
        <w:rPr>
          <w:lang w:val="fr-FR" w:eastAsia="fr-CA"/>
        </w:rPr>
      </w:pPr>
      <w:r w:rsidRPr="00BA21F2">
        <w:rPr>
          <w:lang w:val="fr-FR" w:eastAsia="fr-CA"/>
        </w:rPr>
        <w:t>Replace M4CDC_SIT_FISC From Origin To Destination Where "STD_ID_HR = 'ICN52304'"\</w:t>
      </w:r>
    </w:p>
    <w:p w14:paraId="52C48EF1" w14:textId="77777777" w:rsidR="00BA21F2" w:rsidRPr="00BA21F2" w:rsidRDefault="00BA21F2" w:rsidP="00BA21F2">
      <w:pPr>
        <w:pStyle w:val="Tableau-Titre"/>
        <w:rPr>
          <w:lang w:val="fr-FR" w:eastAsia="fr-CA"/>
        </w:rPr>
      </w:pPr>
      <w:r w:rsidRPr="00BA21F2">
        <w:rPr>
          <w:lang w:val="fr-FR" w:eastAsia="fr-CA"/>
        </w:rPr>
        <w:t>Replace M4CDC_LOC_FISC From Origin To Destination Where "STD_ID_HR = 'ICN52304'"\</w:t>
      </w:r>
    </w:p>
    <w:p w14:paraId="59AC8C7D" w14:textId="77777777" w:rsidR="00BA21F2" w:rsidRPr="00BA21F2" w:rsidRDefault="00BA21F2" w:rsidP="00BA21F2">
      <w:pPr>
        <w:pStyle w:val="Tableau-Titre"/>
        <w:rPr>
          <w:lang w:val="fr-FR" w:eastAsia="fr-CA"/>
        </w:rPr>
      </w:pPr>
      <w:r w:rsidRPr="00BA21F2">
        <w:rPr>
          <w:lang w:val="fr-FR" w:eastAsia="fr-CA"/>
        </w:rPr>
        <w:t>Replace M4CDC_CAT_COMPTABLE From Origin To Destination Where "STD_ID_HR = 'ICN52304'"\</w:t>
      </w:r>
    </w:p>
    <w:p w14:paraId="4B96888D" w14:textId="77777777" w:rsidR="00BA21F2" w:rsidRPr="00BA21F2" w:rsidRDefault="00BA21F2" w:rsidP="00BA21F2">
      <w:pPr>
        <w:pStyle w:val="Tableau-Titre"/>
        <w:rPr>
          <w:lang w:val="fr-FR" w:eastAsia="fr-CA"/>
        </w:rPr>
      </w:pPr>
      <w:r w:rsidRPr="00BA21F2">
        <w:rPr>
          <w:lang w:val="fr-FR" w:eastAsia="fr-CA"/>
        </w:rPr>
        <w:t>Replace M4CDC_CTRT_LIE From Origin To Destination Where "STD_ID_HR = 'ICN52304'"\</w:t>
      </w:r>
    </w:p>
    <w:p w14:paraId="69016DB3" w14:textId="77777777" w:rsidR="00BA21F2" w:rsidRPr="00BA21F2" w:rsidRDefault="00BA21F2" w:rsidP="00BA21F2">
      <w:pPr>
        <w:pStyle w:val="Tableau-Titre"/>
        <w:rPr>
          <w:lang w:val="fr-FR" w:eastAsia="fr-CA"/>
        </w:rPr>
      </w:pPr>
      <w:r w:rsidRPr="00BA21F2">
        <w:rPr>
          <w:lang w:val="fr-FR" w:eastAsia="fr-CA"/>
        </w:rPr>
        <w:t>Replace M4CDC_EXO_CS_MINIMA From Origin To Destination Where "STD_ID_HR = 'ICN52304'"\</w:t>
      </w:r>
    </w:p>
    <w:p w14:paraId="76DA5C1E" w14:textId="77777777" w:rsidR="00BA21F2" w:rsidRPr="00BA21F2" w:rsidRDefault="00BA21F2" w:rsidP="00BA21F2">
      <w:pPr>
        <w:pStyle w:val="Tableau-Titre"/>
        <w:rPr>
          <w:lang w:val="fr-FR" w:eastAsia="fr-CA"/>
        </w:rPr>
      </w:pPr>
      <w:r w:rsidRPr="00BA21F2">
        <w:rPr>
          <w:lang w:val="fr-FR" w:eastAsia="fr-CA"/>
        </w:rPr>
        <w:t>Replace M4CDC_MAJO_ENFANTS From Origin To Destination Where "STD_ID_HR = 'ICN52304'"\</w:t>
      </w:r>
    </w:p>
    <w:p w14:paraId="320CE0E9" w14:textId="77777777" w:rsidR="00BA21F2" w:rsidRPr="00BA21F2" w:rsidRDefault="00BA21F2" w:rsidP="00BA21F2">
      <w:pPr>
        <w:pStyle w:val="Tableau-Titre"/>
        <w:rPr>
          <w:lang w:val="fr-FR" w:eastAsia="fr-CA"/>
        </w:rPr>
      </w:pPr>
      <w:r w:rsidRPr="00BA21F2">
        <w:rPr>
          <w:lang w:val="fr-FR" w:eastAsia="fr-CA"/>
        </w:rPr>
        <w:t>Replace M4CDC_PERIODICITE From Origin To Destination Where "STD_ID_HR = 'ICN52304'"\</w:t>
      </w:r>
    </w:p>
    <w:p w14:paraId="331D27C8" w14:textId="77777777" w:rsidR="00BA21F2" w:rsidRPr="00BA21F2" w:rsidRDefault="00BA21F2" w:rsidP="00BA21F2">
      <w:pPr>
        <w:pStyle w:val="Tableau-Titre"/>
        <w:rPr>
          <w:lang w:val="fr-FR" w:eastAsia="fr-CA"/>
        </w:rPr>
      </w:pPr>
      <w:r w:rsidRPr="00BA21F2">
        <w:rPr>
          <w:lang w:val="fr-FR" w:eastAsia="fr-CA"/>
        </w:rPr>
        <w:t>Replace M4CDC_PROFILS_CS From Origin To Destination Where "STD_ID_HR = 'ICN52304'"\</w:t>
      </w:r>
    </w:p>
    <w:p w14:paraId="008BF508" w14:textId="77777777" w:rsidR="00BA21F2" w:rsidRPr="00BA21F2" w:rsidRDefault="00BA21F2" w:rsidP="00BA21F2">
      <w:pPr>
        <w:pStyle w:val="Tableau-Titre"/>
        <w:rPr>
          <w:lang w:val="fr-FR" w:eastAsia="fr-CA"/>
        </w:rPr>
      </w:pPr>
      <w:r w:rsidRPr="00BA21F2">
        <w:rPr>
          <w:lang w:val="fr-FR" w:eastAsia="fr-CA"/>
        </w:rPr>
        <w:t>Replace M4CDC_REGIME_LOC From Origin To Destination Where "STD_ID_HR = 'ICN52304'"\</w:t>
      </w:r>
    </w:p>
    <w:p w14:paraId="1443F16D" w14:textId="77777777" w:rsidR="00BA21F2" w:rsidRPr="00BA21F2" w:rsidRDefault="00BA21F2" w:rsidP="00BA21F2">
      <w:pPr>
        <w:pStyle w:val="Tableau-Titre"/>
        <w:rPr>
          <w:lang w:val="fr-FR" w:eastAsia="fr-CA"/>
        </w:rPr>
      </w:pPr>
      <w:r w:rsidRPr="00BA21F2">
        <w:rPr>
          <w:lang w:val="fr-FR" w:eastAsia="fr-CA"/>
        </w:rPr>
        <w:t>Replace M4CDC_RESSOURCES From Origin To Destination Where "STD_ID_HR = 'ICN52304'"\</w:t>
      </w:r>
    </w:p>
    <w:p w14:paraId="0D919AF3" w14:textId="77777777" w:rsidR="00BA21F2" w:rsidRPr="00BA21F2" w:rsidRDefault="00BA21F2" w:rsidP="00BA21F2">
      <w:pPr>
        <w:pStyle w:val="Tableau-Titre"/>
        <w:rPr>
          <w:lang w:val="fr-FR" w:eastAsia="fr-CA"/>
        </w:rPr>
      </w:pPr>
      <w:r w:rsidRPr="00BA21F2">
        <w:rPr>
          <w:lang w:val="fr-FR" w:eastAsia="fr-CA"/>
        </w:rPr>
        <w:t>Replace M4CDC_TP From Origin To Destination Where "STD_ID_HR = 'ICN52304'"\</w:t>
      </w:r>
    </w:p>
    <w:p w14:paraId="25F20BAC" w14:textId="77777777" w:rsidR="00BA21F2" w:rsidRPr="00BA21F2" w:rsidRDefault="00BA21F2" w:rsidP="00BA21F2">
      <w:pPr>
        <w:pStyle w:val="Tableau-Titre"/>
        <w:rPr>
          <w:lang w:val="fr-FR" w:eastAsia="fr-CA"/>
        </w:rPr>
      </w:pPr>
      <w:r w:rsidRPr="00BA21F2">
        <w:rPr>
          <w:lang w:val="fr-FR" w:eastAsia="fr-CA"/>
        </w:rPr>
        <w:t>Replace M4CDC_MINIMA From Origin To Destination Where "STD_ID_HR = 'ICN52304'"\</w:t>
      </w:r>
    </w:p>
    <w:p w14:paraId="51B687D5" w14:textId="77777777" w:rsidR="00BA21F2" w:rsidRPr="00BA21F2" w:rsidRDefault="00BA21F2" w:rsidP="00BA21F2">
      <w:pPr>
        <w:pStyle w:val="Tableau-Titre"/>
        <w:rPr>
          <w:lang w:val="fr-FR" w:eastAsia="fr-CA"/>
        </w:rPr>
      </w:pPr>
      <w:r w:rsidRPr="00BA21F2">
        <w:rPr>
          <w:lang w:val="fr-FR" w:eastAsia="fr-CA"/>
        </w:rPr>
        <w:t>Replace M4CDC_TRT_BASE From Origin To Destination Where "STD_ID_HR = 'ICN52304'"\</w:t>
      </w:r>
    </w:p>
    <w:p w14:paraId="6285DD5E" w14:textId="77777777" w:rsidR="00BA21F2" w:rsidRPr="00BA21F2" w:rsidRDefault="00BA21F2" w:rsidP="00BA21F2">
      <w:pPr>
        <w:pStyle w:val="Tableau-Titre"/>
        <w:rPr>
          <w:lang w:val="fr-FR" w:eastAsia="fr-CA"/>
        </w:rPr>
      </w:pPr>
      <w:r w:rsidRPr="00BA21F2">
        <w:rPr>
          <w:lang w:val="fr-FR" w:eastAsia="fr-CA"/>
        </w:rPr>
        <w:t>Replace M4CDC_TYPE_VERSEMENT From Origin To Destination Where "STD_ID_HR = 'ICN52304'"\</w:t>
      </w:r>
    </w:p>
    <w:p w14:paraId="448A3F5B" w14:textId="77777777" w:rsidR="00BA21F2" w:rsidRPr="00BA21F2" w:rsidRDefault="00BA21F2" w:rsidP="00BA21F2">
      <w:pPr>
        <w:pStyle w:val="Tableau-Titre"/>
        <w:rPr>
          <w:lang w:val="fr-FR" w:eastAsia="fr-CA"/>
        </w:rPr>
      </w:pPr>
      <w:r w:rsidRPr="00BA21F2">
        <w:rPr>
          <w:lang w:val="fr-FR" w:eastAsia="fr-CA"/>
        </w:rPr>
        <w:t>Replace M4CDC_1ERS_MONTANTS From Origin To Destination Where "STD_ID_HR = 'ICN52304'"\</w:t>
      </w:r>
    </w:p>
    <w:p w14:paraId="06AD6898" w14:textId="77777777" w:rsidR="00BA21F2" w:rsidRPr="00BA21F2" w:rsidRDefault="00BA21F2" w:rsidP="00BA21F2">
      <w:pPr>
        <w:pStyle w:val="Tableau-Titre"/>
        <w:rPr>
          <w:lang w:val="fr-FR" w:eastAsia="fr-CA"/>
        </w:rPr>
      </w:pPr>
      <w:r w:rsidRPr="00BA21F2">
        <w:rPr>
          <w:lang w:val="fr-FR" w:eastAsia="fr-CA"/>
        </w:rPr>
        <w:t>Replace M4CDC_ASS_VOLONTAIRE From Origin To Destination Where "STD_ID_HR = 'ICN52304'"\</w:t>
      </w:r>
    </w:p>
    <w:p w14:paraId="45923D3A" w14:textId="77777777" w:rsidR="00BA21F2" w:rsidRPr="00BA21F2" w:rsidRDefault="00BA21F2" w:rsidP="00BA21F2">
      <w:pPr>
        <w:pStyle w:val="Tableau-Titre"/>
        <w:rPr>
          <w:lang w:val="fr-FR" w:eastAsia="fr-CA"/>
        </w:rPr>
      </w:pPr>
      <w:r w:rsidRPr="00BA21F2">
        <w:rPr>
          <w:lang w:val="fr-FR" w:eastAsia="fr-CA"/>
        </w:rPr>
        <w:t>Replace M4CDC_ELTS_CALCUL From Origin To Destination Where "STD_ID_HR = 'ICN52304'"\</w:t>
      </w:r>
    </w:p>
    <w:p w14:paraId="1643A1C8" w14:textId="77777777" w:rsidR="00BA21F2" w:rsidRPr="00BA21F2" w:rsidRDefault="00BA21F2" w:rsidP="00BA21F2">
      <w:pPr>
        <w:pStyle w:val="Tableau-Titre"/>
        <w:rPr>
          <w:lang w:val="fr-FR" w:eastAsia="fr-CA"/>
        </w:rPr>
      </w:pPr>
      <w:r w:rsidRPr="00BA21F2">
        <w:rPr>
          <w:lang w:val="fr-FR" w:eastAsia="fr-CA"/>
        </w:rPr>
        <w:t>Replace M4CDC_ELTS_REFACTURATION From Origin To Destination Where "STD_ID_HR = 'ICN52304'"\</w:t>
      </w:r>
    </w:p>
    <w:p w14:paraId="3BA2229D" w14:textId="77777777" w:rsidR="00BA21F2" w:rsidRPr="00BA21F2" w:rsidRDefault="00BA21F2" w:rsidP="00BA21F2">
      <w:pPr>
        <w:pStyle w:val="Tableau-Titre"/>
        <w:rPr>
          <w:lang w:val="fr-FR" w:eastAsia="fr-CA"/>
        </w:rPr>
      </w:pPr>
      <w:r w:rsidRPr="00BA21F2">
        <w:rPr>
          <w:lang w:val="fr-FR" w:eastAsia="fr-CA"/>
        </w:rPr>
        <w:t>Replace M4CDC_ELTS_REVERSION From Origin To Destination Where "STD_ID_HR = 'ICN52304'"\</w:t>
      </w:r>
    </w:p>
    <w:p w14:paraId="5616BA46" w14:textId="77777777" w:rsidR="00BA21F2" w:rsidRPr="00BA21F2" w:rsidRDefault="00BA21F2" w:rsidP="00BA21F2">
      <w:pPr>
        <w:pStyle w:val="Tableau-Titre"/>
        <w:rPr>
          <w:lang w:val="fr-FR" w:eastAsia="fr-CA"/>
        </w:rPr>
      </w:pPr>
      <w:r w:rsidRPr="00BA21F2">
        <w:rPr>
          <w:lang w:val="fr-FR" w:eastAsia="fr-CA"/>
        </w:rPr>
        <w:t>Replace M4CDC_TYPE_VERSEMENT From Origin To Destination Where "STD_ID_HR = 'ICN52304'"\</w:t>
      </w:r>
    </w:p>
    <w:p w14:paraId="40F4F615" w14:textId="77777777" w:rsidR="00BA21F2" w:rsidRPr="00BA21F2" w:rsidRDefault="00BA21F2" w:rsidP="00BA21F2">
      <w:pPr>
        <w:pStyle w:val="Tableau-Titre"/>
        <w:rPr>
          <w:lang w:val="fr-FR" w:eastAsia="fr-CA"/>
        </w:rPr>
      </w:pPr>
      <w:r w:rsidRPr="00BA21F2">
        <w:rPr>
          <w:lang w:val="fr-FR" w:eastAsia="fr-CA"/>
        </w:rPr>
        <w:t>Replace M4CDC_PAS From Origin To Destination Where "STD_ID_HR = 'ICN52304'"\</w:t>
      </w:r>
    </w:p>
    <w:p w14:paraId="109157A0" w14:textId="77777777" w:rsidR="00BA21F2" w:rsidRPr="00BA21F2" w:rsidRDefault="00BA21F2" w:rsidP="00BA21F2">
      <w:pPr>
        <w:pStyle w:val="Tableau-Titre"/>
        <w:rPr>
          <w:lang w:val="fr-FR" w:eastAsia="fr-CA"/>
        </w:rPr>
      </w:pPr>
      <w:r w:rsidRPr="00BA21F2">
        <w:rPr>
          <w:lang w:val="fr-FR" w:eastAsia="fr-CA"/>
        </w:rPr>
        <w:t>Replace M4CDC_NEUTRALISATION From Origin To Destination Where "STD_ID_HR = 'ICN52304'"\</w:t>
      </w:r>
    </w:p>
    <w:p w14:paraId="32DB605B" w14:textId="77777777" w:rsidR="00BA21F2" w:rsidRPr="00BA21F2" w:rsidRDefault="00BA21F2" w:rsidP="00BA21F2">
      <w:pPr>
        <w:pStyle w:val="Tableau-Titre"/>
        <w:rPr>
          <w:lang w:val="fr-FR" w:eastAsia="fr-CA"/>
        </w:rPr>
      </w:pPr>
      <w:r w:rsidRPr="00BA21F2">
        <w:rPr>
          <w:lang w:val="fr-FR" w:eastAsia="fr-CA"/>
        </w:rPr>
        <w:t>Replace M4CNR_SPAS From Origin To Destination Where "STD_ID_HR = 'ICN52304'"\</w:t>
      </w:r>
    </w:p>
    <w:p w14:paraId="250C449F" w14:textId="77777777" w:rsidR="00BA21F2" w:rsidRPr="00BA21F2" w:rsidRDefault="00BA21F2" w:rsidP="00BA21F2">
      <w:pPr>
        <w:pStyle w:val="Tableau-Titre"/>
        <w:rPr>
          <w:lang w:val="fr-FR" w:eastAsia="fr-CA"/>
        </w:rPr>
      </w:pPr>
      <w:r w:rsidRPr="00BA21F2">
        <w:rPr>
          <w:lang w:val="fr-FR" w:eastAsia="fr-CA"/>
        </w:rPr>
        <w:t>Replace M4CNR_NBI From Origin To Destination Where "STD_ID_HR = 'ICN52304'"\</w:t>
      </w:r>
    </w:p>
    <w:p w14:paraId="62B15F20" w14:textId="77777777" w:rsidR="00BA21F2" w:rsidRPr="00BA21F2" w:rsidRDefault="00BA21F2" w:rsidP="00BA21F2">
      <w:pPr>
        <w:pStyle w:val="Tableau-Titre"/>
        <w:rPr>
          <w:lang w:val="fr-FR" w:eastAsia="fr-CA"/>
        </w:rPr>
      </w:pPr>
      <w:r w:rsidRPr="00BA21F2">
        <w:rPr>
          <w:lang w:val="fr-FR" w:eastAsia="fr-CA"/>
        </w:rPr>
        <w:t>Replace M4CNR_RI From Origin To Destination Where "STD_ID_HR = 'ICN52304'"\</w:t>
      </w:r>
    </w:p>
    <w:p w14:paraId="499B46E2" w14:textId="77777777" w:rsidR="00BA21F2" w:rsidRPr="00BA21F2" w:rsidRDefault="00BA21F2" w:rsidP="00BA21F2">
      <w:pPr>
        <w:pStyle w:val="Tableau-Titre"/>
        <w:rPr>
          <w:lang w:val="fr-FR" w:eastAsia="fr-CA"/>
        </w:rPr>
      </w:pPr>
      <w:r w:rsidRPr="00BA21F2">
        <w:rPr>
          <w:lang w:val="fr-FR" w:eastAsia="fr-CA"/>
        </w:rPr>
        <w:t>Replace M4FSP_ELTS_LIQ_CAL_FSPOEIE From Origin To Destination Where "STD_ID_HR = 'ICN52304'"\</w:t>
      </w:r>
    </w:p>
    <w:p w14:paraId="64FB3A65" w14:textId="77777777" w:rsidR="00BA21F2" w:rsidRPr="00BA21F2" w:rsidRDefault="00BA21F2" w:rsidP="00BA21F2">
      <w:pPr>
        <w:pStyle w:val="Tableau-Titre"/>
        <w:rPr>
          <w:lang w:val="fr-FR" w:eastAsia="fr-CA"/>
        </w:rPr>
      </w:pPr>
      <w:r w:rsidRPr="00BA21F2">
        <w:rPr>
          <w:lang w:val="fr-FR" w:eastAsia="fr-CA"/>
        </w:rPr>
        <w:t>Replace M4MIN_ALLOC_ENF_CHARGE From Origin To Destination Where "STD_ID_HR = 'ICN52304'"\</w:t>
      </w:r>
    </w:p>
    <w:p w14:paraId="14FC1CEB" w14:textId="77777777" w:rsidR="00BA21F2" w:rsidRPr="00BA21F2" w:rsidRDefault="00BA21F2" w:rsidP="00BA21F2">
      <w:pPr>
        <w:pStyle w:val="Tableau-Titre"/>
        <w:rPr>
          <w:lang w:val="fr-FR" w:eastAsia="fr-CA"/>
        </w:rPr>
      </w:pPr>
      <w:r w:rsidRPr="00BA21F2">
        <w:rPr>
          <w:lang w:val="fr-FR" w:eastAsia="fr-CA"/>
        </w:rPr>
        <w:t>Replace M4MIN_SUP_CONJOINT From Origin To Destination Where "STD_ID_HR = 'ICN52304'"\</w:t>
      </w:r>
    </w:p>
    <w:p w14:paraId="26EE3040" w14:textId="77777777" w:rsidR="00BA21F2" w:rsidRPr="00BA21F2" w:rsidRDefault="00BA21F2" w:rsidP="00BA21F2">
      <w:pPr>
        <w:pStyle w:val="Tableau-Titre"/>
        <w:rPr>
          <w:lang w:val="fr-FR" w:eastAsia="fr-CA"/>
        </w:rPr>
      </w:pPr>
      <w:r w:rsidRPr="00BA21F2">
        <w:rPr>
          <w:lang w:val="fr-FR" w:eastAsia="fr-CA"/>
        </w:rPr>
        <w:t>Replace M4MIN_ELTS_LIQ_MINES From Origin To Destination Where "STD_ID_HR = 'ICN52304'"\</w:t>
      </w:r>
    </w:p>
    <w:p w14:paraId="1ABDC8AA" w14:textId="77777777" w:rsidR="00BA21F2" w:rsidRPr="00BA21F2" w:rsidRDefault="00BA21F2" w:rsidP="00BA21F2">
      <w:pPr>
        <w:pStyle w:val="Tableau-Titre"/>
        <w:rPr>
          <w:lang w:val="fr-FR" w:eastAsia="fr-CA"/>
        </w:rPr>
      </w:pPr>
      <w:r w:rsidRPr="00BA21F2">
        <w:rPr>
          <w:lang w:val="fr-FR" w:eastAsia="fr-CA"/>
        </w:rPr>
        <w:t>Replace M4MIN_MFC From Origin To Destination Where "STD_ID_HR = 'ICN52304'"\</w:t>
      </w:r>
    </w:p>
    <w:p w14:paraId="7DC7EB2F" w14:textId="77777777" w:rsidR="00BA21F2" w:rsidRPr="00BA21F2" w:rsidRDefault="00BA21F2" w:rsidP="00BA21F2">
      <w:pPr>
        <w:pStyle w:val="Tableau-Titre"/>
        <w:rPr>
          <w:lang w:val="fr-FR" w:eastAsia="fr-CA"/>
        </w:rPr>
      </w:pPr>
      <w:r w:rsidRPr="00BA21F2">
        <w:rPr>
          <w:lang w:val="fr-FR" w:eastAsia="fr-CA"/>
        </w:rPr>
        <w:t>Replace M4MIN_IND_MINI_AVTS From Origin To Destination Where "STD_ID_HR = 'ICN52304'"\</w:t>
      </w:r>
    </w:p>
    <w:p w14:paraId="79966A93" w14:textId="77777777" w:rsidR="00BA21F2" w:rsidRPr="00BA21F2" w:rsidRDefault="00BA21F2" w:rsidP="00BA21F2">
      <w:pPr>
        <w:pStyle w:val="Tableau-Titre"/>
        <w:rPr>
          <w:lang w:val="fr-FR" w:eastAsia="fr-CA"/>
        </w:rPr>
      </w:pPr>
      <w:r w:rsidRPr="00BA21F2">
        <w:rPr>
          <w:lang w:val="fr-FR" w:eastAsia="fr-CA"/>
        </w:rPr>
        <w:t>Replace M4MIN_ELTS_PVC From Origin To Destination Where "STD_ID_HR = 'ICN52304'"\</w:t>
      </w:r>
    </w:p>
    <w:p w14:paraId="1A837706" w14:textId="77777777" w:rsidR="00BA21F2" w:rsidRPr="00BA21F2" w:rsidRDefault="00BA21F2" w:rsidP="00BA21F2">
      <w:pPr>
        <w:pStyle w:val="Tableau-Titre"/>
        <w:rPr>
          <w:lang w:val="fr-FR" w:eastAsia="fr-CA"/>
        </w:rPr>
      </w:pPr>
      <w:r w:rsidRPr="00BA21F2">
        <w:rPr>
          <w:lang w:val="fr-FR" w:eastAsia="fr-CA"/>
        </w:rPr>
        <w:t>Replace M4MIN_ELTS_PRC From Origin To Destination Where "STD_ID_HR = 'ICN52304'"\</w:t>
      </w:r>
    </w:p>
    <w:p w14:paraId="4079F121" w14:textId="77777777" w:rsidR="00BA21F2" w:rsidRPr="00BA21F2" w:rsidRDefault="00BA21F2" w:rsidP="00BA21F2">
      <w:pPr>
        <w:pStyle w:val="Tableau-Titre"/>
        <w:rPr>
          <w:lang w:val="fr-FR" w:eastAsia="fr-CA"/>
        </w:rPr>
      </w:pPr>
      <w:r w:rsidRPr="00BA21F2">
        <w:rPr>
          <w:lang w:val="fr-FR" w:eastAsia="fr-CA"/>
        </w:rPr>
        <w:t>Replace M4MIN_ELTS_ORP From Origin To Destination Where "STD_ID_HR = 'ICN52304'"\</w:t>
      </w:r>
    </w:p>
    <w:p w14:paraId="21245190" w14:textId="77777777" w:rsidR="00BA21F2" w:rsidRPr="00BA21F2" w:rsidRDefault="00BA21F2" w:rsidP="00BA21F2">
      <w:pPr>
        <w:pStyle w:val="Tableau-Titre"/>
        <w:rPr>
          <w:lang w:val="fr-FR" w:eastAsia="fr-CA"/>
        </w:rPr>
      </w:pPr>
      <w:r w:rsidRPr="00BA21F2">
        <w:rPr>
          <w:lang w:val="fr-FR" w:eastAsia="fr-CA"/>
        </w:rPr>
        <w:t>Replace M4MIN_MAJO_SUPP_FORF From Origin To Destination Where "STD_ID_HR = 'ICN52304'"\</w:t>
      </w:r>
    </w:p>
    <w:p w14:paraId="0959BB3C" w14:textId="77777777" w:rsidR="00BA21F2" w:rsidRPr="00BA21F2" w:rsidRDefault="00BA21F2" w:rsidP="00BA21F2">
      <w:pPr>
        <w:pStyle w:val="Tableau-Titre"/>
        <w:rPr>
          <w:lang w:val="fr-FR" w:eastAsia="fr-CA"/>
        </w:rPr>
      </w:pPr>
      <w:r w:rsidRPr="00BA21F2">
        <w:rPr>
          <w:lang w:val="fr-FR" w:eastAsia="fr-CA"/>
        </w:rPr>
        <w:t>Replace M4RAF_ELTS_LIQ_RAFP From Origin To Destination Where "STD_ID_HR = 'ICN52304'"\</w:t>
      </w:r>
    </w:p>
    <w:p w14:paraId="5270AFEF" w14:textId="77777777" w:rsidR="00BA21F2" w:rsidRPr="00BA21F2" w:rsidRDefault="00BA21F2" w:rsidP="00BA21F2">
      <w:pPr>
        <w:pStyle w:val="Tableau-Titre"/>
        <w:rPr>
          <w:lang w:val="fr-FR" w:eastAsia="fr-CA"/>
        </w:rPr>
      </w:pPr>
      <w:r w:rsidRPr="00BA21F2">
        <w:rPr>
          <w:lang w:val="fr-FR" w:eastAsia="fr-CA"/>
        </w:rPr>
        <w:t>Replace M4SCO_PERIOD_REV From Origin To Destination Where "SCO_ID_HR = 'ICN52304'"\</w:t>
      </w:r>
    </w:p>
    <w:p w14:paraId="481A3412" w14:textId="77777777" w:rsidR="00BA21F2" w:rsidRPr="00BA21F2" w:rsidRDefault="00BA21F2" w:rsidP="00BA21F2">
      <w:pPr>
        <w:pStyle w:val="Tableau-Titre"/>
        <w:rPr>
          <w:lang w:val="fr-FR" w:eastAsia="fr-CA"/>
        </w:rPr>
      </w:pPr>
      <w:r w:rsidRPr="00BA21F2">
        <w:rPr>
          <w:lang w:val="fr-FR" w:eastAsia="fr-CA"/>
        </w:rPr>
        <w:t>Replace M4CDC_H_HR_MODIF From Origin To Destination Where "STD_ID_HR = 'ICN52304'"\</w:t>
      </w:r>
    </w:p>
    <w:p w14:paraId="304C84FC" w14:textId="77777777" w:rsidR="00BA21F2" w:rsidRPr="00BA21F2" w:rsidRDefault="00BA21F2" w:rsidP="00BA21F2">
      <w:pPr>
        <w:pStyle w:val="Tableau-Titre"/>
        <w:rPr>
          <w:lang w:val="fr-FR" w:eastAsia="fr-CA"/>
        </w:rPr>
      </w:pPr>
      <w:r w:rsidRPr="00BA21F2">
        <w:rPr>
          <w:lang w:val="fr-FR" w:eastAsia="fr-CA"/>
        </w:rPr>
        <w:t>Replace M4SCO_AC_HR_PERIOD From Origin To Destination Where "SCO_ID_HR = 'ICN52304'"\</w:t>
      </w:r>
    </w:p>
    <w:p w14:paraId="02968759" w14:textId="77777777" w:rsidR="00BA21F2" w:rsidRPr="00BA21F2" w:rsidRDefault="00BA21F2" w:rsidP="00BA21F2">
      <w:pPr>
        <w:pStyle w:val="Tableau-Titre"/>
        <w:rPr>
          <w:lang w:val="fr-FR" w:eastAsia="fr-CA"/>
        </w:rPr>
      </w:pPr>
      <w:r w:rsidRPr="00BA21F2">
        <w:rPr>
          <w:lang w:val="fr-FR" w:eastAsia="fr-CA"/>
        </w:rPr>
        <w:t>Replace M4CDC_PRECOMPTES From Origin To Destination Where "STD_ID_HR = 'ICN52304'"\</w:t>
      </w:r>
    </w:p>
    <w:p w14:paraId="63D325F7" w14:textId="77777777" w:rsidR="00BA21F2" w:rsidRPr="00BA21F2" w:rsidRDefault="00BA21F2" w:rsidP="00BA21F2">
      <w:pPr>
        <w:pStyle w:val="Tableau-Titre"/>
        <w:rPr>
          <w:lang w:val="fr-FR" w:eastAsia="fr-CA"/>
        </w:rPr>
      </w:pPr>
      <w:r w:rsidRPr="00BA21F2">
        <w:rPr>
          <w:lang w:val="fr-FR" w:eastAsia="fr-CA"/>
        </w:rPr>
        <w:t>Replace M4CDC_OPPOSITIONS From Origin To Destination Where "STD_ID_HR = 'ICN52304'"\</w:t>
      </w:r>
    </w:p>
    <w:p w14:paraId="36645D42" w14:textId="77777777" w:rsidR="00BA21F2" w:rsidRPr="00BA21F2" w:rsidRDefault="00BA21F2" w:rsidP="00BA21F2">
      <w:pPr>
        <w:pStyle w:val="Tableau-Titre"/>
        <w:rPr>
          <w:lang w:val="fr-FR" w:eastAsia="fr-CA"/>
        </w:rPr>
      </w:pPr>
      <w:r w:rsidRPr="00BA21F2">
        <w:rPr>
          <w:lang w:val="fr-FR" w:eastAsia="fr-CA"/>
        </w:rPr>
        <w:t>Replace M4CDC_MUTUELLES From Origin To Destination Where "STD_ID_HR = 'ICN52304'"\</w:t>
      </w:r>
    </w:p>
    <w:p w14:paraId="435A865E" w14:textId="77777777" w:rsidR="00BA21F2" w:rsidRPr="00BA21F2" w:rsidRDefault="00BA21F2" w:rsidP="00BA21F2">
      <w:pPr>
        <w:pStyle w:val="Tableau-Titre"/>
        <w:rPr>
          <w:lang w:val="fr-FR" w:eastAsia="fr-CA"/>
        </w:rPr>
      </w:pPr>
      <w:r w:rsidRPr="00BA21F2">
        <w:rPr>
          <w:lang w:val="fr-FR" w:eastAsia="fr-CA"/>
        </w:rPr>
        <w:t>Replace M4CDC_AC_PRECOMPTE From Origin To Destination Where "STD_ID_HR = 'ICN52304'"\</w:t>
      </w:r>
    </w:p>
    <w:p w14:paraId="02E19261" w14:textId="77777777" w:rsidR="00BA21F2" w:rsidRPr="00BA21F2" w:rsidRDefault="00BA21F2" w:rsidP="00BA21F2">
      <w:pPr>
        <w:pStyle w:val="Tableau-Titre"/>
        <w:rPr>
          <w:lang w:val="fr-FR" w:eastAsia="fr-CA"/>
        </w:rPr>
      </w:pPr>
      <w:r w:rsidRPr="00BA21F2">
        <w:rPr>
          <w:lang w:val="fr-FR" w:eastAsia="fr-CA"/>
        </w:rPr>
        <w:t>Replace M4CDC_BLOC_PAIE From Origin To Destination Where "STD_ID_HR = 'ICN52304'"\</w:t>
      </w:r>
    </w:p>
    <w:p w14:paraId="36BE4478" w14:textId="3932EDD7" w:rsidR="00BA21F2" w:rsidRPr="00BA21F2" w:rsidRDefault="00BA21F2" w:rsidP="00BA21F2">
      <w:pPr>
        <w:pStyle w:val="Tableau-Titre"/>
        <w:rPr>
          <w:lang w:val="fr-FR" w:eastAsia="fr-CA"/>
        </w:rPr>
      </w:pPr>
      <w:r w:rsidRPr="00BA21F2">
        <w:rPr>
          <w:lang w:val="fr-FR" w:eastAsia="fr-CA"/>
        </w:rPr>
        <w:t xml:space="preserve">Replace M4CDC_REVALORISATION_DIFF From Origin To Destination </w:t>
      </w:r>
      <w:r>
        <w:rPr>
          <w:lang w:val="fr-FR" w:eastAsia="fr-CA"/>
        </w:rPr>
        <w:t>Where "STD_ID_HR = 'ICN52304'"\</w:t>
      </w:r>
    </w:p>
    <w:p w14:paraId="5068E45C" w14:textId="33384ABE" w:rsidR="00BA21F2" w:rsidRDefault="00BA21F2" w:rsidP="00BA21F2">
      <w:pPr>
        <w:pStyle w:val="Tableau-Titre"/>
        <w:rPr>
          <w:lang w:val="fr-FR" w:eastAsia="fr-CA"/>
        </w:rPr>
      </w:pPr>
      <w:r w:rsidRPr="00BA21F2">
        <w:rPr>
          <w:lang w:val="fr-FR" w:eastAsia="fr-CA"/>
        </w:rPr>
        <w:t>Replace M4CDC_H_HR_SUIVI_OB From Origin To Destination Where "STD_ID_HR = 'ICN52304'"\</w:t>
      </w:r>
    </w:p>
    <w:p w14:paraId="11982668" w14:textId="1E9CBCD2" w:rsidR="007B2C71" w:rsidRDefault="007B2C71" w:rsidP="00BA21F2">
      <w:pPr>
        <w:pStyle w:val="Tableau-Titre"/>
        <w:rPr>
          <w:lang w:val="fr-FR" w:eastAsia="fr-CA"/>
        </w:rPr>
      </w:pPr>
    </w:p>
    <w:p w14:paraId="7E04761D" w14:textId="0D030451" w:rsidR="007B2C71" w:rsidRDefault="007B2C71" w:rsidP="00BA21F2">
      <w:pPr>
        <w:pStyle w:val="Tableau-Titre"/>
        <w:rPr>
          <w:lang w:val="fr-FR" w:eastAsia="fr-CA"/>
        </w:rPr>
      </w:pPr>
    </w:p>
    <w:p w14:paraId="47C95C82" w14:textId="7E7A479B" w:rsidR="007B2C71" w:rsidRDefault="007B2C71" w:rsidP="00507556">
      <w:pPr>
        <w:pStyle w:val="Titre2"/>
      </w:pPr>
      <w:r>
        <w:t xml:space="preserve"> </w:t>
      </w:r>
      <w:bookmarkStart w:id="162" w:name="_Ref55926740"/>
      <w:bookmarkStart w:id="163" w:name="_Toc56177383"/>
      <w:r>
        <w:t>Fiche de test unitaire du développement lié à l’ocun-853</w:t>
      </w:r>
      <w:bookmarkEnd w:id="162"/>
      <w:bookmarkEnd w:id="163"/>
    </w:p>
    <w:p w14:paraId="341A0E6E" w14:textId="7EF7A0C5" w:rsidR="007B2C71" w:rsidRDefault="007B2C71" w:rsidP="007B2C71">
      <w:pPr>
        <w:pStyle w:val="Corpsdetexte"/>
        <w:rPr>
          <w:lang w:val="fr-FR" w:eastAsia="fr-CA"/>
        </w:rPr>
      </w:pPr>
      <w:r>
        <w:rPr>
          <w:noProof/>
          <w:lang w:val="fr-FR" w:eastAsia="fr-FR"/>
        </w:rPr>
        <w:lastRenderedPageBreak/>
        <w:drawing>
          <wp:inline distT="0" distB="0" distL="0" distR="0" wp14:anchorId="72DBAAB2" wp14:editId="3B8315B3">
            <wp:extent cx="6473190" cy="3266440"/>
            <wp:effectExtent l="0" t="0" r="3810" b="0"/>
            <wp:docPr id="583" name="Imag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73190" cy="3266440"/>
                    </a:xfrm>
                    <a:prstGeom prst="rect">
                      <a:avLst/>
                    </a:prstGeom>
                  </pic:spPr>
                </pic:pic>
              </a:graphicData>
            </a:graphic>
          </wp:inline>
        </w:drawing>
      </w:r>
    </w:p>
    <w:p w14:paraId="7CDF93DC" w14:textId="3BE0D2AC" w:rsidR="0058789C" w:rsidRDefault="007B2C71" w:rsidP="007B2C71">
      <w:pPr>
        <w:pStyle w:val="Corpsdetexte"/>
        <w:rPr>
          <w:lang w:val="fr-FR" w:eastAsia="fr-CA"/>
        </w:rPr>
      </w:pPr>
      <w:r>
        <w:rPr>
          <w:noProof/>
          <w:lang w:val="fr-FR" w:eastAsia="fr-FR"/>
        </w:rPr>
        <w:drawing>
          <wp:inline distT="0" distB="0" distL="0" distR="0" wp14:anchorId="4AABE59A" wp14:editId="0BD90C89">
            <wp:extent cx="6473190" cy="3254375"/>
            <wp:effectExtent l="0" t="0" r="3810" b="3175"/>
            <wp:docPr id="584" name="Imag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73190" cy="3254375"/>
                    </a:xfrm>
                    <a:prstGeom prst="rect">
                      <a:avLst/>
                    </a:prstGeom>
                  </pic:spPr>
                </pic:pic>
              </a:graphicData>
            </a:graphic>
          </wp:inline>
        </w:drawing>
      </w:r>
    </w:p>
    <w:p w14:paraId="3AFEE96D" w14:textId="598EC19D" w:rsidR="0058789C" w:rsidRDefault="0058789C" w:rsidP="0058789C">
      <w:pPr>
        <w:pStyle w:val="Corpsdetexte"/>
        <w:rPr>
          <w:lang w:val="fr-FR" w:eastAsia="fr-CA"/>
        </w:rPr>
      </w:pPr>
    </w:p>
    <w:p w14:paraId="54A696D3" w14:textId="77777777" w:rsidR="0058789C" w:rsidRDefault="0058789C" w:rsidP="0058789C">
      <w:pPr>
        <w:pStyle w:val="Corpsdetexte"/>
        <w:rPr>
          <w:lang w:val="fr-FR" w:eastAsia="fr-CA"/>
        </w:rPr>
      </w:pPr>
      <w:r>
        <w:rPr>
          <w:lang w:val="fr-FR" w:eastAsia="fr-CA"/>
        </w:rPr>
        <w:br w:type="page"/>
      </w:r>
    </w:p>
    <w:p w14:paraId="0A97FF8B" w14:textId="50C7ECF8" w:rsidR="00507556" w:rsidRDefault="00D74E01" w:rsidP="00507556">
      <w:pPr>
        <w:pStyle w:val="Titre2"/>
      </w:pPr>
      <w:bookmarkStart w:id="164" w:name="_Toc56177384"/>
      <w:bookmarkStart w:id="165" w:name="_Ref56010623"/>
      <w:r>
        <w:lastRenderedPageBreak/>
        <w:t xml:space="preserve">DDI-2282 : </w:t>
      </w:r>
      <w:r w:rsidR="00507556">
        <w:t>Cahier des charges</w:t>
      </w:r>
      <w:bookmarkEnd w:id="164"/>
      <w:r w:rsidR="00507556">
        <w:t xml:space="preserve"> </w:t>
      </w:r>
      <w:bookmarkEnd w:id="165"/>
    </w:p>
    <w:p w14:paraId="09C25D73" w14:textId="2B35889E" w:rsidR="0058789C" w:rsidRDefault="00507556" w:rsidP="00507556">
      <w:r>
        <w:rPr>
          <w:noProof/>
          <w:lang w:val="fr-FR" w:eastAsia="fr-FR"/>
        </w:rPr>
        <w:drawing>
          <wp:inline distT="0" distB="0" distL="0" distR="0" wp14:anchorId="28B2395A" wp14:editId="2B9F7696">
            <wp:extent cx="6467475" cy="2867025"/>
            <wp:effectExtent l="0" t="0" r="9525" b="9525"/>
            <wp:docPr id="592" name="Imag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67475" cy="2867025"/>
                    </a:xfrm>
                    <a:prstGeom prst="rect">
                      <a:avLst/>
                    </a:prstGeom>
                    <a:noFill/>
                    <a:ln>
                      <a:noFill/>
                    </a:ln>
                  </pic:spPr>
                </pic:pic>
              </a:graphicData>
            </a:graphic>
          </wp:inline>
        </w:drawing>
      </w:r>
      <w:r>
        <w:t>.</w:t>
      </w:r>
    </w:p>
    <w:p w14:paraId="3FC6D550" w14:textId="77777777" w:rsidR="00507556" w:rsidRPr="00507556" w:rsidRDefault="00507556" w:rsidP="00507556">
      <w:pPr>
        <w:pStyle w:val="Corpsdetexte"/>
      </w:pPr>
    </w:p>
    <w:p w14:paraId="0A1A8F53" w14:textId="2ECEF053" w:rsidR="00507556" w:rsidRPr="00507556" w:rsidRDefault="00507556" w:rsidP="00507556">
      <w:pPr>
        <w:pStyle w:val="Corpsdetexte"/>
      </w:pPr>
      <w:r>
        <w:rPr>
          <w:noProof/>
          <w:lang w:val="fr-FR" w:eastAsia="fr-FR"/>
        </w:rPr>
        <w:drawing>
          <wp:inline distT="0" distB="0" distL="0" distR="0" wp14:anchorId="0703D702" wp14:editId="2009B0C3">
            <wp:extent cx="6467475" cy="3009900"/>
            <wp:effectExtent l="0" t="0" r="9525" b="0"/>
            <wp:docPr id="593" name="Imag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67475" cy="3009900"/>
                    </a:xfrm>
                    <a:prstGeom prst="rect">
                      <a:avLst/>
                    </a:prstGeom>
                    <a:noFill/>
                    <a:ln>
                      <a:noFill/>
                    </a:ln>
                  </pic:spPr>
                </pic:pic>
              </a:graphicData>
            </a:graphic>
          </wp:inline>
        </w:drawing>
      </w:r>
    </w:p>
    <w:p w14:paraId="7D9F3DE2" w14:textId="77777777" w:rsidR="00507556" w:rsidRPr="00507556" w:rsidRDefault="00507556" w:rsidP="00507556">
      <w:pPr>
        <w:pStyle w:val="Corpsdetexte"/>
      </w:pPr>
    </w:p>
    <w:p w14:paraId="698FEE84" w14:textId="5681A6E4" w:rsidR="007B2C71" w:rsidRDefault="00D74E01" w:rsidP="00D74E01">
      <w:pPr>
        <w:pStyle w:val="Titre2"/>
      </w:pPr>
      <w:bookmarkStart w:id="166" w:name="_Ref56011053"/>
      <w:bookmarkStart w:id="167" w:name="_Toc56177385"/>
      <w:bookmarkStart w:id="168" w:name="_Ref56011126"/>
      <w:r>
        <w:t>DDI-2282 : SFD R37</w:t>
      </w:r>
      <w:bookmarkEnd w:id="166"/>
      <w:bookmarkEnd w:id="167"/>
      <w:r>
        <w:t xml:space="preserve"> </w:t>
      </w:r>
      <w:bookmarkEnd w:id="168"/>
    </w:p>
    <w:p w14:paraId="47FCC63D" w14:textId="684DDA5E" w:rsidR="00D74E01" w:rsidRDefault="00D74E01" w:rsidP="00D74E01">
      <w:pPr>
        <w:pStyle w:val="Corpsdetexte"/>
        <w:rPr>
          <w:lang w:val="fr-FR" w:eastAsia="fr-CA"/>
        </w:rPr>
      </w:pPr>
      <w:r>
        <w:rPr>
          <w:noProof/>
          <w:lang w:val="fr-FR" w:eastAsia="fr-FR"/>
        </w:rPr>
        <w:lastRenderedPageBreak/>
        <w:drawing>
          <wp:inline distT="0" distB="0" distL="0" distR="0" wp14:anchorId="4454B30A" wp14:editId="4C6D5170">
            <wp:extent cx="6467475" cy="3248025"/>
            <wp:effectExtent l="0" t="0" r="9525" b="9525"/>
            <wp:docPr id="594" name="Imag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67475" cy="3248025"/>
                    </a:xfrm>
                    <a:prstGeom prst="rect">
                      <a:avLst/>
                    </a:prstGeom>
                    <a:noFill/>
                    <a:ln>
                      <a:noFill/>
                    </a:ln>
                  </pic:spPr>
                </pic:pic>
              </a:graphicData>
            </a:graphic>
          </wp:inline>
        </w:drawing>
      </w:r>
    </w:p>
    <w:p w14:paraId="0DBF3F36" w14:textId="41726E97" w:rsidR="00D74E01" w:rsidRDefault="00D74E01" w:rsidP="00D74E01">
      <w:pPr>
        <w:pStyle w:val="Corpsdetexte"/>
        <w:rPr>
          <w:lang w:val="fr-FR" w:eastAsia="fr-CA"/>
        </w:rPr>
      </w:pPr>
      <w:r>
        <w:rPr>
          <w:noProof/>
          <w:lang w:val="fr-FR" w:eastAsia="fr-FR"/>
        </w:rPr>
        <w:drawing>
          <wp:inline distT="0" distB="0" distL="0" distR="0" wp14:anchorId="505860C9" wp14:editId="00900673">
            <wp:extent cx="6473190" cy="3705225"/>
            <wp:effectExtent l="0" t="0" r="3810" b="9525"/>
            <wp:docPr id="595" name="Imag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73190" cy="3705225"/>
                    </a:xfrm>
                    <a:prstGeom prst="rect">
                      <a:avLst/>
                    </a:prstGeom>
                  </pic:spPr>
                </pic:pic>
              </a:graphicData>
            </a:graphic>
          </wp:inline>
        </w:drawing>
      </w:r>
    </w:p>
    <w:p w14:paraId="5E095E56" w14:textId="34D6A7ED" w:rsidR="00D74E01" w:rsidRDefault="00D74E01" w:rsidP="00D74E01">
      <w:pPr>
        <w:pStyle w:val="Corpsdetexte"/>
        <w:rPr>
          <w:lang w:val="fr-FR" w:eastAsia="fr-CA"/>
        </w:rPr>
      </w:pPr>
      <w:r>
        <w:rPr>
          <w:noProof/>
          <w:lang w:val="fr-FR" w:eastAsia="fr-FR"/>
        </w:rPr>
        <w:lastRenderedPageBreak/>
        <w:drawing>
          <wp:inline distT="0" distB="0" distL="0" distR="0" wp14:anchorId="7519CEAC" wp14:editId="4FDA9A40">
            <wp:extent cx="6477000" cy="3714750"/>
            <wp:effectExtent l="0" t="0" r="0" b="0"/>
            <wp:docPr id="596" name="Imag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77000" cy="3714750"/>
                    </a:xfrm>
                    <a:prstGeom prst="rect">
                      <a:avLst/>
                    </a:prstGeom>
                    <a:noFill/>
                    <a:ln>
                      <a:noFill/>
                    </a:ln>
                  </pic:spPr>
                </pic:pic>
              </a:graphicData>
            </a:graphic>
          </wp:inline>
        </w:drawing>
      </w:r>
    </w:p>
    <w:p w14:paraId="29F4FFA6" w14:textId="4C497576" w:rsidR="00D74E01" w:rsidRDefault="00D74E01" w:rsidP="00D74E01">
      <w:pPr>
        <w:pStyle w:val="Corpsdetexte"/>
        <w:rPr>
          <w:lang w:val="fr-FR" w:eastAsia="fr-CA"/>
        </w:rPr>
      </w:pPr>
      <w:r>
        <w:rPr>
          <w:noProof/>
          <w:lang w:val="fr-FR" w:eastAsia="fr-FR"/>
        </w:rPr>
        <w:drawing>
          <wp:inline distT="0" distB="0" distL="0" distR="0" wp14:anchorId="10258D09" wp14:editId="289DE43B">
            <wp:extent cx="6464300" cy="3188335"/>
            <wp:effectExtent l="0" t="0" r="0" b="0"/>
            <wp:docPr id="599" name="Imag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64300" cy="3188335"/>
                    </a:xfrm>
                    <a:prstGeom prst="rect">
                      <a:avLst/>
                    </a:prstGeom>
                    <a:noFill/>
                    <a:ln>
                      <a:noFill/>
                    </a:ln>
                  </pic:spPr>
                </pic:pic>
              </a:graphicData>
            </a:graphic>
          </wp:inline>
        </w:drawing>
      </w:r>
    </w:p>
    <w:p w14:paraId="2A72F767" w14:textId="0952DE9A" w:rsidR="00D74E01" w:rsidRDefault="00D74E01" w:rsidP="00D74E01">
      <w:pPr>
        <w:pStyle w:val="Corpsdetexte"/>
        <w:rPr>
          <w:lang w:val="fr-FR" w:eastAsia="fr-CA"/>
        </w:rPr>
      </w:pPr>
    </w:p>
    <w:p w14:paraId="4DE81DF6" w14:textId="041D4C8F" w:rsidR="00D74E01" w:rsidRDefault="00D74E01" w:rsidP="00D74E01">
      <w:pPr>
        <w:pStyle w:val="Corpsdetexte"/>
        <w:rPr>
          <w:lang w:val="fr-FR" w:eastAsia="fr-CA"/>
        </w:rPr>
      </w:pPr>
      <w:r>
        <w:rPr>
          <w:noProof/>
          <w:lang w:val="fr-FR" w:eastAsia="fr-FR"/>
        </w:rPr>
        <w:lastRenderedPageBreak/>
        <w:drawing>
          <wp:inline distT="0" distB="0" distL="0" distR="0" wp14:anchorId="1C5C61BC" wp14:editId="69000B4F">
            <wp:extent cx="6464300" cy="3187700"/>
            <wp:effectExtent l="0" t="0" r="0" b="0"/>
            <wp:docPr id="598" name="Imag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464300" cy="3187700"/>
                    </a:xfrm>
                    <a:prstGeom prst="rect">
                      <a:avLst/>
                    </a:prstGeom>
                    <a:noFill/>
                    <a:ln>
                      <a:noFill/>
                    </a:ln>
                  </pic:spPr>
                </pic:pic>
              </a:graphicData>
            </a:graphic>
          </wp:inline>
        </w:drawing>
      </w:r>
    </w:p>
    <w:p w14:paraId="730ECFB4" w14:textId="4C700F85" w:rsidR="00D74E01" w:rsidRDefault="00D74E01" w:rsidP="00D74E01">
      <w:pPr>
        <w:pStyle w:val="Corpsdetexte"/>
        <w:rPr>
          <w:lang w:val="fr-FR" w:eastAsia="fr-CA"/>
        </w:rPr>
      </w:pPr>
      <w:r>
        <w:rPr>
          <w:noProof/>
          <w:lang w:val="fr-FR" w:eastAsia="fr-FR"/>
        </w:rPr>
        <w:drawing>
          <wp:inline distT="0" distB="0" distL="0" distR="0" wp14:anchorId="72E09C36" wp14:editId="6AB090BB">
            <wp:extent cx="5019675" cy="5327374"/>
            <wp:effectExtent l="0" t="0" r="0" b="6985"/>
            <wp:docPr id="601" name="Imag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22335" cy="5330197"/>
                    </a:xfrm>
                    <a:prstGeom prst="rect">
                      <a:avLst/>
                    </a:prstGeom>
                  </pic:spPr>
                </pic:pic>
              </a:graphicData>
            </a:graphic>
          </wp:inline>
        </w:drawing>
      </w:r>
    </w:p>
    <w:p w14:paraId="021030D2" w14:textId="1782BCDE" w:rsidR="005B23B1" w:rsidRDefault="007C5CD8" w:rsidP="005B23B1">
      <w:pPr>
        <w:pStyle w:val="Titre2"/>
      </w:pPr>
      <w:bookmarkStart w:id="169" w:name="_Ref56012565"/>
      <w:bookmarkStart w:id="170" w:name="_Toc56177386"/>
      <w:r>
        <w:lastRenderedPageBreak/>
        <w:t xml:space="preserve">DDI-2282 : </w:t>
      </w:r>
      <w:r w:rsidR="005B23B1">
        <w:t>Scripts SQL de modification de la BDD physique livrés à la DEI</w:t>
      </w:r>
      <w:bookmarkEnd w:id="169"/>
      <w:bookmarkEnd w:id="170"/>
    </w:p>
    <w:p w14:paraId="3705F3FC" w14:textId="33D57D1D" w:rsidR="005B23B1" w:rsidRDefault="005B23B1" w:rsidP="00FC658B">
      <w:pPr>
        <w:pStyle w:val="Titre3"/>
        <w:numPr>
          <w:ilvl w:val="0"/>
          <w:numId w:val="38"/>
        </w:numPr>
      </w:pPr>
      <w:r>
        <w:t xml:space="preserve"> </w:t>
      </w:r>
      <w:bookmarkStart w:id="171" w:name="_Toc56177387"/>
      <w:r>
        <w:t>Inserts de nouvelle table et lignes de parametrage</w:t>
      </w:r>
      <w:bookmarkEnd w:id="171"/>
    </w:p>
    <w:p w14:paraId="202DA2B8" w14:textId="77777777" w:rsidR="005B23B1" w:rsidRPr="005B23B1" w:rsidRDefault="005B23B1" w:rsidP="005B23B1">
      <w:pPr>
        <w:pStyle w:val="Corpsdetexte"/>
        <w:rPr>
          <w:lang w:val="fr-FR" w:eastAsia="fr-CA"/>
        </w:rPr>
      </w:pPr>
    </w:p>
    <w:p w14:paraId="0218B416" w14:textId="73833EC0" w:rsidR="005B23B1" w:rsidRDefault="005B23B1" w:rsidP="005B23B1">
      <w:pPr>
        <w:pStyle w:val="Corpsdetexte"/>
        <w:rPr>
          <w:noProof/>
          <w:lang w:val="fr-FR" w:eastAsia="fr-FR"/>
        </w:rPr>
      </w:pPr>
      <w:r>
        <w:rPr>
          <w:noProof/>
          <w:lang w:val="fr-FR" w:eastAsia="fr-FR"/>
        </w:rPr>
        <w:drawing>
          <wp:inline distT="0" distB="0" distL="0" distR="0" wp14:anchorId="0D0B521A" wp14:editId="065956C9">
            <wp:extent cx="5943600" cy="6472052"/>
            <wp:effectExtent l="0" t="0" r="0" b="5080"/>
            <wp:docPr id="602" name="Imag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b="24418"/>
                    <a:stretch/>
                  </pic:blipFill>
                  <pic:spPr bwMode="auto">
                    <a:xfrm>
                      <a:off x="0" y="0"/>
                      <a:ext cx="5943600" cy="6472052"/>
                    </a:xfrm>
                    <a:prstGeom prst="rect">
                      <a:avLst/>
                    </a:prstGeom>
                    <a:ln>
                      <a:noFill/>
                    </a:ln>
                    <a:extLst>
                      <a:ext uri="{53640926-AAD7-44D8-BBD7-CCE9431645EC}">
                        <a14:shadowObscured xmlns:a14="http://schemas.microsoft.com/office/drawing/2010/main"/>
                      </a:ext>
                    </a:extLst>
                  </pic:spPr>
                </pic:pic>
              </a:graphicData>
            </a:graphic>
          </wp:inline>
        </w:drawing>
      </w:r>
    </w:p>
    <w:p w14:paraId="7C12E543" w14:textId="4E219B85" w:rsidR="005B23B1" w:rsidRPr="005B23B1" w:rsidRDefault="005B23B1" w:rsidP="005B23B1">
      <w:pPr>
        <w:pStyle w:val="Corpsdetexte"/>
        <w:rPr>
          <w:lang w:val="fr-FR" w:eastAsia="fr-CA"/>
        </w:rPr>
      </w:pPr>
      <w:r>
        <w:rPr>
          <w:noProof/>
          <w:lang w:val="fr-FR" w:eastAsia="fr-FR"/>
        </w:rPr>
        <w:lastRenderedPageBreak/>
        <w:drawing>
          <wp:inline distT="0" distB="0" distL="0" distR="0" wp14:anchorId="5757E4C3" wp14:editId="61EFF450">
            <wp:extent cx="4752975" cy="7953375"/>
            <wp:effectExtent l="0" t="0" r="0" b="0"/>
            <wp:docPr id="603" name="Imag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52975" cy="7953375"/>
                    </a:xfrm>
                    <a:prstGeom prst="rect">
                      <a:avLst/>
                    </a:prstGeom>
                  </pic:spPr>
                </pic:pic>
              </a:graphicData>
            </a:graphic>
          </wp:inline>
        </w:drawing>
      </w:r>
    </w:p>
    <w:p w14:paraId="0DB48109" w14:textId="6F665DE7" w:rsidR="005B23B1" w:rsidRDefault="005B23B1" w:rsidP="005B23B1">
      <w:pPr>
        <w:pStyle w:val="Corpsdetexte"/>
        <w:rPr>
          <w:lang w:val="fr-FR" w:eastAsia="fr-CA"/>
        </w:rPr>
      </w:pPr>
      <w:r>
        <w:rPr>
          <w:noProof/>
          <w:lang w:val="fr-FR" w:eastAsia="fr-FR"/>
        </w:rPr>
        <w:lastRenderedPageBreak/>
        <w:drawing>
          <wp:inline distT="0" distB="0" distL="0" distR="0" wp14:anchorId="0C678892" wp14:editId="3E19A3F5">
            <wp:extent cx="6473190" cy="3016250"/>
            <wp:effectExtent l="0" t="0" r="3810" b="0"/>
            <wp:docPr id="604" name="Imag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473190" cy="3016250"/>
                    </a:xfrm>
                    <a:prstGeom prst="rect">
                      <a:avLst/>
                    </a:prstGeom>
                  </pic:spPr>
                </pic:pic>
              </a:graphicData>
            </a:graphic>
          </wp:inline>
        </w:drawing>
      </w:r>
    </w:p>
    <w:p w14:paraId="452D4DDF" w14:textId="3BC67AC7" w:rsidR="005B23B1" w:rsidRDefault="005B23B1" w:rsidP="005B23B1">
      <w:pPr>
        <w:pStyle w:val="Lgende"/>
        <w:rPr>
          <w:rStyle w:val="Emphaseple"/>
        </w:rPr>
      </w:pPr>
      <w:r w:rsidRPr="005B23B1">
        <w:rPr>
          <w:rStyle w:val="Emphaseple"/>
        </w:rPr>
        <w:t>Je vous</w:t>
      </w:r>
      <w:r>
        <w:rPr>
          <w:rStyle w:val="Emphaseple"/>
        </w:rPr>
        <w:t xml:space="preserve"> épargne les détails des 100 lignes de paramétrage bulletin</w:t>
      </w:r>
      <w:r w:rsidRPr="005B23B1">
        <w:rPr>
          <w:rStyle w:val="Emphaseple"/>
        </w:rPr>
        <w:t xml:space="preserve"> </w:t>
      </w:r>
      <w:r>
        <w:rPr>
          <w:rStyle w:val="Emphaseple"/>
        </w:rPr>
        <w:t>pour arriver à la fin du fichier</w:t>
      </w:r>
    </w:p>
    <w:p w14:paraId="4860EBA0" w14:textId="72D19013" w:rsidR="005B23B1" w:rsidRDefault="007C5CD8" w:rsidP="005B23B1">
      <w:r>
        <w:rPr>
          <w:noProof/>
          <w:lang w:val="fr-FR" w:eastAsia="fr-FR"/>
        </w:rPr>
        <w:drawing>
          <wp:inline distT="0" distB="0" distL="0" distR="0" wp14:anchorId="5DE07FF9" wp14:editId="19147BA1">
            <wp:extent cx="6473190" cy="1391920"/>
            <wp:effectExtent l="0" t="0" r="3810" b="0"/>
            <wp:docPr id="606" name="Imag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473190" cy="1391920"/>
                    </a:xfrm>
                    <a:prstGeom prst="rect">
                      <a:avLst/>
                    </a:prstGeom>
                  </pic:spPr>
                </pic:pic>
              </a:graphicData>
            </a:graphic>
          </wp:inline>
        </w:drawing>
      </w:r>
    </w:p>
    <w:p w14:paraId="6C911432" w14:textId="20A77533" w:rsidR="007C5CD8" w:rsidRDefault="007C5CD8" w:rsidP="007C5CD8">
      <w:pPr>
        <w:pStyle w:val="Titre3"/>
      </w:pPr>
      <w:r>
        <w:t xml:space="preserve"> </w:t>
      </w:r>
      <w:bookmarkStart w:id="172" w:name="_Toc56177388"/>
      <w:r>
        <w:t>Script d’initialisation des nouvelles colonnes de la table M4SCO_AC_HR_PERIOD</w:t>
      </w:r>
      <w:bookmarkEnd w:id="172"/>
    </w:p>
    <w:p w14:paraId="6A7F3BCF" w14:textId="77777777" w:rsidR="007C5CD8" w:rsidRPr="007C5CD8" w:rsidRDefault="007C5CD8" w:rsidP="007C5CD8">
      <w:pPr>
        <w:pStyle w:val="Corpsdetexte"/>
        <w:rPr>
          <w:lang w:val="fr-FR" w:eastAsia="fr-CA"/>
        </w:rPr>
      </w:pPr>
      <w:r>
        <w:rPr>
          <w:noProof/>
          <w:lang w:val="fr-FR" w:eastAsia="fr-FR"/>
        </w:rPr>
        <w:drawing>
          <wp:inline distT="0" distB="0" distL="0" distR="0" wp14:anchorId="718BE5AC" wp14:editId="0FC11BA3">
            <wp:extent cx="6472742" cy="3519287"/>
            <wp:effectExtent l="0" t="0" r="4445" b="5080"/>
            <wp:docPr id="607" name="Imag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484879" cy="3525886"/>
                    </a:xfrm>
                    <a:prstGeom prst="rect">
                      <a:avLst/>
                    </a:prstGeom>
                  </pic:spPr>
                </pic:pic>
              </a:graphicData>
            </a:graphic>
          </wp:inline>
        </w:drawing>
      </w:r>
    </w:p>
    <w:p w14:paraId="0FC1DEBD" w14:textId="77777777" w:rsidR="00F26FCB" w:rsidRDefault="00F26FCB" w:rsidP="00507556">
      <w:pPr>
        <w:pStyle w:val="Titre2"/>
      </w:pPr>
      <w:bookmarkStart w:id="173" w:name="_Toc55141216"/>
      <w:bookmarkStart w:id="174" w:name="_Ref56010452"/>
      <w:bookmarkStart w:id="175" w:name="_Ref56010474"/>
      <w:bookmarkStart w:id="176" w:name="_Ref56010551"/>
      <w:bookmarkStart w:id="177" w:name="_Ref56010558"/>
      <w:bookmarkStart w:id="178" w:name="_Toc56177389"/>
      <w:r>
        <w:lastRenderedPageBreak/>
        <w:t>User Stories RandoUdev3</w:t>
      </w:r>
      <w:bookmarkEnd w:id="173"/>
      <w:bookmarkEnd w:id="174"/>
      <w:bookmarkEnd w:id="175"/>
      <w:bookmarkEnd w:id="176"/>
      <w:bookmarkEnd w:id="177"/>
      <w:bookmarkEnd w:id="178"/>
      <w:r>
        <w:t> </w:t>
      </w:r>
    </w:p>
    <w:p w14:paraId="1B8AB308"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1 : Créer un itinéraire et ses étapes</w:t>
      </w:r>
    </w:p>
    <w:p w14:paraId="3303007D"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responsable de l’association de randonnées, je crée un itinéraire de randonnée avec toutes ses étapes.</w:t>
      </w:r>
    </w:p>
    <w:p w14:paraId="1536994C" w14:textId="77777777" w:rsidR="00F26FCB" w:rsidRDefault="00F26FCB" w:rsidP="00F26FCB">
      <w:pPr>
        <w:autoSpaceDE w:val="0"/>
        <w:autoSpaceDN w:val="0"/>
        <w:adjustRightInd w:val="0"/>
        <w:spacing w:line="240" w:lineRule="auto"/>
        <w:rPr>
          <w:rFonts w:ascii="LiberationSerif" w:hAnsi="LiberationSerif" w:cs="LiberationSerif"/>
          <w:sz w:val="24"/>
          <w:szCs w:val="24"/>
          <w:lang w:val="fr-FR" w:eastAsia="fr-CA"/>
        </w:rPr>
      </w:pPr>
      <w:r>
        <w:rPr>
          <w:rFonts w:ascii="LiberationSerif" w:hAnsi="LiberationSerif" w:cs="LiberationSerif"/>
          <w:sz w:val="24"/>
          <w:szCs w:val="24"/>
          <w:lang w:val="fr-FR" w:eastAsia="fr-CA"/>
        </w:rPr>
        <w:t>L’application Web doit permettre à l’aide de un ou plusieurs formulaires de créer un itinéraire de randonnée. Un itinéraire est défini par son nom, le niveau attendu (débutant, normal, confirmé) et la liste des étapes qu'il contient. Une étape possède un identifiant unique (qui peut être créé par le système), un nom et une description. L’ordre des étapes est important pour décrire l’itinéraire.</w:t>
      </w:r>
    </w:p>
    <w:p w14:paraId="6AA3C2F0"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2 : Afficher la liste des itinéraires</w:t>
      </w:r>
    </w:p>
    <w:p w14:paraId="277A5239"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responsable de l’association de randonnées, je consulte la liste des itinéraires.</w:t>
      </w:r>
    </w:p>
    <w:p w14:paraId="1AB110CD" w14:textId="77777777" w:rsidR="00F26FCB" w:rsidRDefault="00F26FCB" w:rsidP="00F26FCB">
      <w:pPr>
        <w:autoSpaceDE w:val="0"/>
        <w:autoSpaceDN w:val="0"/>
        <w:adjustRightInd w:val="0"/>
        <w:spacing w:line="240" w:lineRule="auto"/>
        <w:rPr>
          <w:rFonts w:ascii="LiberationSerif" w:hAnsi="LiberationSerif" w:cs="LiberationSerif"/>
          <w:sz w:val="24"/>
          <w:szCs w:val="24"/>
          <w:lang w:val="fr-FR" w:eastAsia="fr-CA"/>
        </w:rPr>
      </w:pPr>
      <w:r>
        <w:rPr>
          <w:rFonts w:ascii="LiberationSerif" w:hAnsi="LiberationSerif" w:cs="LiberationSerif"/>
          <w:sz w:val="24"/>
          <w:szCs w:val="24"/>
          <w:lang w:val="fr-FR" w:eastAsia="fr-CA"/>
        </w:rPr>
        <w:t>L’application Web doit permettre d’afficher la liste des itinéraires créés en affichant au moins le nom de l’itinéraire.</w:t>
      </w:r>
    </w:p>
    <w:p w14:paraId="15DE55E0"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3 : Afficher le détail d’un itinéraire</w:t>
      </w:r>
    </w:p>
    <w:p w14:paraId="0D913E35"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responsable de l’association de randonnées, je consulte le détail d’un itinéraire.</w:t>
      </w:r>
    </w:p>
    <w:p w14:paraId="180C23D7" w14:textId="77777777" w:rsidR="00F26FCB" w:rsidRDefault="00F26FCB" w:rsidP="00F26FCB">
      <w:pPr>
        <w:autoSpaceDE w:val="0"/>
        <w:autoSpaceDN w:val="0"/>
        <w:adjustRightInd w:val="0"/>
        <w:spacing w:line="240" w:lineRule="auto"/>
        <w:rPr>
          <w:rFonts w:ascii="LiberationSerif" w:hAnsi="LiberationSerif" w:cs="LiberationSerif"/>
          <w:sz w:val="24"/>
          <w:szCs w:val="24"/>
          <w:lang w:val="fr-FR" w:eastAsia="fr-CA"/>
        </w:rPr>
      </w:pPr>
      <w:r>
        <w:rPr>
          <w:rFonts w:ascii="LiberationSerif" w:hAnsi="LiberationSerif" w:cs="LiberationSerif"/>
          <w:sz w:val="24"/>
          <w:szCs w:val="24"/>
          <w:lang w:val="fr-FR" w:eastAsia="fr-CA"/>
        </w:rPr>
        <w:t>L’application Web doit permettre de consulter le détail d’un itinéraire en affichant toutes les informations (nom, niveau requis et liste des étapes).</w:t>
      </w:r>
    </w:p>
    <w:p w14:paraId="24C7A581"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4 : Modifier un itinéraire</w:t>
      </w:r>
    </w:p>
    <w:p w14:paraId="1A251AC2"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responsable de l’association de randonnées, je modifie les informations d’un itinéraire (nom, niveau de difficulté et/ou description).</w:t>
      </w:r>
    </w:p>
    <w:p w14:paraId="1C80569A"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5 : Modifier les étapes d’un itinéraire</w:t>
      </w:r>
    </w:p>
    <w:p w14:paraId="0287086C" w14:textId="77777777" w:rsidR="00F26FCB" w:rsidRDefault="00F26FCB" w:rsidP="00F26FCB">
      <w:pPr>
        <w:autoSpaceDE w:val="0"/>
        <w:autoSpaceDN w:val="0"/>
        <w:adjustRightInd w:val="0"/>
        <w:spacing w:line="240" w:lineRule="auto"/>
        <w:rPr>
          <w:rFonts w:ascii="LiberationSerif-Italic" w:hAnsi="LiberationSerif-Italic" w:cs="LiberationSerif-Italic"/>
          <w:i/>
          <w:iCs/>
          <w:szCs w:val="24"/>
          <w:lang w:val="fr-FR" w:eastAsia="fr-CA"/>
        </w:rPr>
      </w:pPr>
      <w:r>
        <w:rPr>
          <w:rFonts w:ascii="LiberationSerif-Italic" w:hAnsi="LiberationSerif-Italic" w:cs="LiberationSerif-Italic"/>
          <w:i/>
          <w:iCs/>
          <w:sz w:val="24"/>
          <w:szCs w:val="24"/>
          <w:lang w:val="fr-FR" w:eastAsia="fr-CA"/>
        </w:rPr>
        <w:t>En tant que responsable de l’association de randonnées, je modifie la liste des étapes d’un itinéraire pour en ajouter ou en supprimer.</w:t>
      </w:r>
    </w:p>
    <w:p w14:paraId="115ACCBD"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6 : Modifier une étape</w:t>
      </w:r>
    </w:p>
    <w:p w14:paraId="636D164C"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responsable de l’association de randonnées, je modifie le contenu d’une étape (nom ou description).</w:t>
      </w:r>
    </w:p>
    <w:p w14:paraId="6AFD55D2"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7 : Supprimer un itinéraire</w:t>
      </w:r>
    </w:p>
    <w:p w14:paraId="13D24EEE"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responsable de l’association de randonnées, je supprime un itinéraire.</w:t>
      </w:r>
    </w:p>
    <w:p w14:paraId="062ABAD5"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8 : Imprimer les panneaux d’étape</w:t>
      </w:r>
    </w:p>
    <w:p w14:paraId="304E43F6"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responsable de l’association de randonnées, j’imprime les panneaux de chaque étape afin de pouvoir les afficher sur les différents sites.</w:t>
      </w:r>
    </w:p>
    <w:p w14:paraId="45921241" w14:textId="77777777" w:rsidR="00F26FCB" w:rsidRDefault="00F26FCB" w:rsidP="00F26FCB">
      <w:pPr>
        <w:autoSpaceDE w:val="0"/>
        <w:autoSpaceDN w:val="0"/>
        <w:adjustRightInd w:val="0"/>
        <w:spacing w:line="240" w:lineRule="auto"/>
        <w:rPr>
          <w:rFonts w:ascii="LiberationSerif" w:hAnsi="LiberationSerif" w:cs="LiberationSerif"/>
          <w:sz w:val="24"/>
          <w:szCs w:val="24"/>
          <w:lang w:val="fr-FR" w:eastAsia="fr-CA"/>
        </w:rPr>
      </w:pPr>
      <w:r>
        <w:rPr>
          <w:rFonts w:ascii="LiberationSerif" w:hAnsi="LiberationSerif" w:cs="LiberationSerif"/>
          <w:sz w:val="24"/>
          <w:szCs w:val="24"/>
          <w:lang w:val="fr-FR" w:eastAsia="fr-CA"/>
        </w:rPr>
        <w:t>L’application Web doit permettre d’imprimer sur une feuille A4 les informations de chaque étape : son nom, sa description et un QR Code permettant d’accéder aux informations en ligne pour cette étape.</w:t>
      </w:r>
    </w:p>
    <w:p w14:paraId="0FD311F2"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9 : Scanner le QR Code d’une étape</w:t>
      </w:r>
    </w:p>
    <w:p w14:paraId="2F642B96"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randonneur, je scanne le QR Code de l’étape avec mon smartphone afin d’accéder en ligne au détail de l’étape (son nom et sa description).</w:t>
      </w:r>
    </w:p>
    <w:p w14:paraId="30E8D596"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10 : J’aime une étape</w:t>
      </w:r>
    </w:p>
    <w:p w14:paraId="6F56A8E4"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randonneur, je signale que j’aime une étape avec mon smartphone.</w:t>
      </w:r>
    </w:p>
    <w:p w14:paraId="6A9A2504" w14:textId="77777777" w:rsidR="00F26FCB" w:rsidRDefault="00F26FCB" w:rsidP="00F26FCB">
      <w:pPr>
        <w:pStyle w:val="Corpsdetexte"/>
        <w:rPr>
          <w:rFonts w:ascii="LiberationSerif" w:hAnsi="LiberationSerif" w:cs="LiberationSerif"/>
          <w:szCs w:val="24"/>
          <w:lang w:val="fr-FR" w:eastAsia="fr-CA"/>
        </w:rPr>
      </w:pPr>
      <w:r>
        <w:rPr>
          <w:rFonts w:ascii="LiberationSerif" w:hAnsi="LiberationSerif" w:cs="LiberationSerif"/>
          <w:szCs w:val="24"/>
          <w:lang w:val="fr-FR" w:eastAsia="fr-CA"/>
        </w:rPr>
        <w:t xml:space="preserve">Une fois le QR Code scanné, il doit être possible de cliquer sur un bouton </w:t>
      </w:r>
      <w:r>
        <w:rPr>
          <w:rFonts w:ascii="LiberationSerif-Italic" w:hAnsi="LiberationSerif-Italic" w:cs="LiberationSerif-Italic"/>
          <w:i/>
          <w:iCs/>
          <w:szCs w:val="24"/>
          <w:lang w:val="fr-FR" w:eastAsia="fr-CA"/>
        </w:rPr>
        <w:t>j’aime</w:t>
      </w:r>
      <w:r>
        <w:rPr>
          <w:rFonts w:ascii="LiberationSerif" w:hAnsi="LiberationSerif" w:cs="LiberationSerif"/>
          <w:szCs w:val="24"/>
          <w:lang w:val="fr-FR" w:eastAsia="fr-CA"/>
        </w:rPr>
        <w:t>.</w:t>
      </w:r>
    </w:p>
    <w:p w14:paraId="368B03C3"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11 : Consulter le total des personnes ayant aimé une étape</w:t>
      </w:r>
    </w:p>
    <w:p w14:paraId="0E1C2C9B"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randonneur, je consulte le total des personnes ayant aimé l’étape où je me trouve.</w:t>
      </w:r>
    </w:p>
    <w:p w14:paraId="69E7E4D6" w14:textId="77777777" w:rsidR="00F26FCB" w:rsidRDefault="00F26FCB" w:rsidP="00F26FCB">
      <w:pPr>
        <w:autoSpaceDE w:val="0"/>
        <w:autoSpaceDN w:val="0"/>
        <w:adjustRightInd w:val="0"/>
        <w:spacing w:line="240" w:lineRule="auto"/>
        <w:rPr>
          <w:rFonts w:ascii="LiberationSerif" w:hAnsi="LiberationSerif" w:cs="LiberationSerif"/>
          <w:sz w:val="24"/>
          <w:szCs w:val="24"/>
          <w:lang w:val="fr-FR" w:eastAsia="fr-CA"/>
        </w:rPr>
      </w:pPr>
      <w:r>
        <w:rPr>
          <w:rFonts w:ascii="LiberationSerif" w:hAnsi="LiberationSerif" w:cs="LiberationSerif"/>
          <w:sz w:val="24"/>
          <w:szCs w:val="24"/>
          <w:lang w:val="fr-FR" w:eastAsia="fr-CA"/>
        </w:rPr>
        <w:t xml:space="preserve">Ce scénario implique que les données d’une étape doivent aussi contenir le score de </w:t>
      </w:r>
      <w:r>
        <w:rPr>
          <w:rFonts w:ascii="LiberationSerif-Italic" w:hAnsi="LiberationSerif-Italic" w:cs="LiberationSerif-Italic"/>
          <w:i/>
          <w:iCs/>
          <w:sz w:val="24"/>
          <w:szCs w:val="24"/>
          <w:lang w:val="fr-FR" w:eastAsia="fr-CA"/>
        </w:rPr>
        <w:t xml:space="preserve">j’aime. </w:t>
      </w:r>
      <w:r>
        <w:rPr>
          <w:rFonts w:ascii="LiberationSerif" w:hAnsi="LiberationSerif" w:cs="LiberationSerif"/>
          <w:sz w:val="24"/>
          <w:szCs w:val="24"/>
          <w:lang w:val="fr-FR" w:eastAsia="fr-CA"/>
        </w:rPr>
        <w:t>Ce total doit être affiché sur le smartphone du randonneur en même temps que le nom et la description de l’étape.</w:t>
      </w:r>
    </w:p>
    <w:p w14:paraId="0042DE3B"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12 : Envoyer un commentaire pour une étape</w:t>
      </w:r>
    </w:p>
    <w:p w14:paraId="205433E9"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randonneur, j’envoie un commentaire avec mon pseudo sur une étape depuis mon</w:t>
      </w:r>
    </w:p>
    <w:p w14:paraId="59582725"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lastRenderedPageBreak/>
        <w:t>smartphone.</w:t>
      </w:r>
    </w:p>
    <w:p w14:paraId="25E292D4" w14:textId="77777777" w:rsidR="00F26FCB" w:rsidRDefault="00F26FCB" w:rsidP="00F26FCB">
      <w:pPr>
        <w:autoSpaceDE w:val="0"/>
        <w:autoSpaceDN w:val="0"/>
        <w:adjustRightInd w:val="0"/>
        <w:spacing w:line="240" w:lineRule="auto"/>
        <w:rPr>
          <w:rFonts w:ascii="LiberationSerif" w:hAnsi="LiberationSerif" w:cs="LiberationSerif"/>
          <w:sz w:val="24"/>
          <w:szCs w:val="24"/>
          <w:lang w:val="fr-FR" w:eastAsia="fr-CA"/>
        </w:rPr>
      </w:pPr>
      <w:r>
        <w:rPr>
          <w:rFonts w:ascii="LiberationSerif" w:hAnsi="LiberationSerif" w:cs="LiberationSerif"/>
          <w:sz w:val="24"/>
          <w:szCs w:val="24"/>
          <w:lang w:val="fr-FR" w:eastAsia="fr-CA"/>
        </w:rPr>
        <w:t>Une fois le QR Code scanné, il doit être possible d’envoyer un commentaire. Un commentaire est composé d’un pseudo, d’une date et d’un message.</w:t>
      </w:r>
    </w:p>
    <w:p w14:paraId="0027A76F" w14:textId="77777777" w:rsidR="00F26FCB" w:rsidRDefault="00F26FCB" w:rsidP="00F26FCB">
      <w:pPr>
        <w:autoSpaceDE w:val="0"/>
        <w:autoSpaceDN w:val="0"/>
        <w:adjustRightInd w:val="0"/>
        <w:spacing w:line="240" w:lineRule="auto"/>
        <w:rPr>
          <w:rFonts w:ascii="LiberationSerif" w:hAnsi="LiberationSerif" w:cs="LiberationSerif"/>
          <w:sz w:val="22"/>
          <w:lang w:val="fr-FR" w:eastAsia="fr-CA"/>
        </w:rPr>
      </w:pPr>
      <w:r>
        <w:rPr>
          <w:rFonts w:ascii="LiberationSerif" w:hAnsi="LiberationSerif" w:cs="LiberationSerif"/>
          <w:sz w:val="22"/>
          <w:lang w:val="fr-FR" w:eastAsia="fr-CA"/>
        </w:rPr>
        <w:t>Idéalement, le randonneur ne devrait avoir à saisir son pseudo qu’une seule fois.</w:t>
      </w:r>
    </w:p>
    <w:p w14:paraId="0C4F0DB1"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13 : Consulter les commentaires d’une étapes</w:t>
      </w:r>
    </w:p>
    <w:p w14:paraId="4FCCF3E7"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randonneur, je consulte les commentaires pour l’étape laissés par tous les</w:t>
      </w:r>
    </w:p>
    <w:p w14:paraId="04B5BA68"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randonneurs.</w:t>
      </w:r>
    </w:p>
    <w:p w14:paraId="4ABCD5A3" w14:textId="77777777" w:rsidR="00F26FCB" w:rsidRDefault="00F26FCB" w:rsidP="00F26FCB">
      <w:pPr>
        <w:autoSpaceDE w:val="0"/>
        <w:autoSpaceDN w:val="0"/>
        <w:adjustRightInd w:val="0"/>
        <w:spacing w:line="240" w:lineRule="auto"/>
        <w:rPr>
          <w:rFonts w:ascii="LiberationSerif" w:hAnsi="LiberationSerif" w:cs="LiberationSerif"/>
          <w:sz w:val="24"/>
          <w:szCs w:val="24"/>
          <w:lang w:val="fr-FR" w:eastAsia="fr-CA"/>
        </w:rPr>
      </w:pPr>
      <w:r>
        <w:rPr>
          <w:rFonts w:ascii="LiberationSerif" w:hAnsi="LiberationSerif" w:cs="LiberationSerif"/>
          <w:sz w:val="24"/>
          <w:szCs w:val="24"/>
          <w:lang w:val="fr-FR" w:eastAsia="fr-CA"/>
        </w:rPr>
        <w:t>Une fois le QR Code scanné, il doit être possible de consulter la liste de tous les commentaires par ordre antéchronologique. Un commentaire est composé d’un pseudo, d’une date et d’un message.</w:t>
      </w:r>
    </w:p>
    <w:p w14:paraId="495CAE59"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14 : Envoyer une photo de l’étape</w:t>
      </w:r>
    </w:p>
    <w:p w14:paraId="039967E6"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randonneur, je partage mon expérience en prenant une photo.</w:t>
      </w:r>
    </w:p>
    <w:p w14:paraId="2F3394AF" w14:textId="77777777" w:rsidR="00F26FCB" w:rsidRDefault="00F26FCB" w:rsidP="00F26FCB">
      <w:pPr>
        <w:autoSpaceDE w:val="0"/>
        <w:autoSpaceDN w:val="0"/>
        <w:adjustRightInd w:val="0"/>
        <w:spacing w:line="240" w:lineRule="auto"/>
        <w:rPr>
          <w:rFonts w:ascii="LiberationSerif" w:hAnsi="LiberationSerif" w:cs="LiberationSerif"/>
          <w:sz w:val="24"/>
          <w:szCs w:val="24"/>
          <w:lang w:val="fr-FR" w:eastAsia="fr-CA"/>
        </w:rPr>
      </w:pPr>
      <w:r>
        <w:rPr>
          <w:rFonts w:ascii="LiberationSerif" w:hAnsi="LiberationSerif" w:cs="LiberationSerif"/>
          <w:sz w:val="24"/>
          <w:szCs w:val="24"/>
          <w:lang w:val="fr-FR" w:eastAsia="fr-CA"/>
        </w:rPr>
        <w:t>Une fois le QR Code scanné, il doit être possible de prendre une photo pour l’envoyer au serveur.</w:t>
      </w:r>
    </w:p>
    <w:p w14:paraId="68DBC4E7"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15 : Consulter les photos d’une étape</w:t>
      </w:r>
    </w:p>
    <w:p w14:paraId="521DCF1F"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randonneur, je consulte les photos d’une étape.</w:t>
      </w:r>
    </w:p>
    <w:p w14:paraId="5C9FC61B" w14:textId="77777777" w:rsidR="00F26FCB" w:rsidRDefault="00F26FCB" w:rsidP="00F26FCB">
      <w:pPr>
        <w:autoSpaceDE w:val="0"/>
        <w:autoSpaceDN w:val="0"/>
        <w:adjustRightInd w:val="0"/>
        <w:spacing w:line="240" w:lineRule="auto"/>
        <w:rPr>
          <w:rFonts w:ascii="LiberationSerif" w:hAnsi="LiberationSerif" w:cs="LiberationSerif"/>
          <w:sz w:val="24"/>
          <w:szCs w:val="24"/>
          <w:lang w:val="fr-FR" w:eastAsia="fr-CA"/>
        </w:rPr>
      </w:pPr>
      <w:r>
        <w:rPr>
          <w:rFonts w:ascii="LiberationSerif" w:hAnsi="LiberationSerif" w:cs="LiberationSerif"/>
          <w:sz w:val="24"/>
          <w:szCs w:val="24"/>
          <w:lang w:val="fr-FR" w:eastAsia="fr-CA"/>
        </w:rPr>
        <w:t>Une fois le QR Code scanné, il doit être possible de consulter les photos prises par tous les randonneurs.</w:t>
      </w:r>
    </w:p>
    <w:p w14:paraId="787FDE96"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16 : Sécuriser l’application Web pour le responsable de l’association de randonnées</w:t>
      </w:r>
    </w:p>
    <w:p w14:paraId="21DEBE3C" w14:textId="52BF32BA" w:rsidR="00F14C53" w:rsidRDefault="00F26FCB" w:rsidP="00F14C53">
      <w:pPr>
        <w:autoSpaceDE w:val="0"/>
        <w:autoSpaceDN w:val="0"/>
        <w:adjustRightInd w:val="0"/>
        <w:spacing w:line="240" w:lineRule="auto"/>
        <w:rPr>
          <w:lang w:val="fr-FR" w:eastAsia="fr-CA"/>
        </w:rPr>
      </w:pPr>
      <w:r>
        <w:rPr>
          <w:rFonts w:ascii="LiberationSerif-Italic" w:hAnsi="LiberationSerif-Italic" w:cs="LiberationSerif-Italic"/>
          <w:i/>
          <w:iCs/>
          <w:sz w:val="24"/>
          <w:szCs w:val="24"/>
          <w:lang w:val="fr-FR" w:eastAsia="fr-CA"/>
        </w:rPr>
        <w:t xml:space="preserve">En tant que responsable d’association de randonnées, je dois saisir mon login et mon mot de passe pour accéder à l’application de gestion des </w:t>
      </w:r>
      <w:bookmarkStart w:id="179" w:name="_Toc55141217"/>
      <w:r w:rsidR="00F14C53">
        <w:rPr>
          <w:rFonts w:ascii="LiberationSerif-Italic" w:hAnsi="LiberationSerif-Italic" w:cs="LiberationSerif-Italic"/>
          <w:i/>
          <w:iCs/>
          <w:sz w:val="24"/>
          <w:szCs w:val="24"/>
          <w:lang w:val="fr-FR" w:eastAsia="fr-CA"/>
        </w:rPr>
        <w:t>itinéraires.</w:t>
      </w:r>
      <w:r w:rsidR="00F14C53">
        <w:rPr>
          <w:lang w:val="fr-FR" w:eastAsia="fr-CA"/>
        </w:rPr>
        <w:t xml:space="preserve"> Ce</w:t>
      </w:r>
      <w:r>
        <w:rPr>
          <w:lang w:val="fr-FR" w:eastAsia="fr-CA"/>
        </w:rPr>
        <w:t xml:space="preserve"> scénario ne concerne pas le randonneur pour qui l’accès à l’application se fait </w:t>
      </w:r>
      <w:r>
        <w:rPr>
          <w:rFonts w:ascii="LiberationSerif-Italic" w:hAnsi="LiberationSerif-Italic" w:cs="LiberationSerif-Italic"/>
          <w:i/>
          <w:iCs/>
          <w:lang w:val="fr-FR" w:eastAsia="fr-CA"/>
        </w:rPr>
        <w:t xml:space="preserve">via </w:t>
      </w:r>
      <w:r>
        <w:rPr>
          <w:lang w:val="fr-FR" w:eastAsia="fr-CA"/>
        </w:rPr>
        <w:t>le QR Code.</w:t>
      </w:r>
    </w:p>
    <w:p w14:paraId="178E0B74" w14:textId="31ED1DAC" w:rsidR="00F14C53" w:rsidRDefault="00F14C53" w:rsidP="00E55A4A">
      <w:pPr>
        <w:pStyle w:val="Corpsdetexte"/>
        <w:rPr>
          <w:lang w:val="fr-FR" w:eastAsia="fr-CA"/>
        </w:rPr>
      </w:pPr>
    </w:p>
    <w:p w14:paraId="709815EA" w14:textId="707853F6" w:rsidR="00F14C53" w:rsidRDefault="00F14C53" w:rsidP="00E55A4A">
      <w:pPr>
        <w:pStyle w:val="Corpsdetexte"/>
        <w:rPr>
          <w:lang w:val="fr-FR" w:eastAsia="fr-CA"/>
        </w:rPr>
      </w:pPr>
    </w:p>
    <w:p w14:paraId="5339FA74" w14:textId="77777777" w:rsidR="00F14C53" w:rsidRPr="00F14C53" w:rsidRDefault="00F14C53" w:rsidP="00E55A4A">
      <w:pPr>
        <w:pStyle w:val="Corpsdetexte"/>
        <w:rPr>
          <w:lang w:val="fr-FR" w:eastAsia="fr-CA"/>
        </w:rPr>
      </w:pPr>
    </w:p>
    <w:p w14:paraId="5C75AC3F" w14:textId="2F351120" w:rsidR="009765F9" w:rsidRPr="009765F9" w:rsidRDefault="009765F9" w:rsidP="00507556">
      <w:pPr>
        <w:pStyle w:val="Titre2"/>
      </w:pPr>
      <w:bookmarkStart w:id="180" w:name="_Ref56010246"/>
      <w:bookmarkStart w:id="181" w:name="_Toc56177390"/>
      <w:r>
        <w:t>Script</w:t>
      </w:r>
      <w:r w:rsidR="00756E5D">
        <w:t xml:space="preserve"> </w:t>
      </w:r>
      <w:r>
        <w:t>SQL-RandoUDEV</w:t>
      </w:r>
      <w:bookmarkEnd w:id="179"/>
      <w:bookmarkEnd w:id="180"/>
      <w:bookmarkEnd w:id="181"/>
      <w:r>
        <w:t xml:space="preserve"> </w:t>
      </w:r>
    </w:p>
    <w:p w14:paraId="295DCB73"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drop</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database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if</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exists</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`RandoUDEV3`</w:t>
      </w:r>
      <w:r>
        <w:rPr>
          <w:rFonts w:ascii="Consolas" w:hAnsi="Consolas" w:cs="Consolas"/>
          <w:color w:val="FF0000"/>
          <w:sz w:val="20"/>
          <w:szCs w:val="20"/>
          <w:lang w:val="fr-FR" w:eastAsia="fr-CA"/>
        </w:rPr>
        <w:t>;</w:t>
      </w:r>
    </w:p>
    <w:p w14:paraId="0E52B719"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1646F607"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create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database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if</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exists</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`RandoUDEV3`</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character</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set</w:t>
      </w:r>
      <w:r>
        <w:rPr>
          <w:rFonts w:ascii="Consolas" w:hAnsi="Consolas" w:cs="Consolas"/>
          <w:color w:val="000000"/>
          <w:sz w:val="20"/>
          <w:szCs w:val="20"/>
          <w:lang w:val="fr-FR" w:eastAsia="fr-CA"/>
        </w:rPr>
        <w:t xml:space="preserve"> </w:t>
      </w:r>
      <w:r>
        <w:rPr>
          <w:rFonts w:ascii="Consolas" w:hAnsi="Consolas" w:cs="Consolas"/>
          <w:color w:val="008000"/>
          <w:sz w:val="20"/>
          <w:szCs w:val="20"/>
          <w:lang w:val="fr-FR" w:eastAsia="fr-CA"/>
        </w:rPr>
        <w:t>'UTF8'</w:t>
      </w:r>
      <w:r>
        <w:rPr>
          <w:rFonts w:ascii="Consolas" w:hAnsi="Consolas" w:cs="Consolas"/>
          <w:color w:val="FF0000"/>
          <w:sz w:val="20"/>
          <w:szCs w:val="20"/>
          <w:lang w:val="fr-FR" w:eastAsia="fr-CA"/>
        </w:rPr>
        <w:t>;</w:t>
      </w:r>
    </w:p>
    <w:p w14:paraId="3B592A02"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66AD62CB"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use</w:t>
      </w:r>
      <w:r>
        <w:rPr>
          <w:rFonts w:ascii="Consolas" w:hAnsi="Consolas" w:cs="Consolas"/>
          <w:color w:val="000000"/>
          <w:sz w:val="20"/>
          <w:szCs w:val="20"/>
          <w:lang w:val="fr-FR" w:eastAsia="fr-CA"/>
        </w:rPr>
        <w:t xml:space="preserve"> RandoUDEV3</w:t>
      </w:r>
      <w:r>
        <w:rPr>
          <w:rFonts w:ascii="Consolas" w:hAnsi="Consolas" w:cs="Consolas"/>
          <w:color w:val="FF0000"/>
          <w:sz w:val="20"/>
          <w:szCs w:val="20"/>
          <w:lang w:val="fr-FR" w:eastAsia="fr-CA"/>
        </w:rPr>
        <w:t>;</w:t>
      </w:r>
    </w:p>
    <w:p w14:paraId="24B3FE4F"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282FDA24"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CREATE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table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if</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exists</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`Itineraire`</w:t>
      </w:r>
      <w:r>
        <w:rPr>
          <w:rFonts w:ascii="Consolas" w:hAnsi="Consolas" w:cs="Consolas"/>
          <w:color w:val="000000"/>
          <w:sz w:val="20"/>
          <w:szCs w:val="20"/>
          <w:lang w:val="fr-FR" w:eastAsia="fr-CA"/>
        </w:rPr>
        <w:t xml:space="preserve"> (</w:t>
      </w:r>
    </w:p>
    <w:p w14:paraId="4ED06ED2"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PRIMARY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KEY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AUTO_INCREMENT</w:t>
      </w:r>
      <w:r>
        <w:rPr>
          <w:rFonts w:ascii="Consolas" w:hAnsi="Consolas" w:cs="Consolas"/>
          <w:color w:val="000000"/>
          <w:sz w:val="20"/>
          <w:szCs w:val="20"/>
          <w:lang w:val="fr-FR" w:eastAsia="fr-CA"/>
        </w:rPr>
        <w:t>,</w:t>
      </w:r>
    </w:p>
    <w:p w14:paraId="2D383CAA"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`nom`</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varchar</w:t>
      </w:r>
      <w:r>
        <w:rPr>
          <w:rFonts w:ascii="Consolas" w:hAnsi="Consolas" w:cs="Consolas"/>
          <w:color w:val="000000"/>
          <w:sz w:val="20"/>
          <w:szCs w:val="20"/>
          <w:lang w:val="fr-FR" w:eastAsia="fr-CA"/>
        </w:rPr>
        <w:t>(</w:t>
      </w:r>
      <w:r>
        <w:rPr>
          <w:rFonts w:ascii="Consolas" w:hAnsi="Consolas" w:cs="Consolas"/>
          <w:color w:val="0000FF"/>
          <w:sz w:val="20"/>
          <w:szCs w:val="20"/>
          <w:lang w:val="fr-FR" w:eastAsia="fr-CA"/>
        </w:rPr>
        <w:t>255</w:t>
      </w:r>
      <w:r>
        <w:rPr>
          <w:rFonts w:ascii="Consolas" w:hAnsi="Consolas" w:cs="Consolas"/>
          <w:color w:val="000000"/>
          <w:sz w:val="20"/>
          <w:szCs w:val="20"/>
          <w:lang w:val="fr-FR" w:eastAsia="fr-CA"/>
        </w:rPr>
        <w:t>),</w:t>
      </w:r>
    </w:p>
    <w:p w14:paraId="617C1F72"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`niveau`</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ENUM</w:t>
      </w:r>
      <w:r>
        <w:rPr>
          <w:rFonts w:ascii="Consolas" w:hAnsi="Consolas" w:cs="Consolas"/>
          <w:color w:val="000000"/>
          <w:sz w:val="20"/>
          <w:szCs w:val="20"/>
          <w:lang w:val="fr-FR" w:eastAsia="fr-CA"/>
        </w:rPr>
        <w:t xml:space="preserve"> (</w:t>
      </w:r>
      <w:r>
        <w:rPr>
          <w:rFonts w:ascii="Consolas" w:hAnsi="Consolas" w:cs="Consolas"/>
          <w:color w:val="008000"/>
          <w:sz w:val="20"/>
          <w:szCs w:val="20"/>
          <w:lang w:val="fr-FR" w:eastAsia="fr-CA"/>
        </w:rPr>
        <w:t>'Debutant'</w:t>
      </w:r>
      <w:r>
        <w:rPr>
          <w:rFonts w:ascii="Consolas" w:hAnsi="Consolas" w:cs="Consolas"/>
          <w:color w:val="000000"/>
          <w:sz w:val="20"/>
          <w:szCs w:val="20"/>
          <w:lang w:val="fr-FR" w:eastAsia="fr-CA"/>
        </w:rPr>
        <w:t xml:space="preserve">, </w:t>
      </w:r>
      <w:r>
        <w:rPr>
          <w:rFonts w:ascii="Consolas" w:hAnsi="Consolas" w:cs="Consolas"/>
          <w:color w:val="008000"/>
          <w:sz w:val="20"/>
          <w:szCs w:val="20"/>
          <w:lang w:val="fr-FR" w:eastAsia="fr-CA"/>
        </w:rPr>
        <w:t>'Normal'</w:t>
      </w:r>
      <w:r>
        <w:rPr>
          <w:rFonts w:ascii="Consolas" w:hAnsi="Consolas" w:cs="Consolas"/>
          <w:color w:val="000000"/>
          <w:sz w:val="20"/>
          <w:szCs w:val="20"/>
          <w:lang w:val="fr-FR" w:eastAsia="fr-CA"/>
        </w:rPr>
        <w:t xml:space="preserve">, </w:t>
      </w:r>
      <w:r>
        <w:rPr>
          <w:rFonts w:ascii="Consolas" w:hAnsi="Consolas" w:cs="Consolas"/>
          <w:color w:val="008000"/>
          <w:sz w:val="20"/>
          <w:szCs w:val="20"/>
          <w:lang w:val="fr-FR" w:eastAsia="fr-CA"/>
        </w:rPr>
        <w:t>'Confirme'</w:t>
      </w:r>
      <w:r>
        <w:rPr>
          <w:rFonts w:ascii="Consolas" w:hAnsi="Consolas" w:cs="Consolas"/>
          <w:color w:val="000000"/>
          <w:sz w:val="20"/>
          <w:szCs w:val="20"/>
          <w:lang w:val="fr-FR" w:eastAsia="fr-CA"/>
        </w:rPr>
        <w:t>)</w:t>
      </w:r>
    </w:p>
    <w:p w14:paraId="71CF4283"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)ENGINE = INNODB</w:t>
      </w:r>
      <w:r>
        <w:rPr>
          <w:rFonts w:ascii="Consolas" w:hAnsi="Consolas" w:cs="Consolas"/>
          <w:color w:val="FF0000"/>
          <w:sz w:val="20"/>
          <w:szCs w:val="20"/>
          <w:lang w:val="fr-FR" w:eastAsia="fr-CA"/>
        </w:rPr>
        <w:t>;</w:t>
      </w:r>
    </w:p>
    <w:p w14:paraId="37377D39"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66CBC141"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CREATE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TABLE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if</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exists</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`Etape`</w:t>
      </w:r>
      <w:r>
        <w:rPr>
          <w:rFonts w:ascii="Consolas" w:hAnsi="Consolas" w:cs="Consolas"/>
          <w:color w:val="000000"/>
          <w:sz w:val="20"/>
          <w:szCs w:val="20"/>
          <w:lang w:val="fr-FR" w:eastAsia="fr-CA"/>
        </w:rPr>
        <w:t xml:space="preserve"> (</w:t>
      </w:r>
    </w:p>
    <w:p w14:paraId="31C1DABE"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PRIMARY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KEY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AUTO_INCREMENT</w:t>
      </w:r>
      <w:r>
        <w:rPr>
          <w:rFonts w:ascii="Consolas" w:hAnsi="Consolas" w:cs="Consolas"/>
          <w:color w:val="000000"/>
          <w:sz w:val="20"/>
          <w:szCs w:val="20"/>
          <w:lang w:val="fr-FR" w:eastAsia="fr-CA"/>
        </w:rPr>
        <w:t>,</w:t>
      </w:r>
    </w:p>
    <w:p w14:paraId="74F175B9"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`nom`</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varchar</w:t>
      </w:r>
      <w:r>
        <w:rPr>
          <w:rFonts w:ascii="Consolas" w:hAnsi="Consolas" w:cs="Consolas"/>
          <w:color w:val="000000"/>
          <w:sz w:val="20"/>
          <w:szCs w:val="20"/>
          <w:lang w:val="fr-FR" w:eastAsia="fr-CA"/>
        </w:rPr>
        <w:t>(</w:t>
      </w:r>
      <w:r>
        <w:rPr>
          <w:rFonts w:ascii="Consolas" w:hAnsi="Consolas" w:cs="Consolas"/>
          <w:color w:val="0000FF"/>
          <w:sz w:val="20"/>
          <w:szCs w:val="20"/>
          <w:lang w:val="fr-FR" w:eastAsia="fr-CA"/>
        </w:rPr>
        <w:t>255</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NULL</w:t>
      </w:r>
      <w:r>
        <w:rPr>
          <w:rFonts w:ascii="Consolas" w:hAnsi="Consolas" w:cs="Consolas"/>
          <w:color w:val="000000"/>
          <w:sz w:val="20"/>
          <w:szCs w:val="20"/>
          <w:lang w:val="fr-FR" w:eastAsia="fr-CA"/>
        </w:rPr>
        <w:t>,</w:t>
      </w:r>
    </w:p>
    <w:p w14:paraId="6E3E3E14"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`description`</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varchar</w:t>
      </w:r>
      <w:r>
        <w:rPr>
          <w:rFonts w:ascii="Consolas" w:hAnsi="Consolas" w:cs="Consolas"/>
          <w:color w:val="000000"/>
          <w:sz w:val="20"/>
          <w:szCs w:val="20"/>
          <w:lang w:val="fr-FR" w:eastAsia="fr-CA"/>
        </w:rPr>
        <w:t>(</w:t>
      </w:r>
      <w:r>
        <w:rPr>
          <w:rFonts w:ascii="Consolas" w:hAnsi="Consolas" w:cs="Consolas"/>
          <w:color w:val="0000FF"/>
          <w:sz w:val="20"/>
          <w:szCs w:val="20"/>
          <w:lang w:val="fr-FR" w:eastAsia="fr-CA"/>
        </w:rPr>
        <w:t>255</w:t>
      </w:r>
      <w:r>
        <w:rPr>
          <w:rFonts w:ascii="Consolas" w:hAnsi="Consolas" w:cs="Consolas"/>
          <w:color w:val="000000"/>
          <w:sz w:val="20"/>
          <w:szCs w:val="20"/>
          <w:lang w:val="fr-FR" w:eastAsia="fr-CA"/>
        </w:rPr>
        <w:t>),</w:t>
      </w:r>
    </w:p>
    <w:p w14:paraId="64E0797A"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`nb_like`</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w:t>
      </w:r>
      <w:r>
        <w:rPr>
          <w:rFonts w:ascii="Consolas" w:hAnsi="Consolas" w:cs="Consolas"/>
          <w:color w:val="0000FF"/>
          <w:sz w:val="20"/>
          <w:szCs w:val="20"/>
          <w:lang w:val="fr-FR" w:eastAsia="fr-CA"/>
        </w:rPr>
        <w:t>11</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default</w:t>
      </w:r>
      <w:r>
        <w:rPr>
          <w:rFonts w:ascii="Consolas" w:hAnsi="Consolas" w:cs="Consolas"/>
          <w:color w:val="000000"/>
          <w:sz w:val="20"/>
          <w:szCs w:val="20"/>
          <w:lang w:val="fr-FR" w:eastAsia="fr-CA"/>
        </w:rPr>
        <w:t xml:space="preserve"> </w:t>
      </w:r>
      <w:r>
        <w:rPr>
          <w:rFonts w:ascii="Consolas" w:hAnsi="Consolas" w:cs="Consolas"/>
          <w:color w:val="008000"/>
          <w:sz w:val="20"/>
          <w:szCs w:val="20"/>
          <w:lang w:val="fr-FR" w:eastAsia="fr-CA"/>
        </w:rPr>
        <w:t>'0'</w:t>
      </w:r>
    </w:p>
    <w:p w14:paraId="12A13309"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)ENGINE = INNODB</w:t>
      </w:r>
      <w:r>
        <w:rPr>
          <w:rFonts w:ascii="Consolas" w:hAnsi="Consolas" w:cs="Consolas"/>
          <w:color w:val="FF0000"/>
          <w:sz w:val="20"/>
          <w:szCs w:val="20"/>
          <w:lang w:val="fr-FR" w:eastAsia="fr-CA"/>
        </w:rPr>
        <w:t>;</w:t>
      </w:r>
    </w:p>
    <w:p w14:paraId="4D2FA175"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3751E065"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CREATE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TABLE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if</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exists</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`EtapeItineraire`</w:t>
      </w:r>
      <w:r>
        <w:rPr>
          <w:rFonts w:ascii="Consolas" w:hAnsi="Consolas" w:cs="Consolas"/>
          <w:color w:val="000000"/>
          <w:sz w:val="20"/>
          <w:szCs w:val="20"/>
          <w:lang w:val="fr-FR" w:eastAsia="fr-CA"/>
        </w:rPr>
        <w:t xml:space="preserve"> (</w:t>
      </w:r>
    </w:p>
    <w:p w14:paraId="5B1A42D4"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PRIMARY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KEY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AUTO_INCREMENT</w:t>
      </w:r>
      <w:r>
        <w:rPr>
          <w:rFonts w:ascii="Consolas" w:hAnsi="Consolas" w:cs="Consolas"/>
          <w:color w:val="000000"/>
          <w:sz w:val="20"/>
          <w:szCs w:val="20"/>
          <w:lang w:val="fr-FR" w:eastAsia="fr-CA"/>
        </w:rPr>
        <w:t>,</w:t>
      </w:r>
    </w:p>
    <w:p w14:paraId="1982AB71"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`id_etape`</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null</w:t>
      </w:r>
      <w:r>
        <w:rPr>
          <w:rFonts w:ascii="Consolas" w:hAnsi="Consolas" w:cs="Consolas"/>
          <w:color w:val="000000"/>
          <w:sz w:val="20"/>
          <w:szCs w:val="20"/>
          <w:lang w:val="fr-FR" w:eastAsia="fr-CA"/>
        </w:rPr>
        <w:t>,</w:t>
      </w:r>
    </w:p>
    <w:p w14:paraId="44F7BB28"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`id_itineraire`</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null</w:t>
      </w:r>
      <w:r>
        <w:rPr>
          <w:rFonts w:ascii="Consolas" w:hAnsi="Consolas" w:cs="Consolas"/>
          <w:color w:val="000000"/>
          <w:sz w:val="20"/>
          <w:szCs w:val="20"/>
          <w:lang w:val="fr-FR" w:eastAsia="fr-CA"/>
        </w:rPr>
        <w:t>,</w:t>
      </w:r>
    </w:p>
    <w:p w14:paraId="6ED3D4B4"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`num_etape`</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null</w:t>
      </w:r>
    </w:p>
    <w:p w14:paraId="4F94022A"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lastRenderedPageBreak/>
        <w:t>)ENGINE = INNODB</w:t>
      </w:r>
      <w:r>
        <w:rPr>
          <w:rFonts w:ascii="Consolas" w:hAnsi="Consolas" w:cs="Consolas"/>
          <w:color w:val="FF0000"/>
          <w:sz w:val="20"/>
          <w:szCs w:val="20"/>
          <w:lang w:val="fr-FR" w:eastAsia="fr-CA"/>
        </w:rPr>
        <w:t>;</w:t>
      </w:r>
    </w:p>
    <w:p w14:paraId="7C23DA00"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066F1C8D"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CREATE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table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if</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exists</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`Utilisateur`</w:t>
      </w:r>
      <w:r>
        <w:rPr>
          <w:rFonts w:ascii="Consolas" w:hAnsi="Consolas" w:cs="Consolas"/>
          <w:color w:val="000000"/>
          <w:sz w:val="20"/>
          <w:szCs w:val="20"/>
          <w:lang w:val="fr-FR" w:eastAsia="fr-CA"/>
        </w:rPr>
        <w:t xml:space="preserve"> (</w:t>
      </w:r>
    </w:p>
    <w:p w14:paraId="6FA70C16"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PRIMARY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KEY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AUTO_INCREMENT</w:t>
      </w:r>
      <w:r>
        <w:rPr>
          <w:rFonts w:ascii="Consolas" w:hAnsi="Consolas" w:cs="Consolas"/>
          <w:color w:val="000000"/>
          <w:sz w:val="20"/>
          <w:szCs w:val="20"/>
          <w:lang w:val="fr-FR" w:eastAsia="fr-CA"/>
        </w:rPr>
        <w:t>,</w:t>
      </w:r>
    </w:p>
    <w:p w14:paraId="7687910A"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`pseudo`</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varchar</w:t>
      </w:r>
      <w:r>
        <w:rPr>
          <w:rFonts w:ascii="Consolas" w:hAnsi="Consolas" w:cs="Consolas"/>
          <w:color w:val="000000"/>
          <w:sz w:val="20"/>
          <w:szCs w:val="20"/>
          <w:lang w:val="fr-FR" w:eastAsia="fr-CA"/>
        </w:rPr>
        <w:t>(</w:t>
      </w:r>
      <w:r>
        <w:rPr>
          <w:rFonts w:ascii="Consolas" w:hAnsi="Consolas" w:cs="Consolas"/>
          <w:color w:val="0000FF"/>
          <w:sz w:val="20"/>
          <w:szCs w:val="20"/>
          <w:lang w:val="fr-FR" w:eastAsia="fr-CA"/>
        </w:rPr>
        <w:t>255</w:t>
      </w:r>
      <w:r>
        <w:rPr>
          <w:rFonts w:ascii="Consolas" w:hAnsi="Consolas" w:cs="Consolas"/>
          <w:color w:val="000000"/>
          <w:sz w:val="20"/>
          <w:szCs w:val="20"/>
          <w:lang w:val="fr-FR" w:eastAsia="fr-CA"/>
        </w:rPr>
        <w:t>),</w:t>
      </w:r>
    </w:p>
    <w:p w14:paraId="49D41FF2"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`mdp`</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varchar</w:t>
      </w:r>
      <w:r>
        <w:rPr>
          <w:rFonts w:ascii="Consolas" w:hAnsi="Consolas" w:cs="Consolas"/>
          <w:color w:val="000000"/>
          <w:sz w:val="20"/>
          <w:szCs w:val="20"/>
          <w:lang w:val="fr-FR" w:eastAsia="fr-CA"/>
        </w:rPr>
        <w:t>(</w:t>
      </w:r>
      <w:r>
        <w:rPr>
          <w:rFonts w:ascii="Consolas" w:hAnsi="Consolas" w:cs="Consolas"/>
          <w:color w:val="0000FF"/>
          <w:sz w:val="20"/>
          <w:szCs w:val="20"/>
          <w:lang w:val="fr-FR" w:eastAsia="fr-CA"/>
        </w:rPr>
        <w:t>255</w:t>
      </w:r>
      <w:r>
        <w:rPr>
          <w:rFonts w:ascii="Consolas" w:hAnsi="Consolas" w:cs="Consolas"/>
          <w:color w:val="000000"/>
          <w:sz w:val="20"/>
          <w:szCs w:val="20"/>
          <w:lang w:val="fr-FR" w:eastAsia="fr-CA"/>
        </w:rPr>
        <w:t>),</w:t>
      </w:r>
    </w:p>
    <w:p w14:paraId="69DA75BB"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`role`</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varchar</w:t>
      </w:r>
      <w:r>
        <w:rPr>
          <w:rFonts w:ascii="Consolas" w:hAnsi="Consolas" w:cs="Consolas"/>
          <w:color w:val="000000"/>
          <w:sz w:val="20"/>
          <w:szCs w:val="20"/>
          <w:lang w:val="fr-FR" w:eastAsia="fr-CA"/>
        </w:rPr>
        <w:t>(</w:t>
      </w:r>
      <w:r>
        <w:rPr>
          <w:rFonts w:ascii="Consolas" w:hAnsi="Consolas" w:cs="Consolas"/>
          <w:color w:val="0000FF"/>
          <w:sz w:val="20"/>
          <w:szCs w:val="20"/>
          <w:lang w:val="fr-FR" w:eastAsia="fr-CA"/>
        </w:rPr>
        <w:t>255</w:t>
      </w:r>
      <w:r>
        <w:rPr>
          <w:rFonts w:ascii="Consolas" w:hAnsi="Consolas" w:cs="Consolas"/>
          <w:color w:val="000000"/>
          <w:sz w:val="20"/>
          <w:szCs w:val="20"/>
          <w:lang w:val="fr-FR" w:eastAsia="fr-CA"/>
        </w:rPr>
        <w:t>)</w:t>
      </w:r>
    </w:p>
    <w:p w14:paraId="7CE37992"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)ENGINE = INNODB</w:t>
      </w:r>
      <w:r>
        <w:rPr>
          <w:rFonts w:ascii="Consolas" w:hAnsi="Consolas" w:cs="Consolas"/>
          <w:color w:val="FF0000"/>
          <w:sz w:val="20"/>
          <w:szCs w:val="20"/>
          <w:lang w:val="fr-FR" w:eastAsia="fr-CA"/>
        </w:rPr>
        <w:t>;</w:t>
      </w:r>
    </w:p>
    <w:p w14:paraId="3DBBD2CC"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6992A038"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CREATE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TABLE</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`Photo`</w:t>
      </w:r>
      <w:r>
        <w:rPr>
          <w:rFonts w:ascii="Consolas" w:hAnsi="Consolas" w:cs="Consolas"/>
          <w:color w:val="000000"/>
          <w:sz w:val="20"/>
          <w:szCs w:val="20"/>
          <w:lang w:val="fr-FR" w:eastAsia="fr-CA"/>
        </w:rPr>
        <w:t xml:space="preserve"> (</w:t>
      </w:r>
    </w:p>
    <w:p w14:paraId="39196274"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PRIMARY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KEY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AUTO_INCREMENT</w:t>
      </w:r>
      <w:r>
        <w:rPr>
          <w:rFonts w:ascii="Consolas" w:hAnsi="Consolas" w:cs="Consolas"/>
          <w:color w:val="000000"/>
          <w:sz w:val="20"/>
          <w:szCs w:val="20"/>
          <w:lang w:val="fr-FR" w:eastAsia="fr-CA"/>
        </w:rPr>
        <w:t>,</w:t>
      </w:r>
    </w:p>
    <w:p w14:paraId="1DE2DB60"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id_etape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null</w:t>
      </w:r>
      <w:r>
        <w:rPr>
          <w:rFonts w:ascii="Consolas" w:hAnsi="Consolas" w:cs="Consolas"/>
          <w:color w:val="000000"/>
          <w:sz w:val="20"/>
          <w:szCs w:val="20"/>
          <w:lang w:val="fr-FR" w:eastAsia="fr-CA"/>
        </w:rPr>
        <w:t>,</w:t>
      </w:r>
    </w:p>
    <w:p w14:paraId="2306C68C"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`photo`</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blob</w:t>
      </w:r>
    </w:p>
    <w:p w14:paraId="55FBA613"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)ENGINE = INNODB</w:t>
      </w:r>
      <w:r>
        <w:rPr>
          <w:rFonts w:ascii="Consolas" w:hAnsi="Consolas" w:cs="Consolas"/>
          <w:color w:val="FF0000"/>
          <w:sz w:val="20"/>
          <w:szCs w:val="20"/>
          <w:lang w:val="fr-FR" w:eastAsia="fr-CA"/>
        </w:rPr>
        <w:t>;</w:t>
      </w:r>
    </w:p>
    <w:p w14:paraId="321F101A"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6CB9902E"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CREATE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TABLE</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`Commentaire`</w:t>
      </w:r>
      <w:r>
        <w:rPr>
          <w:rFonts w:ascii="Consolas" w:hAnsi="Consolas" w:cs="Consolas"/>
          <w:color w:val="000000"/>
          <w:sz w:val="20"/>
          <w:szCs w:val="20"/>
          <w:lang w:val="fr-FR" w:eastAsia="fr-CA"/>
        </w:rPr>
        <w:t xml:space="preserve"> (</w:t>
      </w:r>
    </w:p>
    <w:p w14:paraId="25DD33A4"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PRIMARY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KEY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AUTO_INCREMENT</w:t>
      </w:r>
      <w:r>
        <w:rPr>
          <w:rFonts w:ascii="Consolas" w:hAnsi="Consolas" w:cs="Consolas"/>
          <w:color w:val="000000"/>
          <w:sz w:val="20"/>
          <w:szCs w:val="20"/>
          <w:lang w:val="fr-FR" w:eastAsia="fr-CA"/>
        </w:rPr>
        <w:t>,</w:t>
      </w:r>
    </w:p>
    <w:p w14:paraId="3212E907"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id_etape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null</w:t>
      </w:r>
      <w:r>
        <w:rPr>
          <w:rFonts w:ascii="Consolas" w:hAnsi="Consolas" w:cs="Consolas"/>
          <w:color w:val="000000"/>
          <w:sz w:val="20"/>
          <w:szCs w:val="20"/>
          <w:lang w:val="fr-FR" w:eastAsia="fr-CA"/>
        </w:rPr>
        <w:t>,</w:t>
      </w:r>
    </w:p>
    <w:p w14:paraId="1A829234"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`com`</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varchar</w:t>
      </w:r>
      <w:r>
        <w:rPr>
          <w:rFonts w:ascii="Consolas" w:hAnsi="Consolas" w:cs="Consolas"/>
          <w:color w:val="000000"/>
          <w:sz w:val="20"/>
          <w:szCs w:val="20"/>
          <w:lang w:val="fr-FR" w:eastAsia="fr-CA"/>
        </w:rPr>
        <w:t>(</w:t>
      </w:r>
      <w:r>
        <w:rPr>
          <w:rFonts w:ascii="Consolas" w:hAnsi="Consolas" w:cs="Consolas"/>
          <w:color w:val="0000FF"/>
          <w:sz w:val="20"/>
          <w:szCs w:val="20"/>
          <w:lang w:val="fr-FR" w:eastAsia="fr-CA"/>
        </w:rPr>
        <w:t>255</w:t>
      </w:r>
      <w:r>
        <w:rPr>
          <w:rFonts w:ascii="Consolas" w:hAnsi="Consolas" w:cs="Consolas"/>
          <w:color w:val="000000"/>
          <w:sz w:val="20"/>
          <w:szCs w:val="20"/>
          <w:lang w:val="fr-FR" w:eastAsia="fr-CA"/>
        </w:rPr>
        <w:t>)</w:t>
      </w:r>
    </w:p>
    <w:p w14:paraId="1E2F9482"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)ENGINE = INNODB</w:t>
      </w:r>
      <w:r>
        <w:rPr>
          <w:rFonts w:ascii="Consolas" w:hAnsi="Consolas" w:cs="Consolas"/>
          <w:color w:val="FF0000"/>
          <w:sz w:val="20"/>
          <w:szCs w:val="20"/>
          <w:lang w:val="fr-FR" w:eastAsia="fr-CA"/>
        </w:rPr>
        <w:t>;;</w:t>
      </w:r>
    </w:p>
    <w:p w14:paraId="2260FADF"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7D8506F6"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ALTER</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TABLE</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`EtapeItineraire`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ADD</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FOREIGN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KEY</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`id_itineraire`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REFERENCES</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`Itineraire`</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ON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DELETE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CASCADE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ON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UPDATE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CASCADE</w:t>
      </w:r>
      <w:r>
        <w:rPr>
          <w:rFonts w:ascii="Consolas" w:hAnsi="Consolas" w:cs="Consolas"/>
          <w:color w:val="FF0000"/>
          <w:sz w:val="20"/>
          <w:szCs w:val="20"/>
          <w:lang w:val="fr-FR" w:eastAsia="fr-CA"/>
        </w:rPr>
        <w:t>;</w:t>
      </w:r>
    </w:p>
    <w:p w14:paraId="73691648"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2188BF5F"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ALTER</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TABLE</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`EtapeItineraire`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ADD</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FOREIGN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KEY</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`id_etape`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REFERENCES</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`Etape`</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ON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DELETE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CASCADE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ON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UPDATE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CASCADE</w:t>
      </w:r>
      <w:r>
        <w:rPr>
          <w:rFonts w:ascii="Consolas" w:hAnsi="Consolas" w:cs="Consolas"/>
          <w:color w:val="FF0000"/>
          <w:sz w:val="20"/>
          <w:szCs w:val="20"/>
          <w:lang w:val="fr-FR" w:eastAsia="fr-CA"/>
        </w:rPr>
        <w:t>;</w:t>
      </w:r>
    </w:p>
    <w:p w14:paraId="162252B1"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3DCB061A"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ALTER</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TABLE</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`Commentaire`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ADD</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FOREIGN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KEY</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`id_etape`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REFERENCES</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`Etape`</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ON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DELETE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CASCADE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ON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UPDATE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CASCADE</w:t>
      </w:r>
      <w:r>
        <w:rPr>
          <w:rFonts w:ascii="Consolas" w:hAnsi="Consolas" w:cs="Consolas"/>
          <w:color w:val="FF0000"/>
          <w:sz w:val="20"/>
          <w:szCs w:val="20"/>
          <w:lang w:val="fr-FR" w:eastAsia="fr-CA"/>
        </w:rPr>
        <w:t>;</w:t>
      </w:r>
    </w:p>
    <w:p w14:paraId="30B5D6F5"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4B0441BB" w14:textId="77777777" w:rsidR="009765F9" w:rsidRDefault="009765F9" w:rsidP="00F26FCB">
      <w:pPr>
        <w:autoSpaceDE w:val="0"/>
        <w:autoSpaceDN w:val="0"/>
        <w:adjustRightInd w:val="0"/>
        <w:spacing w:line="240" w:lineRule="auto"/>
        <w:rPr>
          <w:rFonts w:ascii="Consolas" w:hAnsi="Consolas" w:cs="Consolas"/>
          <w:color w:val="FF0000"/>
          <w:sz w:val="20"/>
          <w:szCs w:val="20"/>
          <w:lang w:val="fr-FR" w:eastAsia="fr-CA"/>
        </w:rPr>
      </w:pPr>
      <w:r>
        <w:rPr>
          <w:rFonts w:ascii="Consolas" w:hAnsi="Consolas" w:cs="Consolas"/>
          <w:b/>
          <w:bCs/>
          <w:color w:val="800000"/>
          <w:sz w:val="20"/>
          <w:szCs w:val="20"/>
          <w:lang w:val="fr-FR" w:eastAsia="fr-CA"/>
        </w:rPr>
        <w:t>ALTER</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TABLE</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`Photo`</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ADD</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FOREIGN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KEY</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`id_etape`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REFERENCES</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`Etape`</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ON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DELETE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CASCADE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ON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UPDATE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CASCADE</w:t>
      </w:r>
      <w:r>
        <w:rPr>
          <w:rFonts w:ascii="Consolas" w:hAnsi="Consolas" w:cs="Consolas"/>
          <w:color w:val="FF0000"/>
          <w:sz w:val="20"/>
          <w:szCs w:val="20"/>
          <w:lang w:val="fr-FR" w:eastAsia="fr-CA"/>
        </w:rPr>
        <w:t>;</w:t>
      </w:r>
    </w:p>
    <w:p w14:paraId="7D5A7CC5" w14:textId="77777777" w:rsidR="00F26FCB" w:rsidRDefault="00F26FCB" w:rsidP="00F26FCB">
      <w:pPr>
        <w:pStyle w:val="Corpsdetexte"/>
        <w:rPr>
          <w:lang w:val="fr-FR" w:eastAsia="fr-CA"/>
        </w:rPr>
      </w:pPr>
    </w:p>
    <w:p w14:paraId="1371899B" w14:textId="77777777" w:rsidR="00F26FCB" w:rsidRDefault="00F26FCB" w:rsidP="00F26FCB">
      <w:pPr>
        <w:pStyle w:val="Corpsdetexte"/>
        <w:rPr>
          <w:lang w:val="fr-FR" w:eastAsia="fr-CA"/>
        </w:rPr>
      </w:pPr>
    </w:p>
    <w:p w14:paraId="05B8B27D" w14:textId="77777777" w:rsidR="002255E3" w:rsidRDefault="002255E3" w:rsidP="00507556">
      <w:pPr>
        <w:pStyle w:val="Titre2"/>
      </w:pPr>
      <w:r>
        <w:br w:type="page"/>
      </w:r>
      <w:bookmarkStart w:id="182" w:name="_Toc55141218"/>
      <w:bookmarkStart w:id="183" w:name="_Ref56010508"/>
      <w:bookmarkStart w:id="184" w:name="_Ref56010512"/>
      <w:bookmarkStart w:id="185" w:name="_Toc56177391"/>
      <w:r>
        <w:lastRenderedPageBreak/>
        <w:t>Arborescence RandoUDEV3</w:t>
      </w:r>
      <w:bookmarkEnd w:id="182"/>
      <w:bookmarkEnd w:id="183"/>
      <w:bookmarkEnd w:id="184"/>
      <w:bookmarkEnd w:id="185"/>
    </w:p>
    <w:p w14:paraId="19A41B36" w14:textId="77777777" w:rsidR="002255E3" w:rsidRDefault="002255E3">
      <w:pPr>
        <w:rPr>
          <w:lang w:val="fr-FR" w:eastAsia="fr-CA"/>
        </w:rPr>
      </w:pPr>
      <w:r>
        <w:rPr>
          <w:noProof/>
          <w:lang w:val="fr-FR" w:eastAsia="fr-FR"/>
        </w:rPr>
        <w:drawing>
          <wp:inline distT="0" distB="0" distL="0" distR="0" wp14:anchorId="76BEF44F" wp14:editId="16AF7296">
            <wp:extent cx="2590800" cy="7896225"/>
            <wp:effectExtent l="0" t="0" r="0" b="9525"/>
            <wp:docPr id="532" name="Imag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90800" cy="7896225"/>
                    </a:xfrm>
                    <a:prstGeom prst="rect">
                      <a:avLst/>
                    </a:prstGeom>
                  </pic:spPr>
                </pic:pic>
              </a:graphicData>
            </a:graphic>
          </wp:inline>
        </w:drawing>
      </w:r>
      <w:r>
        <w:rPr>
          <w:lang w:val="fr-FR" w:eastAsia="fr-CA"/>
        </w:rPr>
        <w:br w:type="page"/>
      </w:r>
    </w:p>
    <w:p w14:paraId="35B2D075" w14:textId="77777777" w:rsidR="00193945" w:rsidRDefault="00193945" w:rsidP="00507556">
      <w:pPr>
        <w:pStyle w:val="Titre2"/>
      </w:pPr>
      <w:bookmarkStart w:id="186" w:name="_Ref55853538"/>
      <w:bookmarkStart w:id="187" w:name="_Toc56177392"/>
      <w:r>
        <w:lastRenderedPageBreak/>
        <w:t>Maquettes UI RandoUDEV3</w:t>
      </w:r>
      <w:bookmarkEnd w:id="186"/>
      <w:bookmarkEnd w:id="187"/>
    </w:p>
    <w:p w14:paraId="1DD186E8" w14:textId="77777777" w:rsidR="00193945" w:rsidRDefault="00193945" w:rsidP="00193945">
      <w:pPr>
        <w:pStyle w:val="Corpsdetexte"/>
        <w:keepNext/>
      </w:pPr>
      <w:r>
        <w:rPr>
          <w:noProof/>
          <w:lang w:val="fr-FR" w:eastAsia="fr-FR"/>
        </w:rPr>
        <w:drawing>
          <wp:inline distT="0" distB="0" distL="0" distR="0" wp14:anchorId="33844505" wp14:editId="2DAB1671">
            <wp:extent cx="6473190" cy="4295775"/>
            <wp:effectExtent l="0" t="0" r="3810" b="9525"/>
            <wp:docPr id="543" name="Imag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73190" cy="4295775"/>
                    </a:xfrm>
                    <a:prstGeom prst="rect">
                      <a:avLst/>
                    </a:prstGeom>
                  </pic:spPr>
                </pic:pic>
              </a:graphicData>
            </a:graphic>
          </wp:inline>
        </w:drawing>
      </w:r>
    </w:p>
    <w:p w14:paraId="0A312AB5" w14:textId="4D241E80" w:rsidR="00193945" w:rsidRDefault="00193945" w:rsidP="00193945">
      <w:pPr>
        <w:pStyle w:val="Lgende"/>
        <w:jc w:val="center"/>
      </w:pPr>
      <w:r>
        <w:t xml:space="preserve">Figure </w:t>
      </w:r>
      <w:fldSimple w:instr=" SEQ Figure \* ARABIC ">
        <w:r w:rsidR="009C18C1">
          <w:rPr>
            <w:noProof/>
          </w:rPr>
          <w:t>73</w:t>
        </w:r>
      </w:fldSimple>
      <w:r>
        <w:t xml:space="preserve"> : Maquette RandoUDEV3 Accueil Administrateur</w:t>
      </w:r>
    </w:p>
    <w:p w14:paraId="6F241D6B" w14:textId="77777777" w:rsidR="00193945" w:rsidRDefault="00193945" w:rsidP="00193945">
      <w:pPr>
        <w:pStyle w:val="Corpsdetexte"/>
        <w:keepNext/>
      </w:pPr>
      <w:r>
        <w:rPr>
          <w:noProof/>
          <w:lang w:val="fr-FR" w:eastAsia="fr-FR"/>
        </w:rPr>
        <w:lastRenderedPageBreak/>
        <w:drawing>
          <wp:inline distT="0" distB="0" distL="0" distR="0" wp14:anchorId="0F329A2A" wp14:editId="462C7B25">
            <wp:extent cx="6473190" cy="5848985"/>
            <wp:effectExtent l="0" t="0" r="3810" b="0"/>
            <wp:docPr id="544" name="Imag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473190" cy="5848985"/>
                    </a:xfrm>
                    <a:prstGeom prst="rect">
                      <a:avLst/>
                    </a:prstGeom>
                  </pic:spPr>
                </pic:pic>
              </a:graphicData>
            </a:graphic>
          </wp:inline>
        </w:drawing>
      </w:r>
    </w:p>
    <w:p w14:paraId="47B4AA21" w14:textId="5C90DF18" w:rsidR="002255E3" w:rsidRDefault="00193945" w:rsidP="00193945">
      <w:pPr>
        <w:pStyle w:val="Lgende"/>
        <w:jc w:val="center"/>
        <w:rPr>
          <w:lang w:val="fr-FR" w:eastAsia="fr-CA"/>
        </w:rPr>
      </w:pPr>
      <w:r>
        <w:t xml:space="preserve">Figure </w:t>
      </w:r>
      <w:fldSimple w:instr=" SEQ Figure \* ARABIC ">
        <w:r w:rsidR="009C18C1">
          <w:rPr>
            <w:noProof/>
          </w:rPr>
          <w:t>74</w:t>
        </w:r>
      </w:fldSimple>
      <w:r>
        <w:t xml:space="preserve"> : Maquette UI RandoUDEV3 : Création d'itineraire</w:t>
      </w:r>
    </w:p>
    <w:p w14:paraId="78EF80B6" w14:textId="77777777" w:rsidR="002255E3" w:rsidRDefault="002255E3">
      <w:pPr>
        <w:rPr>
          <w:sz w:val="24"/>
          <w:lang w:val="fr-FR" w:eastAsia="fr-CA"/>
        </w:rPr>
      </w:pPr>
    </w:p>
    <w:p w14:paraId="7A95BDAA" w14:textId="77777777" w:rsidR="001515CA" w:rsidRDefault="001515CA" w:rsidP="001515CA">
      <w:pPr>
        <w:keepNext/>
      </w:pPr>
      <w:r>
        <w:rPr>
          <w:noProof/>
          <w:lang w:val="fr-FR" w:eastAsia="fr-FR"/>
        </w:rPr>
        <w:lastRenderedPageBreak/>
        <w:drawing>
          <wp:inline distT="0" distB="0" distL="0" distR="0" wp14:anchorId="2E3FD27F" wp14:editId="291B9B52">
            <wp:extent cx="6473190" cy="6209665"/>
            <wp:effectExtent l="0" t="0" r="3810" b="635"/>
            <wp:docPr id="545" name="Imag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473190" cy="6209665"/>
                    </a:xfrm>
                    <a:prstGeom prst="rect">
                      <a:avLst/>
                    </a:prstGeom>
                  </pic:spPr>
                </pic:pic>
              </a:graphicData>
            </a:graphic>
          </wp:inline>
        </w:drawing>
      </w:r>
    </w:p>
    <w:p w14:paraId="1729C653" w14:textId="69B09BD1" w:rsidR="002255E3" w:rsidRDefault="001515CA" w:rsidP="001515CA">
      <w:pPr>
        <w:pStyle w:val="Lgende"/>
        <w:jc w:val="center"/>
        <w:rPr>
          <w:sz w:val="24"/>
          <w:lang w:val="fr-FR" w:eastAsia="fr-CA"/>
        </w:rPr>
      </w:pPr>
      <w:r>
        <w:t xml:space="preserve">Figure </w:t>
      </w:r>
      <w:fldSimple w:instr=" SEQ Figure \* ARABIC ">
        <w:r w:rsidR="009C18C1">
          <w:rPr>
            <w:noProof/>
          </w:rPr>
          <w:t>75</w:t>
        </w:r>
      </w:fldSimple>
      <w:r>
        <w:t xml:space="preserve"> : Maquette UI RandoUDEV3 : Affichage étape pour randonneur</w:t>
      </w:r>
    </w:p>
    <w:p w14:paraId="38AA0989" w14:textId="6360667D" w:rsidR="00193945" w:rsidRDefault="00193945" w:rsidP="002255E3">
      <w:pPr>
        <w:pStyle w:val="Corpsdetexte"/>
        <w:rPr>
          <w:lang w:val="fr-FR" w:eastAsia="fr-CA"/>
        </w:rPr>
      </w:pPr>
    </w:p>
    <w:p w14:paraId="0448A341" w14:textId="77777777" w:rsidR="00193945" w:rsidRDefault="00193945" w:rsidP="00193945">
      <w:pPr>
        <w:pStyle w:val="Corpsdetexte"/>
        <w:rPr>
          <w:lang w:val="fr-FR" w:eastAsia="fr-CA"/>
        </w:rPr>
      </w:pPr>
      <w:r>
        <w:rPr>
          <w:lang w:val="fr-FR" w:eastAsia="fr-CA"/>
        </w:rPr>
        <w:br w:type="page"/>
      </w:r>
    </w:p>
    <w:p w14:paraId="05081FAA" w14:textId="340BA789" w:rsidR="00554E6F" w:rsidRDefault="00156D57" w:rsidP="00507556">
      <w:pPr>
        <w:pStyle w:val="Titre2"/>
      </w:pPr>
      <w:bookmarkStart w:id="188" w:name="_Toc56177393"/>
      <w:bookmarkStart w:id="189" w:name="_Ref55894490"/>
      <w:r>
        <w:lastRenderedPageBreak/>
        <w:t>Script d’intégration/déploiement continue</w:t>
      </w:r>
      <w:bookmarkEnd w:id="188"/>
      <w:r w:rsidR="00554E6F">
        <w:t> </w:t>
      </w:r>
      <w:bookmarkEnd w:id="189"/>
    </w:p>
    <w:p w14:paraId="3AB7B0C5" w14:textId="1DDB66EC" w:rsidR="00554E6F" w:rsidRPr="00476439" w:rsidRDefault="00554E6F" w:rsidP="00476439">
      <w:pPr>
        <w:pStyle w:val="Paragraphedeliste"/>
        <w:rPr>
          <w:sz w:val="22"/>
          <w:u w:val="single"/>
        </w:rPr>
      </w:pPr>
      <w:r w:rsidRPr="00476439">
        <w:rPr>
          <w:sz w:val="22"/>
          <w:u w:val="single"/>
        </w:rPr>
        <w:t>.gitlab-ci.yml</w:t>
      </w:r>
    </w:p>
    <w:p w14:paraId="61D75D42" w14:textId="445DE7AB" w:rsidR="00156D57" w:rsidRDefault="00554E6F" w:rsidP="00554E6F">
      <w:pPr>
        <w:pStyle w:val="Corpsdetexte"/>
      </w:pPr>
      <w:r>
        <w:rPr>
          <w:noProof/>
          <w:lang w:val="fr-FR" w:eastAsia="fr-FR"/>
        </w:rPr>
        <w:drawing>
          <wp:inline distT="0" distB="0" distL="0" distR="0" wp14:anchorId="1F5A1ED9" wp14:editId="79899784">
            <wp:extent cx="6473040" cy="7730836"/>
            <wp:effectExtent l="0" t="0" r="4445" b="3810"/>
            <wp:docPr id="546" name="Imag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482551" cy="7742195"/>
                    </a:xfrm>
                    <a:prstGeom prst="rect">
                      <a:avLst/>
                    </a:prstGeom>
                  </pic:spPr>
                </pic:pic>
              </a:graphicData>
            </a:graphic>
          </wp:inline>
        </w:drawing>
      </w:r>
    </w:p>
    <w:p w14:paraId="618D76F1" w14:textId="001AFA73" w:rsidR="00554E6F" w:rsidRDefault="00554E6F" w:rsidP="00554E6F">
      <w:pPr>
        <w:pStyle w:val="Corpsdetexte"/>
      </w:pPr>
    </w:p>
    <w:p w14:paraId="2D453919" w14:textId="77777777" w:rsidR="00554E6F" w:rsidRDefault="00554E6F" w:rsidP="00554E6F">
      <w:pPr>
        <w:pStyle w:val="Corpsdetexte"/>
        <w:rPr>
          <w:noProof/>
          <w:lang w:val="fr-FR" w:eastAsia="fr-FR"/>
        </w:rPr>
      </w:pPr>
    </w:p>
    <w:p w14:paraId="2606CB5F" w14:textId="7172FAAF" w:rsidR="00554E6F" w:rsidRDefault="00554E6F" w:rsidP="00554E6F">
      <w:pPr>
        <w:pStyle w:val="Corpsdetexte"/>
      </w:pPr>
      <w:r>
        <w:rPr>
          <w:noProof/>
          <w:lang w:val="fr-FR" w:eastAsia="fr-FR"/>
        </w:rPr>
        <w:lastRenderedPageBreak/>
        <w:drawing>
          <wp:inline distT="0" distB="0" distL="0" distR="0" wp14:anchorId="42D01AC7" wp14:editId="614EB73E">
            <wp:extent cx="6473190" cy="4393870"/>
            <wp:effectExtent l="0" t="0" r="3810" b="6985"/>
            <wp:docPr id="547" name="Imag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b="2502"/>
                    <a:stretch/>
                  </pic:blipFill>
                  <pic:spPr bwMode="auto">
                    <a:xfrm>
                      <a:off x="0" y="0"/>
                      <a:ext cx="6473190" cy="4393870"/>
                    </a:xfrm>
                    <a:prstGeom prst="rect">
                      <a:avLst/>
                    </a:prstGeom>
                    <a:ln>
                      <a:noFill/>
                    </a:ln>
                    <a:extLst>
                      <a:ext uri="{53640926-AAD7-44D8-BBD7-CCE9431645EC}">
                        <a14:shadowObscured xmlns:a14="http://schemas.microsoft.com/office/drawing/2010/main"/>
                      </a:ext>
                    </a:extLst>
                  </pic:spPr>
                </pic:pic>
              </a:graphicData>
            </a:graphic>
          </wp:inline>
        </w:drawing>
      </w:r>
      <w:r>
        <w:rPr>
          <w:noProof/>
          <w:lang w:val="fr-FR" w:eastAsia="fr-FR"/>
        </w:rPr>
        <w:drawing>
          <wp:inline distT="0" distB="0" distL="0" distR="0" wp14:anchorId="7D08A161" wp14:editId="60E63B0B">
            <wp:extent cx="6473190" cy="727710"/>
            <wp:effectExtent l="0" t="0" r="3810" b="0"/>
            <wp:docPr id="550" name="Imag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473190" cy="727710"/>
                    </a:xfrm>
                    <a:prstGeom prst="rect">
                      <a:avLst/>
                    </a:prstGeom>
                  </pic:spPr>
                </pic:pic>
              </a:graphicData>
            </a:graphic>
          </wp:inline>
        </w:drawing>
      </w:r>
    </w:p>
    <w:p w14:paraId="63CCBF93" w14:textId="54ABFBB1" w:rsidR="00554E6F" w:rsidRDefault="00554E6F" w:rsidP="00554E6F"/>
    <w:p w14:paraId="603C587C" w14:textId="77777777" w:rsidR="00554E6F" w:rsidRPr="00554E6F" w:rsidRDefault="00554E6F" w:rsidP="00554E6F">
      <w:pPr>
        <w:pStyle w:val="Corpsdetexte"/>
        <w:sectPr w:rsidR="00554E6F" w:rsidRPr="00554E6F" w:rsidSect="00554E6F">
          <w:headerReference w:type="default" r:id="rId137"/>
          <w:footerReference w:type="default" r:id="rId138"/>
          <w:footerReference w:type="first" r:id="rId139"/>
          <w:pgSz w:w="11907" w:h="16839" w:code="9"/>
          <w:pgMar w:top="963" w:right="993" w:bottom="1077" w:left="720" w:header="0" w:footer="720" w:gutter="0"/>
          <w:cols w:space="708"/>
          <w:titlePg/>
          <w:docGrid w:linePitch="360"/>
        </w:sectPr>
      </w:pPr>
    </w:p>
    <w:p w14:paraId="6E3CAD20" w14:textId="77777777" w:rsidR="009765F9" w:rsidRDefault="009765F9" w:rsidP="00507556">
      <w:pPr>
        <w:pStyle w:val="Titre2"/>
      </w:pPr>
      <w:bookmarkStart w:id="191" w:name="_Toc55141219"/>
      <w:bookmarkStart w:id="192" w:name="_Toc56177394"/>
      <w:r>
        <w:lastRenderedPageBreak/>
        <w:t>Blocs de compétences :</w:t>
      </w:r>
      <w:bookmarkEnd w:id="191"/>
      <w:bookmarkEnd w:id="192"/>
    </w:p>
    <w:p w14:paraId="28CA9518" w14:textId="223B04FA" w:rsidR="009765F9" w:rsidRPr="005B23B1" w:rsidRDefault="009765F9" w:rsidP="00FC658B">
      <w:pPr>
        <w:pStyle w:val="Titre3"/>
        <w:numPr>
          <w:ilvl w:val="0"/>
          <w:numId w:val="30"/>
        </w:numPr>
        <w:rPr>
          <w:bCs/>
        </w:rPr>
      </w:pPr>
      <w:bookmarkStart w:id="193" w:name="_Toc55141220"/>
      <w:bookmarkStart w:id="194" w:name="_Toc56177395"/>
      <w:r w:rsidRPr="00641373">
        <w:t>Qualité et sécurisation du code réalisé</w:t>
      </w:r>
      <w:r>
        <w:t> :</w:t>
      </w:r>
      <w:bookmarkEnd w:id="193"/>
      <w:bookmarkEnd w:id="194"/>
    </w:p>
    <w:p w14:paraId="7EC685EB" w14:textId="77777777" w:rsidR="0005708B" w:rsidRDefault="0005708B">
      <w:pPr>
        <w:rPr>
          <w:sz w:val="24"/>
        </w:rPr>
      </w:pPr>
    </w:p>
    <w:p w14:paraId="210C7E29" w14:textId="77777777" w:rsidR="009B68A8" w:rsidRPr="009B68A8" w:rsidRDefault="009B68A8" w:rsidP="009B68A8">
      <w:pPr>
        <w:pStyle w:val="Corpsdetexte"/>
      </w:pPr>
    </w:p>
    <w:tbl>
      <w:tblPr>
        <w:tblpPr w:leftFromText="141" w:rightFromText="141"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9"/>
        <w:gridCol w:w="3313"/>
        <w:gridCol w:w="2755"/>
        <w:gridCol w:w="1908"/>
        <w:gridCol w:w="1267"/>
        <w:gridCol w:w="2317"/>
      </w:tblGrid>
      <w:tr w:rsidR="009B68A8" w:rsidRPr="00641373" w14:paraId="60561535" w14:textId="77777777" w:rsidTr="00861685">
        <w:trPr>
          <w:trHeight w:val="847"/>
        </w:trPr>
        <w:tc>
          <w:tcPr>
            <w:tcW w:w="0" w:type="auto"/>
          </w:tcPr>
          <w:p w14:paraId="7750B30C" w14:textId="77777777" w:rsidR="00331C22" w:rsidRPr="00C84AF7" w:rsidRDefault="00331C22" w:rsidP="009D77A5">
            <w:pPr>
              <w:pStyle w:val="Tableau-Titre"/>
            </w:pPr>
            <w:r w:rsidRPr="00756E5D">
              <w:t xml:space="preserve">Compétences ou capacités qui seront évaluées </w:t>
            </w:r>
          </w:p>
          <w:p w14:paraId="6DF1D07D" w14:textId="77777777" w:rsidR="00331C22" w:rsidRPr="00641373" w:rsidRDefault="00331C22" w:rsidP="009D77A5">
            <w:pPr>
              <w:pStyle w:val="Tableau-Titre"/>
            </w:pPr>
          </w:p>
        </w:tc>
        <w:tc>
          <w:tcPr>
            <w:tcW w:w="0" w:type="auto"/>
          </w:tcPr>
          <w:p w14:paraId="70D8326F" w14:textId="77777777" w:rsidR="00331C22" w:rsidRPr="00641373" w:rsidRDefault="00331C22" w:rsidP="00C83C93">
            <w:pPr>
              <w:pStyle w:val="Tableau-Titre"/>
            </w:pPr>
            <w:r w:rsidRPr="00641373">
              <w:t xml:space="preserve">Critères d’évaluation </w:t>
            </w:r>
          </w:p>
          <w:p w14:paraId="3113C33D" w14:textId="77777777" w:rsidR="00331C22" w:rsidRPr="00641373" w:rsidRDefault="00331C22" w:rsidP="00BB5D12">
            <w:pPr>
              <w:pStyle w:val="Tableau-Titre"/>
            </w:pPr>
          </w:p>
        </w:tc>
        <w:tc>
          <w:tcPr>
            <w:tcW w:w="0" w:type="auto"/>
          </w:tcPr>
          <w:p w14:paraId="5E35B8D3" w14:textId="77777777" w:rsidR="00331C22" w:rsidRPr="00641373" w:rsidRDefault="00331C22" w:rsidP="00BB5D12">
            <w:pPr>
              <w:pStyle w:val="Tableau-Titre"/>
            </w:pPr>
            <w:r w:rsidRPr="00641373">
              <w:t>Exemples d’activités et tâches</w:t>
            </w:r>
            <w:r>
              <w:t xml:space="preserve"> </w:t>
            </w:r>
          </w:p>
        </w:tc>
        <w:tc>
          <w:tcPr>
            <w:tcW w:w="1675" w:type="dxa"/>
          </w:tcPr>
          <w:p w14:paraId="4E00634C" w14:textId="77777777" w:rsidR="00331C22" w:rsidRPr="00641373" w:rsidRDefault="00331C22" w:rsidP="00BB5D12">
            <w:pPr>
              <w:pStyle w:val="Tableau-Titre"/>
            </w:pPr>
            <w:r w:rsidRPr="00641373">
              <w:t xml:space="preserve">Activités pratiquées </w:t>
            </w:r>
          </w:p>
          <w:p w14:paraId="7FEE42FB" w14:textId="77777777" w:rsidR="00331C22" w:rsidRPr="00641373" w:rsidRDefault="00331C22" w:rsidP="00BB5D12">
            <w:pPr>
              <w:pStyle w:val="Tableau-Titre"/>
            </w:pPr>
          </w:p>
        </w:tc>
        <w:tc>
          <w:tcPr>
            <w:tcW w:w="236" w:type="dxa"/>
          </w:tcPr>
          <w:p w14:paraId="728C985B" w14:textId="77777777" w:rsidR="00331C22" w:rsidRPr="00641373" w:rsidRDefault="00331C22" w:rsidP="00BB5D12">
            <w:pPr>
              <w:pStyle w:val="Tableau-Titre"/>
            </w:pPr>
            <w:r w:rsidRPr="00641373">
              <w:t xml:space="preserve">Origine de l’acquisition </w:t>
            </w:r>
          </w:p>
          <w:p w14:paraId="16BDE0F5" w14:textId="77777777" w:rsidR="00331C22" w:rsidRPr="00641373" w:rsidRDefault="00331C22" w:rsidP="00BB5D12">
            <w:pPr>
              <w:pStyle w:val="Tableau-Titre"/>
            </w:pPr>
          </w:p>
        </w:tc>
        <w:tc>
          <w:tcPr>
            <w:tcW w:w="2317" w:type="dxa"/>
          </w:tcPr>
          <w:p w14:paraId="0D6BE143" w14:textId="77777777" w:rsidR="00331C22" w:rsidRPr="00641373" w:rsidRDefault="00331C22" w:rsidP="00BB5D12">
            <w:pPr>
              <w:pStyle w:val="Tableau-Titre"/>
            </w:pPr>
            <w:r w:rsidRPr="00641373">
              <w:t xml:space="preserve">Preuves apportées </w:t>
            </w:r>
          </w:p>
          <w:p w14:paraId="7EAD7B09" w14:textId="77777777" w:rsidR="00331C22" w:rsidRPr="00641373" w:rsidRDefault="00331C22" w:rsidP="00BB5D12">
            <w:pPr>
              <w:pStyle w:val="Tableau-Titre"/>
            </w:pPr>
            <w:r w:rsidRPr="00641373">
              <w:t xml:space="preserve">&amp; réf. annexe </w:t>
            </w:r>
          </w:p>
        </w:tc>
      </w:tr>
      <w:tr w:rsidR="009B68A8" w14:paraId="640549A7" w14:textId="77777777" w:rsidTr="009B68A8">
        <w:tc>
          <w:tcPr>
            <w:tcW w:w="0" w:type="auto"/>
          </w:tcPr>
          <w:p w14:paraId="617885B7" w14:textId="77777777" w:rsidR="00331C22" w:rsidRDefault="00331C22" w:rsidP="00C74B42">
            <w:r w:rsidRPr="00641373">
              <w:t>Formaliser, identifier les résultats attendus.</w:t>
            </w:r>
          </w:p>
        </w:tc>
        <w:tc>
          <w:tcPr>
            <w:tcW w:w="0" w:type="auto"/>
          </w:tcPr>
          <w:p w14:paraId="67AEBA29" w14:textId="77777777" w:rsidR="00331C22" w:rsidRDefault="00331C22" w:rsidP="00C74B42">
            <w:r w:rsidRPr="007B53CC">
              <w:t>La liste de contrôle des attendus fonctionnels est paraphée.</w:t>
            </w:r>
          </w:p>
        </w:tc>
        <w:tc>
          <w:tcPr>
            <w:tcW w:w="0" w:type="auto"/>
          </w:tcPr>
          <w:p w14:paraId="35289A53" w14:textId="77777777" w:rsidR="00331C22" w:rsidRDefault="00331C22" w:rsidP="00C74B42">
            <w:r>
              <w:t>Étude de l’existant.</w:t>
            </w:r>
          </w:p>
          <w:p w14:paraId="71B53D6A" w14:textId="77777777" w:rsidR="00331C22" w:rsidRDefault="00331C22" w:rsidP="00C74B42">
            <w:r>
              <w:t>Rédaction du cahier des spécifications fonctionnelles.</w:t>
            </w:r>
          </w:p>
        </w:tc>
        <w:tc>
          <w:tcPr>
            <w:tcW w:w="1675" w:type="dxa"/>
          </w:tcPr>
          <w:p w14:paraId="5101EE7D" w14:textId="77777777" w:rsidR="007428FF" w:rsidRDefault="00861685" w:rsidP="00C74B42">
            <w:r>
              <w:t>Analyse de l’existant.</w:t>
            </w:r>
          </w:p>
          <w:p w14:paraId="5227094D" w14:textId="77777777" w:rsidR="00861685" w:rsidRPr="00861685" w:rsidRDefault="00861685" w:rsidP="00C74B42">
            <w:r>
              <w:t>Rédaction de tests unitaires</w:t>
            </w:r>
          </w:p>
          <w:p w14:paraId="3E9CAB49" w14:textId="77777777" w:rsidR="007428FF" w:rsidRPr="007428FF" w:rsidRDefault="007428FF" w:rsidP="00C74B42">
            <w:r>
              <w:t>Rédaction et modification de spécifications techniques</w:t>
            </w:r>
            <w:r w:rsidR="00CA773D">
              <w:t xml:space="preserve"> et fonctionnelles</w:t>
            </w:r>
          </w:p>
        </w:tc>
        <w:tc>
          <w:tcPr>
            <w:tcW w:w="236" w:type="dxa"/>
          </w:tcPr>
          <w:p w14:paraId="1B63E0F8" w14:textId="77777777" w:rsidR="007428FF" w:rsidRDefault="007428FF" w:rsidP="00C74B42">
            <w:r>
              <w:t>E(</w:t>
            </w:r>
            <w:r w:rsidR="00836F6A">
              <w:t>6</w:t>
            </w:r>
            <w:r>
              <w:t>M)</w:t>
            </w:r>
          </w:p>
          <w:p w14:paraId="61BA4E94" w14:textId="77777777" w:rsidR="0006290B" w:rsidRPr="007428FF" w:rsidRDefault="0006290B" w:rsidP="00C74B42"/>
        </w:tc>
        <w:tc>
          <w:tcPr>
            <w:tcW w:w="2317" w:type="dxa"/>
          </w:tcPr>
          <w:p w14:paraId="43655E5B" w14:textId="2EA73E39" w:rsidR="006D04D1" w:rsidRDefault="003E5523" w:rsidP="00CA773D">
            <w:r>
              <w:t>Cf</w:t>
            </w:r>
            <w:r w:rsidR="006D04D1">
              <w:t xml:space="preserve">. « La réalisation de la TMA » : </w:t>
            </w:r>
            <w:r>
              <w:fldChar w:fldCharType="begin"/>
            </w:r>
            <w:r>
              <w:instrText xml:space="preserve"> REF _Ref52641965 \h </w:instrText>
            </w:r>
            <w:r>
              <w:fldChar w:fldCharType="separate"/>
            </w:r>
            <w:r w:rsidR="009C18C1">
              <w:t>Étape 1 : l’Analyse</w:t>
            </w:r>
            <w:r>
              <w:fldChar w:fldCharType="end"/>
            </w:r>
            <w:r w:rsidR="006D04D1">
              <w:t>,</w:t>
            </w:r>
          </w:p>
          <w:p w14:paraId="22E193B0" w14:textId="77777777" w:rsidR="00331C22" w:rsidRDefault="006D04D1" w:rsidP="00CA773D">
            <w:r>
              <w:t>Cf. « le Projet SRE » :</w:t>
            </w:r>
          </w:p>
          <w:p w14:paraId="42EB9D7B" w14:textId="7C9CA6A3" w:rsidR="003E5523" w:rsidRPr="003E5523" w:rsidRDefault="003E5523" w:rsidP="003E5523">
            <w:r>
              <w:fldChar w:fldCharType="begin"/>
            </w:r>
            <w:r>
              <w:instrText xml:space="preserve"> REF _Ref52642010 \h </w:instrText>
            </w:r>
            <w:r>
              <w:fldChar w:fldCharType="separate"/>
            </w:r>
            <w:r w:rsidR="009C18C1">
              <w:rPr>
                <w:b/>
                <w:bCs/>
                <w:lang w:val="fr-FR"/>
              </w:rPr>
              <w:t>Erreur ! Source du renvoi introuvable.</w:t>
            </w:r>
            <w:r>
              <w:fldChar w:fldCharType="end"/>
            </w:r>
          </w:p>
        </w:tc>
      </w:tr>
      <w:tr w:rsidR="009B68A8" w14:paraId="4FB5D507" w14:textId="77777777" w:rsidTr="009B68A8">
        <w:tc>
          <w:tcPr>
            <w:tcW w:w="0" w:type="auto"/>
          </w:tcPr>
          <w:p w14:paraId="39E780EE" w14:textId="77777777" w:rsidR="00331C22" w:rsidRDefault="00331C22" w:rsidP="00C74B42">
            <w:r w:rsidRPr="00641373">
              <w:t>Respecter des contraintes.</w:t>
            </w:r>
          </w:p>
        </w:tc>
        <w:tc>
          <w:tcPr>
            <w:tcW w:w="0" w:type="auto"/>
          </w:tcPr>
          <w:p w14:paraId="014A0E92" w14:textId="77777777" w:rsidR="00331C22" w:rsidRDefault="00331C22" w:rsidP="00C74B42">
            <w:r w:rsidRPr="007B53CC">
              <w:t>Un plan d’assurance qualité est observé.</w:t>
            </w:r>
          </w:p>
        </w:tc>
        <w:tc>
          <w:tcPr>
            <w:tcW w:w="0" w:type="auto"/>
          </w:tcPr>
          <w:p w14:paraId="111D9DEE" w14:textId="77777777" w:rsidR="00331C22" w:rsidRDefault="00331C22" w:rsidP="00C74B42">
            <w:r w:rsidRPr="007B53CC">
              <w:t>Conception/architecture d’applications logicielles.</w:t>
            </w:r>
          </w:p>
        </w:tc>
        <w:tc>
          <w:tcPr>
            <w:tcW w:w="1675" w:type="dxa"/>
          </w:tcPr>
          <w:p w14:paraId="3840715B" w14:textId="77777777" w:rsidR="00331C22" w:rsidRDefault="00861685" w:rsidP="003E5523">
            <w:r>
              <w:t>Conception de l’architecture logicielle d’une API selon les normes enseignées (Application organisée en couche indépendantes)</w:t>
            </w:r>
            <w:r w:rsidR="003E5523">
              <w:t>, rédactions de test unitaires suffisant selon accord avec la MOA.</w:t>
            </w:r>
          </w:p>
        </w:tc>
        <w:tc>
          <w:tcPr>
            <w:tcW w:w="236" w:type="dxa"/>
          </w:tcPr>
          <w:p w14:paraId="1B497063" w14:textId="77777777" w:rsidR="00331C22" w:rsidRDefault="00861685" w:rsidP="00C74B42">
            <w:r>
              <w:t>F(2S)</w:t>
            </w:r>
          </w:p>
          <w:p w14:paraId="6B694A4C" w14:textId="77777777" w:rsidR="003E5523" w:rsidRDefault="003E5523" w:rsidP="003E5523">
            <w:pPr>
              <w:pStyle w:val="Corpsdetexte"/>
            </w:pPr>
            <w:r>
              <w:t>+</w:t>
            </w:r>
          </w:p>
          <w:p w14:paraId="415438A0" w14:textId="77777777" w:rsidR="003E5523" w:rsidRPr="003E5523" w:rsidRDefault="003E5523" w:rsidP="003E5523">
            <w:r>
              <w:t>E(3M)</w:t>
            </w:r>
          </w:p>
        </w:tc>
        <w:tc>
          <w:tcPr>
            <w:tcW w:w="2317" w:type="dxa"/>
          </w:tcPr>
          <w:p w14:paraId="570D2512" w14:textId="5BE99E45" w:rsidR="00331C22" w:rsidRDefault="00591F21" w:rsidP="00C74B42">
            <w:r>
              <w:t>Cf. « RandoUDEV3 »</w:t>
            </w:r>
          </w:p>
          <w:p w14:paraId="2E54004D" w14:textId="77777777" w:rsidR="006D04D1" w:rsidRDefault="006D04D1" w:rsidP="006D04D1">
            <w:pPr>
              <w:pStyle w:val="Corpsdetexte"/>
            </w:pPr>
          </w:p>
          <w:p w14:paraId="679C5EDD" w14:textId="77777777" w:rsidR="006D04D1" w:rsidRDefault="006D04D1" w:rsidP="006D04D1">
            <w:r>
              <w:t>Cf. « La réalisation de la TMA » : « Etape 3 : Les test unitaires »</w:t>
            </w:r>
          </w:p>
          <w:p w14:paraId="74F03CC4" w14:textId="77777777" w:rsidR="006D04D1" w:rsidRDefault="006D04D1" w:rsidP="006D04D1">
            <w:pPr>
              <w:pStyle w:val="Corpsdetexte"/>
            </w:pPr>
          </w:p>
          <w:p w14:paraId="3F582E67" w14:textId="77777777" w:rsidR="006D04D1" w:rsidRDefault="006D04D1" w:rsidP="006D04D1">
            <w:pPr>
              <w:pStyle w:val="Corpsdetexte"/>
            </w:pPr>
          </w:p>
          <w:p w14:paraId="34F9015B" w14:textId="77777777" w:rsidR="006D04D1" w:rsidRPr="006D04D1" w:rsidRDefault="006D04D1" w:rsidP="006D04D1">
            <w:pPr>
              <w:pStyle w:val="Corpsdetexte"/>
            </w:pPr>
          </w:p>
        </w:tc>
      </w:tr>
      <w:tr w:rsidR="009B68A8" w14:paraId="7717AE3F" w14:textId="77777777" w:rsidTr="009B68A8">
        <w:tc>
          <w:tcPr>
            <w:tcW w:w="0" w:type="auto"/>
          </w:tcPr>
          <w:p w14:paraId="0DBA46A3" w14:textId="77777777" w:rsidR="00331C22" w:rsidRDefault="00331C22" w:rsidP="00C74B42">
            <w:r w:rsidRPr="007B53CC">
              <w:t>Respecter les recommandations qualité de la norme en vigueur pour l’architecture des logiciels.</w:t>
            </w:r>
          </w:p>
        </w:tc>
        <w:tc>
          <w:tcPr>
            <w:tcW w:w="0" w:type="auto"/>
          </w:tcPr>
          <w:p w14:paraId="3E348D91" w14:textId="77777777" w:rsidR="00331C22" w:rsidRDefault="00331C22" w:rsidP="00C74B42">
            <w:r w:rsidRPr="007B53CC">
              <w:t>L’application est organisée en couches indépendantes.</w:t>
            </w:r>
          </w:p>
        </w:tc>
        <w:tc>
          <w:tcPr>
            <w:tcW w:w="0" w:type="auto"/>
          </w:tcPr>
          <w:p w14:paraId="0127CFEB" w14:textId="77777777" w:rsidR="00861685" w:rsidRDefault="00861685" w:rsidP="00C74B42">
            <w:r w:rsidRPr="007B53CC">
              <w:t>Conception de services métiers.</w:t>
            </w:r>
          </w:p>
          <w:p w14:paraId="6F600E7C" w14:textId="77777777" w:rsidR="00331C22" w:rsidRDefault="00331C22" w:rsidP="00C74B42"/>
        </w:tc>
        <w:tc>
          <w:tcPr>
            <w:tcW w:w="1675" w:type="dxa"/>
          </w:tcPr>
          <w:p w14:paraId="53189A04" w14:textId="77777777" w:rsidR="00331C22" w:rsidRDefault="00861685" w:rsidP="00C74B42">
            <w:r>
              <w:t>Conception de services métiers en tenant compte des spécifications</w:t>
            </w:r>
            <w:r w:rsidR="003E5523">
              <w:t xml:space="preserve"> fonctionnelles générales et détaillées</w:t>
            </w:r>
          </w:p>
          <w:p w14:paraId="71D97147" w14:textId="77777777" w:rsidR="003E5523" w:rsidRPr="003E5523" w:rsidRDefault="003E5523" w:rsidP="003E5523">
            <w:r>
              <w:t xml:space="preserve">Réalisation application web en </w:t>
            </w:r>
            <w:r>
              <w:lastRenderedPageBreak/>
              <w:t xml:space="preserve">couches indépendantes </w:t>
            </w:r>
          </w:p>
        </w:tc>
        <w:tc>
          <w:tcPr>
            <w:tcW w:w="236" w:type="dxa"/>
          </w:tcPr>
          <w:p w14:paraId="3DDBAB3A" w14:textId="77777777" w:rsidR="003E5523" w:rsidRPr="003E5523" w:rsidRDefault="003E5523" w:rsidP="003E5523">
            <w:r>
              <w:lastRenderedPageBreak/>
              <w:t>F(1M)</w:t>
            </w:r>
          </w:p>
        </w:tc>
        <w:tc>
          <w:tcPr>
            <w:tcW w:w="2317" w:type="dxa"/>
          </w:tcPr>
          <w:p w14:paraId="2F44A26B" w14:textId="5FE0B45B" w:rsidR="00331C22" w:rsidRDefault="006D04D1" w:rsidP="00AA5DE9">
            <w:r>
              <w:t>Cf. « RandoUDEV3 »</w:t>
            </w:r>
          </w:p>
        </w:tc>
      </w:tr>
      <w:tr w:rsidR="009B68A8" w14:paraId="577A902E" w14:textId="77777777" w:rsidTr="009B68A8">
        <w:tc>
          <w:tcPr>
            <w:tcW w:w="0" w:type="auto"/>
          </w:tcPr>
          <w:p w14:paraId="62849CBF" w14:textId="169C8014" w:rsidR="00331C22" w:rsidRDefault="00331C22" w:rsidP="00C74B42">
            <w:r>
              <w:t>Anticiper les évolutions.</w:t>
            </w:r>
          </w:p>
          <w:p w14:paraId="0CEA410E" w14:textId="0A28C16C" w:rsidR="00AF1254" w:rsidRDefault="00AF1254" w:rsidP="00AF1254">
            <w:pPr>
              <w:pStyle w:val="Corpsdetexte"/>
            </w:pPr>
          </w:p>
          <w:p w14:paraId="5890F60B" w14:textId="2C0B91BD" w:rsidR="00AF1254" w:rsidRDefault="00AF1254" w:rsidP="00AF1254">
            <w:pPr>
              <w:pStyle w:val="Corpsdetexte"/>
            </w:pPr>
          </w:p>
          <w:p w14:paraId="52E2C33F" w14:textId="77777777" w:rsidR="00AF1254" w:rsidRPr="00AF1254" w:rsidRDefault="00AF1254" w:rsidP="00AF1254">
            <w:pPr>
              <w:pStyle w:val="Corpsdetexte"/>
            </w:pPr>
          </w:p>
          <w:p w14:paraId="147E40F4" w14:textId="77777777" w:rsidR="00331C22" w:rsidRDefault="00331C22" w:rsidP="00C74B42">
            <w:r>
              <w:t>Qualifier les risques</w:t>
            </w:r>
          </w:p>
        </w:tc>
        <w:tc>
          <w:tcPr>
            <w:tcW w:w="0" w:type="auto"/>
          </w:tcPr>
          <w:p w14:paraId="4A8E83E4" w14:textId="77777777" w:rsidR="00331C22" w:rsidRDefault="00331C22" w:rsidP="00C74B42">
            <w:r>
              <w:t>Les règles métier sont encapsulées dans des services logiciels.</w:t>
            </w:r>
          </w:p>
          <w:p w14:paraId="5866A4F5" w14:textId="77777777" w:rsidR="00331C22" w:rsidRDefault="00331C22" w:rsidP="00C74B42">
            <w:r>
              <w:t>L’accès aux données est réalisé par des services logiciels indépendants du mode de stockage.</w:t>
            </w:r>
          </w:p>
          <w:p w14:paraId="74D330C1" w14:textId="77777777" w:rsidR="00331C22" w:rsidRDefault="00331C22" w:rsidP="00C74B42">
            <w:r>
              <w:t xml:space="preserve">L’exécution de l’application est répartie </w:t>
            </w:r>
            <w:r w:rsidRPr="007B53CC">
              <w:t>entre un nombre d’ordinateurs adapté au contexte.</w:t>
            </w:r>
          </w:p>
          <w:p w14:paraId="65024F93" w14:textId="77777777" w:rsidR="00331C22" w:rsidRPr="007B53CC" w:rsidRDefault="00331C22" w:rsidP="00C74B42">
            <w:r w:rsidRPr="007B53CC">
              <w:t>Un formulaire d’estimation des risques est rempli.</w:t>
            </w:r>
          </w:p>
        </w:tc>
        <w:tc>
          <w:tcPr>
            <w:tcW w:w="0" w:type="auto"/>
          </w:tcPr>
          <w:p w14:paraId="24B3B729" w14:textId="77777777" w:rsidR="00331C22" w:rsidRDefault="00331C22" w:rsidP="00C74B42">
            <w:r w:rsidRPr="007B53CC">
              <w:t>Conception de services d’accès aux données.</w:t>
            </w:r>
          </w:p>
          <w:p w14:paraId="1D8663EF" w14:textId="77777777" w:rsidR="00861685" w:rsidRPr="00861685" w:rsidRDefault="00861685" w:rsidP="00C74B42"/>
          <w:p w14:paraId="47B4789A" w14:textId="77777777" w:rsidR="0006290B" w:rsidRDefault="0006290B" w:rsidP="00C74B42"/>
          <w:p w14:paraId="71838F4C" w14:textId="77777777" w:rsidR="00331C22" w:rsidRDefault="00331C22" w:rsidP="00C74B42">
            <w:r w:rsidRPr="00D22390">
              <w:t>Estimation, qualification des risques sécurité.</w:t>
            </w:r>
          </w:p>
          <w:p w14:paraId="5F1D5144" w14:textId="77777777" w:rsidR="00861685" w:rsidRDefault="00861685" w:rsidP="00C74B42"/>
          <w:p w14:paraId="02C384E2" w14:textId="77777777" w:rsidR="00861685" w:rsidRPr="00861685" w:rsidRDefault="00861685" w:rsidP="00C74B42"/>
          <w:p w14:paraId="21CD8A26" w14:textId="77777777" w:rsidR="0006290B" w:rsidRDefault="0006290B" w:rsidP="00C74B42"/>
          <w:p w14:paraId="6539A88D" w14:textId="77777777" w:rsidR="0006290B" w:rsidRDefault="0006290B" w:rsidP="00C74B42"/>
          <w:p w14:paraId="70040468" w14:textId="77777777" w:rsidR="0006290B" w:rsidRPr="0006290B" w:rsidRDefault="0006290B" w:rsidP="00C74B42"/>
          <w:p w14:paraId="57969F05" w14:textId="77777777" w:rsidR="00E55A4A" w:rsidRDefault="00E55A4A" w:rsidP="00C74B42"/>
          <w:p w14:paraId="652A0C28" w14:textId="6C7820FE" w:rsidR="00861685" w:rsidRPr="00861685" w:rsidRDefault="00861685" w:rsidP="00C74B42">
            <w:r w:rsidRPr="007B53CC">
              <w:t>Détermination du nombre de tiers de l’application.</w:t>
            </w:r>
          </w:p>
        </w:tc>
        <w:tc>
          <w:tcPr>
            <w:tcW w:w="1675" w:type="dxa"/>
          </w:tcPr>
          <w:p w14:paraId="19213679" w14:textId="77777777" w:rsidR="00331C22" w:rsidRDefault="0006290B" w:rsidP="00C74B42">
            <w:r>
              <w:t>Conception de services d’accès aux données (DAO)</w:t>
            </w:r>
          </w:p>
          <w:p w14:paraId="2A336E90" w14:textId="77777777" w:rsidR="00331C22" w:rsidRDefault="00331C22" w:rsidP="00C74B42">
            <w:r>
              <w:t>Qualification des risque</w:t>
            </w:r>
            <w:r w:rsidR="0006290B">
              <w:t>s</w:t>
            </w:r>
            <w:r>
              <w:t xml:space="preserve"> par analyse </w:t>
            </w:r>
            <w:r w:rsidR="00861685">
              <w:t>de la typologie du cas à corriger et remontée aux décideurs</w:t>
            </w:r>
          </w:p>
          <w:p w14:paraId="12256368" w14:textId="77777777" w:rsidR="0006290B" w:rsidRPr="0006290B" w:rsidRDefault="0006290B" w:rsidP="00C74B42"/>
          <w:p w14:paraId="3F633F22" w14:textId="77777777" w:rsidR="0006290B" w:rsidRPr="0006290B" w:rsidRDefault="0006290B" w:rsidP="00C74B42">
            <w:r>
              <w:t>Création d’une architecture logicielle</w:t>
            </w:r>
            <w:r w:rsidR="006D04D1">
              <w:t xml:space="preserve"> N-Tiers</w:t>
            </w:r>
          </w:p>
          <w:p w14:paraId="5D79D796" w14:textId="77777777" w:rsidR="0006290B" w:rsidRPr="0006290B" w:rsidRDefault="0006290B" w:rsidP="00C74B42"/>
        </w:tc>
        <w:tc>
          <w:tcPr>
            <w:tcW w:w="236" w:type="dxa"/>
          </w:tcPr>
          <w:p w14:paraId="26508656" w14:textId="77777777" w:rsidR="00331C22" w:rsidRDefault="0006290B" w:rsidP="00C74B42">
            <w:r>
              <w:t>F(1M)</w:t>
            </w:r>
          </w:p>
          <w:p w14:paraId="7A3E59D8" w14:textId="77777777" w:rsidR="00331C22" w:rsidRDefault="00331C22" w:rsidP="00C74B42"/>
          <w:p w14:paraId="4509B40C" w14:textId="77777777" w:rsidR="00331C22" w:rsidRDefault="00331C22" w:rsidP="00C74B42"/>
          <w:p w14:paraId="204CFE83" w14:textId="77777777" w:rsidR="00331C22" w:rsidRDefault="00331C22" w:rsidP="00C74B42"/>
          <w:p w14:paraId="44CCAC60" w14:textId="77777777" w:rsidR="00331C22" w:rsidRDefault="00331C22" w:rsidP="00C74B42"/>
          <w:p w14:paraId="7AFDAEF8" w14:textId="77777777" w:rsidR="00331C22" w:rsidRDefault="00331C22" w:rsidP="00C74B42"/>
          <w:p w14:paraId="712E66F6" w14:textId="77777777" w:rsidR="00331C22" w:rsidRDefault="00331C22" w:rsidP="00C74B42">
            <w:r>
              <w:t>E(6M)</w:t>
            </w:r>
          </w:p>
          <w:p w14:paraId="1C30E9C6" w14:textId="77777777" w:rsidR="0006290B" w:rsidRDefault="0006290B" w:rsidP="00C74B42"/>
          <w:p w14:paraId="1B8514E4" w14:textId="77777777" w:rsidR="0006290B" w:rsidRDefault="0006290B" w:rsidP="00C74B42"/>
          <w:p w14:paraId="5B7F3F00" w14:textId="77777777" w:rsidR="0006290B" w:rsidRDefault="0006290B" w:rsidP="00C74B42"/>
          <w:p w14:paraId="3BA0CA7A" w14:textId="77777777" w:rsidR="0006290B" w:rsidRDefault="0006290B" w:rsidP="00C74B42"/>
          <w:p w14:paraId="7297B662" w14:textId="77777777" w:rsidR="00E55A4A" w:rsidRDefault="00E55A4A" w:rsidP="00C74B42"/>
          <w:p w14:paraId="22847E3E" w14:textId="28662B4B" w:rsidR="0006290B" w:rsidRPr="0006290B" w:rsidRDefault="0006290B" w:rsidP="00C74B42">
            <w:r>
              <w:t>F(1M)</w:t>
            </w:r>
          </w:p>
        </w:tc>
        <w:tc>
          <w:tcPr>
            <w:tcW w:w="2317" w:type="dxa"/>
          </w:tcPr>
          <w:p w14:paraId="4FEBD4C8" w14:textId="4BEF818F" w:rsidR="00331C22" w:rsidRDefault="006D04D1" w:rsidP="006D04D1">
            <w:r>
              <w:t xml:space="preserve">Cf. « RandoUDV3 » </w:t>
            </w:r>
          </w:p>
          <w:p w14:paraId="254EE8B4" w14:textId="77777777" w:rsidR="006D04D1" w:rsidRDefault="006D04D1" w:rsidP="006D04D1">
            <w:pPr>
              <w:pStyle w:val="Corpsdetexte"/>
            </w:pPr>
          </w:p>
          <w:p w14:paraId="5F421861" w14:textId="77777777" w:rsidR="006D04D1" w:rsidRDefault="006D04D1" w:rsidP="006D04D1">
            <w:pPr>
              <w:pStyle w:val="Corpsdetexte"/>
            </w:pPr>
          </w:p>
          <w:p w14:paraId="05AE3D06" w14:textId="77777777" w:rsidR="006D04D1" w:rsidRDefault="006D04D1" w:rsidP="006D04D1">
            <w:pPr>
              <w:pStyle w:val="Corpsdetexte"/>
            </w:pPr>
          </w:p>
          <w:p w14:paraId="0867C55B" w14:textId="77777777" w:rsidR="006D04D1" w:rsidRDefault="006D04D1" w:rsidP="006D04D1">
            <w:r>
              <w:t>Cf. « La réalisation de la TMA » : « Étape1: L’Analyse » &gt; Concevoir une solution de correctif</w:t>
            </w:r>
          </w:p>
          <w:p w14:paraId="100AF40D" w14:textId="77777777" w:rsidR="006D04D1" w:rsidRDefault="006D04D1" w:rsidP="006D04D1">
            <w:pPr>
              <w:pStyle w:val="Corpsdetexte"/>
            </w:pPr>
          </w:p>
          <w:p w14:paraId="0F414ED9" w14:textId="3263625F" w:rsidR="006D04D1" w:rsidRPr="006D04D1" w:rsidRDefault="006D04D1" w:rsidP="006D04D1">
            <w:r>
              <w:t>Cf. « RandoUDEV3 » : « La conception » &gt; « L’architecture</w:t>
            </w:r>
            <w:r w:rsidR="00E55A4A">
              <w:t xml:space="preserve"> logicielle</w:t>
            </w:r>
            <w:r>
              <w:t> »</w:t>
            </w:r>
          </w:p>
        </w:tc>
      </w:tr>
      <w:tr w:rsidR="009B68A8" w14:paraId="727FDD88" w14:textId="77777777" w:rsidTr="009B68A8">
        <w:tc>
          <w:tcPr>
            <w:tcW w:w="0" w:type="auto"/>
          </w:tcPr>
          <w:p w14:paraId="13FA1B24" w14:textId="77777777" w:rsidR="00331C22" w:rsidRDefault="00331C22" w:rsidP="00C74B42">
            <w:r w:rsidRPr="007B53CC">
              <w:t>Respecter une norme de présentation des écrans et documents de sortie.</w:t>
            </w:r>
          </w:p>
        </w:tc>
        <w:tc>
          <w:tcPr>
            <w:tcW w:w="0" w:type="auto"/>
          </w:tcPr>
          <w:p w14:paraId="7CEFF32A" w14:textId="77777777" w:rsidR="00331C22" w:rsidRDefault="00331C22" w:rsidP="00C74B42">
            <w:r>
              <w:t>Une norme de présentation des données est respectée.</w:t>
            </w:r>
          </w:p>
          <w:p w14:paraId="1C509037" w14:textId="77777777" w:rsidR="00331C22" w:rsidRDefault="00331C22" w:rsidP="00C74B42">
            <w:r>
              <w:t>Les interfaces Homme/Machine sont validées.</w:t>
            </w:r>
          </w:p>
        </w:tc>
        <w:tc>
          <w:tcPr>
            <w:tcW w:w="0" w:type="auto"/>
          </w:tcPr>
          <w:p w14:paraId="59B94E7E" w14:textId="77777777" w:rsidR="00331C22" w:rsidRDefault="00331C22" w:rsidP="00C74B42">
            <w:r w:rsidRPr="00D22390">
              <w:t>Réalisation d’une interface homme/machine (IHM)</w:t>
            </w:r>
          </w:p>
          <w:p w14:paraId="350520AD" w14:textId="77777777" w:rsidR="00331C22" w:rsidRDefault="00331C22" w:rsidP="00C74B42">
            <w:r>
              <w:t>Réalisation des maquettes de sorties interactives.</w:t>
            </w:r>
          </w:p>
          <w:p w14:paraId="20C34BB7" w14:textId="77777777" w:rsidR="00331C22" w:rsidRDefault="00331C22" w:rsidP="00C74B42">
            <w:r>
              <w:t>Réalisation des maquettes de sortie imprimée.</w:t>
            </w:r>
          </w:p>
        </w:tc>
        <w:tc>
          <w:tcPr>
            <w:tcW w:w="1675" w:type="dxa"/>
          </w:tcPr>
          <w:p w14:paraId="7F3C6E2A" w14:textId="77777777" w:rsidR="0006290B" w:rsidRDefault="0006290B" w:rsidP="00C74B42">
            <w:r>
              <w:t xml:space="preserve">Réalisation d’une IHM </w:t>
            </w:r>
          </w:p>
          <w:p w14:paraId="4C5B346C" w14:textId="77777777" w:rsidR="0006290B" w:rsidRDefault="0006290B" w:rsidP="00C74B42"/>
          <w:p w14:paraId="61F6F41D" w14:textId="77777777" w:rsidR="0006290B" w:rsidRPr="0006290B" w:rsidRDefault="0006290B" w:rsidP="00C74B42">
            <w:r>
              <w:t>Réalisation de maquette de sortie imprimée</w:t>
            </w:r>
          </w:p>
        </w:tc>
        <w:tc>
          <w:tcPr>
            <w:tcW w:w="236" w:type="dxa"/>
          </w:tcPr>
          <w:p w14:paraId="59FFF76B" w14:textId="77777777" w:rsidR="0006290B" w:rsidRDefault="0006290B" w:rsidP="00C74B42">
            <w:r>
              <w:t>F(2S)</w:t>
            </w:r>
          </w:p>
          <w:p w14:paraId="4BC39984" w14:textId="77777777" w:rsidR="0006290B" w:rsidRDefault="0006290B" w:rsidP="00C74B42"/>
          <w:p w14:paraId="29E52808" w14:textId="77777777" w:rsidR="0006290B" w:rsidRDefault="0006290B" w:rsidP="00C74B42"/>
          <w:p w14:paraId="573D94E5" w14:textId="77777777" w:rsidR="0006290B" w:rsidRPr="0006290B" w:rsidRDefault="0006290B" w:rsidP="00C74B42">
            <w:r>
              <w:t>F(2S)</w:t>
            </w:r>
          </w:p>
        </w:tc>
        <w:tc>
          <w:tcPr>
            <w:tcW w:w="2317" w:type="dxa"/>
          </w:tcPr>
          <w:p w14:paraId="7085F4CC" w14:textId="77777777" w:rsidR="0006290B" w:rsidRDefault="00591F21" w:rsidP="00C74B42">
            <w:r>
              <w:t>Cf.  « RandoUDEV3 »</w:t>
            </w:r>
          </w:p>
          <w:p w14:paraId="5E0D2D9E" w14:textId="77777777" w:rsidR="0006290B" w:rsidRDefault="0006290B" w:rsidP="00C74B42"/>
          <w:p w14:paraId="3A9BFBD0" w14:textId="77777777" w:rsidR="0006290B" w:rsidRDefault="0006290B" w:rsidP="00C74B42"/>
          <w:p w14:paraId="0D18263E" w14:textId="52F8DB97" w:rsidR="0006290B" w:rsidRPr="0006290B" w:rsidRDefault="00F80E47" w:rsidP="00C74B42">
            <w:r>
              <w:t xml:space="preserve">Annexe : </w:t>
            </w:r>
            <w:r w:rsidR="0006290B">
              <w:t xml:space="preserve">Maquettes </w:t>
            </w:r>
            <w:r w:rsidR="00E55A4A">
              <w:t xml:space="preserve">UI </w:t>
            </w:r>
            <w:r w:rsidR="0006290B">
              <w:t>RandoUDEV3</w:t>
            </w:r>
          </w:p>
        </w:tc>
      </w:tr>
      <w:tr w:rsidR="009B68A8" w14:paraId="16A15247" w14:textId="77777777" w:rsidTr="009B68A8">
        <w:tc>
          <w:tcPr>
            <w:tcW w:w="0" w:type="auto"/>
          </w:tcPr>
          <w:p w14:paraId="2E628F69" w14:textId="77777777" w:rsidR="00331C22" w:rsidRDefault="00331C22" w:rsidP="00C74B42">
            <w:r w:rsidRPr="007B53CC">
              <w:t>Concevoir des programmes avec une orientation objets.</w:t>
            </w:r>
          </w:p>
        </w:tc>
        <w:tc>
          <w:tcPr>
            <w:tcW w:w="0" w:type="auto"/>
          </w:tcPr>
          <w:p w14:paraId="1624834B" w14:textId="77777777" w:rsidR="00331C22" w:rsidRDefault="00331C22" w:rsidP="00C74B42">
            <w:r w:rsidRPr="00D22390">
              <w:t>Une programmation orientée objets est utilisée.</w:t>
            </w:r>
          </w:p>
        </w:tc>
        <w:tc>
          <w:tcPr>
            <w:tcW w:w="0" w:type="auto"/>
          </w:tcPr>
          <w:p w14:paraId="11CD870D" w14:textId="77777777" w:rsidR="00331C22" w:rsidRDefault="00331C22" w:rsidP="00C74B42">
            <w:r w:rsidRPr="00D22390">
              <w:t>Programmation de logiciels.</w:t>
            </w:r>
          </w:p>
        </w:tc>
        <w:tc>
          <w:tcPr>
            <w:tcW w:w="1675" w:type="dxa"/>
          </w:tcPr>
          <w:p w14:paraId="14C2B70C" w14:textId="019572FE" w:rsidR="0006290B" w:rsidRDefault="00B04673" w:rsidP="00C74B42">
            <w:r>
              <w:t xml:space="preserve">Développement d’un projet </w:t>
            </w:r>
            <w:r w:rsidR="0006290B">
              <w:t>en JAVA</w:t>
            </w:r>
            <w:r w:rsidR="00E55A4A">
              <w:t>EE</w:t>
            </w:r>
          </w:p>
          <w:p w14:paraId="5D692475" w14:textId="77777777" w:rsidR="00E55A4A" w:rsidRPr="00E55A4A" w:rsidRDefault="00E55A4A" w:rsidP="00E55A4A">
            <w:pPr>
              <w:pStyle w:val="Corpsdetexte"/>
            </w:pPr>
          </w:p>
          <w:p w14:paraId="0CF4F91D" w14:textId="0C740404" w:rsidR="00331C22" w:rsidRDefault="00E55A4A" w:rsidP="00E55A4A">
            <w:r>
              <w:t xml:space="preserve">TMA sur un progiciel orienté </w:t>
            </w:r>
            <w:r w:rsidR="00B04673">
              <w:t xml:space="preserve">objet (Meta4Objets). </w:t>
            </w:r>
          </w:p>
        </w:tc>
        <w:tc>
          <w:tcPr>
            <w:tcW w:w="236" w:type="dxa"/>
          </w:tcPr>
          <w:p w14:paraId="2D059864" w14:textId="0A167040" w:rsidR="00331C22" w:rsidRDefault="00B04673" w:rsidP="007E776C">
            <w:r>
              <w:t>F/E(</w:t>
            </w:r>
            <w:r w:rsidR="007E776C">
              <w:t>12</w:t>
            </w:r>
            <w:r>
              <w:t>M)</w:t>
            </w:r>
          </w:p>
        </w:tc>
        <w:tc>
          <w:tcPr>
            <w:tcW w:w="2317" w:type="dxa"/>
          </w:tcPr>
          <w:p w14:paraId="4AB3F969" w14:textId="77777777" w:rsidR="00C74B42" w:rsidRDefault="00684750" w:rsidP="00684750">
            <w:r>
              <w:t>Cf. « </w:t>
            </w:r>
            <w:r w:rsidR="00C74B42">
              <w:t>Animoz</w:t>
            </w:r>
            <w:r>
              <w:t> »</w:t>
            </w:r>
          </w:p>
          <w:p w14:paraId="75741D1D" w14:textId="77777777" w:rsidR="003E5523" w:rsidRDefault="003E5523" w:rsidP="003E5523">
            <w:r>
              <w:t>Cf.  « RandoUDEV3 »</w:t>
            </w:r>
          </w:p>
          <w:p w14:paraId="06C7647E" w14:textId="77777777" w:rsidR="00E55A4A" w:rsidRDefault="00E55A4A" w:rsidP="00E55A4A"/>
          <w:p w14:paraId="05C60268" w14:textId="77777777" w:rsidR="00E55A4A" w:rsidRDefault="00E55A4A" w:rsidP="00E55A4A"/>
          <w:p w14:paraId="2EB19673" w14:textId="77777777" w:rsidR="00E55A4A" w:rsidRDefault="00E55A4A" w:rsidP="00E55A4A"/>
          <w:p w14:paraId="028DD7ED" w14:textId="6231DFFE" w:rsidR="003E5523" w:rsidRPr="003E5523" w:rsidRDefault="00AC1EC5" w:rsidP="00E55A4A">
            <w:r>
              <w:t xml:space="preserve">Cf. </w:t>
            </w:r>
            <w:r w:rsidR="00E55A4A">
              <w:fldChar w:fldCharType="begin"/>
            </w:r>
            <w:r w:rsidR="00E55A4A">
              <w:instrText xml:space="preserve"> REF _Ref55850641 \h </w:instrText>
            </w:r>
            <w:r w:rsidR="00E55A4A">
              <w:fldChar w:fldCharType="separate"/>
            </w:r>
            <w:r w:rsidR="009C18C1">
              <w:t xml:space="preserve">Le </w:t>
            </w:r>
            <w:r w:rsidR="009C18C1" w:rsidRPr="00A5326B">
              <w:t>progiciel</w:t>
            </w:r>
            <w:r w:rsidR="009C18C1">
              <w:t xml:space="preserve"> PeopleNet de Meta4</w:t>
            </w:r>
            <w:r w:rsidR="00E55A4A">
              <w:fldChar w:fldCharType="end"/>
            </w:r>
            <w:r>
              <w:t xml:space="preserve"> p.</w:t>
            </w:r>
            <w:r>
              <w:fldChar w:fldCharType="begin"/>
            </w:r>
            <w:r>
              <w:instrText xml:space="preserve"> PAGEREF _Ref55850937 \h </w:instrText>
            </w:r>
            <w:r>
              <w:fldChar w:fldCharType="separate"/>
            </w:r>
            <w:r w:rsidR="009C18C1">
              <w:rPr>
                <w:noProof/>
              </w:rPr>
              <w:t>20</w:t>
            </w:r>
            <w:r>
              <w:fldChar w:fldCharType="end"/>
            </w:r>
          </w:p>
        </w:tc>
      </w:tr>
      <w:tr w:rsidR="009B68A8" w14:paraId="0ECF222A" w14:textId="77777777" w:rsidTr="009B68A8">
        <w:tc>
          <w:tcPr>
            <w:tcW w:w="0" w:type="auto"/>
          </w:tcPr>
          <w:p w14:paraId="45DE2398" w14:textId="77777777" w:rsidR="00331C22" w:rsidRDefault="00331C22" w:rsidP="00C74B42">
            <w:r w:rsidRPr="007B53CC">
              <w:t>Garantir un accès sécurisé aux données.</w:t>
            </w:r>
          </w:p>
        </w:tc>
        <w:tc>
          <w:tcPr>
            <w:tcW w:w="0" w:type="auto"/>
          </w:tcPr>
          <w:p w14:paraId="760858BB" w14:textId="77777777" w:rsidR="00331C22" w:rsidRDefault="00331C22" w:rsidP="00C74B42">
            <w:r w:rsidRPr="00D22390">
              <w:t>Le taux de réutilisation du code utile est &gt; 80 %.</w:t>
            </w:r>
          </w:p>
          <w:p w14:paraId="3940E7F5" w14:textId="77777777" w:rsidR="00331C22" w:rsidRDefault="00331C22" w:rsidP="00C74B42">
            <w:r>
              <w:t>Des gabarits sont utilisés.</w:t>
            </w:r>
          </w:p>
          <w:p w14:paraId="0A0F7CBF" w14:textId="77777777" w:rsidR="00331C22" w:rsidRDefault="00331C22" w:rsidP="00C74B42">
            <w:r>
              <w:lastRenderedPageBreak/>
              <w:t>Une charte de nommage est utilisée.</w:t>
            </w:r>
          </w:p>
        </w:tc>
        <w:tc>
          <w:tcPr>
            <w:tcW w:w="0" w:type="auto"/>
          </w:tcPr>
          <w:p w14:paraId="0F315D98" w14:textId="77777777" w:rsidR="00331C22" w:rsidRDefault="00331C22" w:rsidP="00C74B42">
            <w:r w:rsidRPr="00D22390">
              <w:lastRenderedPageBreak/>
              <w:t>Programmation de l’accès aux données de l’entreprise.</w:t>
            </w:r>
          </w:p>
        </w:tc>
        <w:tc>
          <w:tcPr>
            <w:tcW w:w="1675" w:type="dxa"/>
          </w:tcPr>
          <w:p w14:paraId="73E03827" w14:textId="77777777" w:rsidR="00331C22" w:rsidRDefault="0006290B" w:rsidP="00C74B42">
            <w:r>
              <w:t>Charte de nommage utilisée</w:t>
            </w:r>
          </w:p>
          <w:p w14:paraId="7BD72940" w14:textId="77777777" w:rsidR="006D04D1" w:rsidRPr="006D04D1" w:rsidRDefault="006D04D1" w:rsidP="006D04D1">
            <w:pPr>
              <w:pStyle w:val="Corpsdetexte"/>
            </w:pPr>
          </w:p>
          <w:p w14:paraId="08566A79" w14:textId="77777777" w:rsidR="007375F2" w:rsidRDefault="005C3964" w:rsidP="00C74B42">
            <w:r>
              <w:t>Accès sécurisé a la</w:t>
            </w:r>
            <w:r w:rsidR="007375F2">
              <w:t xml:space="preserve"> </w:t>
            </w:r>
            <w:r>
              <w:t xml:space="preserve">base de </w:t>
            </w:r>
            <w:r w:rsidR="007375F2">
              <w:t>données</w:t>
            </w:r>
            <w:r>
              <w:t xml:space="preserve"> via Hibernate et son fichier jdbc.properties</w:t>
            </w:r>
          </w:p>
          <w:p w14:paraId="763F5EEC" w14:textId="77777777" w:rsidR="006D04D1" w:rsidRPr="006D04D1" w:rsidRDefault="006D04D1" w:rsidP="006D04D1">
            <w:pPr>
              <w:pStyle w:val="Corpsdetexte"/>
            </w:pPr>
          </w:p>
          <w:p w14:paraId="7829820F" w14:textId="77777777" w:rsidR="0006290B" w:rsidRDefault="0006290B" w:rsidP="00C74B42">
            <w:r>
              <w:t xml:space="preserve">Héritage de </w:t>
            </w:r>
            <w:r w:rsidR="009B6B5D">
              <w:t>Node</w:t>
            </w:r>
            <w:r w:rsidR="005C3964">
              <w:t xml:space="preserve"> </w:t>
            </w:r>
            <w:r>
              <w:t>Structures</w:t>
            </w:r>
          </w:p>
          <w:p w14:paraId="6B6F833D" w14:textId="77777777" w:rsidR="0006290B" w:rsidRPr="0006290B" w:rsidRDefault="0006290B" w:rsidP="00C74B42"/>
        </w:tc>
        <w:tc>
          <w:tcPr>
            <w:tcW w:w="236" w:type="dxa"/>
          </w:tcPr>
          <w:p w14:paraId="300ABCDD" w14:textId="77777777" w:rsidR="00331C22" w:rsidRDefault="007375F2" w:rsidP="00C74B42">
            <w:r>
              <w:lastRenderedPageBreak/>
              <w:t>E(9M)</w:t>
            </w:r>
          </w:p>
          <w:p w14:paraId="26FC2DF2" w14:textId="77777777" w:rsidR="007375F2" w:rsidRDefault="007375F2" w:rsidP="00C74B42"/>
          <w:p w14:paraId="337B7794" w14:textId="77777777" w:rsidR="007375F2" w:rsidRDefault="007375F2" w:rsidP="00C74B42"/>
          <w:p w14:paraId="22A73A5D" w14:textId="77777777" w:rsidR="006D04D1" w:rsidRPr="006D04D1" w:rsidRDefault="006D04D1" w:rsidP="006D04D1">
            <w:pPr>
              <w:pStyle w:val="Corpsdetexte"/>
            </w:pPr>
          </w:p>
          <w:p w14:paraId="0476D436" w14:textId="77777777" w:rsidR="007375F2" w:rsidRDefault="005C3964" w:rsidP="00C74B42">
            <w:r>
              <w:t>F(1M)</w:t>
            </w:r>
          </w:p>
          <w:p w14:paraId="5DB7C799" w14:textId="77777777" w:rsidR="006D04D1" w:rsidRDefault="006D04D1" w:rsidP="006D04D1">
            <w:pPr>
              <w:pStyle w:val="Corpsdetexte"/>
            </w:pPr>
          </w:p>
          <w:p w14:paraId="6E712A52" w14:textId="77777777" w:rsidR="005C3964" w:rsidRDefault="005C3964" w:rsidP="006D04D1">
            <w:pPr>
              <w:pStyle w:val="Corpsdetexte"/>
            </w:pPr>
          </w:p>
          <w:p w14:paraId="067181A8" w14:textId="77777777" w:rsidR="005C3964" w:rsidRPr="006D04D1" w:rsidRDefault="005C3964" w:rsidP="006D04D1">
            <w:pPr>
              <w:pStyle w:val="Corpsdetexte"/>
            </w:pPr>
          </w:p>
          <w:p w14:paraId="4B87B2DE" w14:textId="77777777" w:rsidR="005C3964" w:rsidRDefault="005C3964" w:rsidP="00C74B42"/>
          <w:p w14:paraId="2FE5C844" w14:textId="77777777" w:rsidR="007375F2" w:rsidRPr="007375F2" w:rsidRDefault="007375F2" w:rsidP="00C74B42">
            <w:r>
              <w:t>E(2M)</w:t>
            </w:r>
          </w:p>
        </w:tc>
        <w:tc>
          <w:tcPr>
            <w:tcW w:w="2317" w:type="dxa"/>
          </w:tcPr>
          <w:p w14:paraId="1D409579" w14:textId="77777777" w:rsidR="00331C22" w:rsidRDefault="005C3964" w:rsidP="00C74B42">
            <w:r>
              <w:lastRenderedPageBreak/>
              <w:t>Cf. « Le projet SRE » : « Rédaction de SFD »</w:t>
            </w:r>
          </w:p>
          <w:p w14:paraId="51B30258" w14:textId="77777777" w:rsidR="005C3964" w:rsidRDefault="005C3964" w:rsidP="005C3964">
            <w:pPr>
              <w:pStyle w:val="Corpsdetexte"/>
            </w:pPr>
          </w:p>
          <w:p w14:paraId="20D4C1A5" w14:textId="6920D317" w:rsidR="005C3964" w:rsidRDefault="005C3964" w:rsidP="00AC1EC5">
            <w:r>
              <w:t xml:space="preserve">Cf. « RandoUDEV3 » : </w:t>
            </w:r>
            <w:r w:rsidRPr="005C3964">
              <w:t>Figure 13 : Dossiers resources du squelette Spring</w:t>
            </w:r>
            <w:r>
              <w:t xml:space="preserve"> + </w:t>
            </w:r>
            <w:r w:rsidR="00AC1EC5">
              <w:fldChar w:fldCharType="begin"/>
            </w:r>
            <w:r w:rsidR="00AC1EC5">
              <w:instrText xml:space="preserve"> REF _Ref55851107 \h </w:instrText>
            </w:r>
            <w:r w:rsidR="00AC1EC5">
              <w:fldChar w:fldCharType="separate"/>
            </w:r>
            <w:r w:rsidR="009C18C1">
              <w:t xml:space="preserve">Figure </w:t>
            </w:r>
            <w:r w:rsidR="009C18C1">
              <w:rPr>
                <w:noProof/>
              </w:rPr>
              <w:t>54</w:t>
            </w:r>
            <w:r w:rsidR="009C18C1">
              <w:t xml:space="preserve"> : Fichier jdbc.properties de RandoUDEV3</w:t>
            </w:r>
            <w:r w:rsidR="00AC1EC5">
              <w:fldChar w:fldCharType="end"/>
            </w:r>
          </w:p>
          <w:p w14:paraId="7C15A1A4" w14:textId="77777777" w:rsidR="005C3964" w:rsidRDefault="005C3964" w:rsidP="005C3964"/>
          <w:p w14:paraId="64E70C48" w14:textId="77777777" w:rsidR="005C3964" w:rsidRPr="005C3964" w:rsidRDefault="005C3964" w:rsidP="005C3964">
            <w:r>
              <w:t>Cf. « Le progiciel PeopleNet de Meta4 » &gt; « Les Nodes et les Nodes Structures »</w:t>
            </w:r>
          </w:p>
        </w:tc>
      </w:tr>
      <w:tr w:rsidR="009B68A8" w14:paraId="6EBFE0E2" w14:textId="77777777" w:rsidTr="009B68A8">
        <w:tc>
          <w:tcPr>
            <w:tcW w:w="0" w:type="auto"/>
          </w:tcPr>
          <w:p w14:paraId="3B5E7056" w14:textId="77777777" w:rsidR="00331C22" w:rsidRDefault="00331C22" w:rsidP="00C74B42">
            <w:r w:rsidRPr="007B53CC">
              <w:t>Livrer le logiciel déverminé.</w:t>
            </w:r>
          </w:p>
        </w:tc>
        <w:tc>
          <w:tcPr>
            <w:tcW w:w="0" w:type="auto"/>
          </w:tcPr>
          <w:p w14:paraId="31086D3B" w14:textId="77777777" w:rsidR="00331C22" w:rsidRDefault="00331C22" w:rsidP="00C74B42">
            <w:r>
              <w:t>Le taux de documentation interne du code est &gt; 8 % et &lt; 15 %.</w:t>
            </w:r>
          </w:p>
          <w:p w14:paraId="2B53500B" w14:textId="77777777" w:rsidR="00331C22" w:rsidRDefault="00331C22" w:rsidP="00C74B42">
            <w:r>
              <w:t>Les anomalies d’accès aux données ne génèrent pas d’interruption de l’exécution et sont répertoriées.</w:t>
            </w:r>
          </w:p>
        </w:tc>
        <w:tc>
          <w:tcPr>
            <w:tcW w:w="0" w:type="auto"/>
          </w:tcPr>
          <w:p w14:paraId="36328725" w14:textId="77777777" w:rsidR="00331C22" w:rsidRDefault="00331C22" w:rsidP="00C74B42">
            <w:r>
              <w:t>Tests unitaires.</w:t>
            </w:r>
          </w:p>
          <w:p w14:paraId="4B77656A" w14:textId="77777777" w:rsidR="00331C22" w:rsidRDefault="00331C22" w:rsidP="00C74B42">
            <w:r>
              <w:t>Préparation des jeux de tests.</w:t>
            </w:r>
          </w:p>
        </w:tc>
        <w:tc>
          <w:tcPr>
            <w:tcW w:w="1675" w:type="dxa"/>
          </w:tcPr>
          <w:p w14:paraId="3E7A7E95" w14:textId="77777777" w:rsidR="00331C22" w:rsidRDefault="007375F2" w:rsidP="00C74B42">
            <w:r>
              <w:t>Ajout de commentaires dans mon code</w:t>
            </w:r>
          </w:p>
          <w:p w14:paraId="7C56E341" w14:textId="77777777" w:rsidR="006D04D1" w:rsidRPr="006D04D1" w:rsidRDefault="006D04D1" w:rsidP="006D04D1">
            <w:pPr>
              <w:pStyle w:val="Corpsdetexte"/>
            </w:pPr>
          </w:p>
          <w:p w14:paraId="175AC0F8" w14:textId="77777777" w:rsidR="007375F2" w:rsidRDefault="00AC1EC5" w:rsidP="00AC1EC5">
            <w:r>
              <w:t xml:space="preserve">Plan de test réalisés et création/récupération de cas de test </w:t>
            </w:r>
            <w:r w:rsidR="007375F2">
              <w:t>Réalisation de test unitaire</w:t>
            </w:r>
            <w:r w:rsidR="00836F6A">
              <w:t>/</w:t>
            </w:r>
            <w:r w:rsidR="007375F2">
              <w:t xml:space="preserve">test </w:t>
            </w:r>
            <w:r w:rsidR="00836F6A">
              <w:t>d’</w:t>
            </w:r>
            <w:r w:rsidR="003B3D74">
              <w:t>intégration</w:t>
            </w:r>
          </w:p>
          <w:p w14:paraId="2C593F9B" w14:textId="021F3341" w:rsidR="00AC1EC5" w:rsidRPr="00AC1EC5" w:rsidRDefault="00AC1EC5" w:rsidP="00AC1EC5"/>
        </w:tc>
        <w:tc>
          <w:tcPr>
            <w:tcW w:w="236" w:type="dxa"/>
          </w:tcPr>
          <w:p w14:paraId="76E9F50C" w14:textId="77777777" w:rsidR="00331C22" w:rsidRDefault="003B3D74" w:rsidP="00C74B42">
            <w:r>
              <w:t>F(6M)</w:t>
            </w:r>
          </w:p>
          <w:p w14:paraId="086AC21A" w14:textId="77777777" w:rsidR="003B3D74" w:rsidRDefault="003B3D74" w:rsidP="00C74B42"/>
          <w:p w14:paraId="02A512ED" w14:textId="77777777" w:rsidR="006D04D1" w:rsidRDefault="006D04D1" w:rsidP="006D04D1">
            <w:pPr>
              <w:pStyle w:val="Corpsdetexte"/>
            </w:pPr>
          </w:p>
          <w:p w14:paraId="11D3B969" w14:textId="77777777" w:rsidR="006D04D1" w:rsidRPr="006D04D1" w:rsidRDefault="006D04D1" w:rsidP="006D04D1">
            <w:pPr>
              <w:pStyle w:val="Corpsdetexte"/>
            </w:pPr>
          </w:p>
          <w:p w14:paraId="027CA42D" w14:textId="77777777" w:rsidR="003B3D74" w:rsidRPr="003B3D74" w:rsidRDefault="003B3D74" w:rsidP="00C74B42">
            <w:r>
              <w:t>E(2M)</w:t>
            </w:r>
          </w:p>
        </w:tc>
        <w:tc>
          <w:tcPr>
            <w:tcW w:w="2317" w:type="dxa"/>
          </w:tcPr>
          <w:p w14:paraId="02B31137" w14:textId="77777777" w:rsidR="00331C22" w:rsidRDefault="006D04D1" w:rsidP="00C74B42">
            <w:r>
              <w:t xml:space="preserve">Cf « RandoUDEV3 » : </w:t>
            </w:r>
            <w:r w:rsidRPr="006D04D1">
              <w:t>Figure 16 : Extrait du code d'ItineraireControleur</w:t>
            </w:r>
          </w:p>
          <w:p w14:paraId="2AA82DAC" w14:textId="77777777" w:rsidR="006D04D1" w:rsidRDefault="006D04D1" w:rsidP="006D04D1">
            <w:pPr>
              <w:pStyle w:val="Corpsdetexte"/>
            </w:pPr>
          </w:p>
          <w:p w14:paraId="10ECDCED" w14:textId="6F257EB5" w:rsidR="006D04D1" w:rsidRDefault="006D04D1" w:rsidP="006D04D1">
            <w:r>
              <w:t xml:space="preserve">Cf. « La réalisation de la TMA » : </w:t>
            </w:r>
            <w:r w:rsidR="00AC1EC5">
              <w:fldChar w:fldCharType="begin"/>
            </w:r>
            <w:r w:rsidR="00AC1EC5">
              <w:instrText xml:space="preserve"> REF _Ref55851378 \h </w:instrText>
            </w:r>
            <w:r w:rsidR="00AC1EC5">
              <w:fldChar w:fldCharType="separate"/>
            </w:r>
            <w:r w:rsidR="009C18C1">
              <w:t>Étape 3 : Vérifications de qualité</w:t>
            </w:r>
            <w:r w:rsidR="00AC1EC5">
              <w:fldChar w:fldCharType="end"/>
            </w:r>
          </w:p>
          <w:p w14:paraId="69E419D5" w14:textId="77777777" w:rsidR="006D04D1" w:rsidRPr="006D04D1" w:rsidRDefault="006D04D1" w:rsidP="006D04D1">
            <w:pPr>
              <w:pStyle w:val="Corpsdetexte"/>
            </w:pPr>
          </w:p>
        </w:tc>
      </w:tr>
      <w:tr w:rsidR="009B68A8" w14:paraId="57B4400F" w14:textId="77777777" w:rsidTr="009B68A8">
        <w:tc>
          <w:tcPr>
            <w:tcW w:w="0" w:type="auto"/>
          </w:tcPr>
          <w:p w14:paraId="52233C81" w14:textId="77777777" w:rsidR="00331C22" w:rsidRDefault="00331C22" w:rsidP="00C74B42">
            <w:r w:rsidRPr="007B53CC">
              <w:t>Livrer le logiciel conforme aux attentes.</w:t>
            </w:r>
          </w:p>
        </w:tc>
        <w:tc>
          <w:tcPr>
            <w:tcW w:w="0" w:type="auto"/>
          </w:tcPr>
          <w:p w14:paraId="2CD50B30" w14:textId="77777777" w:rsidR="00331C22" w:rsidRDefault="00331C22" w:rsidP="00C74B42">
            <w:r>
              <w:t>Des outils de contrôle automatique du code sont utilisés.</w:t>
            </w:r>
          </w:p>
          <w:p w14:paraId="041B009D" w14:textId="77777777" w:rsidR="003B3D74" w:rsidRPr="003B3D74" w:rsidRDefault="003B3D74" w:rsidP="00C74B42"/>
          <w:p w14:paraId="1AF34827" w14:textId="77777777" w:rsidR="00331C22" w:rsidRDefault="00331C22" w:rsidP="00C74B42">
            <w:r>
              <w:t>Aucun défaut visible ne persiste.</w:t>
            </w:r>
          </w:p>
          <w:p w14:paraId="0223ADBA" w14:textId="77777777" w:rsidR="00331C22" w:rsidRDefault="00331C22" w:rsidP="00C74B42">
            <w:r>
              <w:t>Les contraintes spécifiques au projet sont respectées.</w:t>
            </w:r>
          </w:p>
          <w:p w14:paraId="2DCC7CD5" w14:textId="77777777" w:rsidR="003B3D74" w:rsidRPr="003B3D74" w:rsidRDefault="003B3D74" w:rsidP="00C74B42"/>
          <w:p w14:paraId="18DDBD11" w14:textId="77777777" w:rsidR="00331C22" w:rsidRDefault="00331C22" w:rsidP="00C74B42">
            <w:r>
              <w:lastRenderedPageBreak/>
              <w:t>Un manuel d’assurance qualité est respecté.</w:t>
            </w:r>
          </w:p>
          <w:p w14:paraId="0DAAFCD0" w14:textId="77777777" w:rsidR="00331C22" w:rsidRDefault="00331C22" w:rsidP="00C74B42">
            <w:r>
              <w:t>Une méthode de recettage est utilisée.</w:t>
            </w:r>
          </w:p>
          <w:p w14:paraId="73B15D8C" w14:textId="77777777" w:rsidR="00331C22" w:rsidRDefault="00331C22" w:rsidP="00C74B42">
            <w:r>
              <w:t>L’étape du projet est validée.</w:t>
            </w:r>
          </w:p>
        </w:tc>
        <w:tc>
          <w:tcPr>
            <w:tcW w:w="0" w:type="auto"/>
          </w:tcPr>
          <w:p w14:paraId="765EC795" w14:textId="77777777" w:rsidR="00331C22" w:rsidRDefault="00331C22" w:rsidP="00C74B42">
            <w:r>
              <w:lastRenderedPageBreak/>
              <w:t>Contrôles de l’existence d’anomalies.</w:t>
            </w:r>
          </w:p>
          <w:p w14:paraId="2D1B858F" w14:textId="77777777" w:rsidR="003B3D74" w:rsidRDefault="003B3D74" w:rsidP="00C74B42"/>
          <w:p w14:paraId="13DF7E1E" w14:textId="77777777" w:rsidR="00331C22" w:rsidRDefault="00331C22" w:rsidP="00C74B42">
            <w:r>
              <w:t>Recettage du logiciel.</w:t>
            </w:r>
          </w:p>
          <w:p w14:paraId="7FF5FD17" w14:textId="77777777" w:rsidR="003B3D74" w:rsidRPr="003B3D74" w:rsidRDefault="003B3D74" w:rsidP="00C74B42"/>
          <w:p w14:paraId="1AFB6467" w14:textId="77777777" w:rsidR="00331C22" w:rsidRDefault="00331C22" w:rsidP="00C74B42">
            <w:r>
              <w:t>Validation d’une étape du projet.</w:t>
            </w:r>
          </w:p>
        </w:tc>
        <w:tc>
          <w:tcPr>
            <w:tcW w:w="1675" w:type="dxa"/>
          </w:tcPr>
          <w:p w14:paraId="39477F70" w14:textId="57D0601B" w:rsidR="00331C22" w:rsidRDefault="007375F2" w:rsidP="00C74B42">
            <w:r>
              <w:t xml:space="preserve">Vérification de l’existence d’une anomalie </w:t>
            </w:r>
            <w:r w:rsidR="003B3D74">
              <w:t>par l’exécution de TU/TI</w:t>
            </w:r>
          </w:p>
          <w:p w14:paraId="5E415251" w14:textId="77777777" w:rsidR="00AC1EC5" w:rsidRDefault="00AC1EC5" w:rsidP="00C74B42"/>
          <w:p w14:paraId="06F0B220" w14:textId="62A5635F" w:rsidR="003B3D74" w:rsidRPr="003B3D74" w:rsidRDefault="00AC1EC5" w:rsidP="00C74B42">
            <w:r>
              <w:t xml:space="preserve">Suivi d’un plan de qualité préétabli </w:t>
            </w:r>
          </w:p>
        </w:tc>
        <w:tc>
          <w:tcPr>
            <w:tcW w:w="236" w:type="dxa"/>
          </w:tcPr>
          <w:p w14:paraId="5AEE1F35" w14:textId="77777777" w:rsidR="00331C22" w:rsidRDefault="003B3D74" w:rsidP="00C74B42">
            <w:r>
              <w:t>E(4M)</w:t>
            </w:r>
          </w:p>
          <w:p w14:paraId="5F426AB8" w14:textId="36914806" w:rsidR="003B3D74" w:rsidRPr="003B3D74" w:rsidRDefault="003B3D74" w:rsidP="00B8511B"/>
        </w:tc>
        <w:tc>
          <w:tcPr>
            <w:tcW w:w="2317" w:type="dxa"/>
          </w:tcPr>
          <w:p w14:paraId="55228B7E" w14:textId="04D7EAE0" w:rsidR="00B8511B" w:rsidRDefault="00B8511B" w:rsidP="00B8511B">
            <w:r>
              <w:t xml:space="preserve">Cf. « La réalisation de la TMA » : </w:t>
            </w:r>
            <w:r>
              <w:fldChar w:fldCharType="begin"/>
            </w:r>
            <w:r>
              <w:instrText xml:space="preserve"> REF _Ref55851378 \h </w:instrText>
            </w:r>
            <w:r>
              <w:fldChar w:fldCharType="separate"/>
            </w:r>
            <w:r w:rsidR="009C18C1">
              <w:t>Étape 3 : Vérifications de qualité</w:t>
            </w:r>
            <w:r>
              <w:fldChar w:fldCharType="end"/>
            </w:r>
          </w:p>
          <w:p w14:paraId="15B1F7CB" w14:textId="69710BCF" w:rsidR="006D04D1" w:rsidRDefault="00B8511B" w:rsidP="006D04D1">
            <w:r>
              <w:fldChar w:fldCharType="begin"/>
            </w:r>
            <w:r>
              <w:instrText xml:space="preserve"> REF _Ref55851690 \h </w:instrText>
            </w:r>
            <w:r>
              <w:fldChar w:fldCharType="separate"/>
            </w:r>
            <w:r w:rsidR="009C18C1">
              <w:t>Étape 5 : Les tests d’installation</w:t>
            </w:r>
            <w:r>
              <w:fldChar w:fldCharType="end"/>
            </w:r>
          </w:p>
          <w:p w14:paraId="4749801D" w14:textId="77777777" w:rsidR="00B8511B" w:rsidRDefault="00B8511B" w:rsidP="00B8511B">
            <w:pPr>
              <w:pStyle w:val="Corpsdetexte"/>
            </w:pPr>
          </w:p>
          <w:p w14:paraId="2D95679A" w14:textId="4679BCB7" w:rsidR="00B8511B" w:rsidRPr="00B8511B" w:rsidRDefault="00B8511B" w:rsidP="00B8511B">
            <w:pPr>
              <w:pStyle w:val="Corpsdetexte"/>
            </w:pPr>
          </w:p>
        </w:tc>
      </w:tr>
      <w:tr w:rsidR="009B68A8" w14:paraId="0E80F98E" w14:textId="77777777" w:rsidTr="009B68A8">
        <w:tc>
          <w:tcPr>
            <w:tcW w:w="0" w:type="auto"/>
          </w:tcPr>
          <w:p w14:paraId="390A535F" w14:textId="77777777" w:rsidR="00331C22" w:rsidRDefault="00331C22" w:rsidP="00C74B42">
            <w:r w:rsidRPr="007B53CC">
              <w:t>Clôturer une mission.</w:t>
            </w:r>
          </w:p>
        </w:tc>
        <w:tc>
          <w:tcPr>
            <w:tcW w:w="0" w:type="auto"/>
          </w:tcPr>
          <w:p w14:paraId="5C2D27C5" w14:textId="77777777" w:rsidR="00331C22" w:rsidRDefault="00331C22" w:rsidP="00C74B42">
            <w:r w:rsidRPr="00D22390">
              <w:t>Le PV de réception du logiciel est validé.</w:t>
            </w:r>
          </w:p>
        </w:tc>
        <w:tc>
          <w:tcPr>
            <w:tcW w:w="0" w:type="auto"/>
          </w:tcPr>
          <w:p w14:paraId="4B5B9C9D" w14:textId="77777777" w:rsidR="00331C22" w:rsidRDefault="00331C22" w:rsidP="00C74B42">
            <w:r w:rsidRPr="00D22390">
              <w:t>Mise en exploitation.</w:t>
            </w:r>
          </w:p>
        </w:tc>
        <w:tc>
          <w:tcPr>
            <w:tcW w:w="1675" w:type="dxa"/>
          </w:tcPr>
          <w:p w14:paraId="14940A08" w14:textId="77777777" w:rsidR="00331C22" w:rsidRDefault="003B3D74" w:rsidP="00C74B42">
            <w:r>
              <w:t>Envoi d’un mail pour prévenir le client de la livraison d’un package</w:t>
            </w:r>
          </w:p>
          <w:p w14:paraId="26CD65BE" w14:textId="77777777" w:rsidR="003B3D74" w:rsidRDefault="003B3D74" w:rsidP="00C74B42">
            <w:r>
              <w:t>Imputation</w:t>
            </w:r>
          </w:p>
          <w:p w14:paraId="0E5183F7" w14:textId="26CEDCBD" w:rsidR="00B8511B" w:rsidRPr="00B8511B" w:rsidRDefault="00B8511B" w:rsidP="00B8511B">
            <w:r>
              <w:t xml:space="preserve">MAJ du fichier de suivi de version </w:t>
            </w:r>
          </w:p>
        </w:tc>
        <w:tc>
          <w:tcPr>
            <w:tcW w:w="236" w:type="dxa"/>
          </w:tcPr>
          <w:p w14:paraId="684050E7" w14:textId="65ECF6BC" w:rsidR="00331C22" w:rsidRDefault="003B3D74" w:rsidP="00B8511B">
            <w:r>
              <w:t>E(1</w:t>
            </w:r>
            <w:r w:rsidR="00B8511B">
              <w:t>M</w:t>
            </w:r>
            <w:r>
              <w:t>)</w:t>
            </w:r>
          </w:p>
        </w:tc>
        <w:tc>
          <w:tcPr>
            <w:tcW w:w="2317" w:type="dxa"/>
          </w:tcPr>
          <w:p w14:paraId="066C9446" w14:textId="2DC22522" w:rsidR="00331C22" w:rsidRDefault="00476439" w:rsidP="00C74B42">
            <w:r>
              <w:t xml:space="preserve">Cf. « La réalisation de la TMA » : </w:t>
            </w:r>
            <w:r w:rsidR="00B8511B">
              <w:fldChar w:fldCharType="begin"/>
            </w:r>
            <w:r w:rsidR="00B8511B">
              <w:instrText xml:space="preserve"> REF _Ref55851642 \h </w:instrText>
            </w:r>
            <w:r w:rsidR="00B8511B">
              <w:fldChar w:fldCharType="separate"/>
            </w:r>
            <w:r w:rsidR="009C18C1">
              <w:t>Étape 6 : La livraison</w:t>
            </w:r>
            <w:r w:rsidR="00B8511B">
              <w:fldChar w:fldCharType="end"/>
            </w:r>
          </w:p>
        </w:tc>
      </w:tr>
    </w:tbl>
    <w:p w14:paraId="04F271F0" w14:textId="77777777" w:rsidR="00331C22" w:rsidRDefault="00331C22" w:rsidP="005B23B1">
      <w:pPr>
        <w:pStyle w:val="Titre3"/>
      </w:pPr>
      <w:bookmarkStart w:id="195" w:name="_Toc55141221"/>
      <w:bookmarkStart w:id="196" w:name="_Toc56177396"/>
      <w:r w:rsidRPr="00641373">
        <w:t>Audit, conception, méthode de projet</w:t>
      </w:r>
      <w:r>
        <w:t> :</w:t>
      </w:r>
      <w:bookmarkEnd w:id="195"/>
      <w:bookmarkEnd w:id="1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5"/>
        <w:gridCol w:w="3499"/>
        <w:gridCol w:w="3156"/>
        <w:gridCol w:w="1632"/>
        <w:gridCol w:w="1850"/>
        <w:gridCol w:w="1927"/>
      </w:tblGrid>
      <w:tr w:rsidR="00331C22" w:rsidRPr="00641373" w14:paraId="73AA79F6" w14:textId="77777777" w:rsidTr="0030502A">
        <w:tc>
          <w:tcPr>
            <w:tcW w:w="0" w:type="auto"/>
          </w:tcPr>
          <w:p w14:paraId="6409C440" w14:textId="77777777" w:rsidR="00331C22" w:rsidRPr="00641373" w:rsidRDefault="00331C22" w:rsidP="00C83C93">
            <w:pPr>
              <w:pStyle w:val="Tableau-Titre"/>
            </w:pPr>
            <w:r w:rsidRPr="00641373">
              <w:t xml:space="preserve">Compétences ou capacités qui seront évaluées </w:t>
            </w:r>
          </w:p>
          <w:p w14:paraId="65BAB0B3" w14:textId="77777777" w:rsidR="00331C22" w:rsidRPr="00641373" w:rsidRDefault="00331C22" w:rsidP="00BB5D12">
            <w:pPr>
              <w:pStyle w:val="Tableau-Titre"/>
            </w:pPr>
          </w:p>
        </w:tc>
        <w:tc>
          <w:tcPr>
            <w:tcW w:w="0" w:type="auto"/>
          </w:tcPr>
          <w:p w14:paraId="4619C0FB" w14:textId="77777777" w:rsidR="00331C22" w:rsidRPr="00641373" w:rsidRDefault="00331C22" w:rsidP="00BB5D12">
            <w:pPr>
              <w:pStyle w:val="Tableau-Titre"/>
            </w:pPr>
            <w:r w:rsidRPr="00641373">
              <w:t xml:space="preserve">Critères d’évaluation </w:t>
            </w:r>
          </w:p>
          <w:p w14:paraId="650D43FC" w14:textId="77777777" w:rsidR="00331C22" w:rsidRPr="00641373" w:rsidRDefault="00331C22" w:rsidP="00BB5D12">
            <w:pPr>
              <w:pStyle w:val="Tableau-Titre"/>
            </w:pPr>
          </w:p>
        </w:tc>
        <w:tc>
          <w:tcPr>
            <w:tcW w:w="0" w:type="auto"/>
          </w:tcPr>
          <w:p w14:paraId="48F5FC7A" w14:textId="77777777" w:rsidR="00331C22" w:rsidRPr="00641373" w:rsidRDefault="00331C22" w:rsidP="00BB5D12">
            <w:pPr>
              <w:pStyle w:val="Tableau-Titre"/>
            </w:pPr>
            <w:r w:rsidRPr="00641373">
              <w:t>Exemples d’activités et tâches</w:t>
            </w:r>
            <w:r>
              <w:t xml:space="preserve"> </w:t>
            </w:r>
          </w:p>
        </w:tc>
        <w:tc>
          <w:tcPr>
            <w:tcW w:w="1632" w:type="dxa"/>
          </w:tcPr>
          <w:p w14:paraId="1FE3BDAC" w14:textId="77777777" w:rsidR="00331C22" w:rsidRPr="00641373" w:rsidRDefault="00331C22" w:rsidP="00BB5D12">
            <w:pPr>
              <w:pStyle w:val="Tableau-Titre"/>
            </w:pPr>
            <w:r w:rsidRPr="00641373">
              <w:t xml:space="preserve">Activités pratiquées </w:t>
            </w:r>
          </w:p>
          <w:p w14:paraId="7EF031CB" w14:textId="77777777" w:rsidR="00331C22" w:rsidRPr="00641373" w:rsidRDefault="00331C22" w:rsidP="00BB5D12">
            <w:pPr>
              <w:pStyle w:val="Tableau-Titre"/>
            </w:pPr>
          </w:p>
        </w:tc>
        <w:tc>
          <w:tcPr>
            <w:tcW w:w="1850" w:type="dxa"/>
          </w:tcPr>
          <w:p w14:paraId="5FB32F6E" w14:textId="77777777" w:rsidR="00331C22" w:rsidRPr="00641373" w:rsidRDefault="00331C22" w:rsidP="00BB5D12">
            <w:pPr>
              <w:pStyle w:val="Tableau-Titre"/>
            </w:pPr>
            <w:r w:rsidRPr="00641373">
              <w:t xml:space="preserve">Origine de l’acquisition </w:t>
            </w:r>
          </w:p>
          <w:p w14:paraId="782F845F" w14:textId="77777777" w:rsidR="00331C22" w:rsidRPr="00641373" w:rsidRDefault="00331C22" w:rsidP="00BB5D12">
            <w:pPr>
              <w:pStyle w:val="Tableau-Titre"/>
            </w:pPr>
          </w:p>
        </w:tc>
        <w:tc>
          <w:tcPr>
            <w:tcW w:w="1927" w:type="dxa"/>
          </w:tcPr>
          <w:p w14:paraId="51F6228D" w14:textId="77777777" w:rsidR="00331C22" w:rsidRPr="00641373" w:rsidRDefault="00331C22" w:rsidP="00BB5D12">
            <w:pPr>
              <w:pStyle w:val="Tableau-Titre"/>
            </w:pPr>
            <w:r w:rsidRPr="00641373">
              <w:t xml:space="preserve">Preuves apportées </w:t>
            </w:r>
          </w:p>
          <w:p w14:paraId="6A9866BE" w14:textId="77777777" w:rsidR="00331C22" w:rsidRPr="00641373" w:rsidRDefault="00331C22" w:rsidP="00BB5D12">
            <w:pPr>
              <w:pStyle w:val="Tableau-Titre"/>
            </w:pPr>
            <w:r>
              <w:t xml:space="preserve">&amp; </w:t>
            </w:r>
            <w:r w:rsidRPr="00641373">
              <w:t xml:space="preserve">réf. annexe </w:t>
            </w:r>
          </w:p>
        </w:tc>
      </w:tr>
      <w:tr w:rsidR="00331C22" w14:paraId="6C95C93C" w14:textId="77777777" w:rsidTr="0030502A">
        <w:tc>
          <w:tcPr>
            <w:tcW w:w="0" w:type="auto"/>
          </w:tcPr>
          <w:p w14:paraId="6E15C4A1" w14:textId="77777777" w:rsidR="00331C22" w:rsidRDefault="00331C22" w:rsidP="00C74B42">
            <w:r w:rsidRPr="00D22390">
              <w:t>Formaliser des processus</w:t>
            </w:r>
          </w:p>
        </w:tc>
        <w:tc>
          <w:tcPr>
            <w:tcW w:w="0" w:type="auto"/>
          </w:tcPr>
          <w:p w14:paraId="542554D7" w14:textId="77777777" w:rsidR="00331C22" w:rsidRDefault="00331C22" w:rsidP="00C74B42">
            <w:r w:rsidRPr="00ED6BAD">
              <w:t>La procédure du service utilisateur est formalisée et validée.</w:t>
            </w:r>
          </w:p>
          <w:p w14:paraId="37349BCA" w14:textId="77777777" w:rsidR="003B3D74" w:rsidRDefault="003B3D74" w:rsidP="00C74B42"/>
          <w:p w14:paraId="78496C7F" w14:textId="77777777" w:rsidR="005F2EE5" w:rsidRPr="003B3D74" w:rsidRDefault="005F2EE5" w:rsidP="00C74B42"/>
          <w:p w14:paraId="33D4355B" w14:textId="77777777" w:rsidR="00331C22" w:rsidRDefault="00331C22" w:rsidP="00C74B42">
            <w:r w:rsidRPr="00ED6BAD">
              <w:t>La procédure du service utilisateur est conforme aux règles du système de management des services de l’entreprise.</w:t>
            </w:r>
          </w:p>
          <w:p w14:paraId="6F0FA937" w14:textId="77777777" w:rsidR="003B3D74" w:rsidRDefault="003B3D74" w:rsidP="00C74B42"/>
          <w:p w14:paraId="46DB95EC" w14:textId="77777777" w:rsidR="005F2EE5" w:rsidRDefault="005F2EE5" w:rsidP="00C74B42"/>
          <w:p w14:paraId="71134AC9" w14:textId="77777777" w:rsidR="005F2EE5" w:rsidRDefault="005F2EE5" w:rsidP="00C74B42"/>
          <w:p w14:paraId="0C28E8E0" w14:textId="77777777" w:rsidR="005F2EE5" w:rsidRPr="003B3D74" w:rsidRDefault="005F2EE5" w:rsidP="00C74B42"/>
          <w:p w14:paraId="187A8390" w14:textId="77777777" w:rsidR="00331C22" w:rsidRDefault="00331C22" w:rsidP="00C74B42">
            <w:r w:rsidRPr="00ED6BAD">
              <w:t>La procédure du service utilisateur est conforme aux règles du système de management des services de l’entreprise.</w:t>
            </w:r>
          </w:p>
        </w:tc>
        <w:tc>
          <w:tcPr>
            <w:tcW w:w="0" w:type="auto"/>
          </w:tcPr>
          <w:p w14:paraId="2F15E8E8" w14:textId="77777777" w:rsidR="00331C22" w:rsidRDefault="00331C22" w:rsidP="00C74B42">
            <w:r>
              <w:t>Étude de l’existant.</w:t>
            </w:r>
          </w:p>
          <w:p w14:paraId="7694CB98" w14:textId="77777777" w:rsidR="00331C22" w:rsidRDefault="00331C22" w:rsidP="00C74B42">
            <w:r>
              <w:t>Identification des procédures en place.</w:t>
            </w:r>
          </w:p>
          <w:p w14:paraId="455372B7" w14:textId="3D498DA2" w:rsidR="003B3D74" w:rsidRDefault="003B3D74" w:rsidP="00C74B42"/>
          <w:p w14:paraId="49CB659B" w14:textId="77777777" w:rsidR="003E5C1F" w:rsidRPr="003E5C1F" w:rsidRDefault="003E5C1F" w:rsidP="003E5C1F">
            <w:pPr>
              <w:pStyle w:val="Corpsdetexte"/>
            </w:pPr>
          </w:p>
          <w:p w14:paraId="2D64B0EC" w14:textId="77777777" w:rsidR="00331C22" w:rsidRDefault="00331C22" w:rsidP="00C74B42">
            <w:r w:rsidRPr="00ED6BAD">
              <w:t>Contrôle de la conformité des procédures utilisées avec la gouvernance de l’entreprise.</w:t>
            </w:r>
          </w:p>
          <w:p w14:paraId="0AE40A6E" w14:textId="77777777" w:rsidR="003B3D74" w:rsidRDefault="003B3D74" w:rsidP="00C74B42"/>
          <w:p w14:paraId="6970D661" w14:textId="77777777" w:rsidR="005F2EE5" w:rsidRDefault="005F2EE5" w:rsidP="00C74B42"/>
          <w:p w14:paraId="28DD3ED3" w14:textId="77777777" w:rsidR="005F2EE5" w:rsidRDefault="005F2EE5" w:rsidP="00C74B42"/>
          <w:p w14:paraId="4ABFFA98" w14:textId="77777777" w:rsidR="005F2EE5" w:rsidRPr="003B3D74" w:rsidRDefault="005F2EE5" w:rsidP="00C74B42"/>
          <w:p w14:paraId="41FD802C" w14:textId="77777777" w:rsidR="00331C22" w:rsidRDefault="00331C22" w:rsidP="00C74B42">
            <w:r w:rsidRPr="00ED6BAD">
              <w:t>Recensement des documents utilisés, identification de leur circulation et des acteurs concernés.</w:t>
            </w:r>
          </w:p>
        </w:tc>
        <w:tc>
          <w:tcPr>
            <w:tcW w:w="1632" w:type="dxa"/>
          </w:tcPr>
          <w:p w14:paraId="352AE17D" w14:textId="77777777" w:rsidR="00331C22" w:rsidRDefault="00331C22" w:rsidP="00C74B42">
            <w:r>
              <w:t>Analyse t</w:t>
            </w:r>
            <w:r w:rsidR="003B3D74">
              <w:t xml:space="preserve">echnique de l’existant </w:t>
            </w:r>
            <w:r w:rsidR="00684750">
              <w:t>au cours de la</w:t>
            </w:r>
            <w:r w:rsidR="003B3D74">
              <w:t xml:space="preserve"> résolution de tickets </w:t>
            </w:r>
            <w:r w:rsidR="0030502A">
              <w:t>et de la rédaction des SFD</w:t>
            </w:r>
          </w:p>
          <w:p w14:paraId="49195984" w14:textId="44903B2B" w:rsidR="003B3D74" w:rsidRDefault="005F2EE5" w:rsidP="00C74B42">
            <w:r>
              <w:t xml:space="preserve">Communications avec </w:t>
            </w:r>
            <w:r w:rsidR="003E5C1F">
              <w:t>le client soumises</w:t>
            </w:r>
            <w:r>
              <w:t xml:space="preserve"> à validation du chargé de projet</w:t>
            </w:r>
          </w:p>
          <w:p w14:paraId="6C8C0660" w14:textId="435D00A9" w:rsidR="005F2EE5" w:rsidRDefault="005F2EE5" w:rsidP="00C74B42">
            <w:r>
              <w:t xml:space="preserve">Utilisation d’un </w:t>
            </w:r>
            <w:r w:rsidR="007659BA">
              <w:t>SharePoint</w:t>
            </w:r>
            <w:r>
              <w:t xml:space="preserve"> commun avec le client, </w:t>
            </w:r>
            <w:r w:rsidR="00684750">
              <w:t>suivi d</w:t>
            </w:r>
            <w:r>
              <w:t xml:space="preserve">es </w:t>
            </w:r>
            <w:r w:rsidR="007E776C">
              <w:t xml:space="preserve">modes </w:t>
            </w:r>
            <w:r w:rsidR="007E776C">
              <w:lastRenderedPageBreak/>
              <w:t>opératoires</w:t>
            </w:r>
            <w:r>
              <w:t xml:space="preserve"> de communication </w:t>
            </w:r>
            <w:r w:rsidR="007E776C">
              <w:t xml:space="preserve">et de livraison </w:t>
            </w:r>
            <w:r>
              <w:t>à respecter</w:t>
            </w:r>
          </w:p>
          <w:p w14:paraId="52DD8084" w14:textId="77777777" w:rsidR="005F2EE5" w:rsidRDefault="005F2EE5" w:rsidP="00C74B42"/>
          <w:p w14:paraId="16983AAC" w14:textId="77777777" w:rsidR="005F2EE5" w:rsidRPr="003B3D74" w:rsidRDefault="005F2EE5" w:rsidP="00C74B42"/>
        </w:tc>
        <w:tc>
          <w:tcPr>
            <w:tcW w:w="1850" w:type="dxa"/>
          </w:tcPr>
          <w:p w14:paraId="690F8F7B" w14:textId="77777777" w:rsidR="00331C22" w:rsidRDefault="00331C22" w:rsidP="00C74B42">
            <w:r>
              <w:lastRenderedPageBreak/>
              <w:t>E</w:t>
            </w:r>
            <w:r w:rsidR="005F2EE5">
              <w:t>(4</w:t>
            </w:r>
            <w:r>
              <w:t xml:space="preserve"> M)</w:t>
            </w:r>
          </w:p>
          <w:p w14:paraId="150047F7" w14:textId="77777777" w:rsidR="005F2EE5" w:rsidRDefault="005F2EE5" w:rsidP="00C74B42"/>
          <w:p w14:paraId="46D57FE2" w14:textId="77777777" w:rsidR="007659BA" w:rsidRDefault="007659BA" w:rsidP="00C74B42"/>
          <w:p w14:paraId="0797E0F0" w14:textId="5827B9B3" w:rsidR="007659BA" w:rsidRDefault="007659BA" w:rsidP="00C74B42"/>
          <w:p w14:paraId="070BDE6C" w14:textId="77777777" w:rsidR="003E5C1F" w:rsidRPr="003E5C1F" w:rsidRDefault="003E5C1F" w:rsidP="003E5C1F">
            <w:pPr>
              <w:pStyle w:val="Corpsdetexte"/>
            </w:pPr>
          </w:p>
          <w:p w14:paraId="689D16E0" w14:textId="77777777" w:rsidR="007659BA" w:rsidRDefault="007659BA" w:rsidP="00C74B42">
            <w:r>
              <w:t>E(4M)</w:t>
            </w:r>
          </w:p>
          <w:p w14:paraId="6D837859" w14:textId="77777777" w:rsidR="007659BA" w:rsidRDefault="007659BA" w:rsidP="00C74B42"/>
          <w:p w14:paraId="67ACDA87" w14:textId="77777777" w:rsidR="007659BA" w:rsidRDefault="007659BA" w:rsidP="00C74B42"/>
          <w:p w14:paraId="6D4851F8" w14:textId="77777777" w:rsidR="007659BA" w:rsidRDefault="007659BA" w:rsidP="00C74B42"/>
          <w:p w14:paraId="0A7D8AA3" w14:textId="77777777" w:rsidR="0030502A" w:rsidRDefault="0030502A" w:rsidP="0030502A">
            <w:pPr>
              <w:pStyle w:val="Corpsdetexte"/>
            </w:pPr>
          </w:p>
          <w:p w14:paraId="0D3C464A" w14:textId="77777777" w:rsidR="0030502A" w:rsidRPr="0030502A" w:rsidRDefault="0030502A" w:rsidP="0030502A">
            <w:pPr>
              <w:pStyle w:val="Corpsdetexte"/>
            </w:pPr>
          </w:p>
          <w:p w14:paraId="5C614BC3" w14:textId="77777777" w:rsidR="007659BA" w:rsidRDefault="007659BA" w:rsidP="00C74B42"/>
          <w:p w14:paraId="1BA4719A" w14:textId="77777777" w:rsidR="007659BA" w:rsidRPr="005F2EE5" w:rsidRDefault="007659BA" w:rsidP="00C74B42">
            <w:r>
              <w:t>E(8M)</w:t>
            </w:r>
          </w:p>
        </w:tc>
        <w:tc>
          <w:tcPr>
            <w:tcW w:w="1927" w:type="dxa"/>
          </w:tcPr>
          <w:p w14:paraId="0EA6DACB" w14:textId="77777777" w:rsidR="00331C22" w:rsidRDefault="0030502A" w:rsidP="00C74B42">
            <w:r>
              <w:t>Cf. « La réalisation de la TMA » : « Etape 1 : l’Analyse »</w:t>
            </w:r>
          </w:p>
          <w:p w14:paraId="322459EA" w14:textId="77777777" w:rsidR="0030502A" w:rsidRPr="0030502A" w:rsidRDefault="0030502A" w:rsidP="0030502A">
            <w:pPr>
              <w:pStyle w:val="Corpsdetexte"/>
            </w:pPr>
          </w:p>
          <w:p w14:paraId="379A3A61" w14:textId="43E8199F" w:rsidR="00684750" w:rsidRDefault="0030502A" w:rsidP="0030502A">
            <w:r w:rsidRPr="003E5DB2">
              <w:t xml:space="preserve">Cf. « Le Projet SRE » : </w:t>
            </w:r>
            <w:r w:rsidR="003E5DB2">
              <w:fldChar w:fldCharType="begin"/>
            </w:r>
            <w:r w:rsidR="003E5DB2">
              <w:instrText xml:space="preserve"> REF _Ref56176735 \h </w:instrText>
            </w:r>
            <w:r w:rsidR="003E5DB2">
              <w:fldChar w:fldCharType="separate"/>
            </w:r>
            <w:r w:rsidR="009C18C1">
              <w:t>Rédaction des SFD Pensions d’Ancien Régime</w:t>
            </w:r>
            <w:r w:rsidR="003E5DB2">
              <w:fldChar w:fldCharType="end"/>
            </w:r>
          </w:p>
          <w:p w14:paraId="32BE62F2" w14:textId="77777777" w:rsidR="00684750" w:rsidRDefault="00684750" w:rsidP="00684750">
            <w:pPr>
              <w:pStyle w:val="Corpsdetexte"/>
            </w:pPr>
          </w:p>
          <w:p w14:paraId="70B553EB" w14:textId="6BD88A12" w:rsidR="00684750" w:rsidRDefault="00684750" w:rsidP="00684750">
            <w:pPr>
              <w:pStyle w:val="Corpsdetexte"/>
            </w:pPr>
          </w:p>
          <w:p w14:paraId="776158BA" w14:textId="77777777" w:rsidR="00684750" w:rsidRPr="00684750" w:rsidRDefault="00684750" w:rsidP="00684750">
            <w:r>
              <w:t xml:space="preserve">Cf. </w:t>
            </w:r>
            <w:r w:rsidR="006D04D1">
              <w:t>« La réalisation de la TMA » :  Étape 6 :La livraison</w:t>
            </w:r>
            <w:r>
              <w:t xml:space="preserve"> </w:t>
            </w:r>
          </w:p>
        </w:tc>
      </w:tr>
      <w:tr w:rsidR="00331C22" w14:paraId="251018A0" w14:textId="77777777" w:rsidTr="0030502A">
        <w:tc>
          <w:tcPr>
            <w:tcW w:w="0" w:type="auto"/>
          </w:tcPr>
          <w:p w14:paraId="4955F1C4" w14:textId="77777777" w:rsidR="00331C22" w:rsidRDefault="00331C22" w:rsidP="00C74B42">
            <w:r w:rsidRPr="00ED6BAD">
              <w:t>Formaliser les règles de gestion et d’organisation des données de l’entreprise.</w:t>
            </w:r>
          </w:p>
        </w:tc>
        <w:tc>
          <w:tcPr>
            <w:tcW w:w="0" w:type="auto"/>
          </w:tcPr>
          <w:p w14:paraId="0128C67F" w14:textId="77777777" w:rsidR="00331C22" w:rsidRDefault="00331C22" w:rsidP="00C74B42">
            <w:r w:rsidRPr="00ED6BAD">
              <w:t>La proposition de reconstruction de la procédure est validée.</w:t>
            </w:r>
          </w:p>
          <w:p w14:paraId="1453A4E5" w14:textId="77777777" w:rsidR="00331C22" w:rsidRDefault="00331C22" w:rsidP="00C74B42">
            <w:r w:rsidRPr="00ED6BAD">
              <w:t>La base de données est modélisée.</w:t>
            </w:r>
          </w:p>
        </w:tc>
        <w:tc>
          <w:tcPr>
            <w:tcW w:w="0" w:type="auto"/>
          </w:tcPr>
          <w:p w14:paraId="67E9A5DB" w14:textId="77777777" w:rsidR="00331C22" w:rsidRDefault="00331C22" w:rsidP="00C74B42">
            <w:r w:rsidRPr="00ED6BAD">
              <w:t>Reconfiguration de procédure.</w:t>
            </w:r>
          </w:p>
          <w:p w14:paraId="098C9E89" w14:textId="77777777" w:rsidR="00331C22" w:rsidRDefault="00331C22" w:rsidP="00C74B42">
            <w:r w:rsidRPr="00ED6BAD">
              <w:t>Conception d’une base de données.</w:t>
            </w:r>
          </w:p>
        </w:tc>
        <w:tc>
          <w:tcPr>
            <w:tcW w:w="1632" w:type="dxa"/>
          </w:tcPr>
          <w:p w14:paraId="72AAB300" w14:textId="77777777" w:rsidR="00331C22" w:rsidRDefault="005F2EE5" w:rsidP="00C74B42">
            <w:r>
              <w:t xml:space="preserve">Modélisation et création d’une base de donnée </w:t>
            </w:r>
          </w:p>
          <w:p w14:paraId="19A200E9" w14:textId="77777777" w:rsidR="005F2EE5" w:rsidRPr="005F2EE5" w:rsidRDefault="005F2EE5" w:rsidP="00836F6A">
            <w:r>
              <w:t xml:space="preserve">Modélisation de la BDD sous forme de </w:t>
            </w:r>
            <w:r w:rsidR="00836F6A">
              <w:t>MCD</w:t>
            </w:r>
            <w:r w:rsidR="00BA0E30">
              <w:t xml:space="preserve"> et MLD</w:t>
            </w:r>
          </w:p>
        </w:tc>
        <w:tc>
          <w:tcPr>
            <w:tcW w:w="1850" w:type="dxa"/>
          </w:tcPr>
          <w:p w14:paraId="7709B27F" w14:textId="77777777" w:rsidR="00331C22" w:rsidRDefault="005F2EE5" w:rsidP="00C74B42">
            <w:r>
              <w:t>F(2S)</w:t>
            </w:r>
          </w:p>
        </w:tc>
        <w:tc>
          <w:tcPr>
            <w:tcW w:w="1927" w:type="dxa"/>
          </w:tcPr>
          <w:p w14:paraId="4A11B9C2" w14:textId="77777777" w:rsidR="00331C22" w:rsidRDefault="00BA0E30" w:rsidP="00C74B42">
            <w:r>
              <w:t>Cf. « RandoUDEV3 » &gt; « La base de donnée »</w:t>
            </w:r>
          </w:p>
        </w:tc>
      </w:tr>
      <w:tr w:rsidR="00331C22" w14:paraId="03916458" w14:textId="77777777" w:rsidTr="0030502A">
        <w:tc>
          <w:tcPr>
            <w:tcW w:w="0" w:type="auto"/>
          </w:tcPr>
          <w:p w14:paraId="758D8119" w14:textId="77777777" w:rsidR="00331C22" w:rsidRDefault="00331C22" w:rsidP="00C74B42">
            <w:r w:rsidRPr="00ED6BAD">
              <w:t>Une métho</w:t>
            </w:r>
            <w:r>
              <w:t xml:space="preserve">de de conception par objets est </w:t>
            </w:r>
            <w:r w:rsidRPr="00ED6BAD">
              <w:t>utilisée.</w:t>
            </w:r>
          </w:p>
        </w:tc>
        <w:tc>
          <w:tcPr>
            <w:tcW w:w="0" w:type="auto"/>
          </w:tcPr>
          <w:p w14:paraId="509E8727" w14:textId="77777777" w:rsidR="00331C22" w:rsidRDefault="00331C22" w:rsidP="00C74B42">
            <w:r w:rsidRPr="00ED6BAD">
              <w:t>Concevoir des éléments logiciels réutilisables.</w:t>
            </w:r>
          </w:p>
        </w:tc>
        <w:tc>
          <w:tcPr>
            <w:tcW w:w="0" w:type="auto"/>
          </w:tcPr>
          <w:p w14:paraId="6CB3D2BC" w14:textId="77777777" w:rsidR="00331C22" w:rsidRDefault="00331C22" w:rsidP="00C74B42">
            <w:r w:rsidRPr="00ED6BAD">
              <w:t>Conception de l’architecture applicative.</w:t>
            </w:r>
          </w:p>
        </w:tc>
        <w:tc>
          <w:tcPr>
            <w:tcW w:w="1632" w:type="dxa"/>
          </w:tcPr>
          <w:p w14:paraId="16E52439" w14:textId="75A1A0B0" w:rsidR="00331C22" w:rsidRDefault="005F2EE5" w:rsidP="00C74B42">
            <w:r>
              <w:t>Conception d’une architecture applicative POO</w:t>
            </w:r>
          </w:p>
          <w:p w14:paraId="549E6624" w14:textId="77777777" w:rsidR="007E776C" w:rsidRPr="007E776C" w:rsidRDefault="007E776C" w:rsidP="007E776C">
            <w:pPr>
              <w:pStyle w:val="Corpsdetexte"/>
            </w:pPr>
          </w:p>
          <w:p w14:paraId="49A861E5" w14:textId="07B4525A" w:rsidR="007E776C" w:rsidRPr="007E776C" w:rsidRDefault="007E776C" w:rsidP="007E776C">
            <w:r w:rsidRPr="007E776C">
              <w:t>TMA sur un progiciel orienté objet (Meta4Objets).</w:t>
            </w:r>
          </w:p>
        </w:tc>
        <w:tc>
          <w:tcPr>
            <w:tcW w:w="1850" w:type="dxa"/>
          </w:tcPr>
          <w:p w14:paraId="57349235" w14:textId="77777777" w:rsidR="00331C22" w:rsidRDefault="005F2EE5" w:rsidP="00C74B42">
            <w:r>
              <w:t>F(2M)</w:t>
            </w:r>
          </w:p>
          <w:p w14:paraId="6CE29A39" w14:textId="77777777" w:rsidR="007E776C" w:rsidRDefault="007E776C" w:rsidP="007E776C">
            <w:pPr>
              <w:pStyle w:val="Corpsdetexte"/>
            </w:pPr>
          </w:p>
          <w:p w14:paraId="0F3044B5" w14:textId="4E7C970B" w:rsidR="007E776C" w:rsidRDefault="007E776C" w:rsidP="007E776C">
            <w:pPr>
              <w:pStyle w:val="Corpsdetexte"/>
            </w:pPr>
          </w:p>
          <w:p w14:paraId="1CBB4E53" w14:textId="77777777" w:rsidR="007E776C" w:rsidRDefault="007E776C" w:rsidP="007E776C">
            <w:pPr>
              <w:pStyle w:val="Corpsdetexte"/>
            </w:pPr>
          </w:p>
          <w:p w14:paraId="5BC061BC" w14:textId="234E82E5" w:rsidR="007E776C" w:rsidRPr="007E776C" w:rsidRDefault="007E776C" w:rsidP="007E776C">
            <w:r>
              <w:t>E(9M)</w:t>
            </w:r>
          </w:p>
        </w:tc>
        <w:tc>
          <w:tcPr>
            <w:tcW w:w="1927" w:type="dxa"/>
          </w:tcPr>
          <w:p w14:paraId="271B82F4" w14:textId="2643A666" w:rsidR="00331C22" w:rsidRDefault="0030502A" w:rsidP="009C6927">
            <w:r>
              <w:t>Cf. </w:t>
            </w:r>
            <w:r w:rsidR="009C6927">
              <w:t xml:space="preserve">« RandoUDEV3 » &gt; </w:t>
            </w:r>
            <w:r w:rsidR="009C6927">
              <w:fldChar w:fldCharType="begin"/>
            </w:r>
            <w:r w:rsidR="009C6927">
              <w:instrText xml:space="preserve"> REF _Ref55899416 \h </w:instrText>
            </w:r>
            <w:r w:rsidR="009C6927">
              <w:fldChar w:fldCharType="separate"/>
            </w:r>
            <w:r w:rsidR="009C18C1">
              <w:t>L’architecture logicielle</w:t>
            </w:r>
            <w:r w:rsidR="009C6927">
              <w:fldChar w:fldCharType="end"/>
            </w:r>
          </w:p>
          <w:p w14:paraId="395C45A4" w14:textId="77777777" w:rsidR="007E776C" w:rsidRDefault="007E776C" w:rsidP="007E776C">
            <w:pPr>
              <w:pStyle w:val="Corpsdetexte"/>
            </w:pPr>
          </w:p>
          <w:p w14:paraId="7E725770" w14:textId="50153B39" w:rsidR="007E776C" w:rsidRPr="007E776C" w:rsidRDefault="007E776C" w:rsidP="007E776C">
            <w:r>
              <w:t xml:space="preserve">Cf. </w:t>
            </w:r>
            <w:r>
              <w:fldChar w:fldCharType="begin"/>
            </w:r>
            <w:r>
              <w:instrText xml:space="preserve"> REF _Ref55850641 \h </w:instrText>
            </w:r>
            <w:r>
              <w:fldChar w:fldCharType="separate"/>
            </w:r>
            <w:r w:rsidR="009C18C1">
              <w:t xml:space="preserve">Le </w:t>
            </w:r>
            <w:r w:rsidR="009C18C1" w:rsidRPr="00A5326B">
              <w:t>progiciel</w:t>
            </w:r>
            <w:r w:rsidR="009C18C1">
              <w:t xml:space="preserve"> PeopleNet de Meta4</w:t>
            </w:r>
            <w:r>
              <w:fldChar w:fldCharType="end"/>
            </w:r>
            <w:r>
              <w:t xml:space="preserve"> p.</w:t>
            </w:r>
            <w:r>
              <w:fldChar w:fldCharType="begin"/>
            </w:r>
            <w:r>
              <w:instrText xml:space="preserve"> PAGEREF _Ref55850937 \h </w:instrText>
            </w:r>
            <w:r>
              <w:fldChar w:fldCharType="separate"/>
            </w:r>
            <w:r w:rsidR="009C18C1">
              <w:rPr>
                <w:noProof/>
              </w:rPr>
              <w:t>20</w:t>
            </w:r>
            <w:r>
              <w:fldChar w:fldCharType="end"/>
            </w:r>
            <w:r>
              <w:t xml:space="preserve"> + </w:t>
            </w:r>
            <w:r>
              <w:fldChar w:fldCharType="begin"/>
            </w:r>
            <w:r>
              <w:instrText xml:space="preserve"> REF _Ref55930585 \h </w:instrText>
            </w:r>
            <w:r>
              <w:fldChar w:fldCharType="separate"/>
            </w:r>
            <w:r w:rsidR="009C18C1">
              <w:t>La réalisation de la TMA</w:t>
            </w:r>
            <w:r>
              <w:fldChar w:fldCharType="end"/>
            </w:r>
          </w:p>
        </w:tc>
      </w:tr>
      <w:tr w:rsidR="00331C22" w14:paraId="557291FA" w14:textId="77777777" w:rsidTr="0030502A">
        <w:tc>
          <w:tcPr>
            <w:tcW w:w="0" w:type="auto"/>
          </w:tcPr>
          <w:p w14:paraId="7BC332CC" w14:textId="77777777" w:rsidR="00331C22" w:rsidRDefault="00331C22" w:rsidP="00C74B42">
            <w:r w:rsidRPr="00ED6BAD">
              <w:t>Une méthode AGILE est utilisée.</w:t>
            </w:r>
          </w:p>
        </w:tc>
        <w:tc>
          <w:tcPr>
            <w:tcW w:w="0" w:type="auto"/>
          </w:tcPr>
          <w:p w14:paraId="0A80AA1C" w14:textId="77777777" w:rsidR="00331C22" w:rsidRDefault="00331C22" w:rsidP="00C74B42">
            <w:r w:rsidRPr="00ED6BAD">
              <w:t>Produire du logiciel en équipe.</w:t>
            </w:r>
          </w:p>
        </w:tc>
        <w:tc>
          <w:tcPr>
            <w:tcW w:w="0" w:type="auto"/>
          </w:tcPr>
          <w:p w14:paraId="050A9A2A" w14:textId="77777777" w:rsidR="00331C22" w:rsidRDefault="00331C22" w:rsidP="00C74B42">
            <w:r>
              <w:t>Programmation en équipe.</w:t>
            </w:r>
          </w:p>
          <w:p w14:paraId="02C8F442" w14:textId="77777777" w:rsidR="00331C22" w:rsidRDefault="00331C22" w:rsidP="00C74B42">
            <w:r>
              <w:t>Écriture de code.</w:t>
            </w:r>
          </w:p>
        </w:tc>
        <w:tc>
          <w:tcPr>
            <w:tcW w:w="1632" w:type="dxa"/>
          </w:tcPr>
          <w:p w14:paraId="724F47E3" w14:textId="77777777" w:rsidR="005F2EE5" w:rsidRDefault="005F2EE5" w:rsidP="00C74B42">
            <w:r>
              <w:t>Programmation en équipe</w:t>
            </w:r>
          </w:p>
          <w:p w14:paraId="35EB3B28" w14:textId="77777777" w:rsidR="005F2EE5" w:rsidRDefault="005F2EE5" w:rsidP="00C74B42">
            <w:r>
              <w:t>Utilisation de UserStories</w:t>
            </w:r>
          </w:p>
          <w:p w14:paraId="5A8B91A7" w14:textId="77777777" w:rsidR="007E776C" w:rsidRDefault="007E776C" w:rsidP="007E776C">
            <w:pPr>
              <w:pStyle w:val="Corpsdetexte"/>
            </w:pPr>
          </w:p>
          <w:p w14:paraId="6685CD58" w14:textId="075223C4" w:rsidR="007E776C" w:rsidRPr="007E776C" w:rsidRDefault="007E776C" w:rsidP="007E776C">
            <w:r>
              <w:t>Animation et participation aux dailymeeting chantier SRE</w:t>
            </w:r>
          </w:p>
        </w:tc>
        <w:tc>
          <w:tcPr>
            <w:tcW w:w="1850" w:type="dxa"/>
          </w:tcPr>
          <w:p w14:paraId="5A43AD39" w14:textId="77777777" w:rsidR="005F2EE5" w:rsidRDefault="005F2EE5" w:rsidP="00C74B42">
            <w:r>
              <w:t>F(2S)</w:t>
            </w:r>
          </w:p>
          <w:p w14:paraId="62AD6B18" w14:textId="77777777" w:rsidR="007E776C" w:rsidRDefault="007E776C" w:rsidP="007E776C">
            <w:pPr>
              <w:pStyle w:val="Corpsdetexte"/>
            </w:pPr>
          </w:p>
          <w:p w14:paraId="7CDF79F2" w14:textId="77777777" w:rsidR="007E776C" w:rsidRDefault="007E776C" w:rsidP="007E776C">
            <w:pPr>
              <w:pStyle w:val="Corpsdetexte"/>
            </w:pPr>
          </w:p>
          <w:p w14:paraId="46DB9A69" w14:textId="77777777" w:rsidR="007E776C" w:rsidRDefault="007E776C" w:rsidP="007E776C">
            <w:pPr>
              <w:pStyle w:val="Corpsdetexte"/>
            </w:pPr>
          </w:p>
          <w:p w14:paraId="36239FE2" w14:textId="1F3B95A5" w:rsidR="007E776C" w:rsidRPr="007E776C" w:rsidRDefault="007E776C" w:rsidP="007E776C">
            <w:pPr>
              <w:pStyle w:val="Corpsdetexte"/>
            </w:pPr>
            <w:r>
              <w:t>E(3S)</w:t>
            </w:r>
          </w:p>
        </w:tc>
        <w:tc>
          <w:tcPr>
            <w:tcW w:w="1927" w:type="dxa"/>
          </w:tcPr>
          <w:p w14:paraId="19392558" w14:textId="549D7C99" w:rsidR="005F2EE5" w:rsidRDefault="00BA0E30" w:rsidP="00BA0E30">
            <w:r>
              <w:t>Cf. « </w:t>
            </w:r>
            <w:r w:rsidR="003A0B7F">
              <w:t>RandoUdev3</w:t>
            </w:r>
            <w:r>
              <w:t> »</w:t>
            </w:r>
            <w:r w:rsidR="009C6927">
              <w:t xml:space="preserve"> &gt; </w:t>
            </w:r>
            <w:r w:rsidR="009C6927">
              <w:fldChar w:fldCharType="begin"/>
            </w:r>
            <w:r w:rsidR="009C6927">
              <w:instrText xml:space="preserve"> REF _Ref55899441 \h </w:instrText>
            </w:r>
            <w:r w:rsidR="009C6927">
              <w:fldChar w:fldCharType="separate"/>
            </w:r>
            <w:r w:rsidR="009C18C1">
              <w:t>L’organisation</w:t>
            </w:r>
            <w:r w:rsidR="009C6927">
              <w:fldChar w:fldCharType="end"/>
            </w:r>
          </w:p>
          <w:p w14:paraId="222B536D" w14:textId="77777777" w:rsidR="007E776C" w:rsidRDefault="007E776C" w:rsidP="007E776C">
            <w:pPr>
              <w:pStyle w:val="Corpsdetexte"/>
            </w:pPr>
          </w:p>
          <w:p w14:paraId="721A1E60" w14:textId="77777777" w:rsidR="007E776C" w:rsidRDefault="007E776C" w:rsidP="007E776C">
            <w:pPr>
              <w:pStyle w:val="Corpsdetexte"/>
            </w:pPr>
          </w:p>
          <w:p w14:paraId="73B4530A" w14:textId="77777777" w:rsidR="007E776C" w:rsidRDefault="007E776C" w:rsidP="007E776C">
            <w:pPr>
              <w:pStyle w:val="Corpsdetexte"/>
            </w:pPr>
          </w:p>
          <w:p w14:paraId="0FB95EB2" w14:textId="2E76FCF1" w:rsidR="007E776C" w:rsidRPr="007E776C" w:rsidRDefault="003E5DB2" w:rsidP="003E5DB2">
            <w:r>
              <w:t xml:space="preserve">Cf. </w:t>
            </w:r>
            <w:r>
              <w:rPr>
                <w:highlight w:val="yellow"/>
              </w:rPr>
              <w:fldChar w:fldCharType="begin"/>
            </w:r>
            <w:r>
              <w:instrText xml:space="preserve"> REF _Ref52641838 \h </w:instrText>
            </w:r>
            <w:r>
              <w:rPr>
                <w:highlight w:val="yellow"/>
              </w:rPr>
              <w:instrText xml:space="preserve"> \* MERGEFORMAT </w:instrText>
            </w:r>
            <w:r>
              <w:rPr>
                <w:highlight w:val="yellow"/>
              </w:rPr>
            </w:r>
            <w:r>
              <w:rPr>
                <w:highlight w:val="yellow"/>
              </w:rPr>
              <w:fldChar w:fldCharType="separate"/>
            </w:r>
            <w:r w:rsidR="009C18C1">
              <w:t>le projet SRE</w:t>
            </w:r>
            <w:r>
              <w:rPr>
                <w:highlight w:val="yellow"/>
              </w:rPr>
              <w:fldChar w:fldCharType="end"/>
            </w:r>
            <w:r>
              <w:t xml:space="preserve"> &gt; </w:t>
            </w:r>
            <w:r>
              <w:rPr>
                <w:highlight w:val="yellow"/>
              </w:rPr>
              <w:fldChar w:fldCharType="begin"/>
            </w:r>
            <w:r>
              <w:instrText xml:space="preserve"> REF _Ref56176774 \h </w:instrText>
            </w:r>
            <w:r>
              <w:rPr>
                <w:highlight w:val="yellow"/>
              </w:rPr>
              <w:instrText xml:space="preserve"> \* MERGEFORMAT </w:instrText>
            </w:r>
            <w:r>
              <w:rPr>
                <w:highlight w:val="yellow"/>
              </w:rPr>
            </w:r>
            <w:r>
              <w:rPr>
                <w:highlight w:val="yellow"/>
              </w:rPr>
              <w:fldChar w:fldCharType="separate"/>
            </w:r>
            <w:r w:rsidR="009C18C1">
              <w:t>Organisation</w:t>
            </w:r>
            <w:r>
              <w:rPr>
                <w:highlight w:val="yellow"/>
              </w:rPr>
              <w:fldChar w:fldCharType="end"/>
            </w:r>
          </w:p>
        </w:tc>
      </w:tr>
      <w:tr w:rsidR="00331C22" w14:paraId="5D670435" w14:textId="77777777" w:rsidTr="0030502A">
        <w:tc>
          <w:tcPr>
            <w:tcW w:w="0" w:type="auto"/>
          </w:tcPr>
          <w:p w14:paraId="27571051" w14:textId="379B6745" w:rsidR="00331C22" w:rsidRDefault="00476439" w:rsidP="00C74B42">
            <w:r w:rsidRPr="00ED6BAD">
              <w:t>Remonter les alertes au(x) décideur(s).</w:t>
            </w:r>
          </w:p>
        </w:tc>
        <w:tc>
          <w:tcPr>
            <w:tcW w:w="0" w:type="auto"/>
          </w:tcPr>
          <w:p w14:paraId="5219CDDD" w14:textId="6BBAC120" w:rsidR="00331C22" w:rsidRDefault="00476439" w:rsidP="00C74B42">
            <w:r w:rsidRPr="00ED6BAD">
              <w:t>Absence de signaux d’alertes au point de contrôle du projet.</w:t>
            </w:r>
          </w:p>
        </w:tc>
        <w:tc>
          <w:tcPr>
            <w:tcW w:w="0" w:type="auto"/>
          </w:tcPr>
          <w:p w14:paraId="42FB7A57" w14:textId="77777777" w:rsidR="00331C22" w:rsidRDefault="00331C22" w:rsidP="00C74B42">
            <w:r w:rsidRPr="00ED6BAD">
              <w:t>Coordination de l’avancement.</w:t>
            </w:r>
          </w:p>
        </w:tc>
        <w:tc>
          <w:tcPr>
            <w:tcW w:w="1632" w:type="dxa"/>
          </w:tcPr>
          <w:p w14:paraId="44913A64" w14:textId="77777777" w:rsidR="00331C22" w:rsidRDefault="005F2EE5" w:rsidP="00C74B42">
            <w:r>
              <w:t>Remonté</w:t>
            </w:r>
            <w:r w:rsidR="006B7778">
              <w:t>e</w:t>
            </w:r>
            <w:r>
              <w:t xml:space="preserve"> d’alertes aux </w:t>
            </w:r>
            <w:r>
              <w:lastRenderedPageBreak/>
              <w:t xml:space="preserve">décideurs </w:t>
            </w:r>
            <w:r w:rsidR="006B7778">
              <w:t xml:space="preserve">en cas de détection de risque sur la volumétrie </w:t>
            </w:r>
          </w:p>
        </w:tc>
        <w:tc>
          <w:tcPr>
            <w:tcW w:w="1850" w:type="dxa"/>
          </w:tcPr>
          <w:p w14:paraId="1279DF8E" w14:textId="77777777" w:rsidR="00331C22" w:rsidRDefault="005F2EE5" w:rsidP="00C74B42">
            <w:r>
              <w:lastRenderedPageBreak/>
              <w:t>E(6M)</w:t>
            </w:r>
          </w:p>
        </w:tc>
        <w:tc>
          <w:tcPr>
            <w:tcW w:w="1927" w:type="dxa"/>
          </w:tcPr>
          <w:p w14:paraId="6881FA2A" w14:textId="26F7467E" w:rsidR="00331C22" w:rsidRDefault="00682CA3" w:rsidP="00476439">
            <w:r>
              <w:t>Cf. « Réalisation de la TMA »</w:t>
            </w:r>
            <w:r w:rsidR="0030502A">
              <w:t xml:space="preserve"> : </w:t>
            </w:r>
            <w:r w:rsidR="00476439">
              <w:fldChar w:fldCharType="begin"/>
            </w:r>
            <w:r w:rsidR="00476439">
              <w:instrText xml:space="preserve"> REF _Ref55929361 \h </w:instrText>
            </w:r>
            <w:r w:rsidR="00476439">
              <w:fldChar w:fldCharType="separate"/>
            </w:r>
            <w:r w:rsidR="009C18C1">
              <w:t xml:space="preserve">Étape 2 : </w:t>
            </w:r>
            <w:r w:rsidR="009C18C1">
              <w:lastRenderedPageBreak/>
              <w:t>Réalisation du correctif</w:t>
            </w:r>
            <w:r w:rsidR="00476439">
              <w:fldChar w:fldCharType="end"/>
            </w:r>
          </w:p>
        </w:tc>
      </w:tr>
      <w:tr w:rsidR="00331C22" w14:paraId="2A26AF34" w14:textId="77777777" w:rsidTr="0030502A">
        <w:tc>
          <w:tcPr>
            <w:tcW w:w="0" w:type="auto"/>
          </w:tcPr>
          <w:p w14:paraId="5419551F" w14:textId="77777777" w:rsidR="00331C22" w:rsidRDefault="003B7455" w:rsidP="003B7455">
            <w:r w:rsidRPr="00ED6BAD">
              <w:t>Estimer des délais</w:t>
            </w:r>
            <w:r>
              <w:t>.</w:t>
            </w:r>
          </w:p>
        </w:tc>
        <w:tc>
          <w:tcPr>
            <w:tcW w:w="0" w:type="auto"/>
          </w:tcPr>
          <w:p w14:paraId="6AE3675E" w14:textId="77777777" w:rsidR="00331C22" w:rsidRDefault="003B7455" w:rsidP="00C74B42">
            <w:r w:rsidRPr="00ED6BAD">
              <w:t>Les étapes du projet sont planifiées.</w:t>
            </w:r>
          </w:p>
        </w:tc>
        <w:tc>
          <w:tcPr>
            <w:tcW w:w="0" w:type="auto"/>
          </w:tcPr>
          <w:p w14:paraId="31016A93" w14:textId="77777777" w:rsidR="00331C22" w:rsidRDefault="00331C22" w:rsidP="00C74B42">
            <w:r w:rsidRPr="00ED6BAD">
              <w:t>Planification des tâches du projet.</w:t>
            </w:r>
          </w:p>
        </w:tc>
        <w:tc>
          <w:tcPr>
            <w:tcW w:w="1632" w:type="dxa"/>
          </w:tcPr>
          <w:p w14:paraId="1E6252C2" w14:textId="77777777" w:rsidR="00331C22" w:rsidRDefault="00F80E47" w:rsidP="00F80E47">
            <w:r>
              <w:t xml:space="preserve">Organisation des taches de développement à l’aide d’un tableau Kanban </w:t>
            </w:r>
          </w:p>
        </w:tc>
        <w:tc>
          <w:tcPr>
            <w:tcW w:w="1850" w:type="dxa"/>
          </w:tcPr>
          <w:p w14:paraId="3D0DAFA6" w14:textId="77777777" w:rsidR="00331C22" w:rsidRDefault="00F80E47" w:rsidP="00C74B42">
            <w:r>
              <w:t>F(2S)</w:t>
            </w:r>
          </w:p>
        </w:tc>
        <w:tc>
          <w:tcPr>
            <w:tcW w:w="1927" w:type="dxa"/>
          </w:tcPr>
          <w:p w14:paraId="51183E9B" w14:textId="7EC3C9B5" w:rsidR="00331C22" w:rsidRDefault="00F80E47" w:rsidP="007E776C">
            <w:r>
              <w:t xml:space="preserve">Cf.  RandoUdev3 » : </w:t>
            </w:r>
            <w:r w:rsidR="009C6927">
              <w:fldChar w:fldCharType="begin"/>
            </w:r>
            <w:r w:rsidR="009C6927">
              <w:instrText xml:space="preserve"> REF _Ref55899441 \h </w:instrText>
            </w:r>
            <w:r w:rsidR="009C6927">
              <w:fldChar w:fldCharType="separate"/>
            </w:r>
            <w:r w:rsidR="009C18C1">
              <w:t>L’organisation</w:t>
            </w:r>
            <w:r w:rsidR="009C6927">
              <w:fldChar w:fldCharType="end"/>
            </w:r>
          </w:p>
        </w:tc>
      </w:tr>
      <w:tr w:rsidR="00331C22" w14:paraId="45E15BEA" w14:textId="77777777" w:rsidTr="0030502A">
        <w:tc>
          <w:tcPr>
            <w:tcW w:w="0" w:type="auto"/>
          </w:tcPr>
          <w:p w14:paraId="291C3123" w14:textId="77777777" w:rsidR="00331C22" w:rsidRDefault="003B7455" w:rsidP="00C74B42">
            <w:r w:rsidRPr="00CF734F">
              <w:t>Concevoir une solution logicielle.</w:t>
            </w:r>
          </w:p>
        </w:tc>
        <w:tc>
          <w:tcPr>
            <w:tcW w:w="0" w:type="auto"/>
          </w:tcPr>
          <w:p w14:paraId="3995DDFD" w14:textId="77777777" w:rsidR="00331C22" w:rsidRDefault="003B7455" w:rsidP="00C74B42">
            <w:r w:rsidRPr="00ED6BAD">
              <w:t>Le projet est conforme au schéma directeur de l’entreprise et respecte les principes d’urbanisation du S.I.</w:t>
            </w:r>
          </w:p>
        </w:tc>
        <w:tc>
          <w:tcPr>
            <w:tcW w:w="0" w:type="auto"/>
          </w:tcPr>
          <w:p w14:paraId="4571F752" w14:textId="77777777" w:rsidR="00331C22" w:rsidRDefault="00331C22" w:rsidP="00C74B42">
            <w:r w:rsidRPr="00CF734F">
              <w:t>Conception de la solution logicielle.</w:t>
            </w:r>
          </w:p>
        </w:tc>
        <w:tc>
          <w:tcPr>
            <w:tcW w:w="1632" w:type="dxa"/>
          </w:tcPr>
          <w:p w14:paraId="0BC93808" w14:textId="02696A2E" w:rsidR="007E776C" w:rsidRDefault="007E776C" w:rsidP="00C74B42">
            <w:r>
              <w:t xml:space="preserve">Conception de solutions s’intégrant au SI du client suite a analyse de ticket lors de la TMA </w:t>
            </w:r>
          </w:p>
          <w:p w14:paraId="60FAE285" w14:textId="77777777" w:rsidR="007E776C" w:rsidRDefault="007E776C" w:rsidP="00C74B42"/>
          <w:p w14:paraId="4029D869" w14:textId="6CA3BF9D" w:rsidR="00331C22" w:rsidRDefault="003A0B7F" w:rsidP="00C74B42">
            <w:r>
              <w:t>Conception des rubriques utilisées lors du calcul d’une pension en respectant le modèle préexistant et en s’appuyant sur les spécification techniques détaillée</w:t>
            </w:r>
          </w:p>
        </w:tc>
        <w:tc>
          <w:tcPr>
            <w:tcW w:w="1850" w:type="dxa"/>
          </w:tcPr>
          <w:p w14:paraId="70AC2A58" w14:textId="7A166D3E" w:rsidR="007E776C" w:rsidRDefault="007E776C" w:rsidP="00C74B42">
            <w:r>
              <w:t>E (3M)</w:t>
            </w:r>
          </w:p>
          <w:p w14:paraId="494855A7" w14:textId="77777777" w:rsidR="007E776C" w:rsidRDefault="007E776C" w:rsidP="00C74B42"/>
          <w:p w14:paraId="6194FFBE" w14:textId="77777777" w:rsidR="007E776C" w:rsidRDefault="007E776C" w:rsidP="00C74B42"/>
          <w:p w14:paraId="15F76D68" w14:textId="77777777" w:rsidR="007E776C" w:rsidRDefault="007E776C" w:rsidP="00C74B42"/>
          <w:p w14:paraId="36823AD9" w14:textId="77777777" w:rsidR="007E776C" w:rsidRDefault="007E776C" w:rsidP="00C74B42"/>
          <w:p w14:paraId="7E245544" w14:textId="77777777" w:rsidR="007E776C" w:rsidRDefault="007E776C" w:rsidP="00C74B42"/>
          <w:p w14:paraId="6E6634FF" w14:textId="77777777" w:rsidR="007E776C" w:rsidRDefault="007E776C" w:rsidP="00C74B42"/>
          <w:p w14:paraId="206002E5" w14:textId="06510CD7" w:rsidR="00331C22" w:rsidRDefault="003A0B7F" w:rsidP="00C74B42">
            <w:r>
              <w:t>E(2M)</w:t>
            </w:r>
          </w:p>
        </w:tc>
        <w:tc>
          <w:tcPr>
            <w:tcW w:w="1927" w:type="dxa"/>
          </w:tcPr>
          <w:p w14:paraId="54A760E4" w14:textId="3065C320" w:rsidR="007E776C" w:rsidRDefault="007E776C" w:rsidP="00C74B42">
            <w:r>
              <w:t xml:space="preserve">Cf. </w:t>
            </w:r>
            <w:r>
              <w:fldChar w:fldCharType="begin"/>
            </w:r>
            <w:r>
              <w:instrText xml:space="preserve"> REF _Ref55930816 \h </w:instrText>
            </w:r>
            <w:r>
              <w:fldChar w:fldCharType="separate"/>
            </w:r>
            <w:r w:rsidR="009C18C1">
              <w:t>La réalisation de la TMA</w:t>
            </w:r>
            <w:r>
              <w:fldChar w:fldCharType="end"/>
            </w:r>
            <w:r>
              <w:t xml:space="preserve"> &gt; </w:t>
            </w:r>
            <w:r>
              <w:fldChar w:fldCharType="begin"/>
            </w:r>
            <w:r>
              <w:instrText xml:space="preserve"> REF _Ref55930797 \h </w:instrText>
            </w:r>
            <w:r>
              <w:fldChar w:fldCharType="separate"/>
            </w:r>
            <w:r w:rsidR="009C18C1">
              <w:t>Concevoir une solution de correctif</w:t>
            </w:r>
            <w:r>
              <w:fldChar w:fldCharType="end"/>
            </w:r>
          </w:p>
          <w:p w14:paraId="4F88BE25" w14:textId="77777777" w:rsidR="007E776C" w:rsidRPr="007E776C" w:rsidRDefault="007E776C" w:rsidP="007E776C">
            <w:pPr>
              <w:pStyle w:val="Corpsdetexte"/>
            </w:pPr>
          </w:p>
          <w:p w14:paraId="636A4CC2" w14:textId="77777777" w:rsidR="007E776C" w:rsidRDefault="007E776C" w:rsidP="00C74B42"/>
          <w:p w14:paraId="69B92D2F" w14:textId="77777777" w:rsidR="007E776C" w:rsidRDefault="007E776C" w:rsidP="00C74B42"/>
          <w:p w14:paraId="3D62F04C" w14:textId="77777777" w:rsidR="007E776C" w:rsidRDefault="007E776C" w:rsidP="00C74B42"/>
          <w:p w14:paraId="568330F6" w14:textId="77777777" w:rsidR="007E776C" w:rsidRDefault="007E776C" w:rsidP="00C74B42"/>
          <w:p w14:paraId="0D4B150E" w14:textId="77777777" w:rsidR="007E776C" w:rsidRDefault="007E776C" w:rsidP="00C74B42"/>
          <w:p w14:paraId="1E5BE15C" w14:textId="7DF0540F" w:rsidR="00331C22" w:rsidRDefault="003B7455" w:rsidP="00C74B42">
            <w:r w:rsidRPr="003E5DB2">
              <w:t>Cf.  « Le projet SRE»</w:t>
            </w:r>
            <w:r w:rsidR="003E5DB2">
              <w:t xml:space="preserve"> &gt; </w:t>
            </w:r>
            <w:r w:rsidR="003E5DB2">
              <w:fldChar w:fldCharType="begin"/>
            </w:r>
            <w:r w:rsidR="003E5DB2">
              <w:instrText xml:space="preserve"> REF _Ref56176735 \h </w:instrText>
            </w:r>
            <w:r w:rsidR="003E5DB2">
              <w:fldChar w:fldCharType="separate"/>
            </w:r>
            <w:r w:rsidR="009C18C1">
              <w:t>Rédaction des SFD Pensions d’Ancien Régime</w:t>
            </w:r>
            <w:r w:rsidR="003E5DB2">
              <w:fldChar w:fldCharType="end"/>
            </w:r>
          </w:p>
        </w:tc>
      </w:tr>
      <w:tr w:rsidR="0030502A" w14:paraId="0727E208" w14:textId="77777777" w:rsidTr="0030502A">
        <w:tc>
          <w:tcPr>
            <w:tcW w:w="0" w:type="auto"/>
          </w:tcPr>
          <w:p w14:paraId="71900383" w14:textId="77777777" w:rsidR="0030502A" w:rsidRDefault="0030502A" w:rsidP="0030502A">
            <w:r w:rsidRPr="00CF734F">
              <w:t>Anticiper des répercussions.</w:t>
            </w:r>
          </w:p>
        </w:tc>
        <w:tc>
          <w:tcPr>
            <w:tcW w:w="0" w:type="auto"/>
          </w:tcPr>
          <w:p w14:paraId="3CE39AD2" w14:textId="77777777" w:rsidR="0030502A" w:rsidRDefault="0030502A" w:rsidP="0030502A">
            <w:r w:rsidRPr="00ED6BAD">
              <w:t>Les spécifications fonctionnelles produites respectent le cahier des charges fourni.</w:t>
            </w:r>
          </w:p>
        </w:tc>
        <w:tc>
          <w:tcPr>
            <w:tcW w:w="0" w:type="auto"/>
          </w:tcPr>
          <w:p w14:paraId="02B7493A" w14:textId="77777777" w:rsidR="0030502A" w:rsidRDefault="0030502A" w:rsidP="0030502A"/>
        </w:tc>
        <w:tc>
          <w:tcPr>
            <w:tcW w:w="1632" w:type="dxa"/>
          </w:tcPr>
          <w:p w14:paraId="4C80EEDE" w14:textId="77777777" w:rsidR="0030502A" w:rsidRDefault="0030502A" w:rsidP="0030502A">
            <w:r>
              <w:t xml:space="preserve">Remonté d’alerte en prévision d’une modification entrainant un </w:t>
            </w:r>
            <w:r>
              <w:lastRenderedPageBreak/>
              <w:t>impact sur la volumétrie</w:t>
            </w:r>
          </w:p>
        </w:tc>
        <w:tc>
          <w:tcPr>
            <w:tcW w:w="1850" w:type="dxa"/>
          </w:tcPr>
          <w:p w14:paraId="0958885B" w14:textId="77777777" w:rsidR="0030502A" w:rsidRDefault="0030502A" w:rsidP="0030502A">
            <w:r>
              <w:lastRenderedPageBreak/>
              <w:t>E(6M)</w:t>
            </w:r>
          </w:p>
        </w:tc>
        <w:tc>
          <w:tcPr>
            <w:tcW w:w="1927" w:type="dxa"/>
          </w:tcPr>
          <w:p w14:paraId="2473BD0A" w14:textId="3ECBF413" w:rsidR="0030502A" w:rsidRDefault="00476439" w:rsidP="00476439">
            <w:r>
              <w:t>Cf. « Réalisation de la TMA » :</w:t>
            </w:r>
            <w:r w:rsidR="0030502A">
              <w:t xml:space="preserve"> « Etape 2 : Réalisation du correctif » </w:t>
            </w:r>
          </w:p>
        </w:tc>
      </w:tr>
      <w:tr w:rsidR="00476439" w14:paraId="70F83CA0" w14:textId="77777777" w:rsidTr="0030502A">
        <w:tc>
          <w:tcPr>
            <w:tcW w:w="0" w:type="auto"/>
          </w:tcPr>
          <w:p w14:paraId="201705A1" w14:textId="77777777" w:rsidR="00476439" w:rsidRDefault="00476439" w:rsidP="00476439"/>
        </w:tc>
        <w:tc>
          <w:tcPr>
            <w:tcW w:w="0" w:type="auto"/>
          </w:tcPr>
          <w:p w14:paraId="2E3FB839" w14:textId="77777777" w:rsidR="00476439" w:rsidRDefault="00476439" w:rsidP="00476439">
            <w:r w:rsidRPr="00ED6BAD">
              <w:t>L’impact de modification est acceptable.</w:t>
            </w:r>
          </w:p>
        </w:tc>
        <w:tc>
          <w:tcPr>
            <w:tcW w:w="0" w:type="auto"/>
          </w:tcPr>
          <w:p w14:paraId="5D8B282A" w14:textId="77777777" w:rsidR="00476439" w:rsidRDefault="00476439" w:rsidP="00476439"/>
        </w:tc>
        <w:tc>
          <w:tcPr>
            <w:tcW w:w="1632" w:type="dxa"/>
          </w:tcPr>
          <w:p w14:paraId="3E90BBB5" w14:textId="77777777" w:rsidR="00476439" w:rsidRDefault="00476439" w:rsidP="00476439">
            <w:r>
              <w:t>Remonté d’alerte en prévision d’une modification entrainant un impact sur la volumétrie</w:t>
            </w:r>
          </w:p>
        </w:tc>
        <w:tc>
          <w:tcPr>
            <w:tcW w:w="1850" w:type="dxa"/>
          </w:tcPr>
          <w:p w14:paraId="517DF089" w14:textId="77777777" w:rsidR="00476439" w:rsidRDefault="00476439" w:rsidP="00476439">
            <w:r>
              <w:t>E(6M)</w:t>
            </w:r>
          </w:p>
        </w:tc>
        <w:tc>
          <w:tcPr>
            <w:tcW w:w="1927" w:type="dxa"/>
          </w:tcPr>
          <w:p w14:paraId="6781932E" w14:textId="0869D457" w:rsidR="00476439" w:rsidRDefault="00476439" w:rsidP="00476439">
            <w:r>
              <w:t xml:space="preserve">Cf. « Réalisation de la TMA » : « Etape 2 : Réalisation du correctif » </w:t>
            </w:r>
          </w:p>
        </w:tc>
      </w:tr>
    </w:tbl>
    <w:p w14:paraId="7E3ABC0F" w14:textId="77777777" w:rsidR="00331C22" w:rsidRDefault="00331C22" w:rsidP="00331C22"/>
    <w:p w14:paraId="2E4D880E" w14:textId="77777777" w:rsidR="00331C22" w:rsidRDefault="00331C22" w:rsidP="00331C22"/>
    <w:p w14:paraId="6F695D9F" w14:textId="77777777" w:rsidR="00331C22" w:rsidRDefault="00331C22" w:rsidP="005B23B1">
      <w:pPr>
        <w:pStyle w:val="Titre3"/>
      </w:pPr>
      <w:bookmarkStart w:id="197" w:name="_Toc55141222"/>
      <w:bookmarkStart w:id="198" w:name="_Toc56177397"/>
      <w:r w:rsidRPr="00641373">
        <w:t>Réalisation d’applications logicielles</w:t>
      </w:r>
      <w:r>
        <w:t> :</w:t>
      </w:r>
      <w:bookmarkEnd w:id="197"/>
      <w:bookmarkEnd w:id="1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9"/>
        <w:gridCol w:w="2863"/>
        <w:gridCol w:w="3450"/>
        <w:gridCol w:w="1632"/>
        <w:gridCol w:w="1936"/>
        <w:gridCol w:w="1469"/>
      </w:tblGrid>
      <w:tr w:rsidR="00331C22" w:rsidRPr="00641373" w14:paraId="36FB6288" w14:textId="77777777" w:rsidTr="0030502A">
        <w:tc>
          <w:tcPr>
            <w:tcW w:w="3439" w:type="dxa"/>
          </w:tcPr>
          <w:p w14:paraId="3839831D" w14:textId="77777777" w:rsidR="00331C22" w:rsidRPr="00641373" w:rsidRDefault="00331C22" w:rsidP="00C83C93">
            <w:pPr>
              <w:pStyle w:val="Tableau-Titre"/>
            </w:pPr>
            <w:r w:rsidRPr="00641373">
              <w:t xml:space="preserve">Compétences ou capacités qui seront évaluées </w:t>
            </w:r>
          </w:p>
          <w:p w14:paraId="1167CE2C" w14:textId="77777777" w:rsidR="00331C22" w:rsidRPr="00641373" w:rsidRDefault="00331C22" w:rsidP="00BB5D12">
            <w:pPr>
              <w:pStyle w:val="Tableau-Titre"/>
            </w:pPr>
          </w:p>
        </w:tc>
        <w:tc>
          <w:tcPr>
            <w:tcW w:w="2863" w:type="dxa"/>
          </w:tcPr>
          <w:p w14:paraId="565D3145" w14:textId="77777777" w:rsidR="00331C22" w:rsidRPr="00641373" w:rsidRDefault="00331C22" w:rsidP="00BB5D12">
            <w:pPr>
              <w:pStyle w:val="Tableau-Titre"/>
            </w:pPr>
            <w:r w:rsidRPr="00641373">
              <w:t xml:space="preserve">Critères d’évaluation </w:t>
            </w:r>
          </w:p>
          <w:p w14:paraId="50380240" w14:textId="77777777" w:rsidR="00331C22" w:rsidRPr="00641373" w:rsidRDefault="00331C22" w:rsidP="00BB5D12">
            <w:pPr>
              <w:pStyle w:val="Tableau-Titre"/>
            </w:pPr>
          </w:p>
        </w:tc>
        <w:tc>
          <w:tcPr>
            <w:tcW w:w="3450" w:type="dxa"/>
          </w:tcPr>
          <w:p w14:paraId="0FBB3775" w14:textId="77777777" w:rsidR="00331C22" w:rsidRPr="00641373" w:rsidRDefault="00331C22" w:rsidP="00BB5D12">
            <w:pPr>
              <w:pStyle w:val="Tableau-Titre"/>
            </w:pPr>
            <w:r w:rsidRPr="00641373">
              <w:t xml:space="preserve">Exemples d’activités et tâches </w:t>
            </w:r>
          </w:p>
          <w:p w14:paraId="1C4B2DB1" w14:textId="77777777" w:rsidR="00331C22" w:rsidRPr="00641373" w:rsidRDefault="00331C22" w:rsidP="00BB5D12">
            <w:pPr>
              <w:pStyle w:val="Tableau-Titre"/>
            </w:pPr>
          </w:p>
        </w:tc>
        <w:tc>
          <w:tcPr>
            <w:tcW w:w="1632" w:type="dxa"/>
          </w:tcPr>
          <w:p w14:paraId="0B249CE5" w14:textId="77777777" w:rsidR="00331C22" w:rsidRPr="00641373" w:rsidRDefault="00331C22" w:rsidP="00BB5D12">
            <w:pPr>
              <w:pStyle w:val="Tableau-Titre"/>
            </w:pPr>
            <w:r w:rsidRPr="00641373">
              <w:t xml:space="preserve">Activités pratiquées </w:t>
            </w:r>
          </w:p>
          <w:p w14:paraId="16A3BC82" w14:textId="77777777" w:rsidR="00331C22" w:rsidRPr="00641373" w:rsidRDefault="00331C22" w:rsidP="00BB5D12">
            <w:pPr>
              <w:pStyle w:val="Tableau-Titre"/>
            </w:pPr>
          </w:p>
        </w:tc>
        <w:tc>
          <w:tcPr>
            <w:tcW w:w="1936" w:type="dxa"/>
          </w:tcPr>
          <w:p w14:paraId="22838D5D" w14:textId="77777777" w:rsidR="00331C22" w:rsidRPr="00641373" w:rsidRDefault="00331C22" w:rsidP="00BB5D12">
            <w:pPr>
              <w:pStyle w:val="Tableau-Titre"/>
            </w:pPr>
            <w:r w:rsidRPr="00641373">
              <w:t xml:space="preserve">Origine de l’acquisition </w:t>
            </w:r>
          </w:p>
          <w:p w14:paraId="2BD2DCDD" w14:textId="77777777" w:rsidR="00331C22" w:rsidRPr="00641373" w:rsidRDefault="00331C22" w:rsidP="00BB5D12">
            <w:pPr>
              <w:pStyle w:val="Tableau-Titre"/>
            </w:pPr>
          </w:p>
        </w:tc>
        <w:tc>
          <w:tcPr>
            <w:tcW w:w="1469" w:type="dxa"/>
          </w:tcPr>
          <w:p w14:paraId="536FC6FA" w14:textId="77777777" w:rsidR="00331C22" w:rsidRPr="00641373" w:rsidRDefault="00331C22" w:rsidP="00BB5D12">
            <w:pPr>
              <w:pStyle w:val="Tableau-Titre"/>
            </w:pPr>
            <w:r w:rsidRPr="00641373">
              <w:t xml:space="preserve">Preuves apportées </w:t>
            </w:r>
          </w:p>
          <w:p w14:paraId="0231439C" w14:textId="77777777" w:rsidR="00331C22" w:rsidRPr="00641373" w:rsidRDefault="00331C22" w:rsidP="00BB5D12">
            <w:pPr>
              <w:pStyle w:val="Tableau-Titre"/>
            </w:pPr>
            <w:r w:rsidRPr="00641373">
              <w:t xml:space="preserve">&amp; réf. annexe </w:t>
            </w:r>
          </w:p>
        </w:tc>
      </w:tr>
      <w:tr w:rsidR="00331C22" w14:paraId="1881263D" w14:textId="77777777" w:rsidTr="0030502A">
        <w:tc>
          <w:tcPr>
            <w:tcW w:w="3439" w:type="dxa"/>
          </w:tcPr>
          <w:p w14:paraId="64FFD159" w14:textId="77777777" w:rsidR="00331C22" w:rsidRDefault="00331C22" w:rsidP="00C74B42">
            <w:r w:rsidRPr="00CF734F">
              <w:t>Encapsuler des solutions logicielles spécifiques dans des services logiciels génériques.</w:t>
            </w:r>
          </w:p>
        </w:tc>
        <w:tc>
          <w:tcPr>
            <w:tcW w:w="2863" w:type="dxa"/>
          </w:tcPr>
          <w:p w14:paraId="450F4149" w14:textId="77777777" w:rsidR="00331C22" w:rsidRDefault="00331C22" w:rsidP="00C74B42">
            <w:r w:rsidRPr="00CF734F">
              <w:t>Le service d’accès aux données est opérationnel.</w:t>
            </w:r>
          </w:p>
        </w:tc>
        <w:tc>
          <w:tcPr>
            <w:tcW w:w="3450" w:type="dxa"/>
          </w:tcPr>
          <w:p w14:paraId="75487451" w14:textId="77777777" w:rsidR="00331C22" w:rsidRDefault="00331C22" w:rsidP="00C74B42">
            <w:r>
              <w:t>Programmation.</w:t>
            </w:r>
          </w:p>
          <w:p w14:paraId="77A34FB8" w14:textId="77777777" w:rsidR="00331C22" w:rsidRDefault="00331C22" w:rsidP="00C74B42">
            <w:r>
              <w:t>Investigations documentaires fonctionnelles ou techniques complémentaires.</w:t>
            </w:r>
          </w:p>
        </w:tc>
        <w:tc>
          <w:tcPr>
            <w:tcW w:w="1632" w:type="dxa"/>
          </w:tcPr>
          <w:p w14:paraId="3E24A6FC" w14:textId="77777777" w:rsidR="003E5C1F" w:rsidRDefault="009C6927" w:rsidP="00C74B42">
            <w:r>
              <w:t>Programmation d’une couche de services et d’une couche d’accès aux données</w:t>
            </w:r>
          </w:p>
          <w:p w14:paraId="2A19905D" w14:textId="579D070F" w:rsidR="009C6927" w:rsidRDefault="009C6927" w:rsidP="00C74B42">
            <w:r>
              <w:t xml:space="preserve"> </w:t>
            </w:r>
          </w:p>
          <w:p w14:paraId="4F362F44" w14:textId="56482E00" w:rsidR="00331C22" w:rsidRDefault="00682CA3" w:rsidP="00C74B42">
            <w:r>
              <w:t>Réalisation de méthodes et rubriques surchargées du socle CDC pour les fond spécifiques</w:t>
            </w:r>
          </w:p>
        </w:tc>
        <w:tc>
          <w:tcPr>
            <w:tcW w:w="1936" w:type="dxa"/>
          </w:tcPr>
          <w:p w14:paraId="00C11D56" w14:textId="38F949CC" w:rsidR="009C6927" w:rsidRDefault="009C6927" w:rsidP="00C74B42">
            <w:r>
              <w:t>F(2S)</w:t>
            </w:r>
          </w:p>
          <w:p w14:paraId="50388265" w14:textId="77777777" w:rsidR="009C6927" w:rsidRDefault="009C6927" w:rsidP="00C74B42"/>
          <w:p w14:paraId="3C0C1A0C" w14:textId="77777777" w:rsidR="009C6927" w:rsidRDefault="009C6927" w:rsidP="00C74B42"/>
          <w:p w14:paraId="3F9622AB" w14:textId="77777777" w:rsidR="009C6927" w:rsidRDefault="009C6927" w:rsidP="00C74B42"/>
          <w:p w14:paraId="5ECD9BB7" w14:textId="77777777" w:rsidR="009C6927" w:rsidRDefault="009C6927" w:rsidP="00C74B42"/>
          <w:p w14:paraId="0E807DC4" w14:textId="77777777" w:rsidR="009C6927" w:rsidRDefault="009C6927" w:rsidP="00C74B42"/>
          <w:p w14:paraId="6CC0336B" w14:textId="4F9914EA" w:rsidR="00331C22" w:rsidRDefault="00476439" w:rsidP="00C74B42">
            <w:r>
              <w:t>E(6</w:t>
            </w:r>
            <w:r w:rsidR="00682CA3">
              <w:t>M</w:t>
            </w:r>
            <w:r w:rsidR="007659BA">
              <w:t>)</w:t>
            </w:r>
          </w:p>
        </w:tc>
        <w:tc>
          <w:tcPr>
            <w:tcW w:w="1469" w:type="dxa"/>
          </w:tcPr>
          <w:p w14:paraId="6ECEDD25" w14:textId="3D3D2396" w:rsidR="009C6927" w:rsidRDefault="003E5DB2" w:rsidP="00C74B42">
            <w:r>
              <w:t xml:space="preserve">Cf. </w:t>
            </w:r>
            <w:r w:rsidR="009C6927">
              <w:t xml:space="preserve">« RandoUDEV3 » &gt; </w:t>
            </w:r>
            <w:r w:rsidR="009C6927">
              <w:fldChar w:fldCharType="begin"/>
            </w:r>
            <w:r w:rsidR="009C6927">
              <w:instrText xml:space="preserve"> REF _Ref55899687 \h </w:instrText>
            </w:r>
            <w:r w:rsidR="009C6927">
              <w:fldChar w:fldCharType="separate"/>
            </w:r>
            <w:r w:rsidR="009C18C1">
              <w:t>La couche d’accès aux données</w:t>
            </w:r>
            <w:r w:rsidR="009C6927">
              <w:fldChar w:fldCharType="end"/>
            </w:r>
          </w:p>
          <w:p w14:paraId="593F4D7C" w14:textId="77777777" w:rsidR="009C6927" w:rsidRDefault="009C6927" w:rsidP="00C74B42"/>
          <w:p w14:paraId="24818968" w14:textId="6BC4DBBE" w:rsidR="00331C22" w:rsidRDefault="00682CA3" w:rsidP="00476439">
            <w:r>
              <w:t>Cf. « </w:t>
            </w:r>
            <w:r w:rsidR="00476439">
              <w:fldChar w:fldCharType="begin"/>
            </w:r>
            <w:r w:rsidR="00476439">
              <w:instrText xml:space="preserve"> REF _Ref55929489 \h </w:instrText>
            </w:r>
            <w:r w:rsidR="00476439">
              <w:fldChar w:fldCharType="separate"/>
            </w:r>
            <w:r w:rsidR="009C18C1">
              <w:t>La réalisation de la TMA</w:t>
            </w:r>
            <w:r w:rsidR="00476439">
              <w:fldChar w:fldCharType="end"/>
            </w:r>
            <w:r>
              <w:t> »</w:t>
            </w:r>
          </w:p>
        </w:tc>
      </w:tr>
      <w:tr w:rsidR="00442A33" w14:paraId="368A9DF5" w14:textId="77777777" w:rsidTr="0030502A">
        <w:tc>
          <w:tcPr>
            <w:tcW w:w="3439" w:type="dxa"/>
          </w:tcPr>
          <w:p w14:paraId="2DA4A244" w14:textId="77777777" w:rsidR="00442A33" w:rsidRDefault="00442A33" w:rsidP="00C74B42">
            <w:r w:rsidRPr="00CF734F">
              <w:t>Produire du logiciel générique réutilisable.</w:t>
            </w:r>
          </w:p>
        </w:tc>
        <w:tc>
          <w:tcPr>
            <w:tcW w:w="2863" w:type="dxa"/>
          </w:tcPr>
          <w:p w14:paraId="1FF1D5B5" w14:textId="77777777" w:rsidR="00442A33" w:rsidRDefault="00442A33" w:rsidP="00C74B42">
            <w:r w:rsidRPr="00CF734F">
              <w:t>Des services logiciels internes sont réutilisables.</w:t>
            </w:r>
          </w:p>
        </w:tc>
        <w:tc>
          <w:tcPr>
            <w:tcW w:w="3450" w:type="dxa"/>
          </w:tcPr>
          <w:p w14:paraId="1BA053C7" w14:textId="77777777" w:rsidR="00442A33" w:rsidRDefault="00442A33" w:rsidP="00C74B42">
            <w:r w:rsidRPr="00CF734F">
              <w:t>Transcription des spécifications fonctionnelles en algorithmes.</w:t>
            </w:r>
          </w:p>
        </w:tc>
        <w:tc>
          <w:tcPr>
            <w:tcW w:w="1632" w:type="dxa"/>
          </w:tcPr>
          <w:p w14:paraId="70BAB6A8" w14:textId="77777777" w:rsidR="00442A33" w:rsidRDefault="00442A33" w:rsidP="00C74B42">
            <w:r w:rsidRPr="00CF734F">
              <w:t>Transcription des spécifications fonctionnelles en algorithmes</w:t>
            </w:r>
            <w:r w:rsidR="00866315">
              <w:t xml:space="preserve"> au sein des SFD </w:t>
            </w:r>
            <w:r w:rsidR="00866315">
              <w:lastRenderedPageBreak/>
              <w:t>puis développement de ces algorithmes au sein de PeopleNet</w:t>
            </w:r>
            <w:r w:rsidRPr="00CF734F">
              <w:t>.</w:t>
            </w:r>
          </w:p>
        </w:tc>
        <w:tc>
          <w:tcPr>
            <w:tcW w:w="1936" w:type="dxa"/>
          </w:tcPr>
          <w:p w14:paraId="45FE422B" w14:textId="77777777" w:rsidR="00442A33" w:rsidRDefault="007659BA" w:rsidP="00C74B42">
            <w:r w:rsidRPr="00866315">
              <w:lastRenderedPageBreak/>
              <w:t>E(</w:t>
            </w:r>
            <w:r w:rsidR="00866315" w:rsidRPr="00866315">
              <w:t>6S)</w:t>
            </w:r>
          </w:p>
        </w:tc>
        <w:tc>
          <w:tcPr>
            <w:tcW w:w="1469" w:type="dxa"/>
          </w:tcPr>
          <w:p w14:paraId="463D3E44" w14:textId="50BDE633" w:rsidR="00442A33" w:rsidRPr="003E5DB2" w:rsidRDefault="00684750" w:rsidP="003B7455">
            <w:r w:rsidRPr="003E5DB2">
              <w:t>Cf.  « Le projet SRE»</w:t>
            </w:r>
            <w:r w:rsidR="003E5DB2" w:rsidRPr="003E5DB2">
              <w:t xml:space="preserve"> &gt;</w:t>
            </w:r>
            <w:r w:rsidR="003E5DB2" w:rsidRPr="003E5DB2">
              <w:fldChar w:fldCharType="begin"/>
            </w:r>
            <w:r w:rsidR="003E5DB2" w:rsidRPr="003E5DB2">
              <w:instrText xml:space="preserve"> REF _Ref56176735 \h </w:instrText>
            </w:r>
            <w:r w:rsidR="003E5DB2">
              <w:instrText xml:space="preserve"> \* MERGEFORMAT </w:instrText>
            </w:r>
            <w:r w:rsidR="003E5DB2" w:rsidRPr="003E5DB2">
              <w:fldChar w:fldCharType="separate"/>
            </w:r>
            <w:r w:rsidR="009C18C1">
              <w:t xml:space="preserve">Rédaction des SFD Pensions </w:t>
            </w:r>
            <w:r w:rsidR="009C18C1">
              <w:lastRenderedPageBreak/>
              <w:t>d’Ancien Régime</w:t>
            </w:r>
            <w:r w:rsidR="003E5DB2" w:rsidRPr="003E5DB2">
              <w:fldChar w:fldCharType="end"/>
            </w:r>
          </w:p>
        </w:tc>
      </w:tr>
      <w:tr w:rsidR="00442A33" w14:paraId="39827526" w14:textId="77777777" w:rsidTr="0030502A">
        <w:tc>
          <w:tcPr>
            <w:tcW w:w="3439" w:type="dxa"/>
          </w:tcPr>
          <w:p w14:paraId="7EDA7F04" w14:textId="77777777" w:rsidR="00442A33" w:rsidRDefault="00442A33" w:rsidP="00C74B42">
            <w:r w:rsidRPr="00CF734F">
              <w:t>Produire du logiciel partageable.</w:t>
            </w:r>
          </w:p>
        </w:tc>
        <w:tc>
          <w:tcPr>
            <w:tcW w:w="2863" w:type="dxa"/>
          </w:tcPr>
          <w:p w14:paraId="1F47B371" w14:textId="77777777" w:rsidR="00442A33" w:rsidRDefault="00442A33" w:rsidP="00C74B42">
            <w:r w:rsidRPr="00CF734F">
              <w:t>Des services logiciels sont partageables en local.</w:t>
            </w:r>
          </w:p>
          <w:p w14:paraId="1CBBBA9D" w14:textId="77777777" w:rsidR="00442A33" w:rsidRDefault="00442A33" w:rsidP="00C74B42">
            <w:r w:rsidRPr="00CF734F">
              <w:t>Des services logiciels sont partageables à distance.</w:t>
            </w:r>
          </w:p>
        </w:tc>
        <w:tc>
          <w:tcPr>
            <w:tcW w:w="3450" w:type="dxa"/>
          </w:tcPr>
          <w:p w14:paraId="68F2D43A" w14:textId="77777777" w:rsidR="00442A33" w:rsidRDefault="00442A33" w:rsidP="00C74B42">
            <w:r>
              <w:t>Transcription des algorithmes en code source.</w:t>
            </w:r>
          </w:p>
          <w:p w14:paraId="46C4A1F1" w14:textId="77777777" w:rsidR="00442A33" w:rsidRDefault="00442A33" w:rsidP="00C74B42"/>
        </w:tc>
        <w:tc>
          <w:tcPr>
            <w:tcW w:w="1632" w:type="dxa"/>
          </w:tcPr>
          <w:p w14:paraId="00857179" w14:textId="25E38A52" w:rsidR="00442A33" w:rsidRDefault="009C6927" w:rsidP="00C74B42">
            <w:r w:rsidRPr="00CF734F">
              <w:t>Transcription des spécifications fonctionnelles en algorithmes</w:t>
            </w:r>
            <w:r>
              <w:t xml:space="preserve"> au sein des SFD puis développement de ces algorithmes au sein de PeopleNet</w:t>
            </w:r>
            <w:r w:rsidRPr="00CF734F">
              <w:t>.</w:t>
            </w:r>
          </w:p>
        </w:tc>
        <w:tc>
          <w:tcPr>
            <w:tcW w:w="1936" w:type="dxa"/>
          </w:tcPr>
          <w:p w14:paraId="1A5ED70C" w14:textId="4E24B18C" w:rsidR="00442A33" w:rsidRDefault="00442A33" w:rsidP="009C6927">
            <w:r>
              <w:t>E(</w:t>
            </w:r>
            <w:r w:rsidR="009C6927">
              <w:t>6S</w:t>
            </w:r>
            <w:r>
              <w:t>)</w:t>
            </w:r>
          </w:p>
        </w:tc>
        <w:tc>
          <w:tcPr>
            <w:tcW w:w="1469" w:type="dxa"/>
          </w:tcPr>
          <w:p w14:paraId="436CA1A8" w14:textId="4FDCCE67" w:rsidR="00442A33" w:rsidRPr="003E5DB2" w:rsidRDefault="00BA0E30" w:rsidP="00F80E47">
            <w:pPr>
              <w:rPr>
                <w:sz w:val="16"/>
              </w:rPr>
            </w:pPr>
            <w:r w:rsidRPr="003E5DB2">
              <w:t>Cf.  « Le projet SRE»</w:t>
            </w:r>
            <w:r w:rsidR="003E5DB2" w:rsidRPr="003E5DB2">
              <w:t xml:space="preserve"> </w:t>
            </w:r>
            <w:r w:rsidR="003E5DB2" w:rsidRPr="003E5DB2">
              <w:rPr>
                <w:sz w:val="16"/>
              </w:rPr>
              <w:t>&gt;</w:t>
            </w:r>
            <w:r w:rsidR="003E5DB2">
              <w:rPr>
                <w:sz w:val="16"/>
              </w:rPr>
              <w:t xml:space="preserve"> </w:t>
            </w:r>
            <w:r w:rsidR="003E5DB2">
              <w:rPr>
                <w:sz w:val="16"/>
                <w:highlight w:val="yellow"/>
              </w:rPr>
              <w:fldChar w:fldCharType="begin"/>
            </w:r>
            <w:r w:rsidR="003E5DB2">
              <w:rPr>
                <w:sz w:val="16"/>
              </w:rPr>
              <w:instrText xml:space="preserve"> REF _Ref56176735 \h </w:instrText>
            </w:r>
            <w:r w:rsidR="003E5DB2">
              <w:rPr>
                <w:sz w:val="16"/>
                <w:highlight w:val="yellow"/>
              </w:rPr>
            </w:r>
            <w:r w:rsidR="003E5DB2">
              <w:rPr>
                <w:sz w:val="16"/>
                <w:highlight w:val="yellow"/>
              </w:rPr>
              <w:fldChar w:fldCharType="separate"/>
            </w:r>
            <w:r w:rsidR="009C18C1">
              <w:t>Rédaction des SFD Pensions d’Ancien Régime</w:t>
            </w:r>
            <w:r w:rsidR="003E5DB2">
              <w:rPr>
                <w:sz w:val="16"/>
                <w:highlight w:val="yellow"/>
              </w:rPr>
              <w:fldChar w:fldCharType="end"/>
            </w:r>
          </w:p>
        </w:tc>
      </w:tr>
      <w:tr w:rsidR="00442A33" w14:paraId="672AD0F0" w14:textId="77777777" w:rsidTr="0030502A">
        <w:tc>
          <w:tcPr>
            <w:tcW w:w="3439" w:type="dxa"/>
          </w:tcPr>
          <w:p w14:paraId="5CD4FD22" w14:textId="77777777" w:rsidR="00442A33" w:rsidRDefault="00442A33" w:rsidP="00C74B42">
            <w:r w:rsidRPr="00CF734F">
              <w:t>Intégrer des éléments logiciels hétérogènes et produire des exécutables livrables.</w:t>
            </w:r>
          </w:p>
        </w:tc>
        <w:tc>
          <w:tcPr>
            <w:tcW w:w="2863" w:type="dxa"/>
          </w:tcPr>
          <w:p w14:paraId="71FFE262" w14:textId="77777777" w:rsidR="00442A33" w:rsidRDefault="00442A33" w:rsidP="00C74B42">
            <w:r w:rsidRPr="00CF734F">
              <w:t>Le logiciel est livrable, prêt pour la mise en production.</w:t>
            </w:r>
          </w:p>
        </w:tc>
        <w:tc>
          <w:tcPr>
            <w:tcW w:w="3450" w:type="dxa"/>
          </w:tcPr>
          <w:p w14:paraId="009CAC10" w14:textId="77777777" w:rsidR="00442A33" w:rsidRDefault="00442A33" w:rsidP="00C74B42">
            <w:r>
              <w:t>Compilation, déverminage du code source.</w:t>
            </w:r>
          </w:p>
        </w:tc>
        <w:tc>
          <w:tcPr>
            <w:tcW w:w="1632" w:type="dxa"/>
          </w:tcPr>
          <w:p w14:paraId="46CA8EC5" w14:textId="06EB3F53" w:rsidR="00442A33" w:rsidRDefault="00442A33" w:rsidP="00C74B42">
            <w:r>
              <w:t xml:space="preserve">Réalisation de TU/TI </w:t>
            </w:r>
          </w:p>
          <w:p w14:paraId="09E9170A" w14:textId="77777777" w:rsidR="003C6464" w:rsidRPr="003C6464" w:rsidRDefault="003C6464" w:rsidP="003C6464">
            <w:pPr>
              <w:pStyle w:val="Corpsdetexte"/>
            </w:pPr>
          </w:p>
          <w:p w14:paraId="15818901" w14:textId="2A8B4347" w:rsidR="00EC153E" w:rsidRPr="00EC153E" w:rsidRDefault="00EC153E" w:rsidP="00EC153E">
            <w:r>
              <w:t xml:space="preserve">Génération de packs d’installation </w:t>
            </w:r>
            <w:r w:rsidR="003C6464">
              <w:t>à</w:t>
            </w:r>
            <w:r>
              <w:t xml:space="preserve"> partir de la liste des taches et objets du progiciel</w:t>
            </w:r>
          </w:p>
        </w:tc>
        <w:tc>
          <w:tcPr>
            <w:tcW w:w="1936" w:type="dxa"/>
          </w:tcPr>
          <w:p w14:paraId="25719EC4" w14:textId="77777777" w:rsidR="00442A33" w:rsidRDefault="007659BA" w:rsidP="00C74B42">
            <w:r>
              <w:t>E(4M)</w:t>
            </w:r>
          </w:p>
        </w:tc>
        <w:tc>
          <w:tcPr>
            <w:tcW w:w="1469" w:type="dxa"/>
          </w:tcPr>
          <w:p w14:paraId="6FE5F793" w14:textId="2E665E3B" w:rsidR="003C6464" w:rsidRDefault="003C6464" w:rsidP="003C6464">
            <w:r>
              <w:t xml:space="preserve">Cf. « La réalisation de la TMA » : </w:t>
            </w:r>
            <w:r w:rsidR="00476439">
              <w:fldChar w:fldCharType="begin"/>
            </w:r>
            <w:r w:rsidR="00476439">
              <w:instrText xml:space="preserve"> REF _Ref55929549 \h </w:instrText>
            </w:r>
            <w:r w:rsidR="00476439">
              <w:fldChar w:fldCharType="separate"/>
            </w:r>
            <w:r w:rsidR="009C18C1">
              <w:t>Étape 3 : Vérifications de qualité</w:t>
            </w:r>
            <w:r w:rsidR="00476439">
              <w:fldChar w:fldCharType="end"/>
            </w:r>
          </w:p>
          <w:p w14:paraId="0006D5A3" w14:textId="3AF42336" w:rsidR="003C6464" w:rsidRDefault="003C6464" w:rsidP="003C6464">
            <w:r>
              <w:t xml:space="preserve">Cf. « La réalisation de la TMA » : </w:t>
            </w:r>
            <w:r>
              <w:fldChar w:fldCharType="begin"/>
            </w:r>
            <w:r>
              <w:instrText xml:space="preserve"> REF _Ref55899831 \h </w:instrText>
            </w:r>
            <w:r>
              <w:fldChar w:fldCharType="separate"/>
            </w:r>
            <w:r w:rsidR="009C18C1">
              <w:t>Étape 4 : La génération du pack d’installation</w:t>
            </w:r>
            <w:r>
              <w:fldChar w:fldCharType="end"/>
            </w:r>
          </w:p>
          <w:p w14:paraId="12E49B69" w14:textId="13FC5E6A" w:rsidR="00EC153E" w:rsidRPr="00EC153E" w:rsidRDefault="00EC153E" w:rsidP="00EC153E">
            <w:pPr>
              <w:pStyle w:val="Corpsdetexte"/>
            </w:pPr>
          </w:p>
        </w:tc>
      </w:tr>
      <w:tr w:rsidR="00442A33" w14:paraId="69B25956" w14:textId="77777777" w:rsidTr="0030502A">
        <w:tc>
          <w:tcPr>
            <w:tcW w:w="3439" w:type="dxa"/>
          </w:tcPr>
          <w:p w14:paraId="709E7BD0" w14:textId="77777777" w:rsidR="00442A33" w:rsidRDefault="00442A33" w:rsidP="00C74B42">
            <w:r w:rsidRPr="00CF734F">
              <w:lastRenderedPageBreak/>
              <w:t>Modifier un algorithme sans générer de dysfonctionnements.</w:t>
            </w:r>
          </w:p>
        </w:tc>
        <w:tc>
          <w:tcPr>
            <w:tcW w:w="2863" w:type="dxa"/>
          </w:tcPr>
          <w:p w14:paraId="0B00BD06" w14:textId="77777777" w:rsidR="00442A33" w:rsidRDefault="00442A33" w:rsidP="00C74B42">
            <w:r w:rsidRPr="00CF734F">
              <w:t>La modification n’entraîne pas de régression fonctionnelle.</w:t>
            </w:r>
          </w:p>
        </w:tc>
        <w:tc>
          <w:tcPr>
            <w:tcW w:w="3450" w:type="dxa"/>
          </w:tcPr>
          <w:p w14:paraId="3660365E" w14:textId="77777777" w:rsidR="00442A33" w:rsidRDefault="00442A33" w:rsidP="00C74B42">
            <w:r w:rsidRPr="00CF734F">
              <w:t>Agglomération des différents éléments logiciels en unités de traitement, réalisation des tests unitaires</w:t>
            </w:r>
            <w:r>
              <w:t>.</w:t>
            </w:r>
          </w:p>
        </w:tc>
        <w:tc>
          <w:tcPr>
            <w:tcW w:w="1632" w:type="dxa"/>
          </w:tcPr>
          <w:p w14:paraId="24128DEA" w14:textId="70D42E23" w:rsidR="00442A33" w:rsidRDefault="00442A33" w:rsidP="00C74B42">
            <w:r>
              <w:t>Réalisation de TI</w:t>
            </w:r>
            <w:r w:rsidR="003C6464">
              <w:t>/TU et tests d’installation</w:t>
            </w:r>
          </w:p>
        </w:tc>
        <w:tc>
          <w:tcPr>
            <w:tcW w:w="1936" w:type="dxa"/>
          </w:tcPr>
          <w:p w14:paraId="76DB14B5" w14:textId="77777777" w:rsidR="00442A33" w:rsidRDefault="007659BA" w:rsidP="00C74B42">
            <w:r>
              <w:t>E(4M)</w:t>
            </w:r>
          </w:p>
        </w:tc>
        <w:tc>
          <w:tcPr>
            <w:tcW w:w="1469" w:type="dxa"/>
          </w:tcPr>
          <w:p w14:paraId="4DB667A1" w14:textId="5DE1D78B" w:rsidR="00442A33" w:rsidRDefault="00F80E47" w:rsidP="003C6464">
            <w:r>
              <w:t xml:space="preserve">Cf. « La réalisation de la TMA » : </w:t>
            </w:r>
            <w:r w:rsidR="003C6464">
              <w:fldChar w:fldCharType="begin"/>
            </w:r>
            <w:r w:rsidR="003C6464">
              <w:instrText xml:space="preserve"> REF _Ref55899892 \h </w:instrText>
            </w:r>
            <w:r w:rsidR="003C6464">
              <w:fldChar w:fldCharType="separate"/>
            </w:r>
            <w:r w:rsidR="009C18C1">
              <w:t>Étape 3 : Vérifications de qualité</w:t>
            </w:r>
            <w:r w:rsidR="003C6464">
              <w:fldChar w:fldCharType="end"/>
            </w:r>
            <w:r w:rsidR="003C6464">
              <w:t xml:space="preserve"> et </w:t>
            </w:r>
            <w:r w:rsidR="003C6464">
              <w:fldChar w:fldCharType="begin"/>
            </w:r>
            <w:r w:rsidR="003C6464">
              <w:instrText xml:space="preserve"> REF _Ref55899899 \h </w:instrText>
            </w:r>
            <w:r w:rsidR="003C6464">
              <w:fldChar w:fldCharType="separate"/>
            </w:r>
            <w:r w:rsidR="009C18C1">
              <w:t>Étape 5 : Les tests d’installation</w:t>
            </w:r>
            <w:r w:rsidR="003C6464">
              <w:fldChar w:fldCharType="end"/>
            </w:r>
          </w:p>
        </w:tc>
      </w:tr>
      <w:tr w:rsidR="00442A33" w14:paraId="55B4A2C7" w14:textId="77777777" w:rsidTr="0030502A">
        <w:tc>
          <w:tcPr>
            <w:tcW w:w="3439" w:type="dxa"/>
          </w:tcPr>
          <w:p w14:paraId="7A1A2DE0" w14:textId="77777777" w:rsidR="00442A33" w:rsidRDefault="00442A33" w:rsidP="00C74B42">
            <w:r w:rsidRPr="00CF734F">
              <w:t>Contrôler des délais.</w:t>
            </w:r>
          </w:p>
        </w:tc>
        <w:tc>
          <w:tcPr>
            <w:tcW w:w="2863" w:type="dxa"/>
          </w:tcPr>
          <w:p w14:paraId="595EF152" w14:textId="77777777" w:rsidR="00442A33" w:rsidRDefault="00442A33" w:rsidP="00C74B42">
            <w:r w:rsidRPr="00CF734F">
              <w:t>Le compte-rendu d’activité est renseigné,</w:t>
            </w:r>
            <w:r>
              <w:t xml:space="preserve"> </w:t>
            </w:r>
            <w:r w:rsidRPr="00CF734F">
              <w:t>les écarts sont constatés.</w:t>
            </w:r>
          </w:p>
        </w:tc>
        <w:tc>
          <w:tcPr>
            <w:tcW w:w="3450" w:type="dxa"/>
          </w:tcPr>
          <w:p w14:paraId="2A5CB5E0" w14:textId="77777777" w:rsidR="00442A33" w:rsidRDefault="00442A33" w:rsidP="00C74B42">
            <w:r w:rsidRPr="00CF734F">
              <w:t>Mise à jour du planning de réalisation.</w:t>
            </w:r>
          </w:p>
        </w:tc>
        <w:tc>
          <w:tcPr>
            <w:tcW w:w="1632" w:type="dxa"/>
          </w:tcPr>
          <w:p w14:paraId="41BA191C" w14:textId="77777777" w:rsidR="00442A33" w:rsidRDefault="007659BA" w:rsidP="00C74B42">
            <w:r>
              <w:t xml:space="preserve">Imputation des </w:t>
            </w:r>
            <w:r w:rsidR="00866315">
              <w:t>tâches d’analyse</w:t>
            </w:r>
            <w:r>
              <w:t xml:space="preserve"> de de développement sur</w:t>
            </w:r>
            <w:r w:rsidR="00442A33">
              <w:t xml:space="preserve"> </w:t>
            </w:r>
            <w:r w:rsidR="00866315">
              <w:t>GamaWeb</w:t>
            </w:r>
          </w:p>
          <w:p w14:paraId="2C1A402B" w14:textId="77777777" w:rsidR="007659BA" w:rsidRDefault="007659BA" w:rsidP="00C74B42"/>
          <w:p w14:paraId="1B620CA2" w14:textId="541DC3AE" w:rsidR="003C6464" w:rsidRPr="003C6464" w:rsidRDefault="003C6464" w:rsidP="003C6464">
            <w:r>
              <w:t xml:space="preserve">Point quotidien sur l’avancement </w:t>
            </w:r>
          </w:p>
        </w:tc>
        <w:tc>
          <w:tcPr>
            <w:tcW w:w="1936" w:type="dxa"/>
          </w:tcPr>
          <w:p w14:paraId="622E9E26" w14:textId="77777777" w:rsidR="00442A33" w:rsidRDefault="00442A33" w:rsidP="00C74B42">
            <w:r>
              <w:t>E(</w:t>
            </w:r>
            <w:r w:rsidR="007659BA">
              <w:t>1A</w:t>
            </w:r>
            <w:r>
              <w:t>)</w:t>
            </w:r>
          </w:p>
          <w:p w14:paraId="0F5466C2" w14:textId="77777777" w:rsidR="003C6464" w:rsidRDefault="003C6464" w:rsidP="003C6464">
            <w:pPr>
              <w:pStyle w:val="Corpsdetexte"/>
            </w:pPr>
          </w:p>
          <w:p w14:paraId="2B45736C" w14:textId="77777777" w:rsidR="003C6464" w:rsidRDefault="003C6464" w:rsidP="003C6464">
            <w:pPr>
              <w:pStyle w:val="Corpsdetexte"/>
            </w:pPr>
          </w:p>
          <w:p w14:paraId="0B70FE73" w14:textId="77777777" w:rsidR="003C6464" w:rsidRDefault="003C6464" w:rsidP="003C6464">
            <w:pPr>
              <w:pStyle w:val="Corpsdetexte"/>
            </w:pPr>
          </w:p>
          <w:p w14:paraId="06303A28" w14:textId="77777777" w:rsidR="00EC47D0" w:rsidRDefault="00EC47D0" w:rsidP="003C6464"/>
          <w:p w14:paraId="4DAC2CF8" w14:textId="4DBDD20E" w:rsidR="003C6464" w:rsidRPr="003C6464" w:rsidRDefault="003C6464" w:rsidP="003C6464">
            <w:r>
              <w:t>F(2S)</w:t>
            </w:r>
          </w:p>
        </w:tc>
        <w:tc>
          <w:tcPr>
            <w:tcW w:w="1469" w:type="dxa"/>
          </w:tcPr>
          <w:p w14:paraId="24D2C7B2" w14:textId="4C4D39E9" w:rsidR="003C6464" w:rsidRDefault="00EC153E" w:rsidP="0030502A">
            <w:pPr>
              <w:spacing w:line="360" w:lineRule="auto"/>
            </w:pPr>
            <w:r>
              <w:t>Cf</w:t>
            </w:r>
            <w:r w:rsidR="003C6464">
              <w:t>.</w:t>
            </w:r>
            <w:r>
              <w:t xml:space="preserve"> </w:t>
            </w:r>
            <w:r>
              <w:fldChar w:fldCharType="begin"/>
            </w:r>
            <w:r>
              <w:instrText xml:space="preserve"> REF _Ref55852225 \h </w:instrText>
            </w:r>
            <w:r>
              <w:fldChar w:fldCharType="separate"/>
            </w:r>
            <w:r w:rsidR="009C18C1" w:rsidRPr="00021DA3">
              <w:t>GamaWeb</w:t>
            </w:r>
            <w:r>
              <w:fldChar w:fldCharType="end"/>
            </w:r>
          </w:p>
          <w:p w14:paraId="5BB786EB" w14:textId="77777777" w:rsidR="003C6464" w:rsidRDefault="003C6464" w:rsidP="0030502A">
            <w:pPr>
              <w:spacing w:line="360" w:lineRule="auto"/>
            </w:pPr>
          </w:p>
          <w:p w14:paraId="6DEDD3C8" w14:textId="77777777" w:rsidR="003C6464" w:rsidRDefault="003C6464" w:rsidP="0030502A">
            <w:pPr>
              <w:spacing w:line="360" w:lineRule="auto"/>
            </w:pPr>
          </w:p>
          <w:p w14:paraId="0E0E3737" w14:textId="77777777" w:rsidR="00EC47D0" w:rsidRDefault="00EC47D0" w:rsidP="0030502A">
            <w:pPr>
              <w:spacing w:line="360" w:lineRule="auto"/>
            </w:pPr>
          </w:p>
          <w:p w14:paraId="61460181" w14:textId="7E7D9B76" w:rsidR="00442A33" w:rsidRDefault="003C6464" w:rsidP="0030502A">
            <w:pPr>
              <w:spacing w:line="360" w:lineRule="auto"/>
            </w:pPr>
            <w:r>
              <w:t xml:space="preserve">Cf. « RandoUDEV3 » : </w:t>
            </w:r>
            <w:r>
              <w:fldChar w:fldCharType="begin"/>
            </w:r>
            <w:r>
              <w:instrText xml:space="preserve"> REF _Ref55899981 \h </w:instrText>
            </w:r>
            <w:r>
              <w:fldChar w:fldCharType="separate"/>
            </w:r>
            <w:r w:rsidR="009C18C1">
              <w:t>L’organisation</w:t>
            </w:r>
            <w:r>
              <w:fldChar w:fldCharType="end"/>
            </w:r>
            <w:r w:rsidR="0030502A">
              <w:t> </w:t>
            </w:r>
            <w:r w:rsidR="00866315">
              <w:t xml:space="preserve"> </w:t>
            </w:r>
          </w:p>
        </w:tc>
      </w:tr>
    </w:tbl>
    <w:p w14:paraId="0DD5A23C" w14:textId="77777777" w:rsidR="00331C22" w:rsidRPr="00641373" w:rsidRDefault="00331C22" w:rsidP="00331C22"/>
    <w:p w14:paraId="57BD8786" w14:textId="77777777" w:rsidR="00331C22" w:rsidRDefault="00331C22" w:rsidP="00331C22">
      <w:r>
        <w:br w:type="page"/>
      </w:r>
    </w:p>
    <w:p w14:paraId="1D051492" w14:textId="77777777" w:rsidR="00331C22" w:rsidRDefault="00331C22" w:rsidP="005B23B1">
      <w:pPr>
        <w:pStyle w:val="Titre3"/>
      </w:pPr>
      <w:bookmarkStart w:id="199" w:name="_Toc55141223"/>
      <w:bookmarkStart w:id="200" w:name="_Toc56177398"/>
      <w:r w:rsidRPr="00641373">
        <w:lastRenderedPageBreak/>
        <w:t>Communiquer avec les acteurs du projet</w:t>
      </w:r>
      <w:r>
        <w:t> :</w:t>
      </w:r>
      <w:bookmarkEnd w:id="199"/>
      <w:bookmarkEnd w:id="200"/>
    </w:p>
    <w:tbl>
      <w:tblPr>
        <w:tblW w:w="147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6"/>
        <w:gridCol w:w="2451"/>
        <w:gridCol w:w="3563"/>
        <w:gridCol w:w="2995"/>
        <w:gridCol w:w="1276"/>
        <w:gridCol w:w="2126"/>
      </w:tblGrid>
      <w:tr w:rsidR="00EF1AC8" w:rsidRPr="00641373" w14:paraId="7D2ED33A" w14:textId="77777777" w:rsidTr="0030502A">
        <w:trPr>
          <w:trHeight w:val="878"/>
        </w:trPr>
        <w:tc>
          <w:tcPr>
            <w:tcW w:w="0" w:type="auto"/>
          </w:tcPr>
          <w:p w14:paraId="66F2E64D" w14:textId="77777777" w:rsidR="00331C22" w:rsidRPr="00641373" w:rsidRDefault="00331C22" w:rsidP="009D77A5">
            <w:pPr>
              <w:pStyle w:val="Tableau-Titre"/>
            </w:pPr>
            <w:r w:rsidRPr="00641373">
              <w:t xml:space="preserve">Compétences ou capacités qui seront évaluées </w:t>
            </w:r>
          </w:p>
          <w:p w14:paraId="0F79F9D5" w14:textId="77777777" w:rsidR="00331C22" w:rsidRPr="00641373" w:rsidRDefault="00331C22" w:rsidP="009D77A5">
            <w:pPr>
              <w:pStyle w:val="Tableau-Titre"/>
            </w:pPr>
          </w:p>
        </w:tc>
        <w:tc>
          <w:tcPr>
            <w:tcW w:w="0" w:type="auto"/>
          </w:tcPr>
          <w:p w14:paraId="55721C65" w14:textId="77777777" w:rsidR="00331C22" w:rsidRPr="00641373" w:rsidRDefault="00331C22" w:rsidP="00C83C93">
            <w:pPr>
              <w:pStyle w:val="Tableau-Titre"/>
            </w:pPr>
            <w:r w:rsidRPr="00641373">
              <w:t xml:space="preserve">Critères d’évaluation </w:t>
            </w:r>
          </w:p>
          <w:p w14:paraId="15B83B7D" w14:textId="77777777" w:rsidR="00331C22" w:rsidRPr="00641373" w:rsidRDefault="00331C22" w:rsidP="00BB5D12">
            <w:pPr>
              <w:pStyle w:val="Tableau-Titre"/>
            </w:pPr>
          </w:p>
        </w:tc>
        <w:tc>
          <w:tcPr>
            <w:tcW w:w="0" w:type="auto"/>
          </w:tcPr>
          <w:p w14:paraId="57CEFA5C" w14:textId="77777777" w:rsidR="00331C22" w:rsidRPr="00641373" w:rsidRDefault="00331C22" w:rsidP="00BB5D12">
            <w:pPr>
              <w:pStyle w:val="Tableau-Titre"/>
            </w:pPr>
            <w:r w:rsidRPr="00641373">
              <w:t xml:space="preserve">Exemples d’activités et tâches </w:t>
            </w:r>
          </w:p>
          <w:p w14:paraId="3A676DFE" w14:textId="77777777" w:rsidR="00331C22" w:rsidRPr="00641373" w:rsidRDefault="00331C22" w:rsidP="00BB5D12">
            <w:pPr>
              <w:pStyle w:val="Tableau-Titre"/>
            </w:pPr>
          </w:p>
        </w:tc>
        <w:tc>
          <w:tcPr>
            <w:tcW w:w="2995" w:type="dxa"/>
          </w:tcPr>
          <w:p w14:paraId="2CF3898F" w14:textId="77777777" w:rsidR="00331C22" w:rsidRPr="00641373" w:rsidRDefault="00331C22" w:rsidP="00BB5D12">
            <w:pPr>
              <w:pStyle w:val="Tableau-Titre"/>
            </w:pPr>
            <w:r w:rsidRPr="00641373">
              <w:t xml:space="preserve">Activités pratiquées </w:t>
            </w:r>
          </w:p>
          <w:p w14:paraId="15F0F616" w14:textId="77777777" w:rsidR="00331C22" w:rsidRPr="00641373" w:rsidRDefault="00331C22" w:rsidP="00BB5D12">
            <w:pPr>
              <w:pStyle w:val="Tableau-Titre"/>
            </w:pPr>
          </w:p>
        </w:tc>
        <w:tc>
          <w:tcPr>
            <w:tcW w:w="1276" w:type="dxa"/>
          </w:tcPr>
          <w:p w14:paraId="581D7A3D" w14:textId="77777777" w:rsidR="00331C22" w:rsidRPr="00641373" w:rsidRDefault="00331C22" w:rsidP="00BB5D12">
            <w:pPr>
              <w:pStyle w:val="Tableau-Titre"/>
            </w:pPr>
            <w:r w:rsidRPr="00641373">
              <w:t xml:space="preserve">Origine de l’acquisition </w:t>
            </w:r>
          </w:p>
          <w:p w14:paraId="7DE7649A" w14:textId="77777777" w:rsidR="00331C22" w:rsidRPr="00641373" w:rsidRDefault="00331C22" w:rsidP="00BB5D12">
            <w:pPr>
              <w:pStyle w:val="Tableau-Titre"/>
            </w:pPr>
          </w:p>
        </w:tc>
        <w:tc>
          <w:tcPr>
            <w:tcW w:w="2126" w:type="dxa"/>
          </w:tcPr>
          <w:p w14:paraId="310B5E1C" w14:textId="77777777" w:rsidR="00331C22" w:rsidRPr="00641373" w:rsidRDefault="00331C22" w:rsidP="00BB5D12">
            <w:pPr>
              <w:pStyle w:val="Tableau-Titre"/>
            </w:pPr>
            <w:r w:rsidRPr="00641373">
              <w:t xml:space="preserve">Preuves apportées </w:t>
            </w:r>
          </w:p>
          <w:p w14:paraId="1C261CE2" w14:textId="77777777" w:rsidR="00331C22" w:rsidRPr="00641373" w:rsidRDefault="00331C22" w:rsidP="00BB5D12">
            <w:pPr>
              <w:pStyle w:val="Tableau-Titre"/>
            </w:pPr>
            <w:r w:rsidRPr="00641373">
              <w:t xml:space="preserve">&amp; réf. annexe </w:t>
            </w:r>
          </w:p>
        </w:tc>
      </w:tr>
      <w:tr w:rsidR="00EF1AC8" w14:paraId="25004A06" w14:textId="77777777" w:rsidTr="0030502A">
        <w:trPr>
          <w:trHeight w:val="573"/>
        </w:trPr>
        <w:tc>
          <w:tcPr>
            <w:tcW w:w="0" w:type="auto"/>
          </w:tcPr>
          <w:p w14:paraId="086A6311" w14:textId="77777777" w:rsidR="00331C22" w:rsidRDefault="00331C22" w:rsidP="00C74B42">
            <w:r w:rsidRPr="00E874D9">
              <w:t>User d’une communication professionnelle tant en français qu’en anglais.</w:t>
            </w:r>
          </w:p>
        </w:tc>
        <w:tc>
          <w:tcPr>
            <w:tcW w:w="0" w:type="auto"/>
          </w:tcPr>
          <w:p w14:paraId="7467348D" w14:textId="77777777" w:rsidR="00331C22" w:rsidRDefault="00331C22" w:rsidP="00C74B42">
            <w:r>
              <w:t>Le compte-rendu de la réunion est validé.</w:t>
            </w:r>
          </w:p>
          <w:p w14:paraId="3657F9F6" w14:textId="77777777" w:rsidR="00331C22" w:rsidRDefault="00331C22" w:rsidP="00C74B42">
            <w:r>
              <w:t>Le score du TOEIC est &gt; 749</w:t>
            </w:r>
          </w:p>
        </w:tc>
        <w:tc>
          <w:tcPr>
            <w:tcW w:w="0" w:type="auto"/>
          </w:tcPr>
          <w:p w14:paraId="681D2C34" w14:textId="77777777" w:rsidR="007659BA" w:rsidRDefault="007659BA" w:rsidP="00C74B42">
            <w:r>
              <w:t>Élaboration et rédaction de documents techniques, commerciaux ou internes à destination, des utilisateurs, des clients ou des collaborateurs, …</w:t>
            </w:r>
          </w:p>
          <w:p w14:paraId="4235BEED" w14:textId="77777777" w:rsidR="00331C22" w:rsidRDefault="00331C22" w:rsidP="00C74B42"/>
        </w:tc>
        <w:tc>
          <w:tcPr>
            <w:tcW w:w="2995" w:type="dxa"/>
          </w:tcPr>
          <w:p w14:paraId="22EA637D" w14:textId="77777777" w:rsidR="00866315" w:rsidRPr="00866315" w:rsidRDefault="007659BA" w:rsidP="00866315">
            <w:r>
              <w:t>Rédaction de spécification technique et diffusion sur le SharePoint client</w:t>
            </w:r>
          </w:p>
          <w:p w14:paraId="14F780A3" w14:textId="77777777" w:rsidR="00EC1986" w:rsidRDefault="00EC1986" w:rsidP="00C74B42">
            <w:r>
              <w:t>Rédaction de fiches de test unitaires</w:t>
            </w:r>
          </w:p>
          <w:p w14:paraId="760EB8F7" w14:textId="77777777" w:rsidR="0030502A" w:rsidRDefault="0030502A" w:rsidP="0030502A">
            <w:pPr>
              <w:pStyle w:val="Corpsdetexte"/>
            </w:pPr>
          </w:p>
          <w:p w14:paraId="2DDACE13" w14:textId="77777777" w:rsidR="0030502A" w:rsidRPr="0030502A" w:rsidRDefault="0030502A" w:rsidP="0030502A">
            <w:r>
              <w:t>Communication au client du résultat des analyse et proposition de solution via commentaire de ticket Godzilla et mails de livraison</w:t>
            </w:r>
          </w:p>
          <w:p w14:paraId="3E206992" w14:textId="77777777" w:rsidR="00866315" w:rsidRPr="00866315" w:rsidRDefault="00866315" w:rsidP="00866315">
            <w:pPr>
              <w:pStyle w:val="Corpsdetexte"/>
            </w:pPr>
          </w:p>
          <w:p w14:paraId="7C7EE87E" w14:textId="20684661" w:rsidR="007659BA" w:rsidRPr="007659BA" w:rsidRDefault="007659BA" w:rsidP="00EC47D0">
            <w:r>
              <w:t>TOEIC acquis en 2013 (745 pts)</w:t>
            </w:r>
            <w:r w:rsidR="00EC47D0">
              <w:t xml:space="preserve"> + TOEIC de la POEI </w:t>
            </w:r>
          </w:p>
        </w:tc>
        <w:tc>
          <w:tcPr>
            <w:tcW w:w="1276" w:type="dxa"/>
          </w:tcPr>
          <w:p w14:paraId="2BAA1D8A" w14:textId="77777777" w:rsidR="00331C22" w:rsidRDefault="00EC1986" w:rsidP="00C74B42">
            <w:r>
              <w:t>E(1</w:t>
            </w:r>
            <w:r w:rsidR="0030502A">
              <w:t>M</w:t>
            </w:r>
            <w:r>
              <w:t>)</w:t>
            </w:r>
          </w:p>
          <w:p w14:paraId="383C0309" w14:textId="77777777" w:rsidR="00EC1986" w:rsidRDefault="00EC1986" w:rsidP="00C74B42"/>
          <w:p w14:paraId="714D4A2E" w14:textId="77777777" w:rsidR="00EC1986" w:rsidRDefault="00EC1986" w:rsidP="00C74B42"/>
          <w:p w14:paraId="3D23C5B7" w14:textId="77777777" w:rsidR="00EC1986" w:rsidRDefault="00EC1986" w:rsidP="00C74B42"/>
          <w:p w14:paraId="2064D2D3" w14:textId="77777777" w:rsidR="00866315" w:rsidRDefault="00866315" w:rsidP="00C74B42"/>
          <w:p w14:paraId="56F8BE38" w14:textId="77777777" w:rsidR="00866315" w:rsidRDefault="00866315" w:rsidP="00C74B42"/>
          <w:p w14:paraId="1FA654D2" w14:textId="77777777" w:rsidR="00866315" w:rsidRDefault="00866315" w:rsidP="00C74B42"/>
          <w:p w14:paraId="4B10B409" w14:textId="77777777" w:rsidR="00866315" w:rsidRDefault="00866315" w:rsidP="00C74B42"/>
          <w:p w14:paraId="5AD79C81" w14:textId="77777777" w:rsidR="0030502A" w:rsidRDefault="0030502A" w:rsidP="0030502A">
            <w:r>
              <w:t>E(6M)</w:t>
            </w:r>
          </w:p>
          <w:p w14:paraId="1C9BD589" w14:textId="77777777" w:rsidR="0030502A" w:rsidRDefault="0030502A" w:rsidP="0030502A">
            <w:pPr>
              <w:pStyle w:val="Corpsdetexte"/>
            </w:pPr>
          </w:p>
          <w:p w14:paraId="215BA5FD" w14:textId="77777777" w:rsidR="0030502A" w:rsidRPr="0030502A" w:rsidRDefault="0030502A" w:rsidP="0030502A">
            <w:pPr>
              <w:pStyle w:val="Corpsdetexte"/>
            </w:pPr>
          </w:p>
          <w:p w14:paraId="53FB9DBF" w14:textId="77777777" w:rsidR="00EC1986" w:rsidRPr="00EC1986" w:rsidRDefault="00EC1986" w:rsidP="00C74B42">
            <w:r>
              <w:t>F(1S)</w:t>
            </w:r>
          </w:p>
        </w:tc>
        <w:tc>
          <w:tcPr>
            <w:tcW w:w="2126" w:type="dxa"/>
          </w:tcPr>
          <w:p w14:paraId="76DF831F" w14:textId="3A38E62A" w:rsidR="0030502A" w:rsidRDefault="0030502A" w:rsidP="0030502A">
            <w:r w:rsidRPr="003E5DB2">
              <w:t>Cf. « Le projet SRE »</w:t>
            </w:r>
            <w:r w:rsidR="003E5DB2">
              <w:t xml:space="preserve"> &gt; </w:t>
            </w:r>
            <w:r w:rsidR="003E5DB2">
              <w:rPr>
                <w:highlight w:val="yellow"/>
              </w:rPr>
              <w:fldChar w:fldCharType="begin"/>
            </w:r>
            <w:r w:rsidR="003E5DB2">
              <w:instrText xml:space="preserve"> REF _Ref56176735 \h </w:instrText>
            </w:r>
            <w:r w:rsidR="003E5DB2">
              <w:rPr>
                <w:highlight w:val="yellow"/>
              </w:rPr>
            </w:r>
            <w:r w:rsidR="003E5DB2">
              <w:rPr>
                <w:highlight w:val="yellow"/>
              </w:rPr>
              <w:fldChar w:fldCharType="separate"/>
            </w:r>
            <w:r w:rsidR="009C18C1">
              <w:t>Rédaction des SFD Pensions d’Ancien Régime</w:t>
            </w:r>
            <w:r w:rsidR="003E5DB2">
              <w:rPr>
                <w:highlight w:val="yellow"/>
              </w:rPr>
              <w:fldChar w:fldCharType="end"/>
            </w:r>
          </w:p>
          <w:p w14:paraId="77B63B30" w14:textId="77777777" w:rsidR="00331C22" w:rsidRDefault="0030502A" w:rsidP="00C74B42">
            <w:r>
              <w:t>.</w:t>
            </w:r>
          </w:p>
          <w:p w14:paraId="25099541" w14:textId="77777777" w:rsidR="0030502A" w:rsidRDefault="0030502A" w:rsidP="0030502A">
            <w:pPr>
              <w:pStyle w:val="Corpsdetexte"/>
            </w:pPr>
          </w:p>
          <w:p w14:paraId="5EE7D1F8" w14:textId="77777777" w:rsidR="00EC47D0" w:rsidRDefault="00EC47D0" w:rsidP="00EC47D0"/>
          <w:p w14:paraId="1A8CC222" w14:textId="269F6931" w:rsidR="0030502A" w:rsidRPr="0030502A" w:rsidRDefault="0030502A" w:rsidP="00EC47D0">
            <w:r w:rsidRPr="00F80E47">
              <w:t xml:space="preserve">Cf. « La réalisation de la TMA » : </w:t>
            </w:r>
            <w:r w:rsidR="00EC47D0">
              <w:fldChar w:fldCharType="begin"/>
            </w:r>
            <w:r w:rsidR="00EC47D0">
              <w:instrText xml:space="preserve"> REF _Ref55929768 \h </w:instrText>
            </w:r>
            <w:r w:rsidR="00EC47D0">
              <w:fldChar w:fldCharType="separate"/>
            </w:r>
            <w:r w:rsidR="009C18C1">
              <w:t>Communiquer le résultat de l’analyse</w:t>
            </w:r>
            <w:r w:rsidR="00EC47D0">
              <w:fldChar w:fldCharType="end"/>
            </w:r>
          </w:p>
        </w:tc>
      </w:tr>
      <w:tr w:rsidR="00EF1AC8" w14:paraId="59787661" w14:textId="77777777" w:rsidTr="0030502A">
        <w:trPr>
          <w:trHeight w:val="1510"/>
        </w:trPr>
        <w:tc>
          <w:tcPr>
            <w:tcW w:w="0" w:type="auto"/>
          </w:tcPr>
          <w:p w14:paraId="1724A073" w14:textId="77777777" w:rsidR="00331C22" w:rsidRPr="00EC153E" w:rsidRDefault="00331C22" w:rsidP="00C74B42">
            <w:r w:rsidRPr="00EC153E">
              <w:t>Interagir efficacement dans un environnement de travail collaboratif.</w:t>
            </w:r>
          </w:p>
        </w:tc>
        <w:tc>
          <w:tcPr>
            <w:tcW w:w="0" w:type="auto"/>
          </w:tcPr>
          <w:p w14:paraId="732C0E34" w14:textId="77777777" w:rsidR="00331C22" w:rsidRPr="00EC153E" w:rsidRDefault="00331C22" w:rsidP="00C74B42">
            <w:r w:rsidRPr="00EC153E">
              <w:t>Le document collectant l’expression des besoins des utilisateurs est validé.</w:t>
            </w:r>
          </w:p>
          <w:p w14:paraId="7C29C418" w14:textId="77777777" w:rsidR="00331C22" w:rsidRPr="00EC153E" w:rsidRDefault="00331C22" w:rsidP="00C74B42">
            <w:r w:rsidRPr="00EC153E">
              <w:t>La présentation est appréciée.</w:t>
            </w:r>
          </w:p>
          <w:p w14:paraId="6954B970" w14:textId="77777777" w:rsidR="00331C22" w:rsidRPr="00EC153E" w:rsidRDefault="00331C22" w:rsidP="00C74B42">
            <w:r w:rsidRPr="00EC153E">
              <w:t>Les utilisateurs sont opérationnels, le transfert des nouvelles compétences est validé.</w:t>
            </w:r>
          </w:p>
        </w:tc>
        <w:tc>
          <w:tcPr>
            <w:tcW w:w="0" w:type="auto"/>
          </w:tcPr>
          <w:p w14:paraId="725AED1A" w14:textId="77777777" w:rsidR="007659BA" w:rsidRPr="00EC153E" w:rsidRDefault="007659BA" w:rsidP="00C74B42">
            <w:r w:rsidRPr="00EC153E">
              <w:t>Rédaction des spécifications fonctionnelles de la solution informatique.</w:t>
            </w:r>
          </w:p>
          <w:p w14:paraId="25470279" w14:textId="77777777" w:rsidR="00EC1986" w:rsidRPr="00EC153E" w:rsidRDefault="00EC1986" w:rsidP="00C74B42"/>
          <w:p w14:paraId="30369188" w14:textId="6A7CFD50" w:rsidR="007659BA" w:rsidRPr="00EC153E" w:rsidRDefault="007659BA" w:rsidP="00C74B42">
            <w:r w:rsidRPr="00EC153E">
              <w:t>Écriture des interfaces homme/machine.</w:t>
            </w:r>
          </w:p>
          <w:p w14:paraId="7B2F9418" w14:textId="3A166756" w:rsidR="00800A73" w:rsidRPr="00EC153E" w:rsidRDefault="00800A73" w:rsidP="00800A73">
            <w:pPr>
              <w:pStyle w:val="Corpsdetexte"/>
            </w:pPr>
          </w:p>
          <w:p w14:paraId="3879E360" w14:textId="77777777" w:rsidR="007659BA" w:rsidRPr="00EC153E" w:rsidRDefault="007659BA" w:rsidP="00C74B42">
            <w:r w:rsidRPr="00EC153E">
              <w:t>Relations avec les clients.</w:t>
            </w:r>
          </w:p>
          <w:p w14:paraId="3714B2F7" w14:textId="77777777" w:rsidR="00EC1986" w:rsidRPr="00EC153E" w:rsidRDefault="00EC1986" w:rsidP="00C74B42"/>
          <w:p w14:paraId="30228672" w14:textId="77777777" w:rsidR="007659BA" w:rsidRPr="00EC153E" w:rsidRDefault="007659BA" w:rsidP="00C74B42">
            <w:r w:rsidRPr="00EC153E">
              <w:t>Animation de réunions de travail et interviews d’utilisateurs.</w:t>
            </w:r>
          </w:p>
          <w:p w14:paraId="378C9FA7" w14:textId="77777777" w:rsidR="00EC1986" w:rsidRPr="00EC153E" w:rsidRDefault="00EC1986" w:rsidP="00C74B42"/>
          <w:p w14:paraId="5CDAF57D" w14:textId="77777777" w:rsidR="00800A73" w:rsidRPr="00EC153E" w:rsidRDefault="00800A73" w:rsidP="00C74B42"/>
          <w:p w14:paraId="1B7BE827" w14:textId="77777777" w:rsidR="00800A73" w:rsidRPr="00EC153E" w:rsidRDefault="00800A73" w:rsidP="00C74B42"/>
          <w:p w14:paraId="28D59426" w14:textId="024B3D50" w:rsidR="00331C22" w:rsidRPr="00EC153E" w:rsidRDefault="007659BA" w:rsidP="00C74B42">
            <w:r w:rsidRPr="00EC153E">
              <w:t>Démonstrations, recett</w:t>
            </w:r>
            <w:r w:rsidR="00C418DD" w:rsidRPr="00EC153E">
              <w:t>e</w:t>
            </w:r>
            <w:r w:rsidRPr="00EC153E">
              <w:t xml:space="preserve"> de livrables.</w:t>
            </w:r>
          </w:p>
        </w:tc>
        <w:tc>
          <w:tcPr>
            <w:tcW w:w="2995" w:type="dxa"/>
          </w:tcPr>
          <w:p w14:paraId="24A13E6A" w14:textId="77777777" w:rsidR="00331C22" w:rsidRPr="00EC153E" w:rsidRDefault="00C74B42" w:rsidP="00C74B42">
            <w:r w:rsidRPr="00EC153E">
              <w:t>Rédaction des SFD pour le projet SRE</w:t>
            </w:r>
          </w:p>
          <w:p w14:paraId="21E130F3" w14:textId="58FDB2A9" w:rsidR="00800A73" w:rsidRDefault="00800A73" w:rsidP="00F80E47"/>
          <w:p w14:paraId="17BBE865" w14:textId="77777777" w:rsidR="003E5C1F" w:rsidRPr="003E5C1F" w:rsidRDefault="003E5C1F" w:rsidP="003E5C1F">
            <w:pPr>
              <w:pStyle w:val="Corpsdetexte"/>
            </w:pPr>
          </w:p>
          <w:p w14:paraId="305F11F9" w14:textId="254CB6BB" w:rsidR="00F80E47" w:rsidRPr="00EC153E" w:rsidRDefault="00F80E47" w:rsidP="00F80E47">
            <w:r w:rsidRPr="00EC153E">
              <w:t>Communication via commentaire en réponse aux tickets Godzilla</w:t>
            </w:r>
          </w:p>
          <w:p w14:paraId="6958E3F7" w14:textId="043C8CCD" w:rsidR="003E5C1F" w:rsidRDefault="003E5C1F" w:rsidP="00800A73"/>
          <w:p w14:paraId="21F23EA9" w14:textId="77777777" w:rsidR="003E5DB2" w:rsidRPr="003E5DB2" w:rsidRDefault="003E5DB2" w:rsidP="003E5DB2">
            <w:pPr>
              <w:pStyle w:val="Corpsdetexte"/>
            </w:pPr>
          </w:p>
          <w:p w14:paraId="3D528407" w14:textId="7AE61FA5" w:rsidR="00800A73" w:rsidRPr="00EC153E" w:rsidRDefault="00800A73" w:rsidP="00800A73">
            <w:r w:rsidRPr="00EC153E">
              <w:t xml:space="preserve">Participation et animation d’un </w:t>
            </w:r>
            <w:r w:rsidR="00EC47D0" w:rsidRPr="00EC153E">
              <w:t>Daily meeting</w:t>
            </w:r>
            <w:r w:rsidRPr="00EC153E">
              <w:t>. Participation aux atelier de validation SFD.</w:t>
            </w:r>
          </w:p>
          <w:p w14:paraId="148338E6" w14:textId="77777777" w:rsidR="00800A73" w:rsidRPr="00EC153E" w:rsidRDefault="00800A73" w:rsidP="00800A73"/>
          <w:p w14:paraId="4220C393" w14:textId="3E68BF96" w:rsidR="00800A73" w:rsidRPr="00EC153E" w:rsidRDefault="00800A73" w:rsidP="00800A73">
            <w:r w:rsidRPr="00EC153E">
              <w:lastRenderedPageBreak/>
              <w:t>Tests d’installations et tests croisés</w:t>
            </w:r>
            <w:r w:rsidR="00EC153E">
              <w:t xml:space="preserve"> documentés</w:t>
            </w:r>
          </w:p>
        </w:tc>
        <w:tc>
          <w:tcPr>
            <w:tcW w:w="1276" w:type="dxa"/>
          </w:tcPr>
          <w:p w14:paraId="7DFBA32F" w14:textId="77777777" w:rsidR="00331C22" w:rsidRDefault="00EC1986" w:rsidP="00C74B42">
            <w:r w:rsidRPr="00C74B42">
              <w:lastRenderedPageBreak/>
              <w:t>E</w:t>
            </w:r>
            <w:r w:rsidR="00C74B42" w:rsidRPr="00C74B42">
              <w:t>(6S)</w:t>
            </w:r>
          </w:p>
          <w:p w14:paraId="18611BB5" w14:textId="78F436CA" w:rsidR="00F80E47" w:rsidRDefault="00F80E47" w:rsidP="00F80E47">
            <w:pPr>
              <w:pStyle w:val="Corpsdetexte"/>
            </w:pPr>
          </w:p>
          <w:p w14:paraId="4BE6D9B2" w14:textId="2A7A3314" w:rsidR="00EC47D0" w:rsidRDefault="00EC47D0" w:rsidP="00F80E47">
            <w:pPr>
              <w:pStyle w:val="Corpsdetexte"/>
            </w:pPr>
          </w:p>
          <w:p w14:paraId="2D06492E" w14:textId="77777777" w:rsidR="003E5DB2" w:rsidRDefault="003E5DB2" w:rsidP="00F80E47">
            <w:pPr>
              <w:pStyle w:val="Corpsdetexte"/>
            </w:pPr>
          </w:p>
          <w:p w14:paraId="44CB9F75" w14:textId="77777777" w:rsidR="00F80E47" w:rsidRDefault="00F80E47" w:rsidP="00F80E47">
            <w:r>
              <w:t>E(6S)</w:t>
            </w:r>
          </w:p>
          <w:p w14:paraId="14630717" w14:textId="00C5A521" w:rsidR="003E5C1F" w:rsidRDefault="003E5C1F" w:rsidP="003E5C1F">
            <w:pPr>
              <w:pStyle w:val="Corpsdetexte"/>
            </w:pPr>
          </w:p>
          <w:p w14:paraId="2AD41C37" w14:textId="77777777" w:rsidR="003E5C1F" w:rsidRDefault="003E5C1F" w:rsidP="00800A73"/>
          <w:p w14:paraId="17D9E9A1" w14:textId="172CC025" w:rsidR="00800A73" w:rsidRDefault="00800A73" w:rsidP="00800A73">
            <w:r>
              <w:t>E(2M)</w:t>
            </w:r>
          </w:p>
          <w:p w14:paraId="61DBD072" w14:textId="77777777" w:rsidR="00800A73" w:rsidRDefault="00800A73" w:rsidP="00800A73">
            <w:pPr>
              <w:pStyle w:val="Corpsdetexte"/>
            </w:pPr>
          </w:p>
          <w:p w14:paraId="429ED6C6" w14:textId="07DA7D3D" w:rsidR="00800A73" w:rsidRDefault="00800A73" w:rsidP="00800A73"/>
          <w:p w14:paraId="07E24FCF" w14:textId="77777777" w:rsidR="003E5DB2" w:rsidRDefault="003E5DB2" w:rsidP="003E5C1F"/>
          <w:p w14:paraId="6070AE84" w14:textId="485B9F25" w:rsidR="003E5C1F" w:rsidRPr="003E5C1F" w:rsidRDefault="00800A73" w:rsidP="003E5DB2">
            <w:r>
              <w:lastRenderedPageBreak/>
              <w:t>E(1</w:t>
            </w:r>
            <w:r w:rsidR="003E5DB2">
              <w:t>M</w:t>
            </w:r>
            <w:r>
              <w:t>)</w:t>
            </w:r>
          </w:p>
        </w:tc>
        <w:tc>
          <w:tcPr>
            <w:tcW w:w="2126" w:type="dxa"/>
          </w:tcPr>
          <w:p w14:paraId="0C2A5245" w14:textId="526B3282" w:rsidR="00F80E47" w:rsidRPr="003E5DB2" w:rsidRDefault="00866315" w:rsidP="00EC47D0">
            <w:r w:rsidRPr="003E5DB2">
              <w:lastRenderedPageBreak/>
              <w:t>Cf. « Rédaction de SFD » de la partie « Le projet SRE »</w:t>
            </w:r>
            <w:r w:rsidR="003E5DB2" w:rsidRPr="003E5DB2">
              <w:t xml:space="preserve"> &gt;</w:t>
            </w:r>
            <w:r w:rsidR="003E5DB2" w:rsidRPr="003E5DB2">
              <w:fldChar w:fldCharType="begin"/>
            </w:r>
            <w:r w:rsidR="003E5DB2" w:rsidRPr="003E5DB2">
              <w:instrText xml:space="preserve"> REF _Ref56176735 \h </w:instrText>
            </w:r>
            <w:r w:rsidR="003E5DB2">
              <w:instrText xml:space="preserve"> \* MERGEFORMAT </w:instrText>
            </w:r>
            <w:r w:rsidR="003E5DB2" w:rsidRPr="003E5DB2">
              <w:fldChar w:fldCharType="separate"/>
            </w:r>
            <w:r w:rsidR="009C18C1">
              <w:t>Rédaction des SFD Pensions d’Ancien Régime</w:t>
            </w:r>
            <w:r w:rsidR="003E5DB2" w:rsidRPr="003E5DB2">
              <w:fldChar w:fldCharType="end"/>
            </w:r>
          </w:p>
          <w:p w14:paraId="1FC0AE23" w14:textId="3183F386" w:rsidR="00F80E47" w:rsidRPr="003E5DB2" w:rsidRDefault="00F80E47" w:rsidP="00F80E47">
            <w:r w:rsidRPr="003E5DB2">
              <w:t xml:space="preserve">Cf. « La réalisation de la TMA » : Étape 1 &gt; </w:t>
            </w:r>
            <w:r w:rsidR="00EC47D0" w:rsidRPr="003E5DB2">
              <w:fldChar w:fldCharType="begin"/>
            </w:r>
            <w:r w:rsidR="00EC47D0" w:rsidRPr="003E5DB2">
              <w:instrText xml:space="preserve"> REF _Ref55929894 \h </w:instrText>
            </w:r>
            <w:r w:rsidR="003E5DB2">
              <w:instrText xml:space="preserve"> \* MERGEFORMAT </w:instrText>
            </w:r>
            <w:r w:rsidR="00EC47D0" w:rsidRPr="003E5DB2">
              <w:fldChar w:fldCharType="separate"/>
            </w:r>
            <w:r w:rsidR="009C18C1">
              <w:t>Communiquer le résultat de l’analyse</w:t>
            </w:r>
            <w:r w:rsidR="00EC47D0" w:rsidRPr="003E5DB2">
              <w:fldChar w:fldCharType="end"/>
            </w:r>
            <w:r w:rsidR="00EC47D0" w:rsidRPr="003E5DB2">
              <w:t xml:space="preserve">; </w:t>
            </w:r>
            <w:r w:rsidR="00EC47D0" w:rsidRPr="003E5DB2">
              <w:fldChar w:fldCharType="begin"/>
            </w:r>
            <w:r w:rsidR="00EC47D0" w:rsidRPr="003E5DB2">
              <w:instrText xml:space="preserve"> REF _Ref55929896 \h </w:instrText>
            </w:r>
            <w:r w:rsidR="003E5DB2">
              <w:instrText xml:space="preserve"> \* MERGEFORMAT </w:instrText>
            </w:r>
            <w:r w:rsidR="00EC47D0" w:rsidRPr="003E5DB2">
              <w:fldChar w:fldCharType="separate"/>
            </w:r>
            <w:r w:rsidR="009C18C1">
              <w:t>Étape 6 : La livraison</w:t>
            </w:r>
            <w:r w:rsidR="00EC47D0" w:rsidRPr="003E5DB2">
              <w:fldChar w:fldCharType="end"/>
            </w:r>
          </w:p>
          <w:p w14:paraId="6238D8C9" w14:textId="6BB59134" w:rsidR="003E5C1F" w:rsidRPr="003E5DB2" w:rsidRDefault="003E5C1F" w:rsidP="003E5C1F">
            <w:r w:rsidRPr="003E5DB2">
              <w:t>Cf. « Le projet SRE »</w:t>
            </w:r>
            <w:r w:rsidR="003E5DB2" w:rsidRPr="003E5DB2">
              <w:t xml:space="preserve"> &gt;</w:t>
            </w:r>
            <w:r w:rsidR="003E5DB2" w:rsidRPr="003E5DB2">
              <w:fldChar w:fldCharType="begin"/>
            </w:r>
            <w:r w:rsidR="003E5DB2" w:rsidRPr="003E5DB2">
              <w:instrText xml:space="preserve"> REF _Ref56176948 \h </w:instrText>
            </w:r>
            <w:r w:rsidR="003E5DB2">
              <w:instrText xml:space="preserve"> \* MERGEFORMAT </w:instrText>
            </w:r>
            <w:r w:rsidR="003E5DB2" w:rsidRPr="003E5DB2">
              <w:fldChar w:fldCharType="separate"/>
            </w:r>
            <w:r w:rsidR="009C18C1">
              <w:t>Organisation</w:t>
            </w:r>
            <w:r w:rsidR="003E5DB2" w:rsidRPr="003E5DB2">
              <w:fldChar w:fldCharType="end"/>
            </w:r>
          </w:p>
          <w:p w14:paraId="08C85DAA" w14:textId="77777777" w:rsidR="003E5C1F" w:rsidRPr="003E5DB2" w:rsidRDefault="003E5C1F" w:rsidP="00EC153E"/>
          <w:p w14:paraId="2CDFB914" w14:textId="6215D467" w:rsidR="00EC153E" w:rsidRPr="003E5DB2" w:rsidRDefault="00EC153E" w:rsidP="00EC153E">
            <w:r w:rsidRPr="003E5DB2">
              <w:lastRenderedPageBreak/>
              <w:t xml:space="preserve">Cf </w:t>
            </w:r>
            <w:r w:rsidRPr="003E5DB2">
              <w:fldChar w:fldCharType="begin"/>
            </w:r>
            <w:r w:rsidRPr="003E5DB2">
              <w:instrText xml:space="preserve"> REF _Ref55852689 \h </w:instrText>
            </w:r>
            <w:r w:rsidR="003E5DB2" w:rsidRPr="003E5DB2">
              <w:instrText xml:space="preserve"> \* MERGEFORMAT </w:instrText>
            </w:r>
            <w:r w:rsidRPr="003E5DB2">
              <w:fldChar w:fldCharType="separate"/>
            </w:r>
            <w:r w:rsidR="009C18C1">
              <w:t>Étape 3 : Vérifications de qualité</w:t>
            </w:r>
            <w:r w:rsidRPr="003E5DB2">
              <w:fldChar w:fldCharType="end"/>
            </w:r>
          </w:p>
          <w:p w14:paraId="4EA2E001" w14:textId="142B9CB8" w:rsidR="003E5DB2" w:rsidRPr="003E5DB2" w:rsidRDefault="003E5DB2" w:rsidP="003E5DB2">
            <w:r w:rsidRPr="003E5DB2">
              <w:t xml:space="preserve">Cf. </w:t>
            </w:r>
            <w:r w:rsidRPr="003E5DB2">
              <w:fldChar w:fldCharType="begin"/>
            </w:r>
            <w:r w:rsidRPr="003E5DB2">
              <w:instrText xml:space="preserve"> REF _Ref56177002 \h </w:instrText>
            </w:r>
            <w:r>
              <w:instrText xml:space="preserve"> \* MERGEFORMAT </w:instrText>
            </w:r>
            <w:r w:rsidRPr="003E5DB2">
              <w:fldChar w:fldCharType="separate"/>
            </w:r>
            <w:r w:rsidR="009C18C1">
              <w:t>Participation à une évolution légale sur le périmètre de la CDR : La DDI-2282</w:t>
            </w:r>
            <w:r w:rsidRPr="003E5DB2">
              <w:fldChar w:fldCharType="end"/>
            </w:r>
            <w:r w:rsidRPr="003E5DB2">
              <w:t>&gt;</w:t>
            </w:r>
            <w:r w:rsidRPr="003E5DB2">
              <w:fldChar w:fldCharType="begin"/>
            </w:r>
            <w:r w:rsidRPr="003E5DB2">
              <w:instrText xml:space="preserve"> REF _Ref56177008 \h </w:instrText>
            </w:r>
            <w:r>
              <w:instrText xml:space="preserve"> \* MERGEFORMAT </w:instrText>
            </w:r>
            <w:r w:rsidRPr="003E5DB2">
              <w:fldChar w:fldCharType="separate"/>
            </w:r>
            <w:r w:rsidR="009C18C1">
              <w:t>Qualité</w:t>
            </w:r>
            <w:r w:rsidRPr="003E5DB2">
              <w:fldChar w:fldCharType="end"/>
            </w:r>
          </w:p>
        </w:tc>
      </w:tr>
    </w:tbl>
    <w:p w14:paraId="2BC878B6" w14:textId="32210FD2" w:rsidR="00331C22" w:rsidRDefault="00331C22" w:rsidP="005B23B1">
      <w:pPr>
        <w:pStyle w:val="Titre3"/>
      </w:pPr>
      <w:bookmarkStart w:id="201" w:name="_Toc55141224"/>
      <w:bookmarkStart w:id="202" w:name="_Toc56177399"/>
      <w:r w:rsidRPr="00641373">
        <w:t>Adapter l’environnement d’exécution, échanger des données entre logiciels</w:t>
      </w:r>
      <w:r>
        <w:t> :</w:t>
      </w:r>
      <w:bookmarkEnd w:id="201"/>
      <w:bookmarkEnd w:id="202"/>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826"/>
        <w:gridCol w:w="2845"/>
        <w:gridCol w:w="3732"/>
        <w:gridCol w:w="1675"/>
        <w:gridCol w:w="1394"/>
        <w:gridCol w:w="2317"/>
      </w:tblGrid>
      <w:tr w:rsidR="003E5C1F" w:rsidRPr="00641373" w14:paraId="31617E84" w14:textId="77777777" w:rsidTr="00EF1AC8">
        <w:tc>
          <w:tcPr>
            <w:tcW w:w="0" w:type="auto"/>
          </w:tcPr>
          <w:p w14:paraId="44CBAA3F" w14:textId="77777777" w:rsidR="00331C22" w:rsidRPr="00641373" w:rsidRDefault="00331C22" w:rsidP="009D77A5">
            <w:pPr>
              <w:pStyle w:val="Tableau-Titre"/>
            </w:pPr>
            <w:r w:rsidRPr="00641373">
              <w:t xml:space="preserve">Compétences ou capacités qui seront évaluées </w:t>
            </w:r>
          </w:p>
          <w:p w14:paraId="544EFB57" w14:textId="77777777" w:rsidR="00331C22" w:rsidRPr="00641373" w:rsidRDefault="00331C22" w:rsidP="009D77A5">
            <w:pPr>
              <w:pStyle w:val="Tableau-Titre"/>
            </w:pPr>
          </w:p>
        </w:tc>
        <w:tc>
          <w:tcPr>
            <w:tcW w:w="0" w:type="auto"/>
          </w:tcPr>
          <w:p w14:paraId="750D2B3E" w14:textId="77777777" w:rsidR="00331C22" w:rsidRPr="00641373" w:rsidRDefault="00331C22" w:rsidP="00C83C93">
            <w:pPr>
              <w:pStyle w:val="Tableau-Titre"/>
            </w:pPr>
            <w:r w:rsidRPr="00641373">
              <w:t xml:space="preserve">Critères d’évaluation </w:t>
            </w:r>
          </w:p>
          <w:p w14:paraId="1540E648" w14:textId="77777777" w:rsidR="00331C22" w:rsidRPr="00641373" w:rsidRDefault="00331C22" w:rsidP="00BB5D12">
            <w:pPr>
              <w:pStyle w:val="Tableau-Titre"/>
            </w:pPr>
          </w:p>
        </w:tc>
        <w:tc>
          <w:tcPr>
            <w:tcW w:w="0" w:type="auto"/>
          </w:tcPr>
          <w:p w14:paraId="75CF1C43" w14:textId="77777777" w:rsidR="00331C22" w:rsidRPr="0012650C" w:rsidRDefault="00331C22" w:rsidP="00BB5D12">
            <w:pPr>
              <w:pStyle w:val="Tableau-Titre"/>
            </w:pPr>
            <w:r w:rsidRPr="00641373">
              <w:t>Exemples d’activités et tâches</w:t>
            </w:r>
            <w:r>
              <w:t xml:space="preserve"> </w:t>
            </w:r>
          </w:p>
        </w:tc>
        <w:tc>
          <w:tcPr>
            <w:tcW w:w="1675" w:type="dxa"/>
          </w:tcPr>
          <w:p w14:paraId="257C3AD1" w14:textId="77777777" w:rsidR="00331C22" w:rsidRPr="00641373" w:rsidRDefault="00331C22" w:rsidP="00BB5D12">
            <w:pPr>
              <w:pStyle w:val="Tableau-Titre"/>
            </w:pPr>
            <w:r w:rsidRPr="00641373">
              <w:t xml:space="preserve">Activités pratiquées </w:t>
            </w:r>
          </w:p>
          <w:p w14:paraId="29E91CCC" w14:textId="77777777" w:rsidR="00331C22" w:rsidRPr="00641373" w:rsidRDefault="00331C22" w:rsidP="00BB5D12">
            <w:pPr>
              <w:pStyle w:val="Tableau-Titre"/>
            </w:pPr>
          </w:p>
        </w:tc>
        <w:tc>
          <w:tcPr>
            <w:tcW w:w="1394" w:type="dxa"/>
          </w:tcPr>
          <w:p w14:paraId="6F0292C7" w14:textId="77777777" w:rsidR="00331C22" w:rsidRPr="00641373" w:rsidRDefault="00331C22" w:rsidP="00BB5D12">
            <w:pPr>
              <w:pStyle w:val="Tableau-Titre"/>
            </w:pPr>
            <w:r w:rsidRPr="00641373">
              <w:t xml:space="preserve">Origine de l’acquisition </w:t>
            </w:r>
          </w:p>
          <w:p w14:paraId="50C5BFDF" w14:textId="77777777" w:rsidR="00331C22" w:rsidRPr="00641373" w:rsidRDefault="00331C22" w:rsidP="00BB5D12">
            <w:pPr>
              <w:pStyle w:val="Tableau-Titre"/>
            </w:pPr>
          </w:p>
        </w:tc>
        <w:tc>
          <w:tcPr>
            <w:tcW w:w="2317" w:type="dxa"/>
          </w:tcPr>
          <w:p w14:paraId="4D5EB749" w14:textId="77777777" w:rsidR="00331C22" w:rsidRPr="00641373" w:rsidRDefault="00331C22" w:rsidP="00BB5D12">
            <w:pPr>
              <w:pStyle w:val="Tableau-Titre"/>
            </w:pPr>
            <w:r w:rsidRPr="00641373">
              <w:t xml:space="preserve">Preuves apportées </w:t>
            </w:r>
          </w:p>
          <w:p w14:paraId="45AA4D3A" w14:textId="77777777" w:rsidR="00331C22" w:rsidRPr="00641373" w:rsidRDefault="00331C22" w:rsidP="00BB5D12">
            <w:pPr>
              <w:pStyle w:val="Tableau-Titre"/>
            </w:pPr>
            <w:r w:rsidRPr="00641373">
              <w:t xml:space="preserve">&amp; réf. annexe </w:t>
            </w:r>
          </w:p>
        </w:tc>
      </w:tr>
      <w:tr w:rsidR="003E5C1F" w14:paraId="7C8BB083" w14:textId="77777777" w:rsidTr="00EF1AC8">
        <w:tc>
          <w:tcPr>
            <w:tcW w:w="0" w:type="auto"/>
          </w:tcPr>
          <w:p w14:paraId="043F5CA2" w14:textId="77777777" w:rsidR="00331C22" w:rsidRDefault="00331C22" w:rsidP="00C74B42">
            <w:r w:rsidRPr="00E874D9">
              <w:t>Réaliser des échanges de données informatisés (EDI).</w:t>
            </w:r>
          </w:p>
        </w:tc>
        <w:tc>
          <w:tcPr>
            <w:tcW w:w="0" w:type="auto"/>
          </w:tcPr>
          <w:p w14:paraId="0DD15BB1" w14:textId="77777777" w:rsidR="00331C22" w:rsidRDefault="00331C22" w:rsidP="00C74B42">
            <w:r>
              <w:t>Les données sont consolidées.</w:t>
            </w:r>
          </w:p>
          <w:p w14:paraId="33B7488E" w14:textId="77777777" w:rsidR="00331C22" w:rsidRDefault="00331C22" w:rsidP="00C74B42"/>
        </w:tc>
        <w:tc>
          <w:tcPr>
            <w:tcW w:w="0" w:type="auto"/>
          </w:tcPr>
          <w:p w14:paraId="19672C5B" w14:textId="77777777" w:rsidR="00331C22" w:rsidRDefault="00331C22" w:rsidP="00C74B42">
            <w:r w:rsidRPr="0012650C">
              <w:t>Réalisation d’un procédé d’échange de données informatisées.</w:t>
            </w:r>
          </w:p>
        </w:tc>
        <w:tc>
          <w:tcPr>
            <w:tcW w:w="1675" w:type="dxa"/>
          </w:tcPr>
          <w:p w14:paraId="261D5E73" w14:textId="21CB12F3" w:rsidR="00331C22" w:rsidRDefault="006B7778" w:rsidP="00C74B42">
            <w:r>
              <w:t xml:space="preserve">Développement </w:t>
            </w:r>
            <w:r w:rsidR="00800A73">
              <w:t>d’une API avec JAVA Spring MVC</w:t>
            </w:r>
          </w:p>
        </w:tc>
        <w:tc>
          <w:tcPr>
            <w:tcW w:w="1394" w:type="dxa"/>
          </w:tcPr>
          <w:p w14:paraId="4FBD2EE1" w14:textId="77777777" w:rsidR="00331C22" w:rsidRDefault="006B7778" w:rsidP="00C74B42">
            <w:r>
              <w:t>F(2S)</w:t>
            </w:r>
          </w:p>
        </w:tc>
        <w:tc>
          <w:tcPr>
            <w:tcW w:w="2317" w:type="dxa"/>
          </w:tcPr>
          <w:p w14:paraId="27BC440F" w14:textId="77777777" w:rsidR="00331C22" w:rsidRDefault="00866315" w:rsidP="00C74B42">
            <w:r>
              <w:t>Cf. « </w:t>
            </w:r>
            <w:r w:rsidR="006B7778">
              <w:t>RandoUDEV3</w:t>
            </w:r>
            <w:r>
              <w:t> »</w:t>
            </w:r>
          </w:p>
        </w:tc>
      </w:tr>
      <w:tr w:rsidR="003E5C1F" w14:paraId="59657DAD" w14:textId="77777777" w:rsidTr="00EF1AC8">
        <w:tc>
          <w:tcPr>
            <w:tcW w:w="0" w:type="auto"/>
          </w:tcPr>
          <w:p w14:paraId="15FF9338" w14:textId="77777777" w:rsidR="00331C22" w:rsidRDefault="00331C22" w:rsidP="00C74B42">
            <w:r w:rsidRPr="00E874D9">
              <w:t>Automatiser des traitements.</w:t>
            </w:r>
          </w:p>
          <w:p w14:paraId="08BF881D" w14:textId="77777777" w:rsidR="00331C22" w:rsidRDefault="00331C22" w:rsidP="00C74B42"/>
        </w:tc>
        <w:tc>
          <w:tcPr>
            <w:tcW w:w="0" w:type="auto"/>
          </w:tcPr>
          <w:p w14:paraId="36D57FED" w14:textId="77777777" w:rsidR="00331C22" w:rsidRDefault="00331C22" w:rsidP="00C74B42">
            <w:r>
              <w:t>La base de données tierce est accédée.</w:t>
            </w:r>
          </w:p>
          <w:p w14:paraId="37997433" w14:textId="77777777" w:rsidR="00331C22" w:rsidRDefault="00331C22" w:rsidP="00C74B42">
            <w:r>
              <w:t>L’interface d’échange de données est opérationnelle.</w:t>
            </w:r>
          </w:p>
        </w:tc>
        <w:tc>
          <w:tcPr>
            <w:tcW w:w="0" w:type="auto"/>
          </w:tcPr>
          <w:p w14:paraId="150B9ED9" w14:textId="77777777" w:rsidR="00331C22" w:rsidRDefault="00331C22" w:rsidP="00C74B42">
            <w:r>
              <w:t>Rétro-documentation de logiciels et de bases de données.</w:t>
            </w:r>
          </w:p>
          <w:p w14:paraId="79D9A7E5" w14:textId="77777777" w:rsidR="00331C22" w:rsidRDefault="00331C22" w:rsidP="00C74B42">
            <w:r>
              <w:t>Consolidation, agrégation de données.</w:t>
            </w:r>
          </w:p>
          <w:p w14:paraId="2E0AFDD2" w14:textId="77777777" w:rsidR="00331C22" w:rsidRDefault="00331C22" w:rsidP="00C74B42">
            <w:r>
              <w:t>Programmation de l’interface d’échange de données.</w:t>
            </w:r>
          </w:p>
        </w:tc>
        <w:tc>
          <w:tcPr>
            <w:tcW w:w="1675" w:type="dxa"/>
          </w:tcPr>
          <w:p w14:paraId="76B81E0E" w14:textId="5234A87B" w:rsidR="00331C22" w:rsidRDefault="007D4908" w:rsidP="00C74B42">
            <w:r>
              <w:t>Cré</w:t>
            </w:r>
            <w:r w:rsidR="00830188">
              <w:t>ation d’un container docker</w:t>
            </w:r>
          </w:p>
          <w:p w14:paraId="1065E4D8" w14:textId="5D1E248C" w:rsidR="00C74B42" w:rsidRDefault="00C74B42" w:rsidP="00C74B42"/>
          <w:p w14:paraId="13BD7221" w14:textId="0F8A82D0" w:rsidR="003E5C1F" w:rsidRDefault="003E5C1F" w:rsidP="003E5C1F">
            <w:r>
              <w:t xml:space="preserve">Formalisation d’une conceptualisation de bdd </w:t>
            </w:r>
          </w:p>
          <w:p w14:paraId="4FC90E3F" w14:textId="77777777" w:rsidR="003E5C1F" w:rsidRPr="003E5C1F" w:rsidRDefault="003E5C1F" w:rsidP="003E5C1F">
            <w:pPr>
              <w:pStyle w:val="Corpsdetexte"/>
            </w:pPr>
          </w:p>
          <w:p w14:paraId="3008D95C" w14:textId="340D2185" w:rsidR="00C74B42" w:rsidRPr="00C74B42" w:rsidRDefault="007B4588" w:rsidP="00C74B42">
            <w:r>
              <w:t>Ré</w:t>
            </w:r>
            <w:r w:rsidR="00C87F49">
              <w:t>alisation de DAO pour accéder à une</w:t>
            </w:r>
            <w:r>
              <w:t xml:space="preserve"> bdd tierce</w:t>
            </w:r>
          </w:p>
        </w:tc>
        <w:tc>
          <w:tcPr>
            <w:tcW w:w="1394" w:type="dxa"/>
          </w:tcPr>
          <w:p w14:paraId="5E875C50" w14:textId="77777777" w:rsidR="00331C22" w:rsidRDefault="00F80E47" w:rsidP="00C74B42">
            <w:r>
              <w:t>B(2S)</w:t>
            </w:r>
          </w:p>
          <w:p w14:paraId="09ED4441" w14:textId="77777777" w:rsidR="00C74B42" w:rsidRDefault="00C74B42" w:rsidP="00C74B42"/>
          <w:p w14:paraId="6E602742" w14:textId="77777777" w:rsidR="00C74B42" w:rsidRDefault="00C74B42" w:rsidP="00C74B42"/>
          <w:p w14:paraId="0FD2D55A" w14:textId="77777777" w:rsidR="00C74B42" w:rsidRDefault="00C74B42" w:rsidP="00C74B42">
            <w:r>
              <w:t>F(2S)</w:t>
            </w:r>
          </w:p>
          <w:p w14:paraId="1C9ECF6A" w14:textId="77777777" w:rsidR="003E5C1F" w:rsidRDefault="003E5C1F" w:rsidP="003E5C1F">
            <w:pPr>
              <w:pStyle w:val="Corpsdetexte"/>
            </w:pPr>
          </w:p>
          <w:p w14:paraId="714C2AE7" w14:textId="77777777" w:rsidR="003E5C1F" w:rsidRDefault="003E5C1F" w:rsidP="003E5C1F">
            <w:pPr>
              <w:pStyle w:val="Corpsdetexte"/>
            </w:pPr>
          </w:p>
          <w:p w14:paraId="659B9DB7" w14:textId="77777777" w:rsidR="003E5C1F" w:rsidRDefault="003E5C1F" w:rsidP="003E5C1F">
            <w:pPr>
              <w:pStyle w:val="Corpsdetexte"/>
            </w:pPr>
          </w:p>
          <w:p w14:paraId="79CF1146" w14:textId="6034FA96" w:rsidR="003E5C1F" w:rsidRPr="003E5C1F" w:rsidRDefault="003E5C1F" w:rsidP="003E5C1F">
            <w:r w:rsidRPr="003E5C1F">
              <w:t>F(2S)</w:t>
            </w:r>
          </w:p>
        </w:tc>
        <w:tc>
          <w:tcPr>
            <w:tcW w:w="2317" w:type="dxa"/>
          </w:tcPr>
          <w:p w14:paraId="17D6A5D7" w14:textId="2C172A69" w:rsidR="00331C22" w:rsidRDefault="00866315" w:rsidP="00C74B42">
            <w:r>
              <w:t>Cf. « </w:t>
            </w:r>
            <w:r w:rsidR="00C74B42">
              <w:t>Animoz</w:t>
            </w:r>
            <w:r>
              <w:t> »</w:t>
            </w:r>
            <w:r w:rsidR="00962F9B">
              <w:t xml:space="preserve"> : </w:t>
            </w:r>
            <w:r w:rsidR="00962F9B">
              <w:fldChar w:fldCharType="begin"/>
            </w:r>
            <w:r w:rsidR="00962F9B">
              <w:instrText xml:space="preserve"> REF _Ref55931562 \h </w:instrText>
            </w:r>
            <w:r w:rsidR="00962F9B">
              <w:fldChar w:fldCharType="separate"/>
            </w:r>
            <w:r w:rsidR="009C18C1">
              <w:t>Outils utilisés :</w:t>
            </w:r>
            <w:r w:rsidR="00962F9B">
              <w:fldChar w:fldCharType="end"/>
            </w:r>
          </w:p>
          <w:p w14:paraId="20A4E2E1" w14:textId="77777777" w:rsidR="00C74B42" w:rsidRDefault="00C74B42" w:rsidP="00C74B42">
            <w:pPr>
              <w:pStyle w:val="Corpsdetexte"/>
            </w:pPr>
          </w:p>
          <w:p w14:paraId="451551B6" w14:textId="6AA8DFA1" w:rsidR="00C74B42" w:rsidRDefault="00866315" w:rsidP="00C74B42">
            <w:r>
              <w:t>Cf. « </w:t>
            </w:r>
            <w:r w:rsidR="00C74B42">
              <w:t>RandoUDEV3</w:t>
            </w:r>
            <w:r>
              <w:t> »</w:t>
            </w:r>
            <w:r w:rsidR="003E5C1F">
              <w:t xml:space="preserve"> : </w:t>
            </w:r>
            <w:r w:rsidR="003E5C1F">
              <w:fldChar w:fldCharType="begin"/>
            </w:r>
            <w:r w:rsidR="003E5C1F">
              <w:instrText xml:space="preserve"> REF _Ref55931420 \h </w:instrText>
            </w:r>
            <w:r w:rsidR="003E5C1F">
              <w:fldChar w:fldCharType="separate"/>
            </w:r>
            <w:r w:rsidR="009C18C1">
              <w:t>La base de donnée</w:t>
            </w:r>
            <w:r w:rsidR="003E5C1F">
              <w:fldChar w:fldCharType="end"/>
            </w:r>
          </w:p>
          <w:p w14:paraId="1AF9A5AA" w14:textId="77777777" w:rsidR="003E5C1F" w:rsidRDefault="003E5C1F" w:rsidP="003E5C1F">
            <w:pPr>
              <w:pStyle w:val="Corpsdetexte"/>
            </w:pPr>
          </w:p>
          <w:p w14:paraId="51C97488" w14:textId="77777777" w:rsidR="003E5C1F" w:rsidRDefault="003E5C1F" w:rsidP="003E5C1F">
            <w:pPr>
              <w:pStyle w:val="Corpsdetexte"/>
            </w:pPr>
          </w:p>
          <w:p w14:paraId="603C10AE" w14:textId="77777777" w:rsidR="003E5C1F" w:rsidRDefault="003E5C1F" w:rsidP="003E5C1F"/>
          <w:p w14:paraId="70A086EF" w14:textId="39BEF98F" w:rsidR="003E5C1F" w:rsidRPr="003E5C1F" w:rsidRDefault="003E5C1F" w:rsidP="003E5C1F">
            <w:r>
              <w:t xml:space="preserve">Cf. « RandoUDEV3 » : </w:t>
            </w:r>
            <w:r>
              <w:fldChar w:fldCharType="begin"/>
            </w:r>
            <w:r>
              <w:instrText xml:space="preserve"> REF _Ref55899687 \h </w:instrText>
            </w:r>
            <w:r>
              <w:fldChar w:fldCharType="separate"/>
            </w:r>
            <w:r w:rsidR="009C18C1">
              <w:t>La couche d’accès aux données</w:t>
            </w:r>
            <w:r>
              <w:fldChar w:fldCharType="end"/>
            </w:r>
          </w:p>
        </w:tc>
      </w:tr>
      <w:tr w:rsidR="003E5C1F" w14:paraId="2E3F9413" w14:textId="77777777" w:rsidTr="00EF1AC8">
        <w:tc>
          <w:tcPr>
            <w:tcW w:w="0" w:type="auto"/>
          </w:tcPr>
          <w:p w14:paraId="2593439F" w14:textId="77777777" w:rsidR="00331C22" w:rsidRDefault="00331C22" w:rsidP="00C74B42">
            <w:r w:rsidRPr="00E874D9">
              <w:t>Programmer des scripts systèmes.</w:t>
            </w:r>
          </w:p>
        </w:tc>
        <w:tc>
          <w:tcPr>
            <w:tcW w:w="0" w:type="auto"/>
          </w:tcPr>
          <w:p w14:paraId="1D95E236" w14:textId="77777777" w:rsidR="00331C22" w:rsidRDefault="00331C22" w:rsidP="00C74B42">
            <w:r w:rsidRPr="0012650C">
              <w:t>L’environnement de tests est opérationnel.</w:t>
            </w:r>
          </w:p>
        </w:tc>
        <w:tc>
          <w:tcPr>
            <w:tcW w:w="0" w:type="auto"/>
          </w:tcPr>
          <w:p w14:paraId="1A13F4FB" w14:textId="77777777" w:rsidR="00331C22" w:rsidRDefault="00331C22" w:rsidP="00C74B42">
            <w:r>
              <w:t>Réalisation d’un environnement de tests.</w:t>
            </w:r>
          </w:p>
          <w:p w14:paraId="0AA9FFFA" w14:textId="77777777" w:rsidR="00331C22" w:rsidRDefault="00331C22" w:rsidP="00C74B42">
            <w:r>
              <w:t>Création, configuration de machines virtuelles.</w:t>
            </w:r>
          </w:p>
          <w:p w14:paraId="36CDD58A" w14:textId="77777777" w:rsidR="00331C22" w:rsidRDefault="00331C22" w:rsidP="00C74B42">
            <w:r>
              <w:lastRenderedPageBreak/>
              <w:t>Installation, configuration de serveurs d’applications, Web et base de données.</w:t>
            </w:r>
          </w:p>
          <w:p w14:paraId="1185E00F" w14:textId="77777777" w:rsidR="00331C22" w:rsidRDefault="00331C22" w:rsidP="00C74B42">
            <w:r>
              <w:t>Écriture de scripts systèmes pour adapter l’environnement d’exécution.</w:t>
            </w:r>
          </w:p>
        </w:tc>
        <w:tc>
          <w:tcPr>
            <w:tcW w:w="1675" w:type="dxa"/>
          </w:tcPr>
          <w:p w14:paraId="57F15984" w14:textId="653FB576" w:rsidR="00331C22" w:rsidRDefault="002F2F39" w:rsidP="003E5C1F">
            <w:r>
              <w:lastRenderedPageBreak/>
              <w:t>Utilisation de Docker</w:t>
            </w:r>
            <w:r w:rsidR="007D4908">
              <w:t xml:space="preserve"> Compose</w:t>
            </w:r>
            <w:r w:rsidR="00C74B42">
              <w:t xml:space="preserve"> pour créer </w:t>
            </w:r>
            <w:r>
              <w:t xml:space="preserve"> l’environnement </w:t>
            </w:r>
            <w:r>
              <w:lastRenderedPageBreak/>
              <w:t xml:space="preserve">de </w:t>
            </w:r>
            <w:r w:rsidR="00C74B42">
              <w:t>t</w:t>
            </w:r>
            <w:r w:rsidR="00866315">
              <w:t xml:space="preserve">est et de </w:t>
            </w:r>
            <w:r w:rsidR="003E5C1F">
              <w:t>déploiement</w:t>
            </w:r>
            <w:r w:rsidR="00866315">
              <w:t xml:space="preserve">, </w:t>
            </w:r>
            <w:r w:rsidR="00962F9B">
              <w:t xml:space="preserve">ainsi que de </w:t>
            </w:r>
            <w:r w:rsidR="00866315">
              <w:t>l’hébergement de la bdd de l’application Animoz</w:t>
            </w:r>
          </w:p>
        </w:tc>
        <w:tc>
          <w:tcPr>
            <w:tcW w:w="1394" w:type="dxa"/>
          </w:tcPr>
          <w:p w14:paraId="61041463" w14:textId="77777777" w:rsidR="00331C22" w:rsidRDefault="007D4908" w:rsidP="00F80E47">
            <w:r>
              <w:lastRenderedPageBreak/>
              <w:t>B(</w:t>
            </w:r>
            <w:r w:rsidR="00F80E47">
              <w:t>2S</w:t>
            </w:r>
            <w:r>
              <w:t>)</w:t>
            </w:r>
          </w:p>
        </w:tc>
        <w:tc>
          <w:tcPr>
            <w:tcW w:w="2317" w:type="dxa"/>
          </w:tcPr>
          <w:p w14:paraId="748F0855" w14:textId="379E8844" w:rsidR="00331C22" w:rsidRDefault="00866315" w:rsidP="00C74B42">
            <w:r>
              <w:t>Cf. « Animoz »</w:t>
            </w:r>
            <w:r w:rsidR="00962F9B">
              <w:fldChar w:fldCharType="begin"/>
            </w:r>
            <w:r w:rsidR="00962F9B">
              <w:instrText xml:space="preserve"> REF _Ref55931549 \h </w:instrText>
            </w:r>
            <w:r w:rsidR="00962F9B">
              <w:fldChar w:fldCharType="separate"/>
            </w:r>
            <w:r w:rsidR="009C18C1">
              <w:t>Outils utilisés :</w:t>
            </w:r>
            <w:r w:rsidR="00962F9B">
              <w:fldChar w:fldCharType="end"/>
            </w:r>
          </w:p>
        </w:tc>
      </w:tr>
    </w:tbl>
    <w:p w14:paraId="582065A8" w14:textId="77777777" w:rsidR="00331C22" w:rsidRPr="00641373" w:rsidRDefault="00331C22" w:rsidP="00C74B42"/>
    <w:p w14:paraId="6DE8C62E" w14:textId="77777777" w:rsidR="003C5C90" w:rsidRPr="00520672" w:rsidRDefault="003C5C90" w:rsidP="00C74B42"/>
    <w:sectPr w:rsidR="003C5C90" w:rsidRPr="00520672" w:rsidSect="009765F9">
      <w:pgSz w:w="16839" w:h="11907" w:orient="landscape" w:code="9"/>
      <w:pgMar w:top="720" w:right="963" w:bottom="993" w:left="1077" w:header="720" w:footer="72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534BC8" w14:textId="77777777" w:rsidR="008B1E40" w:rsidRDefault="008B1E40" w:rsidP="002D558C">
      <w:pPr>
        <w:spacing w:line="240" w:lineRule="auto"/>
      </w:pPr>
      <w:r>
        <w:separator/>
      </w:r>
    </w:p>
    <w:p w14:paraId="198F15D8" w14:textId="77777777" w:rsidR="008B1E40" w:rsidRDefault="008B1E40"/>
  </w:endnote>
  <w:endnote w:type="continuationSeparator" w:id="0">
    <w:p w14:paraId="0BC90A40" w14:textId="77777777" w:rsidR="008B1E40" w:rsidRDefault="008B1E40" w:rsidP="002D558C">
      <w:pPr>
        <w:spacing w:line="240" w:lineRule="auto"/>
      </w:pPr>
      <w:r>
        <w:continuationSeparator/>
      </w:r>
    </w:p>
    <w:p w14:paraId="3A9AF6D7" w14:textId="77777777" w:rsidR="008B1E40" w:rsidRDefault="008B1E4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LiberationSans-Bold">
    <w:panose1 w:val="00000000000000000000"/>
    <w:charset w:val="00"/>
    <w:family w:val="auto"/>
    <w:notTrueType/>
    <w:pitch w:val="default"/>
    <w:sig w:usb0="00000003" w:usb1="00000000" w:usb2="00000000" w:usb3="00000000" w:csb0="00000001" w:csb1="00000000"/>
  </w:font>
  <w:font w:name="LiberationSerif-Italic">
    <w:panose1 w:val="00000000000000000000"/>
    <w:charset w:val="00"/>
    <w:family w:val="auto"/>
    <w:notTrueType/>
    <w:pitch w:val="default"/>
    <w:sig w:usb0="00000003" w:usb1="00000000" w:usb2="00000000" w:usb3="00000000" w:csb0="00000001" w:csb1="00000000"/>
  </w:font>
  <w:font w:name="LiberationSerif">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296F28" w14:textId="42F7D366" w:rsidR="005D548F" w:rsidRDefault="005D548F">
    <w:pPr>
      <w:pStyle w:val="Pieddepage"/>
    </w:pPr>
    <w:r>
      <w:rPr>
        <w:lang w:bidi="fr-FR"/>
      </w:rPr>
      <w:t>Page </w:t>
    </w:r>
    <w:r>
      <w:rPr>
        <w:lang w:bidi="fr-FR"/>
      </w:rPr>
      <w:fldChar w:fldCharType="begin"/>
    </w:r>
    <w:r>
      <w:rPr>
        <w:lang w:bidi="fr-FR"/>
      </w:rPr>
      <w:instrText xml:space="preserve"> PAGE  \* Arabic  \* MERGEFORMAT </w:instrText>
    </w:r>
    <w:r>
      <w:rPr>
        <w:lang w:bidi="fr-FR"/>
      </w:rPr>
      <w:fldChar w:fldCharType="separate"/>
    </w:r>
    <w:r w:rsidR="004A0651">
      <w:rPr>
        <w:noProof/>
        <w:lang w:bidi="fr-FR"/>
      </w:rPr>
      <w:t>117</w:t>
    </w:r>
    <w:r>
      <w:rPr>
        <w:lang w:bidi="fr-FR"/>
      </w:rPr>
      <w:fldChar w:fldCharType="end"/>
    </w:r>
  </w:p>
  <w:p w14:paraId="5C9A59D3" w14:textId="77777777" w:rsidR="005D548F" w:rsidRDefault="005D548F"/>
  <w:p w14:paraId="2874DD14" w14:textId="77777777" w:rsidR="005D548F" w:rsidRDefault="005D548F"/>
  <w:p w14:paraId="2652118C" w14:textId="77777777" w:rsidR="005D548F" w:rsidRDefault="005D548F"/>
  <w:p w14:paraId="3577F410" w14:textId="77777777" w:rsidR="005D548F" w:rsidRDefault="005D548F"/>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CCC151" w14:textId="77777777" w:rsidR="005D548F" w:rsidRDefault="005D548F" w:rsidP="00A851F3">
    <w:pPr>
      <w:pStyle w:val="Pieddepage"/>
    </w:pPr>
    <w:r w:rsidRPr="00A851F3">
      <w:rPr>
        <w:noProof/>
        <w:lang w:val="fr-FR" w:eastAsia="fr-FR"/>
      </w:rPr>
      <w:drawing>
        <wp:anchor distT="0" distB="0" distL="114300" distR="114300" simplePos="0" relativeHeight="251658240" behindDoc="0" locked="0" layoutInCell="1" allowOverlap="1" wp14:anchorId="0E2D1EF2" wp14:editId="7408D585">
          <wp:simplePos x="0" y="0"/>
          <wp:positionH relativeFrom="margin">
            <wp:posOffset>5126576</wp:posOffset>
          </wp:positionH>
          <wp:positionV relativeFrom="margin">
            <wp:posOffset>7976486</wp:posOffset>
          </wp:positionV>
          <wp:extent cx="1360805" cy="1350645"/>
          <wp:effectExtent l="0" t="0" r="0" b="1905"/>
          <wp:wrapSquare wrapText="bothSides"/>
          <wp:docPr id="610" name="Imag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60805" cy="1350645"/>
                  </a:xfrm>
                  <a:prstGeom prst="rect">
                    <a:avLst/>
                  </a:prstGeom>
                  <a:noFill/>
                  <a:ln>
                    <a:noFill/>
                  </a:ln>
                </pic:spPr>
              </pic:pic>
            </a:graphicData>
          </a:graphic>
        </wp:anchor>
      </w:drawing>
    </w:r>
  </w:p>
  <w:p w14:paraId="15211732" w14:textId="77777777" w:rsidR="005D548F" w:rsidRDefault="005D548F">
    <w:pPr>
      <w:pStyle w:val="Pieddepage"/>
    </w:pPr>
  </w:p>
  <w:p w14:paraId="318399AE" w14:textId="77777777" w:rsidR="005D548F" w:rsidRDefault="005D548F"/>
  <w:p w14:paraId="20AB6AC0" w14:textId="77777777" w:rsidR="005D548F" w:rsidRDefault="005D548F"/>
  <w:p w14:paraId="6B2B069D" w14:textId="77777777" w:rsidR="005D548F" w:rsidRDefault="005D548F"/>
  <w:p w14:paraId="6CA99E15" w14:textId="77777777" w:rsidR="005D548F" w:rsidRDefault="005D548F"/>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A7E5C7" w14:textId="364EB385" w:rsidR="005D548F" w:rsidRPr="00D34AD6" w:rsidRDefault="005D548F">
    <w:pPr>
      <w:pStyle w:val="En-tte"/>
    </w:pPr>
    <w:r w:rsidRPr="00D34AD6">
      <w:fldChar w:fldCharType="begin"/>
    </w:r>
    <w:r w:rsidRPr="00D34AD6">
      <w:instrText xml:space="preserve"> PAGE   \* MERGEFORMAT </w:instrText>
    </w:r>
    <w:r w:rsidRPr="00D34AD6">
      <w:fldChar w:fldCharType="separate"/>
    </w:r>
    <w:r w:rsidR="004A0651">
      <w:rPr>
        <w:noProof/>
      </w:rPr>
      <w:t>122</w:t>
    </w:r>
    <w:r w:rsidRPr="00D34AD6">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B9B8A7" w14:textId="77777777" w:rsidR="005D548F" w:rsidRPr="00D04689" w:rsidRDefault="005D548F" w:rsidP="00414CA6">
    <w:pPr>
      <w:pStyle w:val="En-tte"/>
      <w:ind w:left="960"/>
    </w:pPr>
    <w:bookmarkStart w:id="190" w:name="CGI_Copyright"/>
    <w:r w:rsidRPr="00D04689">
      <w:t xml:space="preserve">© </w:t>
    </w:r>
    <w:r>
      <w:t>2020 CGI INC.</w:t>
    </w:r>
    <w:bookmarkEnd w:id="190"/>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461099" w14:textId="77777777" w:rsidR="008B1E40" w:rsidRDefault="008B1E40" w:rsidP="002D558C">
      <w:pPr>
        <w:spacing w:line="240" w:lineRule="auto"/>
      </w:pPr>
      <w:r>
        <w:separator/>
      </w:r>
    </w:p>
    <w:p w14:paraId="2CF78511" w14:textId="77777777" w:rsidR="008B1E40" w:rsidRDefault="008B1E40"/>
  </w:footnote>
  <w:footnote w:type="continuationSeparator" w:id="0">
    <w:p w14:paraId="7B35D574" w14:textId="77777777" w:rsidR="008B1E40" w:rsidRDefault="008B1E40" w:rsidP="002D558C">
      <w:pPr>
        <w:spacing w:line="240" w:lineRule="auto"/>
      </w:pPr>
      <w:r>
        <w:continuationSeparator/>
      </w:r>
    </w:p>
    <w:p w14:paraId="5B4ACF08" w14:textId="77777777" w:rsidR="008B1E40" w:rsidRDefault="008B1E40"/>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6CD25F" w14:textId="77777777" w:rsidR="005D548F" w:rsidRDefault="005D548F" w:rsidP="00896DFC">
    <w:pPr>
      <w:spacing w:after="140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2"/>
    <w:multiLevelType w:val="singleLevel"/>
    <w:tmpl w:val="7848D1C8"/>
    <w:lvl w:ilvl="0">
      <w:start w:val="1"/>
      <w:numFmt w:val="bullet"/>
      <w:pStyle w:val="Listepuces3"/>
      <w:lvlText w:val=""/>
      <w:lvlJc w:val="left"/>
      <w:pPr>
        <w:ind w:left="1080" w:hanging="360"/>
      </w:pPr>
      <w:rPr>
        <w:rFonts w:ascii="Symbol" w:hAnsi="Symbol" w:hint="default"/>
        <w:color w:val="991F3D" w:themeColor="accent2"/>
      </w:rPr>
    </w:lvl>
  </w:abstractNum>
  <w:abstractNum w:abstractNumId="1" w15:restartNumberingAfterBreak="0">
    <w:nsid w:val="FFFFFF83"/>
    <w:multiLevelType w:val="singleLevel"/>
    <w:tmpl w:val="CE0670E0"/>
    <w:lvl w:ilvl="0">
      <w:start w:val="1"/>
      <w:numFmt w:val="bullet"/>
      <w:pStyle w:val="Listepuces2"/>
      <w:lvlText w:val=""/>
      <w:lvlJc w:val="left"/>
      <w:pPr>
        <w:ind w:left="720" w:hanging="360"/>
      </w:pPr>
      <w:rPr>
        <w:rFonts w:ascii="Symbol" w:hAnsi="Symbol" w:hint="default"/>
        <w:color w:val="991F3D" w:themeColor="accent2"/>
      </w:rPr>
    </w:lvl>
  </w:abstractNum>
  <w:abstractNum w:abstractNumId="2" w15:restartNumberingAfterBreak="0">
    <w:nsid w:val="FFFFFF89"/>
    <w:multiLevelType w:val="singleLevel"/>
    <w:tmpl w:val="8E0E23D4"/>
    <w:lvl w:ilvl="0">
      <w:start w:val="1"/>
      <w:numFmt w:val="bullet"/>
      <w:pStyle w:val="Listepuces"/>
      <w:lvlText w:val=""/>
      <w:lvlJc w:val="left"/>
      <w:pPr>
        <w:ind w:left="360" w:hanging="360"/>
      </w:pPr>
      <w:rPr>
        <w:rFonts w:ascii="Symbol" w:hAnsi="Symbol" w:hint="default"/>
        <w:color w:val="991F3D" w:themeColor="accent2"/>
      </w:rPr>
    </w:lvl>
  </w:abstractNum>
  <w:abstractNum w:abstractNumId="3" w15:restartNumberingAfterBreak="0">
    <w:nsid w:val="062140EE"/>
    <w:multiLevelType w:val="hybridMultilevel"/>
    <w:tmpl w:val="919A3B6A"/>
    <w:lvl w:ilvl="0" w:tplc="040C000B">
      <w:start w:val="1"/>
      <w:numFmt w:val="bullet"/>
      <w:lvlText w:val=""/>
      <w:lvlJc w:val="left"/>
      <w:pPr>
        <w:ind w:left="720" w:hanging="360"/>
      </w:pPr>
      <w:rPr>
        <w:rFonts w:ascii="Wingdings" w:hAnsi="Wingdings" w:hint="default"/>
      </w:rPr>
    </w:lvl>
    <w:lvl w:ilvl="1" w:tplc="040C0001">
      <w:start w:val="1"/>
      <w:numFmt w:val="bullet"/>
      <w:lvlText w:val=""/>
      <w:lvlJc w:val="left"/>
      <w:pPr>
        <w:ind w:left="1440" w:hanging="360"/>
      </w:pPr>
      <w:rPr>
        <w:rFonts w:ascii="Symbol" w:hAnsi="Symbol"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hint="default"/>
      </w:rPr>
    </w:lvl>
    <w:lvl w:ilvl="8" w:tplc="040C0005">
      <w:start w:val="1"/>
      <w:numFmt w:val="bullet"/>
      <w:lvlText w:val=""/>
      <w:lvlJc w:val="left"/>
      <w:pPr>
        <w:ind w:left="6480" w:hanging="360"/>
      </w:pPr>
      <w:rPr>
        <w:rFonts w:ascii="Wingdings" w:hAnsi="Wingdings" w:hint="default"/>
      </w:rPr>
    </w:lvl>
  </w:abstractNum>
  <w:abstractNum w:abstractNumId="4" w15:restartNumberingAfterBreak="0">
    <w:nsid w:val="0E1C01B6"/>
    <w:multiLevelType w:val="hybridMultilevel"/>
    <w:tmpl w:val="80EEB6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2836D22"/>
    <w:multiLevelType w:val="hybridMultilevel"/>
    <w:tmpl w:val="E09097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82215E6"/>
    <w:multiLevelType w:val="hybridMultilevel"/>
    <w:tmpl w:val="8772C2B8"/>
    <w:lvl w:ilvl="0" w:tplc="C8CA65D2">
      <w:start w:val="3"/>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DB440BF"/>
    <w:multiLevelType w:val="hybridMultilevel"/>
    <w:tmpl w:val="534606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F3B60AE"/>
    <w:multiLevelType w:val="hybridMultilevel"/>
    <w:tmpl w:val="9168B66C"/>
    <w:lvl w:ilvl="0" w:tplc="B442F2BC">
      <w:start w:val="6"/>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F4854D3"/>
    <w:multiLevelType w:val="hybridMultilevel"/>
    <w:tmpl w:val="82ACA5FC"/>
    <w:lvl w:ilvl="0" w:tplc="040C000F">
      <w:start w:val="1"/>
      <w:numFmt w:val="decimal"/>
      <w:pStyle w:val="Titre7"/>
      <w:lvlText w:val="%1."/>
      <w:lvlJc w:val="left"/>
      <w:pPr>
        <w:ind w:left="360" w:hanging="360"/>
      </w:pPr>
    </w:lvl>
    <w:lvl w:ilvl="1" w:tplc="040C0019">
      <w:start w:val="1"/>
      <w:numFmt w:val="lowerLetter"/>
      <w:lvlText w:val="%2."/>
      <w:lvlJc w:val="left"/>
      <w:pPr>
        <w:ind w:left="1080" w:hanging="360"/>
      </w:pPr>
    </w:lvl>
    <w:lvl w:ilvl="2" w:tplc="040C001B">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0" w15:restartNumberingAfterBreak="0">
    <w:nsid w:val="2C451B87"/>
    <w:multiLevelType w:val="hybridMultilevel"/>
    <w:tmpl w:val="5F3C127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720" w:hanging="360"/>
      </w:pPr>
      <w:rPr>
        <w:rFonts w:ascii="Courier New" w:hAnsi="Courier New" w:cs="Courier New" w:hint="default"/>
      </w:rPr>
    </w:lvl>
    <w:lvl w:ilvl="2" w:tplc="040C0005" w:tentative="1">
      <w:start w:val="1"/>
      <w:numFmt w:val="bullet"/>
      <w:lvlText w:val=""/>
      <w:lvlJc w:val="left"/>
      <w:pPr>
        <w:ind w:left="1440" w:hanging="360"/>
      </w:pPr>
      <w:rPr>
        <w:rFonts w:ascii="Wingdings" w:hAnsi="Wingdings" w:hint="default"/>
      </w:rPr>
    </w:lvl>
    <w:lvl w:ilvl="3" w:tplc="040C0001" w:tentative="1">
      <w:start w:val="1"/>
      <w:numFmt w:val="bullet"/>
      <w:lvlText w:val=""/>
      <w:lvlJc w:val="left"/>
      <w:pPr>
        <w:ind w:left="2160" w:hanging="360"/>
      </w:pPr>
      <w:rPr>
        <w:rFonts w:ascii="Symbol" w:hAnsi="Symbol" w:hint="default"/>
      </w:rPr>
    </w:lvl>
    <w:lvl w:ilvl="4" w:tplc="040C0003" w:tentative="1">
      <w:start w:val="1"/>
      <w:numFmt w:val="bullet"/>
      <w:lvlText w:val="o"/>
      <w:lvlJc w:val="left"/>
      <w:pPr>
        <w:ind w:left="2880" w:hanging="360"/>
      </w:pPr>
      <w:rPr>
        <w:rFonts w:ascii="Courier New" w:hAnsi="Courier New" w:cs="Courier New" w:hint="default"/>
      </w:rPr>
    </w:lvl>
    <w:lvl w:ilvl="5" w:tplc="040C0005" w:tentative="1">
      <w:start w:val="1"/>
      <w:numFmt w:val="bullet"/>
      <w:lvlText w:val=""/>
      <w:lvlJc w:val="left"/>
      <w:pPr>
        <w:ind w:left="3600" w:hanging="360"/>
      </w:pPr>
      <w:rPr>
        <w:rFonts w:ascii="Wingdings" w:hAnsi="Wingdings" w:hint="default"/>
      </w:rPr>
    </w:lvl>
    <w:lvl w:ilvl="6" w:tplc="040C0001" w:tentative="1">
      <w:start w:val="1"/>
      <w:numFmt w:val="bullet"/>
      <w:lvlText w:val=""/>
      <w:lvlJc w:val="left"/>
      <w:pPr>
        <w:ind w:left="4320" w:hanging="360"/>
      </w:pPr>
      <w:rPr>
        <w:rFonts w:ascii="Symbol" w:hAnsi="Symbol" w:hint="default"/>
      </w:rPr>
    </w:lvl>
    <w:lvl w:ilvl="7" w:tplc="040C0003" w:tentative="1">
      <w:start w:val="1"/>
      <w:numFmt w:val="bullet"/>
      <w:lvlText w:val="o"/>
      <w:lvlJc w:val="left"/>
      <w:pPr>
        <w:ind w:left="5040" w:hanging="360"/>
      </w:pPr>
      <w:rPr>
        <w:rFonts w:ascii="Courier New" w:hAnsi="Courier New" w:cs="Courier New" w:hint="default"/>
      </w:rPr>
    </w:lvl>
    <w:lvl w:ilvl="8" w:tplc="040C0005" w:tentative="1">
      <w:start w:val="1"/>
      <w:numFmt w:val="bullet"/>
      <w:lvlText w:val=""/>
      <w:lvlJc w:val="left"/>
      <w:pPr>
        <w:ind w:left="5760" w:hanging="360"/>
      </w:pPr>
      <w:rPr>
        <w:rFonts w:ascii="Wingdings" w:hAnsi="Wingdings" w:hint="default"/>
      </w:rPr>
    </w:lvl>
  </w:abstractNum>
  <w:abstractNum w:abstractNumId="11" w15:restartNumberingAfterBreak="0">
    <w:nsid w:val="2C796A80"/>
    <w:multiLevelType w:val="hybridMultilevel"/>
    <w:tmpl w:val="0AFCA6CC"/>
    <w:lvl w:ilvl="0" w:tplc="040C0001">
      <w:start w:val="1"/>
      <w:numFmt w:val="bullet"/>
      <w:lvlText w:val=""/>
      <w:lvlJc w:val="left"/>
      <w:pPr>
        <w:ind w:left="1426" w:hanging="360"/>
      </w:pPr>
      <w:rPr>
        <w:rFonts w:ascii="Symbol" w:hAnsi="Symbol" w:hint="default"/>
      </w:rPr>
    </w:lvl>
    <w:lvl w:ilvl="1" w:tplc="040C0003" w:tentative="1">
      <w:start w:val="1"/>
      <w:numFmt w:val="bullet"/>
      <w:lvlText w:val="o"/>
      <w:lvlJc w:val="left"/>
      <w:pPr>
        <w:ind w:left="2146" w:hanging="360"/>
      </w:pPr>
      <w:rPr>
        <w:rFonts w:ascii="Courier New" w:hAnsi="Courier New" w:cs="Courier New" w:hint="default"/>
      </w:rPr>
    </w:lvl>
    <w:lvl w:ilvl="2" w:tplc="040C0005" w:tentative="1">
      <w:start w:val="1"/>
      <w:numFmt w:val="bullet"/>
      <w:lvlText w:val=""/>
      <w:lvlJc w:val="left"/>
      <w:pPr>
        <w:ind w:left="2866" w:hanging="360"/>
      </w:pPr>
      <w:rPr>
        <w:rFonts w:ascii="Wingdings" w:hAnsi="Wingdings" w:hint="default"/>
      </w:rPr>
    </w:lvl>
    <w:lvl w:ilvl="3" w:tplc="040C0001" w:tentative="1">
      <w:start w:val="1"/>
      <w:numFmt w:val="bullet"/>
      <w:lvlText w:val=""/>
      <w:lvlJc w:val="left"/>
      <w:pPr>
        <w:ind w:left="3586" w:hanging="360"/>
      </w:pPr>
      <w:rPr>
        <w:rFonts w:ascii="Symbol" w:hAnsi="Symbol" w:hint="default"/>
      </w:rPr>
    </w:lvl>
    <w:lvl w:ilvl="4" w:tplc="040C0003" w:tentative="1">
      <w:start w:val="1"/>
      <w:numFmt w:val="bullet"/>
      <w:lvlText w:val="o"/>
      <w:lvlJc w:val="left"/>
      <w:pPr>
        <w:ind w:left="4306" w:hanging="360"/>
      </w:pPr>
      <w:rPr>
        <w:rFonts w:ascii="Courier New" w:hAnsi="Courier New" w:cs="Courier New" w:hint="default"/>
      </w:rPr>
    </w:lvl>
    <w:lvl w:ilvl="5" w:tplc="040C0005" w:tentative="1">
      <w:start w:val="1"/>
      <w:numFmt w:val="bullet"/>
      <w:lvlText w:val=""/>
      <w:lvlJc w:val="left"/>
      <w:pPr>
        <w:ind w:left="5026" w:hanging="360"/>
      </w:pPr>
      <w:rPr>
        <w:rFonts w:ascii="Wingdings" w:hAnsi="Wingdings" w:hint="default"/>
      </w:rPr>
    </w:lvl>
    <w:lvl w:ilvl="6" w:tplc="040C0001" w:tentative="1">
      <w:start w:val="1"/>
      <w:numFmt w:val="bullet"/>
      <w:lvlText w:val=""/>
      <w:lvlJc w:val="left"/>
      <w:pPr>
        <w:ind w:left="5746" w:hanging="360"/>
      </w:pPr>
      <w:rPr>
        <w:rFonts w:ascii="Symbol" w:hAnsi="Symbol" w:hint="default"/>
      </w:rPr>
    </w:lvl>
    <w:lvl w:ilvl="7" w:tplc="040C0003" w:tentative="1">
      <w:start w:val="1"/>
      <w:numFmt w:val="bullet"/>
      <w:lvlText w:val="o"/>
      <w:lvlJc w:val="left"/>
      <w:pPr>
        <w:ind w:left="6466" w:hanging="360"/>
      </w:pPr>
      <w:rPr>
        <w:rFonts w:ascii="Courier New" w:hAnsi="Courier New" w:cs="Courier New" w:hint="default"/>
      </w:rPr>
    </w:lvl>
    <w:lvl w:ilvl="8" w:tplc="040C0005" w:tentative="1">
      <w:start w:val="1"/>
      <w:numFmt w:val="bullet"/>
      <w:lvlText w:val=""/>
      <w:lvlJc w:val="left"/>
      <w:pPr>
        <w:ind w:left="7186" w:hanging="360"/>
      </w:pPr>
      <w:rPr>
        <w:rFonts w:ascii="Wingdings" w:hAnsi="Wingdings" w:hint="default"/>
      </w:rPr>
    </w:lvl>
  </w:abstractNum>
  <w:abstractNum w:abstractNumId="12" w15:restartNumberingAfterBreak="0">
    <w:nsid w:val="311F39C8"/>
    <w:multiLevelType w:val="hybridMultilevel"/>
    <w:tmpl w:val="C3C2929E"/>
    <w:lvl w:ilvl="0" w:tplc="BBFC321A">
      <w:start w:val="1"/>
      <w:numFmt w:val="upperRoman"/>
      <w:pStyle w:val="Titre5"/>
      <w:lvlText w:val="%1."/>
      <w:lvlJc w:val="righ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3" w15:restartNumberingAfterBreak="0">
    <w:nsid w:val="3CB11AF5"/>
    <w:multiLevelType w:val="hybridMultilevel"/>
    <w:tmpl w:val="C6EE2E4E"/>
    <w:lvl w:ilvl="0" w:tplc="AAC4AB24">
      <w:start w:val="1"/>
      <w:numFmt w:val="upperLetter"/>
      <w:pStyle w:val="Titre3"/>
      <w:lvlText w:val="%1."/>
      <w:lvlJc w:val="left"/>
      <w:pPr>
        <w:ind w:left="936" w:hanging="360"/>
      </w:pPr>
      <w:rPr>
        <w:rFonts w:hint="default"/>
      </w:rPr>
    </w:lvl>
    <w:lvl w:ilvl="1" w:tplc="040C0019" w:tentative="1">
      <w:start w:val="1"/>
      <w:numFmt w:val="lowerLetter"/>
      <w:lvlText w:val="%2."/>
      <w:lvlJc w:val="left"/>
      <w:pPr>
        <w:ind w:left="1656" w:hanging="360"/>
      </w:pPr>
    </w:lvl>
    <w:lvl w:ilvl="2" w:tplc="040C001B" w:tentative="1">
      <w:start w:val="1"/>
      <w:numFmt w:val="lowerRoman"/>
      <w:lvlText w:val="%3."/>
      <w:lvlJc w:val="right"/>
      <w:pPr>
        <w:ind w:left="2376" w:hanging="180"/>
      </w:pPr>
    </w:lvl>
    <w:lvl w:ilvl="3" w:tplc="040C000F" w:tentative="1">
      <w:start w:val="1"/>
      <w:numFmt w:val="decimal"/>
      <w:lvlText w:val="%4."/>
      <w:lvlJc w:val="left"/>
      <w:pPr>
        <w:ind w:left="3096" w:hanging="360"/>
      </w:pPr>
    </w:lvl>
    <w:lvl w:ilvl="4" w:tplc="040C0019" w:tentative="1">
      <w:start w:val="1"/>
      <w:numFmt w:val="lowerLetter"/>
      <w:lvlText w:val="%5."/>
      <w:lvlJc w:val="left"/>
      <w:pPr>
        <w:ind w:left="3816" w:hanging="360"/>
      </w:pPr>
    </w:lvl>
    <w:lvl w:ilvl="5" w:tplc="040C001B" w:tentative="1">
      <w:start w:val="1"/>
      <w:numFmt w:val="lowerRoman"/>
      <w:lvlText w:val="%6."/>
      <w:lvlJc w:val="right"/>
      <w:pPr>
        <w:ind w:left="4536" w:hanging="180"/>
      </w:pPr>
    </w:lvl>
    <w:lvl w:ilvl="6" w:tplc="040C000F" w:tentative="1">
      <w:start w:val="1"/>
      <w:numFmt w:val="decimal"/>
      <w:lvlText w:val="%7."/>
      <w:lvlJc w:val="left"/>
      <w:pPr>
        <w:ind w:left="5256" w:hanging="360"/>
      </w:pPr>
    </w:lvl>
    <w:lvl w:ilvl="7" w:tplc="040C0019" w:tentative="1">
      <w:start w:val="1"/>
      <w:numFmt w:val="lowerLetter"/>
      <w:lvlText w:val="%8."/>
      <w:lvlJc w:val="left"/>
      <w:pPr>
        <w:ind w:left="5976" w:hanging="360"/>
      </w:pPr>
    </w:lvl>
    <w:lvl w:ilvl="8" w:tplc="040C001B" w:tentative="1">
      <w:start w:val="1"/>
      <w:numFmt w:val="lowerRoman"/>
      <w:lvlText w:val="%9."/>
      <w:lvlJc w:val="right"/>
      <w:pPr>
        <w:ind w:left="6696" w:hanging="180"/>
      </w:pPr>
    </w:lvl>
  </w:abstractNum>
  <w:abstractNum w:abstractNumId="14" w15:restartNumberingAfterBreak="0">
    <w:nsid w:val="3DCB4770"/>
    <w:multiLevelType w:val="hybridMultilevel"/>
    <w:tmpl w:val="062AB5F0"/>
    <w:lvl w:ilvl="0" w:tplc="5C964EA2">
      <w:start w:val="2"/>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EED43FB"/>
    <w:multiLevelType w:val="hybridMultilevel"/>
    <w:tmpl w:val="B0542090"/>
    <w:lvl w:ilvl="0" w:tplc="B442F2BC">
      <w:start w:val="6"/>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9102177"/>
    <w:multiLevelType w:val="hybridMultilevel"/>
    <w:tmpl w:val="EEF4C4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70346A5"/>
    <w:multiLevelType w:val="hybridMultilevel"/>
    <w:tmpl w:val="29CCE540"/>
    <w:lvl w:ilvl="0" w:tplc="76007C30">
      <w:start w:val="1"/>
      <w:numFmt w:val="lowerLetter"/>
      <w:pStyle w:val="Titre4"/>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8" w15:restartNumberingAfterBreak="0">
    <w:nsid w:val="57465E3F"/>
    <w:multiLevelType w:val="hybridMultilevel"/>
    <w:tmpl w:val="974A72BC"/>
    <w:lvl w:ilvl="0" w:tplc="04544308">
      <w:start w:val="1"/>
      <w:numFmt w:val="bullet"/>
      <w:pStyle w:val="Paragraphedeliste"/>
      <w:lvlText w:val=""/>
      <w:lvlJc w:val="left"/>
      <w:pPr>
        <w:ind w:left="360" w:hanging="360"/>
      </w:pPr>
      <w:rPr>
        <w:rFonts w:ascii="Symbol" w:hAnsi="Symbol" w:hint="default"/>
        <w:color w:val="991F3D" w:themeColor="accent2"/>
      </w:rPr>
    </w:lvl>
    <w:lvl w:ilvl="1" w:tplc="0C0C0003">
      <w:start w:val="1"/>
      <w:numFmt w:val="bullet"/>
      <w:lvlText w:val="o"/>
      <w:lvlJc w:val="left"/>
      <w:pPr>
        <w:ind w:left="1680" w:hanging="360"/>
      </w:pPr>
      <w:rPr>
        <w:rFonts w:ascii="Courier New" w:hAnsi="Courier New" w:cs="Courier New" w:hint="default"/>
      </w:rPr>
    </w:lvl>
    <w:lvl w:ilvl="2" w:tplc="0C0C0005" w:tentative="1">
      <w:start w:val="1"/>
      <w:numFmt w:val="bullet"/>
      <w:lvlText w:val=""/>
      <w:lvlJc w:val="left"/>
      <w:pPr>
        <w:ind w:left="2400" w:hanging="360"/>
      </w:pPr>
      <w:rPr>
        <w:rFonts w:ascii="Wingdings" w:hAnsi="Wingdings" w:hint="default"/>
      </w:rPr>
    </w:lvl>
    <w:lvl w:ilvl="3" w:tplc="0C0C0001" w:tentative="1">
      <w:start w:val="1"/>
      <w:numFmt w:val="bullet"/>
      <w:lvlText w:val=""/>
      <w:lvlJc w:val="left"/>
      <w:pPr>
        <w:ind w:left="3120" w:hanging="360"/>
      </w:pPr>
      <w:rPr>
        <w:rFonts w:ascii="Symbol" w:hAnsi="Symbol" w:hint="default"/>
      </w:rPr>
    </w:lvl>
    <w:lvl w:ilvl="4" w:tplc="0C0C0003" w:tentative="1">
      <w:start w:val="1"/>
      <w:numFmt w:val="bullet"/>
      <w:lvlText w:val="o"/>
      <w:lvlJc w:val="left"/>
      <w:pPr>
        <w:ind w:left="3840" w:hanging="360"/>
      </w:pPr>
      <w:rPr>
        <w:rFonts w:ascii="Courier New" w:hAnsi="Courier New" w:cs="Courier New" w:hint="default"/>
      </w:rPr>
    </w:lvl>
    <w:lvl w:ilvl="5" w:tplc="0C0C0005" w:tentative="1">
      <w:start w:val="1"/>
      <w:numFmt w:val="bullet"/>
      <w:lvlText w:val=""/>
      <w:lvlJc w:val="left"/>
      <w:pPr>
        <w:ind w:left="4560" w:hanging="360"/>
      </w:pPr>
      <w:rPr>
        <w:rFonts w:ascii="Wingdings" w:hAnsi="Wingdings" w:hint="default"/>
      </w:rPr>
    </w:lvl>
    <w:lvl w:ilvl="6" w:tplc="0C0C0001" w:tentative="1">
      <w:start w:val="1"/>
      <w:numFmt w:val="bullet"/>
      <w:lvlText w:val=""/>
      <w:lvlJc w:val="left"/>
      <w:pPr>
        <w:ind w:left="5280" w:hanging="360"/>
      </w:pPr>
      <w:rPr>
        <w:rFonts w:ascii="Symbol" w:hAnsi="Symbol" w:hint="default"/>
      </w:rPr>
    </w:lvl>
    <w:lvl w:ilvl="7" w:tplc="0C0C0003" w:tentative="1">
      <w:start w:val="1"/>
      <w:numFmt w:val="bullet"/>
      <w:lvlText w:val="o"/>
      <w:lvlJc w:val="left"/>
      <w:pPr>
        <w:ind w:left="6000" w:hanging="360"/>
      </w:pPr>
      <w:rPr>
        <w:rFonts w:ascii="Courier New" w:hAnsi="Courier New" w:cs="Courier New" w:hint="default"/>
      </w:rPr>
    </w:lvl>
    <w:lvl w:ilvl="8" w:tplc="0C0C0005" w:tentative="1">
      <w:start w:val="1"/>
      <w:numFmt w:val="bullet"/>
      <w:lvlText w:val=""/>
      <w:lvlJc w:val="left"/>
      <w:pPr>
        <w:ind w:left="6720" w:hanging="360"/>
      </w:pPr>
      <w:rPr>
        <w:rFonts w:ascii="Wingdings" w:hAnsi="Wingdings" w:hint="default"/>
      </w:rPr>
    </w:lvl>
  </w:abstractNum>
  <w:abstractNum w:abstractNumId="19" w15:restartNumberingAfterBreak="0">
    <w:nsid w:val="650650CC"/>
    <w:multiLevelType w:val="hybridMultilevel"/>
    <w:tmpl w:val="AB6CEB80"/>
    <w:lvl w:ilvl="0" w:tplc="AA10CDD4">
      <w:start w:val="1"/>
      <w:numFmt w:val="lowerLetter"/>
      <w:pStyle w:val="Titre6"/>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0" w15:restartNumberingAfterBreak="0">
    <w:nsid w:val="761835C7"/>
    <w:multiLevelType w:val="multilevel"/>
    <w:tmpl w:val="23F6D922"/>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upperLetter"/>
      <w:lvlText w:val="%4."/>
      <w:lvlJc w:val="left"/>
      <w:pPr>
        <w:ind w:left="864" w:hanging="864"/>
      </w:pPr>
      <w:rPr>
        <w:rFonts w:hint="default"/>
      </w:rPr>
    </w:lvl>
    <w:lvl w:ilvl="4">
      <w:start w:val="1"/>
      <w:numFmt w:val="upperLetter"/>
      <w:lvlText w:val="%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21" w15:restartNumberingAfterBreak="0">
    <w:nsid w:val="777F0F06"/>
    <w:multiLevelType w:val="hybridMultilevel"/>
    <w:tmpl w:val="03866A4A"/>
    <w:lvl w:ilvl="0" w:tplc="040C0011">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2" w15:restartNumberingAfterBreak="0">
    <w:nsid w:val="7BF41E87"/>
    <w:multiLevelType w:val="hybridMultilevel"/>
    <w:tmpl w:val="33E8B0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18"/>
  </w:num>
  <w:num w:numId="5">
    <w:abstractNumId w:val="16"/>
  </w:num>
  <w:num w:numId="6">
    <w:abstractNumId w:val="14"/>
  </w:num>
  <w:num w:numId="7">
    <w:abstractNumId w:val="15"/>
  </w:num>
  <w:num w:numId="8">
    <w:abstractNumId w:val="8"/>
  </w:num>
  <w:num w:numId="9">
    <w:abstractNumId w:val="6"/>
  </w:num>
  <w:num w:numId="10">
    <w:abstractNumId w:val="20"/>
  </w:num>
  <w:num w:numId="1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3"/>
  </w:num>
  <w:num w:numId="13">
    <w:abstractNumId w:val="13"/>
    <w:lvlOverride w:ilvl="0">
      <w:startOverride w:val="1"/>
    </w:lvlOverride>
  </w:num>
  <w:num w:numId="14">
    <w:abstractNumId w:val="17"/>
  </w:num>
  <w:num w:numId="15">
    <w:abstractNumId w:val="17"/>
    <w:lvlOverride w:ilvl="0">
      <w:startOverride w:val="1"/>
    </w:lvlOverride>
  </w:num>
  <w:num w:numId="16">
    <w:abstractNumId w:val="12"/>
  </w:num>
  <w:num w:numId="17">
    <w:abstractNumId w:val="19"/>
  </w:num>
  <w:num w:numId="18">
    <w:abstractNumId w:val="9"/>
  </w:num>
  <w:num w:numId="19">
    <w:abstractNumId w:val="12"/>
    <w:lvlOverride w:ilvl="0">
      <w:startOverride w:val="1"/>
    </w:lvlOverride>
  </w:num>
  <w:num w:numId="20">
    <w:abstractNumId w:val="12"/>
    <w:lvlOverride w:ilvl="0">
      <w:startOverride w:val="1"/>
    </w:lvlOverride>
  </w:num>
  <w:num w:numId="21">
    <w:abstractNumId w:val="17"/>
    <w:lvlOverride w:ilvl="0">
      <w:startOverride w:val="1"/>
    </w:lvlOverride>
  </w:num>
  <w:num w:numId="22">
    <w:abstractNumId w:val="13"/>
    <w:lvlOverride w:ilvl="0">
      <w:startOverride w:val="1"/>
    </w:lvlOverride>
  </w:num>
  <w:num w:numId="23">
    <w:abstractNumId w:val="13"/>
    <w:lvlOverride w:ilvl="0">
      <w:startOverride w:val="1"/>
    </w:lvlOverride>
  </w:num>
  <w:num w:numId="24">
    <w:abstractNumId w:val="13"/>
    <w:lvlOverride w:ilvl="0">
      <w:startOverride w:val="1"/>
    </w:lvlOverride>
  </w:num>
  <w:num w:numId="25">
    <w:abstractNumId w:val="17"/>
    <w:lvlOverride w:ilvl="0">
      <w:startOverride w:val="1"/>
    </w:lvlOverride>
  </w:num>
  <w:num w:numId="26">
    <w:abstractNumId w:val="13"/>
    <w:lvlOverride w:ilvl="0">
      <w:startOverride w:val="1"/>
    </w:lvlOverride>
  </w:num>
  <w:num w:numId="27">
    <w:abstractNumId w:val="17"/>
    <w:lvlOverride w:ilvl="0">
      <w:startOverride w:val="1"/>
    </w:lvlOverride>
  </w:num>
  <w:num w:numId="28">
    <w:abstractNumId w:val="13"/>
    <w:lvlOverride w:ilvl="0">
      <w:startOverride w:val="1"/>
    </w:lvlOverride>
  </w:num>
  <w:num w:numId="29">
    <w:abstractNumId w:val="12"/>
    <w:lvlOverride w:ilvl="0">
      <w:startOverride w:val="1"/>
    </w:lvlOverride>
  </w:num>
  <w:num w:numId="30">
    <w:abstractNumId w:val="13"/>
    <w:lvlOverride w:ilvl="0">
      <w:startOverride w:val="1"/>
    </w:lvlOverride>
  </w:num>
  <w:num w:numId="31">
    <w:abstractNumId w:val="5"/>
  </w:num>
  <w:num w:numId="32">
    <w:abstractNumId w:val="17"/>
    <w:lvlOverride w:ilvl="0">
      <w:startOverride w:val="1"/>
    </w:lvlOverride>
  </w:num>
  <w:num w:numId="33">
    <w:abstractNumId w:val="22"/>
  </w:num>
  <w:num w:numId="34">
    <w:abstractNumId w:val="11"/>
  </w:num>
  <w:num w:numId="35">
    <w:abstractNumId w:val="13"/>
    <w:lvlOverride w:ilvl="0">
      <w:startOverride w:val="1"/>
    </w:lvlOverride>
  </w:num>
  <w:num w:numId="36">
    <w:abstractNumId w:val="3"/>
  </w:num>
  <w:num w:numId="37">
    <w:abstractNumId w:val="10"/>
  </w:num>
  <w:num w:numId="38">
    <w:abstractNumId w:val="13"/>
    <w:lvlOverride w:ilvl="0">
      <w:startOverride w:val="1"/>
    </w:lvlOverride>
  </w:num>
  <w:num w:numId="39">
    <w:abstractNumId w:val="7"/>
  </w:num>
  <w:num w:numId="40">
    <w:abstractNumId w:val="4"/>
  </w:num>
  <w:num w:numId="41">
    <w:abstractNumId w:val="17"/>
    <w:lvlOverride w:ilvl="0">
      <w:startOverride w:val="1"/>
    </w:lvlOverride>
  </w:num>
  <w:num w:numId="42">
    <w:abstractNumId w:val="21"/>
  </w:num>
  <w:num w:numId="43">
    <w:abstractNumId w:val="17"/>
    <w:lvlOverride w:ilvl="0">
      <w:startOverride w:val="1"/>
    </w:lvlOverride>
  </w:num>
  <w:num w:numId="44">
    <w:abstractNumId w:val="17"/>
    <w:lvlOverride w:ilvl="0">
      <w:startOverride w:val="1"/>
    </w:lvlOverride>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06"/>
  <w:hyphenationZone w:val="425"/>
  <w:clickAndTypeStyle w:val="Ombrageclair1"/>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79DC"/>
    <w:rsid w:val="000012A5"/>
    <w:rsid w:val="00001384"/>
    <w:rsid w:val="00001532"/>
    <w:rsid w:val="000046DF"/>
    <w:rsid w:val="00005BFC"/>
    <w:rsid w:val="00007D9B"/>
    <w:rsid w:val="0001433C"/>
    <w:rsid w:val="00021DA3"/>
    <w:rsid w:val="000223D3"/>
    <w:rsid w:val="00023FB2"/>
    <w:rsid w:val="000252A9"/>
    <w:rsid w:val="0002576D"/>
    <w:rsid w:val="0002788E"/>
    <w:rsid w:val="000279F9"/>
    <w:rsid w:val="00035850"/>
    <w:rsid w:val="00035FE1"/>
    <w:rsid w:val="00043348"/>
    <w:rsid w:val="00043808"/>
    <w:rsid w:val="0004438F"/>
    <w:rsid w:val="00052CA4"/>
    <w:rsid w:val="0005708B"/>
    <w:rsid w:val="000614ED"/>
    <w:rsid w:val="0006290B"/>
    <w:rsid w:val="00066238"/>
    <w:rsid w:val="000662B1"/>
    <w:rsid w:val="00074A44"/>
    <w:rsid w:val="000759D0"/>
    <w:rsid w:val="00076A30"/>
    <w:rsid w:val="00076EF3"/>
    <w:rsid w:val="00080033"/>
    <w:rsid w:val="0008294C"/>
    <w:rsid w:val="0009000C"/>
    <w:rsid w:val="000902F1"/>
    <w:rsid w:val="000941F4"/>
    <w:rsid w:val="000A02CD"/>
    <w:rsid w:val="000A4ADA"/>
    <w:rsid w:val="000A786D"/>
    <w:rsid w:val="000B1E34"/>
    <w:rsid w:val="000B39EB"/>
    <w:rsid w:val="000B4A23"/>
    <w:rsid w:val="000C0086"/>
    <w:rsid w:val="000C23B1"/>
    <w:rsid w:val="000C77F6"/>
    <w:rsid w:val="000C7DA9"/>
    <w:rsid w:val="000D214C"/>
    <w:rsid w:val="000D23C2"/>
    <w:rsid w:val="000D306F"/>
    <w:rsid w:val="000D447B"/>
    <w:rsid w:val="000D4AF6"/>
    <w:rsid w:val="000D4F93"/>
    <w:rsid w:val="000D507A"/>
    <w:rsid w:val="000D7982"/>
    <w:rsid w:val="000E0000"/>
    <w:rsid w:val="000E05DC"/>
    <w:rsid w:val="000E2104"/>
    <w:rsid w:val="000E2FB1"/>
    <w:rsid w:val="000E38BA"/>
    <w:rsid w:val="000E6A67"/>
    <w:rsid w:val="000F4254"/>
    <w:rsid w:val="0010055E"/>
    <w:rsid w:val="001012BC"/>
    <w:rsid w:val="00102A2B"/>
    <w:rsid w:val="00104D37"/>
    <w:rsid w:val="001079D8"/>
    <w:rsid w:val="00113168"/>
    <w:rsid w:val="001168C7"/>
    <w:rsid w:val="00120C32"/>
    <w:rsid w:val="00121AF3"/>
    <w:rsid w:val="00123D61"/>
    <w:rsid w:val="001240EF"/>
    <w:rsid w:val="00130EDF"/>
    <w:rsid w:val="001311C9"/>
    <w:rsid w:val="00131464"/>
    <w:rsid w:val="001320AF"/>
    <w:rsid w:val="00133767"/>
    <w:rsid w:val="00134204"/>
    <w:rsid w:val="001345F1"/>
    <w:rsid w:val="0013721B"/>
    <w:rsid w:val="001429F8"/>
    <w:rsid w:val="001466C4"/>
    <w:rsid w:val="001472B2"/>
    <w:rsid w:val="00150F0C"/>
    <w:rsid w:val="001515CA"/>
    <w:rsid w:val="0015409C"/>
    <w:rsid w:val="00155472"/>
    <w:rsid w:val="00156D2D"/>
    <w:rsid w:val="00156D57"/>
    <w:rsid w:val="00157B4F"/>
    <w:rsid w:val="00162439"/>
    <w:rsid w:val="001665FA"/>
    <w:rsid w:val="001666A5"/>
    <w:rsid w:val="00166EDD"/>
    <w:rsid w:val="001673F3"/>
    <w:rsid w:val="0017540A"/>
    <w:rsid w:val="00175869"/>
    <w:rsid w:val="00181BC4"/>
    <w:rsid w:val="00184947"/>
    <w:rsid w:val="00184E1F"/>
    <w:rsid w:val="00184E3F"/>
    <w:rsid w:val="00186314"/>
    <w:rsid w:val="00191606"/>
    <w:rsid w:val="00191D3C"/>
    <w:rsid w:val="00193945"/>
    <w:rsid w:val="00194A11"/>
    <w:rsid w:val="001A07B2"/>
    <w:rsid w:val="001A342E"/>
    <w:rsid w:val="001A3D5F"/>
    <w:rsid w:val="001A4045"/>
    <w:rsid w:val="001A7E95"/>
    <w:rsid w:val="001B3EA0"/>
    <w:rsid w:val="001B46EB"/>
    <w:rsid w:val="001B7709"/>
    <w:rsid w:val="001B7A83"/>
    <w:rsid w:val="001C1D0E"/>
    <w:rsid w:val="001C2F50"/>
    <w:rsid w:val="001C3B9C"/>
    <w:rsid w:val="001C3E75"/>
    <w:rsid w:val="001C4D13"/>
    <w:rsid w:val="001C4D60"/>
    <w:rsid w:val="001C53FF"/>
    <w:rsid w:val="001C559C"/>
    <w:rsid w:val="001C6309"/>
    <w:rsid w:val="001C7313"/>
    <w:rsid w:val="001D1068"/>
    <w:rsid w:val="001D4D33"/>
    <w:rsid w:val="001D6098"/>
    <w:rsid w:val="001D6580"/>
    <w:rsid w:val="001E04CA"/>
    <w:rsid w:val="001E5A04"/>
    <w:rsid w:val="001F32ED"/>
    <w:rsid w:val="001F4B54"/>
    <w:rsid w:val="001F64B2"/>
    <w:rsid w:val="00201DB5"/>
    <w:rsid w:val="00202120"/>
    <w:rsid w:val="00203B6B"/>
    <w:rsid w:val="00204DB7"/>
    <w:rsid w:val="00210B7C"/>
    <w:rsid w:val="002111C6"/>
    <w:rsid w:val="0021197F"/>
    <w:rsid w:val="002162FE"/>
    <w:rsid w:val="00217611"/>
    <w:rsid w:val="00217B55"/>
    <w:rsid w:val="0022090A"/>
    <w:rsid w:val="0022275D"/>
    <w:rsid w:val="00224B24"/>
    <w:rsid w:val="002255E3"/>
    <w:rsid w:val="0022647F"/>
    <w:rsid w:val="00226EFA"/>
    <w:rsid w:val="002314C1"/>
    <w:rsid w:val="002320CF"/>
    <w:rsid w:val="00232169"/>
    <w:rsid w:val="00234BD5"/>
    <w:rsid w:val="00236E59"/>
    <w:rsid w:val="0024179F"/>
    <w:rsid w:val="00241FFD"/>
    <w:rsid w:val="0024392A"/>
    <w:rsid w:val="002439D3"/>
    <w:rsid w:val="00243C41"/>
    <w:rsid w:val="00245310"/>
    <w:rsid w:val="00264F6F"/>
    <w:rsid w:val="0026569B"/>
    <w:rsid w:val="002668E4"/>
    <w:rsid w:val="00266A23"/>
    <w:rsid w:val="00270994"/>
    <w:rsid w:val="00271A75"/>
    <w:rsid w:val="00273738"/>
    <w:rsid w:val="002753DB"/>
    <w:rsid w:val="00281968"/>
    <w:rsid w:val="00282EE7"/>
    <w:rsid w:val="00293129"/>
    <w:rsid w:val="00295AA0"/>
    <w:rsid w:val="002967A2"/>
    <w:rsid w:val="002A0C14"/>
    <w:rsid w:val="002A399E"/>
    <w:rsid w:val="002A3CA4"/>
    <w:rsid w:val="002A62B6"/>
    <w:rsid w:val="002A70FF"/>
    <w:rsid w:val="002B1458"/>
    <w:rsid w:val="002B24E0"/>
    <w:rsid w:val="002B4ED5"/>
    <w:rsid w:val="002B6F6F"/>
    <w:rsid w:val="002B78DD"/>
    <w:rsid w:val="002C151A"/>
    <w:rsid w:val="002C35E3"/>
    <w:rsid w:val="002C5A06"/>
    <w:rsid w:val="002C7453"/>
    <w:rsid w:val="002D558C"/>
    <w:rsid w:val="002E3005"/>
    <w:rsid w:val="002F1DB2"/>
    <w:rsid w:val="002F2F39"/>
    <w:rsid w:val="002F7080"/>
    <w:rsid w:val="00300645"/>
    <w:rsid w:val="00300931"/>
    <w:rsid w:val="003011B5"/>
    <w:rsid w:val="0030502A"/>
    <w:rsid w:val="00310D4C"/>
    <w:rsid w:val="00316A53"/>
    <w:rsid w:val="00320AD5"/>
    <w:rsid w:val="003235B2"/>
    <w:rsid w:val="0032435D"/>
    <w:rsid w:val="00325346"/>
    <w:rsid w:val="0032628E"/>
    <w:rsid w:val="00331B1C"/>
    <w:rsid w:val="00331C22"/>
    <w:rsid w:val="00332535"/>
    <w:rsid w:val="0033369B"/>
    <w:rsid w:val="00334329"/>
    <w:rsid w:val="00336468"/>
    <w:rsid w:val="00336B5E"/>
    <w:rsid w:val="00345A6D"/>
    <w:rsid w:val="00352899"/>
    <w:rsid w:val="00354725"/>
    <w:rsid w:val="003609AD"/>
    <w:rsid w:val="00360DD1"/>
    <w:rsid w:val="00362842"/>
    <w:rsid w:val="00364628"/>
    <w:rsid w:val="00367D00"/>
    <w:rsid w:val="00370F18"/>
    <w:rsid w:val="00372984"/>
    <w:rsid w:val="00373D5A"/>
    <w:rsid w:val="00376EE4"/>
    <w:rsid w:val="00381A99"/>
    <w:rsid w:val="00381BDF"/>
    <w:rsid w:val="0038578A"/>
    <w:rsid w:val="00385CDA"/>
    <w:rsid w:val="0039174B"/>
    <w:rsid w:val="00395798"/>
    <w:rsid w:val="003975C5"/>
    <w:rsid w:val="003A0A80"/>
    <w:rsid w:val="003A0B7F"/>
    <w:rsid w:val="003A287F"/>
    <w:rsid w:val="003A2A2C"/>
    <w:rsid w:val="003A4462"/>
    <w:rsid w:val="003A4F90"/>
    <w:rsid w:val="003A7020"/>
    <w:rsid w:val="003A7359"/>
    <w:rsid w:val="003B2113"/>
    <w:rsid w:val="003B27E8"/>
    <w:rsid w:val="003B3D74"/>
    <w:rsid w:val="003B4193"/>
    <w:rsid w:val="003B534F"/>
    <w:rsid w:val="003B6AE3"/>
    <w:rsid w:val="003B7455"/>
    <w:rsid w:val="003C1664"/>
    <w:rsid w:val="003C1EBA"/>
    <w:rsid w:val="003C5C90"/>
    <w:rsid w:val="003C6464"/>
    <w:rsid w:val="003C6E6A"/>
    <w:rsid w:val="003D013A"/>
    <w:rsid w:val="003D04A4"/>
    <w:rsid w:val="003D280C"/>
    <w:rsid w:val="003D7858"/>
    <w:rsid w:val="003E18D2"/>
    <w:rsid w:val="003E27EA"/>
    <w:rsid w:val="003E3E88"/>
    <w:rsid w:val="003E4BC9"/>
    <w:rsid w:val="003E5523"/>
    <w:rsid w:val="003E5C1F"/>
    <w:rsid w:val="003E5DB2"/>
    <w:rsid w:val="003E6A4A"/>
    <w:rsid w:val="003E7ECA"/>
    <w:rsid w:val="003F0A8E"/>
    <w:rsid w:val="003F0B01"/>
    <w:rsid w:val="003F74DE"/>
    <w:rsid w:val="00400C4F"/>
    <w:rsid w:val="00403EC3"/>
    <w:rsid w:val="00405786"/>
    <w:rsid w:val="00407A8A"/>
    <w:rsid w:val="00414CA6"/>
    <w:rsid w:val="004150EF"/>
    <w:rsid w:val="00417A5C"/>
    <w:rsid w:val="00420668"/>
    <w:rsid w:val="004213C4"/>
    <w:rsid w:val="004214BC"/>
    <w:rsid w:val="004222EF"/>
    <w:rsid w:val="004247EE"/>
    <w:rsid w:val="00424C74"/>
    <w:rsid w:val="00430D63"/>
    <w:rsid w:val="00432D7D"/>
    <w:rsid w:val="00437020"/>
    <w:rsid w:val="00440F54"/>
    <w:rsid w:val="00441102"/>
    <w:rsid w:val="00441CC1"/>
    <w:rsid w:val="00442A33"/>
    <w:rsid w:val="00442DA5"/>
    <w:rsid w:val="00444CC1"/>
    <w:rsid w:val="00450760"/>
    <w:rsid w:val="004513FF"/>
    <w:rsid w:val="00451E58"/>
    <w:rsid w:val="00452E73"/>
    <w:rsid w:val="00454E07"/>
    <w:rsid w:val="004552BA"/>
    <w:rsid w:val="0045632D"/>
    <w:rsid w:val="00456780"/>
    <w:rsid w:val="00456C5A"/>
    <w:rsid w:val="004602D6"/>
    <w:rsid w:val="004622E0"/>
    <w:rsid w:val="004632B3"/>
    <w:rsid w:val="00465399"/>
    <w:rsid w:val="00466EB2"/>
    <w:rsid w:val="004702F9"/>
    <w:rsid w:val="00472766"/>
    <w:rsid w:val="00473FD9"/>
    <w:rsid w:val="004746FF"/>
    <w:rsid w:val="0047552B"/>
    <w:rsid w:val="00476439"/>
    <w:rsid w:val="00477867"/>
    <w:rsid w:val="00477C8C"/>
    <w:rsid w:val="00481F11"/>
    <w:rsid w:val="00487E66"/>
    <w:rsid w:val="004904C6"/>
    <w:rsid w:val="00490CF6"/>
    <w:rsid w:val="00491092"/>
    <w:rsid w:val="00491A04"/>
    <w:rsid w:val="0049222F"/>
    <w:rsid w:val="00492501"/>
    <w:rsid w:val="004A0651"/>
    <w:rsid w:val="004A2BE2"/>
    <w:rsid w:val="004B1556"/>
    <w:rsid w:val="004B5930"/>
    <w:rsid w:val="004B7607"/>
    <w:rsid w:val="004C22B2"/>
    <w:rsid w:val="004D1251"/>
    <w:rsid w:val="004D1FFB"/>
    <w:rsid w:val="004D24A2"/>
    <w:rsid w:val="004D47DF"/>
    <w:rsid w:val="004D5914"/>
    <w:rsid w:val="004E471A"/>
    <w:rsid w:val="004E77A5"/>
    <w:rsid w:val="004E77DA"/>
    <w:rsid w:val="004F1B60"/>
    <w:rsid w:val="004F1C2F"/>
    <w:rsid w:val="004F45B5"/>
    <w:rsid w:val="004F4898"/>
    <w:rsid w:val="005009EC"/>
    <w:rsid w:val="0050255C"/>
    <w:rsid w:val="0050412B"/>
    <w:rsid w:val="00506BE6"/>
    <w:rsid w:val="00507556"/>
    <w:rsid w:val="0051127F"/>
    <w:rsid w:val="005128AF"/>
    <w:rsid w:val="00512A91"/>
    <w:rsid w:val="005153E1"/>
    <w:rsid w:val="005154B3"/>
    <w:rsid w:val="00520672"/>
    <w:rsid w:val="00530F54"/>
    <w:rsid w:val="0054510E"/>
    <w:rsid w:val="00546401"/>
    <w:rsid w:val="005464FA"/>
    <w:rsid w:val="005470AA"/>
    <w:rsid w:val="005517DF"/>
    <w:rsid w:val="00554E6F"/>
    <w:rsid w:val="00556F82"/>
    <w:rsid w:val="0056389F"/>
    <w:rsid w:val="0056475D"/>
    <w:rsid w:val="00565082"/>
    <w:rsid w:val="00565934"/>
    <w:rsid w:val="00566DCE"/>
    <w:rsid w:val="0057110C"/>
    <w:rsid w:val="00575B67"/>
    <w:rsid w:val="00575C75"/>
    <w:rsid w:val="00575EF3"/>
    <w:rsid w:val="0058138D"/>
    <w:rsid w:val="00581C90"/>
    <w:rsid w:val="00582E8E"/>
    <w:rsid w:val="0058727D"/>
    <w:rsid w:val="0058789C"/>
    <w:rsid w:val="00590443"/>
    <w:rsid w:val="00591F21"/>
    <w:rsid w:val="00591F8E"/>
    <w:rsid w:val="0059460A"/>
    <w:rsid w:val="00594B81"/>
    <w:rsid w:val="00594BDA"/>
    <w:rsid w:val="00596360"/>
    <w:rsid w:val="00596B1F"/>
    <w:rsid w:val="005A1446"/>
    <w:rsid w:val="005A3098"/>
    <w:rsid w:val="005A3527"/>
    <w:rsid w:val="005A579A"/>
    <w:rsid w:val="005A69C7"/>
    <w:rsid w:val="005A7082"/>
    <w:rsid w:val="005B23B1"/>
    <w:rsid w:val="005B3E3B"/>
    <w:rsid w:val="005B4922"/>
    <w:rsid w:val="005B49C0"/>
    <w:rsid w:val="005B5482"/>
    <w:rsid w:val="005C1ADB"/>
    <w:rsid w:val="005C21E2"/>
    <w:rsid w:val="005C3964"/>
    <w:rsid w:val="005D1709"/>
    <w:rsid w:val="005D20D9"/>
    <w:rsid w:val="005D2A49"/>
    <w:rsid w:val="005D322B"/>
    <w:rsid w:val="005D41D5"/>
    <w:rsid w:val="005D48C4"/>
    <w:rsid w:val="005D548F"/>
    <w:rsid w:val="005D7EAD"/>
    <w:rsid w:val="005E3930"/>
    <w:rsid w:val="005E5D44"/>
    <w:rsid w:val="005E72F9"/>
    <w:rsid w:val="005F09E4"/>
    <w:rsid w:val="005F2EE5"/>
    <w:rsid w:val="005F33FE"/>
    <w:rsid w:val="005F4119"/>
    <w:rsid w:val="005F560F"/>
    <w:rsid w:val="00602AA3"/>
    <w:rsid w:val="006041DA"/>
    <w:rsid w:val="00615D81"/>
    <w:rsid w:val="0062047E"/>
    <w:rsid w:val="00620ED6"/>
    <w:rsid w:val="006215B6"/>
    <w:rsid w:val="0062532B"/>
    <w:rsid w:val="00626EDD"/>
    <w:rsid w:val="0063192D"/>
    <w:rsid w:val="006324A2"/>
    <w:rsid w:val="00632833"/>
    <w:rsid w:val="00634920"/>
    <w:rsid w:val="00635B3E"/>
    <w:rsid w:val="00636A94"/>
    <w:rsid w:val="00636D0C"/>
    <w:rsid w:val="00637AEE"/>
    <w:rsid w:val="00641D13"/>
    <w:rsid w:val="00642DD8"/>
    <w:rsid w:val="006505D0"/>
    <w:rsid w:val="006512A5"/>
    <w:rsid w:val="00651FDE"/>
    <w:rsid w:val="00654067"/>
    <w:rsid w:val="00657DBF"/>
    <w:rsid w:val="00661E44"/>
    <w:rsid w:val="00662AAF"/>
    <w:rsid w:val="00662D7A"/>
    <w:rsid w:val="0067326D"/>
    <w:rsid w:val="0067764B"/>
    <w:rsid w:val="00682CA3"/>
    <w:rsid w:val="00684750"/>
    <w:rsid w:val="006862F4"/>
    <w:rsid w:val="00690132"/>
    <w:rsid w:val="00690436"/>
    <w:rsid w:val="00691477"/>
    <w:rsid w:val="0069152E"/>
    <w:rsid w:val="00695AF2"/>
    <w:rsid w:val="006A1CD7"/>
    <w:rsid w:val="006A5FD1"/>
    <w:rsid w:val="006B7778"/>
    <w:rsid w:val="006C2BA2"/>
    <w:rsid w:val="006C61A4"/>
    <w:rsid w:val="006C62DC"/>
    <w:rsid w:val="006D04D1"/>
    <w:rsid w:val="006D2217"/>
    <w:rsid w:val="006D79B4"/>
    <w:rsid w:val="006D7DB4"/>
    <w:rsid w:val="006E5F2C"/>
    <w:rsid w:val="006E75C6"/>
    <w:rsid w:val="006E7A10"/>
    <w:rsid w:val="006F2B9C"/>
    <w:rsid w:val="006F6665"/>
    <w:rsid w:val="006F778B"/>
    <w:rsid w:val="00701F84"/>
    <w:rsid w:val="007030FC"/>
    <w:rsid w:val="007038C3"/>
    <w:rsid w:val="007048A7"/>
    <w:rsid w:val="007064F7"/>
    <w:rsid w:val="00707E3E"/>
    <w:rsid w:val="0071304D"/>
    <w:rsid w:val="00720975"/>
    <w:rsid w:val="00721C9E"/>
    <w:rsid w:val="00721F32"/>
    <w:rsid w:val="0072207F"/>
    <w:rsid w:val="00722C38"/>
    <w:rsid w:val="00731957"/>
    <w:rsid w:val="00733772"/>
    <w:rsid w:val="007341EC"/>
    <w:rsid w:val="007372E5"/>
    <w:rsid w:val="0073751C"/>
    <w:rsid w:val="007375F2"/>
    <w:rsid w:val="00740D2B"/>
    <w:rsid w:val="00741D8A"/>
    <w:rsid w:val="007428FF"/>
    <w:rsid w:val="00743E40"/>
    <w:rsid w:val="00756E5D"/>
    <w:rsid w:val="0076077A"/>
    <w:rsid w:val="00761CD4"/>
    <w:rsid w:val="007630F5"/>
    <w:rsid w:val="00764F61"/>
    <w:rsid w:val="007659BA"/>
    <w:rsid w:val="00775625"/>
    <w:rsid w:val="00792FEC"/>
    <w:rsid w:val="00793DB3"/>
    <w:rsid w:val="007942FD"/>
    <w:rsid w:val="007958BE"/>
    <w:rsid w:val="0079768F"/>
    <w:rsid w:val="007A0B60"/>
    <w:rsid w:val="007A0F4B"/>
    <w:rsid w:val="007A3B58"/>
    <w:rsid w:val="007A3D67"/>
    <w:rsid w:val="007A5999"/>
    <w:rsid w:val="007A6C57"/>
    <w:rsid w:val="007A6E55"/>
    <w:rsid w:val="007A6EBC"/>
    <w:rsid w:val="007B0487"/>
    <w:rsid w:val="007B0ACF"/>
    <w:rsid w:val="007B1552"/>
    <w:rsid w:val="007B2C71"/>
    <w:rsid w:val="007B4588"/>
    <w:rsid w:val="007B615F"/>
    <w:rsid w:val="007B6CB8"/>
    <w:rsid w:val="007B79DC"/>
    <w:rsid w:val="007B7E88"/>
    <w:rsid w:val="007C1A3A"/>
    <w:rsid w:val="007C43A8"/>
    <w:rsid w:val="007C5CD8"/>
    <w:rsid w:val="007D0905"/>
    <w:rsid w:val="007D3B90"/>
    <w:rsid w:val="007D48A3"/>
    <w:rsid w:val="007D4908"/>
    <w:rsid w:val="007D6A01"/>
    <w:rsid w:val="007D7C49"/>
    <w:rsid w:val="007E3287"/>
    <w:rsid w:val="007E46E7"/>
    <w:rsid w:val="007E5ADD"/>
    <w:rsid w:val="007E776C"/>
    <w:rsid w:val="007F08FC"/>
    <w:rsid w:val="007F4BAC"/>
    <w:rsid w:val="007F79E4"/>
    <w:rsid w:val="00800A73"/>
    <w:rsid w:val="00801EDA"/>
    <w:rsid w:val="00802458"/>
    <w:rsid w:val="008037AA"/>
    <w:rsid w:val="00803FA0"/>
    <w:rsid w:val="00804BAA"/>
    <w:rsid w:val="00805A4D"/>
    <w:rsid w:val="00811584"/>
    <w:rsid w:val="0081395A"/>
    <w:rsid w:val="00814679"/>
    <w:rsid w:val="00815B3C"/>
    <w:rsid w:val="008220DF"/>
    <w:rsid w:val="00825765"/>
    <w:rsid w:val="0082778C"/>
    <w:rsid w:val="00827E8D"/>
    <w:rsid w:val="00830188"/>
    <w:rsid w:val="00836E9E"/>
    <w:rsid w:val="00836ED0"/>
    <w:rsid w:val="00836F6A"/>
    <w:rsid w:val="008411F9"/>
    <w:rsid w:val="008443AC"/>
    <w:rsid w:val="00844F1D"/>
    <w:rsid w:val="00845961"/>
    <w:rsid w:val="008507F4"/>
    <w:rsid w:val="00850D98"/>
    <w:rsid w:val="00852C1F"/>
    <w:rsid w:val="00854138"/>
    <w:rsid w:val="00855180"/>
    <w:rsid w:val="00861685"/>
    <w:rsid w:val="00861958"/>
    <w:rsid w:val="00866315"/>
    <w:rsid w:val="0087080C"/>
    <w:rsid w:val="00872556"/>
    <w:rsid w:val="00872978"/>
    <w:rsid w:val="00872BA3"/>
    <w:rsid w:val="00872E84"/>
    <w:rsid w:val="00873342"/>
    <w:rsid w:val="00874EFF"/>
    <w:rsid w:val="00875786"/>
    <w:rsid w:val="008779E2"/>
    <w:rsid w:val="00881087"/>
    <w:rsid w:val="00884E92"/>
    <w:rsid w:val="00893038"/>
    <w:rsid w:val="0089507A"/>
    <w:rsid w:val="00896DFC"/>
    <w:rsid w:val="00896E9F"/>
    <w:rsid w:val="008A5768"/>
    <w:rsid w:val="008A5E0E"/>
    <w:rsid w:val="008A5F17"/>
    <w:rsid w:val="008A6DA9"/>
    <w:rsid w:val="008B022B"/>
    <w:rsid w:val="008B05CC"/>
    <w:rsid w:val="008B1E40"/>
    <w:rsid w:val="008B2B53"/>
    <w:rsid w:val="008B6020"/>
    <w:rsid w:val="008B7D06"/>
    <w:rsid w:val="008C06C9"/>
    <w:rsid w:val="008C2425"/>
    <w:rsid w:val="008C3AFE"/>
    <w:rsid w:val="008C3F9F"/>
    <w:rsid w:val="008C44ED"/>
    <w:rsid w:val="008C4FC6"/>
    <w:rsid w:val="008D46F0"/>
    <w:rsid w:val="008D4D8A"/>
    <w:rsid w:val="008D635F"/>
    <w:rsid w:val="008E007C"/>
    <w:rsid w:val="008E626F"/>
    <w:rsid w:val="008E6882"/>
    <w:rsid w:val="008F223E"/>
    <w:rsid w:val="008F603E"/>
    <w:rsid w:val="008F6264"/>
    <w:rsid w:val="00903709"/>
    <w:rsid w:val="00903CDF"/>
    <w:rsid w:val="00904BA4"/>
    <w:rsid w:val="0090518C"/>
    <w:rsid w:val="00905E26"/>
    <w:rsid w:val="00906517"/>
    <w:rsid w:val="00910400"/>
    <w:rsid w:val="009104EA"/>
    <w:rsid w:val="009207E5"/>
    <w:rsid w:val="009209E7"/>
    <w:rsid w:val="009236B5"/>
    <w:rsid w:val="00924597"/>
    <w:rsid w:val="0092524E"/>
    <w:rsid w:val="009272F0"/>
    <w:rsid w:val="0093723F"/>
    <w:rsid w:val="00937721"/>
    <w:rsid w:val="00937950"/>
    <w:rsid w:val="0094088A"/>
    <w:rsid w:val="0094226F"/>
    <w:rsid w:val="0094313E"/>
    <w:rsid w:val="00944DEA"/>
    <w:rsid w:val="00950708"/>
    <w:rsid w:val="0095089D"/>
    <w:rsid w:val="009508D2"/>
    <w:rsid w:val="0095123B"/>
    <w:rsid w:val="009514A2"/>
    <w:rsid w:val="00953280"/>
    <w:rsid w:val="0095437A"/>
    <w:rsid w:val="00960BB4"/>
    <w:rsid w:val="00962DD3"/>
    <w:rsid w:val="00962F9B"/>
    <w:rsid w:val="00965BAF"/>
    <w:rsid w:val="00966BB9"/>
    <w:rsid w:val="00970A38"/>
    <w:rsid w:val="009725D7"/>
    <w:rsid w:val="00975B76"/>
    <w:rsid w:val="009765F9"/>
    <w:rsid w:val="00976B05"/>
    <w:rsid w:val="00980DAA"/>
    <w:rsid w:val="009838A8"/>
    <w:rsid w:val="009846C5"/>
    <w:rsid w:val="0098745B"/>
    <w:rsid w:val="00991E42"/>
    <w:rsid w:val="00993301"/>
    <w:rsid w:val="00993DEA"/>
    <w:rsid w:val="009955A1"/>
    <w:rsid w:val="00995D1E"/>
    <w:rsid w:val="009969BB"/>
    <w:rsid w:val="0099741A"/>
    <w:rsid w:val="009A221B"/>
    <w:rsid w:val="009A2A01"/>
    <w:rsid w:val="009A4BEC"/>
    <w:rsid w:val="009A4CF1"/>
    <w:rsid w:val="009B0116"/>
    <w:rsid w:val="009B329A"/>
    <w:rsid w:val="009B3316"/>
    <w:rsid w:val="009B5406"/>
    <w:rsid w:val="009B68A8"/>
    <w:rsid w:val="009B698C"/>
    <w:rsid w:val="009B6B5D"/>
    <w:rsid w:val="009C0824"/>
    <w:rsid w:val="009C18C1"/>
    <w:rsid w:val="009C2776"/>
    <w:rsid w:val="009C2EBC"/>
    <w:rsid w:val="009C52FA"/>
    <w:rsid w:val="009C5E2A"/>
    <w:rsid w:val="009C6927"/>
    <w:rsid w:val="009C760D"/>
    <w:rsid w:val="009D3C3B"/>
    <w:rsid w:val="009D77A5"/>
    <w:rsid w:val="009E2022"/>
    <w:rsid w:val="009E4AC6"/>
    <w:rsid w:val="009E69F1"/>
    <w:rsid w:val="009E709A"/>
    <w:rsid w:val="009E7479"/>
    <w:rsid w:val="009F37F0"/>
    <w:rsid w:val="009F6C07"/>
    <w:rsid w:val="009F782C"/>
    <w:rsid w:val="009F7D10"/>
    <w:rsid w:val="00A02F40"/>
    <w:rsid w:val="00A030C0"/>
    <w:rsid w:val="00A03EED"/>
    <w:rsid w:val="00A10597"/>
    <w:rsid w:val="00A24113"/>
    <w:rsid w:val="00A33A8F"/>
    <w:rsid w:val="00A3457A"/>
    <w:rsid w:val="00A3551C"/>
    <w:rsid w:val="00A40EFC"/>
    <w:rsid w:val="00A45021"/>
    <w:rsid w:val="00A51AAA"/>
    <w:rsid w:val="00A5326B"/>
    <w:rsid w:val="00A6568B"/>
    <w:rsid w:val="00A704DD"/>
    <w:rsid w:val="00A70AB2"/>
    <w:rsid w:val="00A71F9B"/>
    <w:rsid w:val="00A7360D"/>
    <w:rsid w:val="00A760DD"/>
    <w:rsid w:val="00A807EF"/>
    <w:rsid w:val="00A851F3"/>
    <w:rsid w:val="00A8584A"/>
    <w:rsid w:val="00A8717D"/>
    <w:rsid w:val="00A90086"/>
    <w:rsid w:val="00A904F2"/>
    <w:rsid w:val="00A96420"/>
    <w:rsid w:val="00AA0874"/>
    <w:rsid w:val="00AA1B3D"/>
    <w:rsid w:val="00AA1D3A"/>
    <w:rsid w:val="00AA1F66"/>
    <w:rsid w:val="00AA2160"/>
    <w:rsid w:val="00AA5DE9"/>
    <w:rsid w:val="00AA7D6C"/>
    <w:rsid w:val="00AB09E3"/>
    <w:rsid w:val="00AB39FD"/>
    <w:rsid w:val="00AC1391"/>
    <w:rsid w:val="00AC1EC5"/>
    <w:rsid w:val="00AC6840"/>
    <w:rsid w:val="00AC6A42"/>
    <w:rsid w:val="00AC797B"/>
    <w:rsid w:val="00AD4AD4"/>
    <w:rsid w:val="00AD6C70"/>
    <w:rsid w:val="00AD7AD7"/>
    <w:rsid w:val="00AE07C3"/>
    <w:rsid w:val="00AE23F4"/>
    <w:rsid w:val="00AE2DBD"/>
    <w:rsid w:val="00AE37AF"/>
    <w:rsid w:val="00AE777C"/>
    <w:rsid w:val="00AF1254"/>
    <w:rsid w:val="00AF1CA2"/>
    <w:rsid w:val="00AF1E1F"/>
    <w:rsid w:val="00AF2750"/>
    <w:rsid w:val="00AF3BCB"/>
    <w:rsid w:val="00AF4BEC"/>
    <w:rsid w:val="00AF7195"/>
    <w:rsid w:val="00AF76F8"/>
    <w:rsid w:val="00AF7E3A"/>
    <w:rsid w:val="00B00405"/>
    <w:rsid w:val="00B01646"/>
    <w:rsid w:val="00B04673"/>
    <w:rsid w:val="00B06E1B"/>
    <w:rsid w:val="00B10C2E"/>
    <w:rsid w:val="00B11C10"/>
    <w:rsid w:val="00B13095"/>
    <w:rsid w:val="00B177F7"/>
    <w:rsid w:val="00B17C03"/>
    <w:rsid w:val="00B17DA9"/>
    <w:rsid w:val="00B21409"/>
    <w:rsid w:val="00B27508"/>
    <w:rsid w:val="00B40E8F"/>
    <w:rsid w:val="00B410B5"/>
    <w:rsid w:val="00B416C0"/>
    <w:rsid w:val="00B41FB4"/>
    <w:rsid w:val="00B435AA"/>
    <w:rsid w:val="00B445F3"/>
    <w:rsid w:val="00B469B4"/>
    <w:rsid w:val="00B50389"/>
    <w:rsid w:val="00B5204E"/>
    <w:rsid w:val="00B549A2"/>
    <w:rsid w:val="00B57B24"/>
    <w:rsid w:val="00B60F9E"/>
    <w:rsid w:val="00B621B9"/>
    <w:rsid w:val="00B65F4C"/>
    <w:rsid w:val="00B70843"/>
    <w:rsid w:val="00B7580A"/>
    <w:rsid w:val="00B76362"/>
    <w:rsid w:val="00B76F46"/>
    <w:rsid w:val="00B81A42"/>
    <w:rsid w:val="00B82275"/>
    <w:rsid w:val="00B822EA"/>
    <w:rsid w:val="00B83777"/>
    <w:rsid w:val="00B8392D"/>
    <w:rsid w:val="00B8511B"/>
    <w:rsid w:val="00B877AF"/>
    <w:rsid w:val="00B91347"/>
    <w:rsid w:val="00B9545E"/>
    <w:rsid w:val="00B968ED"/>
    <w:rsid w:val="00BA0E30"/>
    <w:rsid w:val="00BA21F2"/>
    <w:rsid w:val="00BA274B"/>
    <w:rsid w:val="00BA3E04"/>
    <w:rsid w:val="00BA604D"/>
    <w:rsid w:val="00BA6677"/>
    <w:rsid w:val="00BB2CF2"/>
    <w:rsid w:val="00BB5D12"/>
    <w:rsid w:val="00BC2A4A"/>
    <w:rsid w:val="00BC4C85"/>
    <w:rsid w:val="00BC7B15"/>
    <w:rsid w:val="00BC7CCB"/>
    <w:rsid w:val="00BD162E"/>
    <w:rsid w:val="00BD2003"/>
    <w:rsid w:val="00BD33FB"/>
    <w:rsid w:val="00BD4835"/>
    <w:rsid w:val="00BE08A0"/>
    <w:rsid w:val="00BE3513"/>
    <w:rsid w:val="00BE3C4E"/>
    <w:rsid w:val="00BF66E6"/>
    <w:rsid w:val="00C01219"/>
    <w:rsid w:val="00C0136A"/>
    <w:rsid w:val="00C0358F"/>
    <w:rsid w:val="00C05C7E"/>
    <w:rsid w:val="00C05DA5"/>
    <w:rsid w:val="00C14793"/>
    <w:rsid w:val="00C15932"/>
    <w:rsid w:val="00C17534"/>
    <w:rsid w:val="00C22B1C"/>
    <w:rsid w:val="00C25A9D"/>
    <w:rsid w:val="00C25ADD"/>
    <w:rsid w:val="00C30D9C"/>
    <w:rsid w:val="00C30E13"/>
    <w:rsid w:val="00C3329B"/>
    <w:rsid w:val="00C409A3"/>
    <w:rsid w:val="00C418DD"/>
    <w:rsid w:val="00C41B95"/>
    <w:rsid w:val="00C5091D"/>
    <w:rsid w:val="00C509FB"/>
    <w:rsid w:val="00C53556"/>
    <w:rsid w:val="00C618B6"/>
    <w:rsid w:val="00C63883"/>
    <w:rsid w:val="00C729B7"/>
    <w:rsid w:val="00C74B42"/>
    <w:rsid w:val="00C7645D"/>
    <w:rsid w:val="00C83C93"/>
    <w:rsid w:val="00C83F31"/>
    <w:rsid w:val="00C844CB"/>
    <w:rsid w:val="00C84AF7"/>
    <w:rsid w:val="00C87C83"/>
    <w:rsid w:val="00C87F49"/>
    <w:rsid w:val="00C92D3E"/>
    <w:rsid w:val="00C92DCE"/>
    <w:rsid w:val="00C92DFE"/>
    <w:rsid w:val="00C9391C"/>
    <w:rsid w:val="00C9438E"/>
    <w:rsid w:val="00C94F34"/>
    <w:rsid w:val="00C95C95"/>
    <w:rsid w:val="00CA329D"/>
    <w:rsid w:val="00CA5463"/>
    <w:rsid w:val="00CA5DAC"/>
    <w:rsid w:val="00CA6BB1"/>
    <w:rsid w:val="00CA71AE"/>
    <w:rsid w:val="00CA773D"/>
    <w:rsid w:val="00CB0F8C"/>
    <w:rsid w:val="00CB1CBC"/>
    <w:rsid w:val="00CB5760"/>
    <w:rsid w:val="00CC042F"/>
    <w:rsid w:val="00CC1545"/>
    <w:rsid w:val="00CC7B6E"/>
    <w:rsid w:val="00CD2DBA"/>
    <w:rsid w:val="00CD51D5"/>
    <w:rsid w:val="00CD577C"/>
    <w:rsid w:val="00CE0181"/>
    <w:rsid w:val="00CE025B"/>
    <w:rsid w:val="00CE34AE"/>
    <w:rsid w:val="00CE5BB5"/>
    <w:rsid w:val="00CE5BFB"/>
    <w:rsid w:val="00CF1018"/>
    <w:rsid w:val="00CF183F"/>
    <w:rsid w:val="00CF268C"/>
    <w:rsid w:val="00CF2BC6"/>
    <w:rsid w:val="00CF608E"/>
    <w:rsid w:val="00CF664E"/>
    <w:rsid w:val="00D00E47"/>
    <w:rsid w:val="00D03BEE"/>
    <w:rsid w:val="00D04689"/>
    <w:rsid w:val="00D04CBE"/>
    <w:rsid w:val="00D07C82"/>
    <w:rsid w:val="00D1046D"/>
    <w:rsid w:val="00D11657"/>
    <w:rsid w:val="00D15B38"/>
    <w:rsid w:val="00D16966"/>
    <w:rsid w:val="00D175F4"/>
    <w:rsid w:val="00D231BD"/>
    <w:rsid w:val="00D239FD"/>
    <w:rsid w:val="00D24FE9"/>
    <w:rsid w:val="00D26D52"/>
    <w:rsid w:val="00D277DF"/>
    <w:rsid w:val="00D317B3"/>
    <w:rsid w:val="00D33522"/>
    <w:rsid w:val="00D33F9F"/>
    <w:rsid w:val="00D3418D"/>
    <w:rsid w:val="00D34AD6"/>
    <w:rsid w:val="00D3773F"/>
    <w:rsid w:val="00D37DBA"/>
    <w:rsid w:val="00D418BA"/>
    <w:rsid w:val="00D41926"/>
    <w:rsid w:val="00D41AA3"/>
    <w:rsid w:val="00D43679"/>
    <w:rsid w:val="00D43792"/>
    <w:rsid w:val="00D445DA"/>
    <w:rsid w:val="00D479B1"/>
    <w:rsid w:val="00D517F0"/>
    <w:rsid w:val="00D5718F"/>
    <w:rsid w:val="00D60674"/>
    <w:rsid w:val="00D64AF1"/>
    <w:rsid w:val="00D6526C"/>
    <w:rsid w:val="00D66A0E"/>
    <w:rsid w:val="00D74E01"/>
    <w:rsid w:val="00D74E98"/>
    <w:rsid w:val="00D760FB"/>
    <w:rsid w:val="00D7719D"/>
    <w:rsid w:val="00D80E99"/>
    <w:rsid w:val="00D81474"/>
    <w:rsid w:val="00D82CB0"/>
    <w:rsid w:val="00D85F1C"/>
    <w:rsid w:val="00D90A2C"/>
    <w:rsid w:val="00D90D88"/>
    <w:rsid w:val="00D91675"/>
    <w:rsid w:val="00D93812"/>
    <w:rsid w:val="00D9794A"/>
    <w:rsid w:val="00D97CFC"/>
    <w:rsid w:val="00DA3AF0"/>
    <w:rsid w:val="00DA3D51"/>
    <w:rsid w:val="00DA3DE4"/>
    <w:rsid w:val="00DA4662"/>
    <w:rsid w:val="00DA50D8"/>
    <w:rsid w:val="00DB5682"/>
    <w:rsid w:val="00DB614A"/>
    <w:rsid w:val="00DC0A29"/>
    <w:rsid w:val="00DC0F81"/>
    <w:rsid w:val="00DC2FF6"/>
    <w:rsid w:val="00DC39B9"/>
    <w:rsid w:val="00DC6F7B"/>
    <w:rsid w:val="00DC714F"/>
    <w:rsid w:val="00DC7F0C"/>
    <w:rsid w:val="00DD2012"/>
    <w:rsid w:val="00DD3243"/>
    <w:rsid w:val="00DD3493"/>
    <w:rsid w:val="00DD355F"/>
    <w:rsid w:val="00DD6311"/>
    <w:rsid w:val="00DE2C9B"/>
    <w:rsid w:val="00DE330E"/>
    <w:rsid w:val="00DE3B91"/>
    <w:rsid w:val="00DE4A6D"/>
    <w:rsid w:val="00DE4F8C"/>
    <w:rsid w:val="00DE515C"/>
    <w:rsid w:val="00DE70BF"/>
    <w:rsid w:val="00DF0D07"/>
    <w:rsid w:val="00DF1B67"/>
    <w:rsid w:val="00DF4418"/>
    <w:rsid w:val="00DF52A9"/>
    <w:rsid w:val="00E02531"/>
    <w:rsid w:val="00E05B4A"/>
    <w:rsid w:val="00E1018D"/>
    <w:rsid w:val="00E10C81"/>
    <w:rsid w:val="00E114A7"/>
    <w:rsid w:val="00E14A39"/>
    <w:rsid w:val="00E14C1E"/>
    <w:rsid w:val="00E159ED"/>
    <w:rsid w:val="00E16608"/>
    <w:rsid w:val="00E16B3E"/>
    <w:rsid w:val="00E16C6E"/>
    <w:rsid w:val="00E17857"/>
    <w:rsid w:val="00E209D0"/>
    <w:rsid w:val="00E20A16"/>
    <w:rsid w:val="00E21DD2"/>
    <w:rsid w:val="00E268EC"/>
    <w:rsid w:val="00E27485"/>
    <w:rsid w:val="00E34D36"/>
    <w:rsid w:val="00E44E45"/>
    <w:rsid w:val="00E45770"/>
    <w:rsid w:val="00E4627A"/>
    <w:rsid w:val="00E472B1"/>
    <w:rsid w:val="00E50D40"/>
    <w:rsid w:val="00E5377D"/>
    <w:rsid w:val="00E53D9F"/>
    <w:rsid w:val="00E53F44"/>
    <w:rsid w:val="00E55A4A"/>
    <w:rsid w:val="00E6249D"/>
    <w:rsid w:val="00E63DE6"/>
    <w:rsid w:val="00E67036"/>
    <w:rsid w:val="00E67CB7"/>
    <w:rsid w:val="00E70BAA"/>
    <w:rsid w:val="00E71684"/>
    <w:rsid w:val="00E71F86"/>
    <w:rsid w:val="00E73E2C"/>
    <w:rsid w:val="00E80D77"/>
    <w:rsid w:val="00E81E48"/>
    <w:rsid w:val="00E8354D"/>
    <w:rsid w:val="00E90BA6"/>
    <w:rsid w:val="00E90F06"/>
    <w:rsid w:val="00EA0A34"/>
    <w:rsid w:val="00EA29A8"/>
    <w:rsid w:val="00EA4726"/>
    <w:rsid w:val="00EA4A64"/>
    <w:rsid w:val="00EB0F68"/>
    <w:rsid w:val="00EB229F"/>
    <w:rsid w:val="00EB249C"/>
    <w:rsid w:val="00EB2EA7"/>
    <w:rsid w:val="00EB36FC"/>
    <w:rsid w:val="00EB389C"/>
    <w:rsid w:val="00EC088F"/>
    <w:rsid w:val="00EC153E"/>
    <w:rsid w:val="00EC1986"/>
    <w:rsid w:val="00EC2F1D"/>
    <w:rsid w:val="00EC47D0"/>
    <w:rsid w:val="00ED1E20"/>
    <w:rsid w:val="00ED24C5"/>
    <w:rsid w:val="00ED2673"/>
    <w:rsid w:val="00ED4B9F"/>
    <w:rsid w:val="00EE0D0A"/>
    <w:rsid w:val="00EE11B2"/>
    <w:rsid w:val="00EE3106"/>
    <w:rsid w:val="00EE398E"/>
    <w:rsid w:val="00EE3C0A"/>
    <w:rsid w:val="00EE3FD7"/>
    <w:rsid w:val="00EE4120"/>
    <w:rsid w:val="00EE59D3"/>
    <w:rsid w:val="00EE71D4"/>
    <w:rsid w:val="00EF0BB7"/>
    <w:rsid w:val="00EF1AC8"/>
    <w:rsid w:val="00EF3575"/>
    <w:rsid w:val="00EF7A85"/>
    <w:rsid w:val="00F0119A"/>
    <w:rsid w:val="00F021FF"/>
    <w:rsid w:val="00F04531"/>
    <w:rsid w:val="00F05EAD"/>
    <w:rsid w:val="00F1040E"/>
    <w:rsid w:val="00F10888"/>
    <w:rsid w:val="00F10E55"/>
    <w:rsid w:val="00F12838"/>
    <w:rsid w:val="00F14317"/>
    <w:rsid w:val="00F14B12"/>
    <w:rsid w:val="00F14B5F"/>
    <w:rsid w:val="00F14C53"/>
    <w:rsid w:val="00F15ABB"/>
    <w:rsid w:val="00F16DE6"/>
    <w:rsid w:val="00F22058"/>
    <w:rsid w:val="00F23713"/>
    <w:rsid w:val="00F2438E"/>
    <w:rsid w:val="00F24562"/>
    <w:rsid w:val="00F26FCB"/>
    <w:rsid w:val="00F27BB8"/>
    <w:rsid w:val="00F32FFF"/>
    <w:rsid w:val="00F35620"/>
    <w:rsid w:val="00F37D55"/>
    <w:rsid w:val="00F4078C"/>
    <w:rsid w:val="00F437EA"/>
    <w:rsid w:val="00F47C51"/>
    <w:rsid w:val="00F47CB5"/>
    <w:rsid w:val="00F505BE"/>
    <w:rsid w:val="00F625A6"/>
    <w:rsid w:val="00F62D49"/>
    <w:rsid w:val="00F732A6"/>
    <w:rsid w:val="00F77677"/>
    <w:rsid w:val="00F80A23"/>
    <w:rsid w:val="00F80E47"/>
    <w:rsid w:val="00F81CF4"/>
    <w:rsid w:val="00F86B6D"/>
    <w:rsid w:val="00F86C37"/>
    <w:rsid w:val="00F91796"/>
    <w:rsid w:val="00F92382"/>
    <w:rsid w:val="00F943A2"/>
    <w:rsid w:val="00FA08EF"/>
    <w:rsid w:val="00FA78ED"/>
    <w:rsid w:val="00FB1E3D"/>
    <w:rsid w:val="00FB2114"/>
    <w:rsid w:val="00FB2A64"/>
    <w:rsid w:val="00FB3BFC"/>
    <w:rsid w:val="00FB44B0"/>
    <w:rsid w:val="00FB54AA"/>
    <w:rsid w:val="00FB7083"/>
    <w:rsid w:val="00FB7266"/>
    <w:rsid w:val="00FC1A16"/>
    <w:rsid w:val="00FC26CA"/>
    <w:rsid w:val="00FC5AD1"/>
    <w:rsid w:val="00FC658B"/>
    <w:rsid w:val="00FC748B"/>
    <w:rsid w:val="00FE01DF"/>
    <w:rsid w:val="00FE0B95"/>
    <w:rsid w:val="00FE1E89"/>
    <w:rsid w:val="00FE4473"/>
    <w:rsid w:val="00FE5C54"/>
    <w:rsid w:val="00FE793A"/>
    <w:rsid w:val="00FF1475"/>
    <w:rsid w:val="00FF227F"/>
    <w:rsid w:val="00FF4977"/>
    <w:rsid w:val="00FF599F"/>
    <w:rsid w:val="00FF61DF"/>
    <w:rsid w:val="00FF72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3AC2319"/>
  <w15:docId w15:val="{70D2973B-3E5C-46C6-930B-672F14764B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imes New Roman" w:hAnsi="Arial" w:cs="Times New Roman"/>
        <w:lang w:val="fr-CA" w:eastAsia="fr-CA" w:bidi="ar-SA"/>
      </w:rPr>
    </w:rPrDefault>
    <w:pPrDefault>
      <w:pPr>
        <w:spacing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1" w:unhideWhenUsed="1" w:qFormat="1"/>
    <w:lsdException w:name="List Bullet 3" w:uiPriority="1"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qFormat="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Corpsdetexte"/>
    <w:qFormat/>
    <w:rsid w:val="00910400"/>
    <w:rPr>
      <w:rFonts w:asciiTheme="minorHAnsi" w:hAnsiTheme="minorHAnsi"/>
      <w:sz w:val="18"/>
      <w:szCs w:val="22"/>
      <w:lang w:eastAsia="en-US"/>
    </w:rPr>
  </w:style>
  <w:style w:type="paragraph" w:styleId="Titre1">
    <w:name w:val="heading 1"/>
    <w:next w:val="Corpsdetexte"/>
    <w:link w:val="Titre1Car"/>
    <w:autoRedefine/>
    <w:uiPriority w:val="9"/>
    <w:qFormat/>
    <w:rsid w:val="00D85F1C"/>
    <w:pPr>
      <w:keepNext/>
      <w:keepLines/>
      <w:numPr>
        <w:numId w:val="10"/>
      </w:numPr>
      <w:spacing w:before="240" w:after="60" w:line="240" w:lineRule="auto"/>
      <w:contextualSpacing/>
      <w:outlineLvl w:val="0"/>
    </w:pPr>
    <w:rPr>
      <w:rFonts w:asciiTheme="majorHAnsi" w:hAnsiTheme="majorHAnsi"/>
      <w:b/>
      <w:bCs/>
      <w:caps/>
      <w:color w:val="363534" w:themeColor="text1"/>
      <w:sz w:val="40"/>
      <w:szCs w:val="28"/>
      <w:u w:val="single"/>
      <w:lang w:eastAsia="en-US"/>
    </w:rPr>
  </w:style>
  <w:style w:type="paragraph" w:styleId="Titre2">
    <w:name w:val="heading 2"/>
    <w:next w:val="Corpsdetexte"/>
    <w:link w:val="Titre2Car"/>
    <w:autoRedefine/>
    <w:uiPriority w:val="9"/>
    <w:qFormat/>
    <w:rsid w:val="00507556"/>
    <w:pPr>
      <w:numPr>
        <w:ilvl w:val="1"/>
        <w:numId w:val="10"/>
      </w:numPr>
      <w:spacing w:before="180" w:after="40" w:line="240" w:lineRule="auto"/>
      <w:outlineLvl w:val="1"/>
    </w:pPr>
    <w:rPr>
      <w:rFonts w:asciiTheme="majorHAnsi" w:hAnsiTheme="majorHAnsi"/>
      <w:b/>
      <w:bCs/>
      <w:smallCaps/>
      <w:color w:val="991F3D" w:themeColor="accent2"/>
      <w:sz w:val="36"/>
      <w:szCs w:val="26"/>
      <w:lang w:val="fr-FR"/>
    </w:rPr>
  </w:style>
  <w:style w:type="paragraph" w:styleId="Titre3">
    <w:name w:val="heading 3"/>
    <w:basedOn w:val="Titre2"/>
    <w:next w:val="Corpsdetexte"/>
    <w:link w:val="Titre3Car"/>
    <w:autoRedefine/>
    <w:uiPriority w:val="9"/>
    <w:qFormat/>
    <w:rsid w:val="005B23B1"/>
    <w:pPr>
      <w:numPr>
        <w:ilvl w:val="0"/>
        <w:numId w:val="12"/>
      </w:numPr>
      <w:spacing w:before="120" w:after="0"/>
      <w:outlineLvl w:val="2"/>
    </w:pPr>
    <w:rPr>
      <w:bCs w:val="0"/>
      <w:caps/>
      <w:smallCaps w:val="0"/>
      <w:color w:val="363534" w:themeColor="text1"/>
      <w:sz w:val="34"/>
    </w:rPr>
  </w:style>
  <w:style w:type="paragraph" w:styleId="Titre4">
    <w:name w:val="heading 4"/>
    <w:basedOn w:val="Titre3"/>
    <w:next w:val="Corpsdetexte"/>
    <w:link w:val="Titre4Car"/>
    <w:autoRedefine/>
    <w:uiPriority w:val="9"/>
    <w:qFormat/>
    <w:rsid w:val="009725D7"/>
    <w:pPr>
      <w:numPr>
        <w:numId w:val="14"/>
      </w:numPr>
      <w:outlineLvl w:val="3"/>
    </w:pPr>
    <w:rPr>
      <w:bCs/>
      <w:iCs/>
      <w:caps w:val="0"/>
      <w:sz w:val="32"/>
    </w:rPr>
  </w:style>
  <w:style w:type="paragraph" w:styleId="Titre5">
    <w:name w:val="heading 5"/>
    <w:basedOn w:val="Titre4"/>
    <w:next w:val="Corpsdetexte"/>
    <w:link w:val="Titre5Car"/>
    <w:uiPriority w:val="9"/>
    <w:qFormat/>
    <w:rsid w:val="00D85F1C"/>
    <w:pPr>
      <w:numPr>
        <w:numId w:val="16"/>
      </w:numPr>
      <w:outlineLvl w:val="4"/>
    </w:pPr>
    <w:rPr>
      <w:b w:val="0"/>
      <w:bCs w:val="0"/>
      <w:color w:val="7D7B79" w:themeColor="text1" w:themeTint="A6"/>
      <w:sz w:val="30"/>
      <w:u w:val="single"/>
    </w:rPr>
  </w:style>
  <w:style w:type="paragraph" w:styleId="Titre6">
    <w:name w:val="heading 6"/>
    <w:basedOn w:val="Titre5"/>
    <w:next w:val="Normal"/>
    <w:link w:val="Titre6Car"/>
    <w:uiPriority w:val="9"/>
    <w:qFormat/>
    <w:rsid w:val="00D85F1C"/>
    <w:pPr>
      <w:numPr>
        <w:numId w:val="17"/>
      </w:numPr>
      <w:spacing w:line="271" w:lineRule="auto"/>
      <w:outlineLvl w:val="5"/>
    </w:pPr>
    <w:rPr>
      <w:bCs/>
      <w:i/>
      <w:iCs w:val="0"/>
      <w:color w:val="363534" w:themeColor="text1"/>
      <w:sz w:val="28"/>
    </w:rPr>
  </w:style>
  <w:style w:type="paragraph" w:styleId="Titre7">
    <w:name w:val="heading 7"/>
    <w:basedOn w:val="Normal"/>
    <w:next w:val="Normal"/>
    <w:link w:val="Titre7Car"/>
    <w:uiPriority w:val="9"/>
    <w:unhideWhenUsed/>
    <w:qFormat/>
    <w:rsid w:val="00021DA3"/>
    <w:pPr>
      <w:numPr>
        <w:numId w:val="18"/>
      </w:numPr>
      <w:outlineLvl w:val="6"/>
    </w:pPr>
    <w:rPr>
      <w:i/>
      <w:iCs/>
      <w:sz w:val="26"/>
      <w:u w:val="single"/>
    </w:rPr>
  </w:style>
  <w:style w:type="paragraph" w:styleId="Titre8">
    <w:name w:val="heading 8"/>
    <w:basedOn w:val="Titre7"/>
    <w:next w:val="Corpsdetexte"/>
    <w:link w:val="Titre8Car"/>
    <w:uiPriority w:val="9"/>
    <w:unhideWhenUsed/>
    <w:qFormat/>
    <w:rsid w:val="001666A5"/>
    <w:pPr>
      <w:numPr>
        <w:numId w:val="0"/>
      </w:numPr>
      <w:outlineLvl w:val="7"/>
    </w:pPr>
    <w:rPr>
      <w:b/>
      <w:sz w:val="24"/>
      <w:szCs w:val="20"/>
    </w:rPr>
  </w:style>
  <w:style w:type="paragraph" w:styleId="Titre9">
    <w:name w:val="heading 9"/>
    <w:basedOn w:val="Normal"/>
    <w:next w:val="Normal"/>
    <w:link w:val="Titre9Car"/>
    <w:uiPriority w:val="9"/>
    <w:semiHidden/>
    <w:unhideWhenUsed/>
    <w:qFormat/>
    <w:rsid w:val="00991E42"/>
    <w:pPr>
      <w:numPr>
        <w:ilvl w:val="8"/>
        <w:numId w:val="10"/>
      </w:numPr>
      <w:outlineLvl w:val="8"/>
    </w:pPr>
    <w:rPr>
      <w:i/>
      <w:iCs/>
      <w:spacing w:val="5"/>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link w:val="CorpsdetexteCar"/>
    <w:qFormat/>
    <w:rsid w:val="00123D61"/>
    <w:pPr>
      <w:spacing w:before="60" w:after="40"/>
    </w:pPr>
    <w:rPr>
      <w:sz w:val="24"/>
    </w:rPr>
  </w:style>
  <w:style w:type="character" w:customStyle="1" w:styleId="CorpsdetexteCar">
    <w:name w:val="Corps de texte Car"/>
    <w:basedOn w:val="Policepardfaut"/>
    <w:link w:val="Corpsdetexte"/>
    <w:rsid w:val="00123D61"/>
    <w:rPr>
      <w:rFonts w:asciiTheme="minorHAnsi" w:hAnsiTheme="minorHAnsi"/>
      <w:sz w:val="24"/>
      <w:szCs w:val="22"/>
      <w:lang w:eastAsia="en-US"/>
    </w:rPr>
  </w:style>
  <w:style w:type="character" w:customStyle="1" w:styleId="Titre1Car">
    <w:name w:val="Titre 1 Car"/>
    <w:link w:val="Titre1"/>
    <w:uiPriority w:val="9"/>
    <w:rsid w:val="00D85F1C"/>
    <w:rPr>
      <w:rFonts w:asciiTheme="majorHAnsi" w:hAnsiTheme="majorHAnsi"/>
      <w:b/>
      <w:bCs/>
      <w:caps/>
      <w:color w:val="363534" w:themeColor="text1"/>
      <w:sz w:val="40"/>
      <w:szCs w:val="28"/>
      <w:u w:val="single"/>
      <w:lang w:eastAsia="en-US"/>
    </w:rPr>
  </w:style>
  <w:style w:type="character" w:customStyle="1" w:styleId="Titre2Car">
    <w:name w:val="Titre 2 Car"/>
    <w:link w:val="Titre2"/>
    <w:uiPriority w:val="9"/>
    <w:rsid w:val="00507556"/>
    <w:rPr>
      <w:rFonts w:asciiTheme="majorHAnsi" w:hAnsiTheme="majorHAnsi"/>
      <w:b/>
      <w:bCs/>
      <w:smallCaps/>
      <w:color w:val="991F3D" w:themeColor="accent2"/>
      <w:sz w:val="36"/>
      <w:szCs w:val="26"/>
      <w:lang w:val="fr-FR"/>
    </w:rPr>
  </w:style>
  <w:style w:type="character" w:customStyle="1" w:styleId="Titre3Car">
    <w:name w:val="Titre 3 Car"/>
    <w:link w:val="Titre3"/>
    <w:uiPriority w:val="9"/>
    <w:rsid w:val="005B23B1"/>
    <w:rPr>
      <w:rFonts w:asciiTheme="majorHAnsi" w:hAnsiTheme="majorHAnsi"/>
      <w:b/>
      <w:caps/>
      <w:color w:val="363534" w:themeColor="text1"/>
      <w:sz w:val="34"/>
      <w:szCs w:val="26"/>
      <w:lang w:val="fr-FR"/>
    </w:rPr>
  </w:style>
  <w:style w:type="character" w:customStyle="1" w:styleId="Titre4Car">
    <w:name w:val="Titre 4 Car"/>
    <w:link w:val="Titre4"/>
    <w:uiPriority w:val="9"/>
    <w:rsid w:val="009725D7"/>
    <w:rPr>
      <w:rFonts w:asciiTheme="majorHAnsi" w:hAnsiTheme="majorHAnsi"/>
      <w:b/>
      <w:bCs/>
      <w:iCs/>
      <w:color w:val="363534" w:themeColor="text1"/>
      <w:sz w:val="32"/>
      <w:szCs w:val="26"/>
      <w:lang w:val="fr-FR"/>
    </w:rPr>
  </w:style>
  <w:style w:type="character" w:customStyle="1" w:styleId="Titre5Car">
    <w:name w:val="Titre 5 Car"/>
    <w:link w:val="Titre5"/>
    <w:uiPriority w:val="9"/>
    <w:rsid w:val="00D85F1C"/>
    <w:rPr>
      <w:rFonts w:asciiTheme="majorHAnsi" w:hAnsiTheme="majorHAnsi"/>
      <w:iCs/>
      <w:color w:val="7D7B79" w:themeColor="text1" w:themeTint="A6"/>
      <w:sz w:val="30"/>
      <w:szCs w:val="26"/>
      <w:u w:val="single"/>
      <w:lang w:val="fr-FR"/>
    </w:rPr>
  </w:style>
  <w:style w:type="character" w:customStyle="1" w:styleId="Titre6Car">
    <w:name w:val="Titre 6 Car"/>
    <w:link w:val="Titre6"/>
    <w:uiPriority w:val="9"/>
    <w:rsid w:val="00D85F1C"/>
    <w:rPr>
      <w:rFonts w:asciiTheme="majorHAnsi" w:hAnsiTheme="majorHAnsi"/>
      <w:bCs/>
      <w:i/>
      <w:color w:val="363534" w:themeColor="text1"/>
      <w:sz w:val="28"/>
      <w:szCs w:val="26"/>
      <w:u w:val="single"/>
      <w:lang w:val="fr-FR"/>
    </w:rPr>
  </w:style>
  <w:style w:type="character" w:customStyle="1" w:styleId="Titre7Car">
    <w:name w:val="Titre 7 Car"/>
    <w:link w:val="Titre7"/>
    <w:uiPriority w:val="9"/>
    <w:rsid w:val="00021DA3"/>
    <w:rPr>
      <w:rFonts w:asciiTheme="minorHAnsi" w:hAnsiTheme="minorHAnsi"/>
      <w:i/>
      <w:iCs/>
      <w:sz w:val="26"/>
      <w:szCs w:val="22"/>
      <w:u w:val="single"/>
      <w:lang w:eastAsia="en-US"/>
    </w:rPr>
  </w:style>
  <w:style w:type="character" w:customStyle="1" w:styleId="Titre8Car">
    <w:name w:val="Titre 8 Car"/>
    <w:link w:val="Titre8"/>
    <w:uiPriority w:val="9"/>
    <w:rsid w:val="001666A5"/>
    <w:rPr>
      <w:rFonts w:asciiTheme="minorHAnsi" w:hAnsiTheme="minorHAnsi"/>
      <w:b/>
      <w:i/>
      <w:iCs/>
      <w:sz w:val="24"/>
      <w:u w:val="single"/>
      <w:lang w:eastAsia="en-US"/>
    </w:rPr>
  </w:style>
  <w:style w:type="character" w:customStyle="1" w:styleId="Titre9Car">
    <w:name w:val="Titre 9 Car"/>
    <w:link w:val="Titre9"/>
    <w:uiPriority w:val="9"/>
    <w:semiHidden/>
    <w:rsid w:val="00991E42"/>
    <w:rPr>
      <w:rFonts w:asciiTheme="minorHAnsi" w:hAnsiTheme="minorHAnsi"/>
      <w:i/>
      <w:iCs/>
      <w:spacing w:val="5"/>
      <w:sz w:val="18"/>
      <w:lang w:eastAsia="en-US"/>
    </w:rPr>
  </w:style>
  <w:style w:type="paragraph" w:styleId="Lgende">
    <w:name w:val="caption"/>
    <w:basedOn w:val="Normal"/>
    <w:next w:val="Normal"/>
    <w:uiPriority w:val="35"/>
    <w:qFormat/>
    <w:rsid w:val="00D90D88"/>
    <w:rPr>
      <w:bCs/>
      <w:color w:val="991F3D" w:themeColor="text2"/>
      <w:sz w:val="16"/>
      <w:szCs w:val="16"/>
    </w:rPr>
  </w:style>
  <w:style w:type="paragraph" w:styleId="Titre">
    <w:name w:val="Title"/>
    <w:basedOn w:val="Normal"/>
    <w:next w:val="Corpsdetexte"/>
    <w:link w:val="TitreCar"/>
    <w:uiPriority w:val="2"/>
    <w:qFormat/>
    <w:rsid w:val="00803FA0"/>
    <w:pPr>
      <w:spacing w:before="1200" w:line="240" w:lineRule="auto"/>
      <w:ind w:left="960"/>
      <w:contextualSpacing/>
    </w:pPr>
    <w:rPr>
      <w:color w:val="991F3D" w:themeColor="accent2"/>
      <w:spacing w:val="5"/>
      <w:sz w:val="64"/>
      <w:szCs w:val="48"/>
    </w:rPr>
  </w:style>
  <w:style w:type="character" w:customStyle="1" w:styleId="TitreCar">
    <w:name w:val="Titre Car"/>
    <w:link w:val="Titre"/>
    <w:uiPriority w:val="2"/>
    <w:rsid w:val="00803FA0"/>
    <w:rPr>
      <w:rFonts w:asciiTheme="minorHAnsi" w:hAnsiTheme="minorHAnsi"/>
      <w:color w:val="991F3D" w:themeColor="accent2"/>
      <w:spacing w:val="5"/>
      <w:sz w:val="64"/>
      <w:szCs w:val="48"/>
      <w:lang w:eastAsia="en-US"/>
    </w:rPr>
  </w:style>
  <w:style w:type="paragraph" w:styleId="Sous-titre">
    <w:name w:val="Subtitle"/>
    <w:basedOn w:val="Normal"/>
    <w:next w:val="Corpsdetexte"/>
    <w:link w:val="Sous-titreCar"/>
    <w:uiPriority w:val="3"/>
    <w:unhideWhenUsed/>
    <w:qFormat/>
    <w:rsid w:val="00910400"/>
    <w:pPr>
      <w:spacing w:after="480"/>
      <w:ind w:left="960"/>
    </w:pPr>
    <w:rPr>
      <w:iCs/>
      <w:sz w:val="36"/>
      <w:szCs w:val="24"/>
    </w:rPr>
  </w:style>
  <w:style w:type="character" w:customStyle="1" w:styleId="Sous-titreCar">
    <w:name w:val="Sous-titre Car"/>
    <w:link w:val="Sous-titre"/>
    <w:uiPriority w:val="3"/>
    <w:rsid w:val="00910400"/>
    <w:rPr>
      <w:rFonts w:asciiTheme="minorHAnsi" w:hAnsiTheme="minorHAnsi"/>
      <w:iCs/>
      <w:sz w:val="36"/>
      <w:szCs w:val="24"/>
      <w:lang w:eastAsia="en-US"/>
    </w:rPr>
  </w:style>
  <w:style w:type="character" w:styleId="lev">
    <w:name w:val="Strong"/>
    <w:uiPriority w:val="22"/>
    <w:qFormat/>
    <w:rsid w:val="00991E42"/>
    <w:rPr>
      <w:b/>
      <w:bCs/>
    </w:rPr>
  </w:style>
  <w:style w:type="character" w:styleId="Accentuation">
    <w:name w:val="Emphasis"/>
    <w:uiPriority w:val="20"/>
    <w:qFormat/>
    <w:rsid w:val="00DB5682"/>
    <w:rPr>
      <w:b/>
      <w:bCs/>
      <w:color w:val="auto"/>
      <w:spacing w:val="10"/>
    </w:rPr>
  </w:style>
  <w:style w:type="paragraph" w:styleId="Sansinterligne">
    <w:name w:val="No Spacing"/>
    <w:basedOn w:val="Normal"/>
    <w:link w:val="SansinterligneCar"/>
    <w:uiPriority w:val="1"/>
    <w:qFormat/>
    <w:rsid w:val="00991E42"/>
    <w:pPr>
      <w:spacing w:line="240" w:lineRule="auto"/>
    </w:pPr>
  </w:style>
  <w:style w:type="character" w:customStyle="1" w:styleId="SansinterligneCar">
    <w:name w:val="Sans interligne Car"/>
    <w:basedOn w:val="Policepardfaut"/>
    <w:link w:val="Sansinterligne"/>
    <w:uiPriority w:val="1"/>
    <w:rsid w:val="00D74E98"/>
    <w:rPr>
      <w:rFonts w:asciiTheme="minorHAnsi" w:hAnsiTheme="minorHAnsi"/>
      <w:szCs w:val="22"/>
      <w:lang w:eastAsia="en-US"/>
    </w:rPr>
  </w:style>
  <w:style w:type="paragraph" w:styleId="Paragraphedeliste">
    <w:name w:val="List Paragraph"/>
    <w:basedOn w:val="Normal"/>
    <w:uiPriority w:val="34"/>
    <w:unhideWhenUsed/>
    <w:qFormat/>
    <w:rsid w:val="00F14B12"/>
    <w:pPr>
      <w:numPr>
        <w:numId w:val="4"/>
      </w:numPr>
      <w:spacing w:after="60"/>
    </w:pPr>
  </w:style>
  <w:style w:type="paragraph" w:styleId="Citation">
    <w:name w:val="Quote"/>
    <w:basedOn w:val="Normal"/>
    <w:next w:val="Corpsdetexte"/>
    <w:link w:val="CitationCar"/>
    <w:uiPriority w:val="2"/>
    <w:qFormat/>
    <w:rsid w:val="004E77DA"/>
    <w:pPr>
      <w:spacing w:before="240" w:after="240"/>
    </w:pPr>
    <w:rPr>
      <w:i/>
      <w:iCs/>
      <w:color w:val="991F3D" w:themeColor="accent2"/>
      <w:sz w:val="28"/>
    </w:rPr>
  </w:style>
  <w:style w:type="character" w:customStyle="1" w:styleId="CitationCar">
    <w:name w:val="Citation Car"/>
    <w:link w:val="Citation"/>
    <w:uiPriority w:val="2"/>
    <w:rsid w:val="003E4BC9"/>
    <w:rPr>
      <w:rFonts w:asciiTheme="minorHAnsi" w:hAnsiTheme="minorHAnsi"/>
      <w:i/>
      <w:iCs/>
      <w:color w:val="991F3D" w:themeColor="accent2"/>
      <w:sz w:val="28"/>
      <w:szCs w:val="22"/>
      <w:lang w:val="en-US" w:eastAsia="en-US"/>
    </w:rPr>
  </w:style>
  <w:style w:type="paragraph" w:styleId="Citationintense">
    <w:name w:val="Intense Quote"/>
    <w:basedOn w:val="Normal"/>
    <w:next w:val="Corpsdetexte"/>
    <w:link w:val="CitationintenseCar"/>
    <w:uiPriority w:val="30"/>
    <w:semiHidden/>
    <w:qFormat/>
    <w:rsid w:val="00991E42"/>
    <w:pPr>
      <w:pBdr>
        <w:bottom w:val="single" w:sz="4" w:space="1" w:color="auto"/>
      </w:pBdr>
      <w:spacing w:before="200" w:after="280"/>
      <w:ind w:left="1008" w:right="1152"/>
      <w:jc w:val="both"/>
    </w:pPr>
    <w:rPr>
      <w:b/>
      <w:bCs/>
      <w:i/>
      <w:iCs/>
    </w:rPr>
  </w:style>
  <w:style w:type="character" w:customStyle="1" w:styleId="CitationintenseCar">
    <w:name w:val="Citation intense Car"/>
    <w:link w:val="Citationintense"/>
    <w:uiPriority w:val="30"/>
    <w:semiHidden/>
    <w:rsid w:val="003E4BC9"/>
    <w:rPr>
      <w:rFonts w:asciiTheme="minorHAnsi" w:hAnsiTheme="minorHAnsi"/>
      <w:b/>
      <w:bCs/>
      <w:i/>
      <w:iCs/>
      <w:sz w:val="18"/>
      <w:szCs w:val="22"/>
      <w:lang w:val="en-US" w:eastAsia="en-US"/>
    </w:rPr>
  </w:style>
  <w:style w:type="character" w:styleId="Emphaseple">
    <w:name w:val="Subtle Emphasis"/>
    <w:uiPriority w:val="19"/>
    <w:qFormat/>
    <w:rsid w:val="00991E42"/>
    <w:rPr>
      <w:i/>
      <w:iCs/>
    </w:rPr>
  </w:style>
  <w:style w:type="character" w:styleId="Emphaseintense">
    <w:name w:val="Intense Emphasis"/>
    <w:uiPriority w:val="21"/>
    <w:semiHidden/>
    <w:qFormat/>
    <w:rsid w:val="001B7709"/>
    <w:rPr>
      <w:b/>
      <w:bCs/>
      <w:color w:val="991F3D" w:themeColor="accent2"/>
    </w:rPr>
  </w:style>
  <w:style w:type="character" w:styleId="Rfrenceple">
    <w:name w:val="Subtle Reference"/>
    <w:uiPriority w:val="2"/>
    <w:semiHidden/>
    <w:qFormat/>
    <w:rsid w:val="00991E42"/>
    <w:rPr>
      <w:smallCaps/>
    </w:rPr>
  </w:style>
  <w:style w:type="character" w:styleId="Rfrenceintense">
    <w:name w:val="Intense Reference"/>
    <w:uiPriority w:val="32"/>
    <w:semiHidden/>
    <w:qFormat/>
    <w:rsid w:val="00991E42"/>
    <w:rPr>
      <w:smallCaps/>
      <w:spacing w:val="5"/>
      <w:u w:val="single"/>
    </w:rPr>
  </w:style>
  <w:style w:type="character" w:styleId="Titredulivre">
    <w:name w:val="Book Title"/>
    <w:uiPriority w:val="33"/>
    <w:semiHidden/>
    <w:qFormat/>
    <w:rsid w:val="00991E42"/>
    <w:rPr>
      <w:i/>
      <w:iCs/>
      <w:smallCaps/>
      <w:spacing w:val="5"/>
    </w:rPr>
  </w:style>
  <w:style w:type="paragraph" w:styleId="En-ttedetabledesmatires">
    <w:name w:val="TOC Heading"/>
    <w:basedOn w:val="Titre1"/>
    <w:next w:val="Corpsdetexte"/>
    <w:uiPriority w:val="39"/>
    <w:qFormat/>
    <w:rsid w:val="00D74E98"/>
    <w:pPr>
      <w:numPr>
        <w:numId w:val="0"/>
      </w:numPr>
      <w:outlineLvl w:val="9"/>
    </w:pPr>
    <w:rPr>
      <w:lang w:bidi="en-US"/>
    </w:rPr>
  </w:style>
  <w:style w:type="paragraph" w:styleId="En-tte">
    <w:name w:val="header"/>
    <w:basedOn w:val="Normal"/>
    <w:next w:val="Corpsdetexte"/>
    <w:link w:val="En-tteCar"/>
    <w:uiPriority w:val="99"/>
    <w:unhideWhenUsed/>
    <w:qFormat/>
    <w:rsid w:val="00C92DCE"/>
    <w:pPr>
      <w:tabs>
        <w:tab w:val="left" w:pos="3600"/>
      </w:tabs>
    </w:pPr>
    <w:rPr>
      <w:sz w:val="14"/>
    </w:rPr>
  </w:style>
  <w:style w:type="character" w:customStyle="1" w:styleId="En-tteCar">
    <w:name w:val="En-tête Car"/>
    <w:basedOn w:val="Policepardfaut"/>
    <w:link w:val="En-tte"/>
    <w:uiPriority w:val="99"/>
    <w:rsid w:val="00C92DCE"/>
    <w:rPr>
      <w:sz w:val="14"/>
      <w:szCs w:val="22"/>
      <w:lang w:eastAsia="en-US"/>
    </w:rPr>
  </w:style>
  <w:style w:type="paragraph" w:styleId="Pieddepage">
    <w:name w:val="footer"/>
    <w:basedOn w:val="Normal"/>
    <w:link w:val="PieddepageCar"/>
    <w:uiPriority w:val="99"/>
    <w:unhideWhenUsed/>
    <w:qFormat/>
    <w:rsid w:val="005C21E2"/>
    <w:pPr>
      <w:tabs>
        <w:tab w:val="left" w:pos="6840"/>
        <w:tab w:val="right" w:pos="9720"/>
      </w:tabs>
      <w:spacing w:line="319" w:lineRule="auto"/>
    </w:pPr>
    <w:rPr>
      <w:color w:val="991F3D" w:themeColor="text2"/>
      <w:sz w:val="14"/>
    </w:rPr>
  </w:style>
  <w:style w:type="character" w:customStyle="1" w:styleId="PieddepageCar">
    <w:name w:val="Pied de page Car"/>
    <w:basedOn w:val="Policepardfaut"/>
    <w:link w:val="Pieddepage"/>
    <w:uiPriority w:val="99"/>
    <w:rsid w:val="005C21E2"/>
    <w:rPr>
      <w:rFonts w:asciiTheme="minorHAnsi" w:hAnsiTheme="minorHAnsi"/>
      <w:color w:val="991F3D" w:themeColor="text2"/>
      <w:sz w:val="14"/>
      <w:szCs w:val="22"/>
      <w:lang w:eastAsia="en-US"/>
    </w:rPr>
  </w:style>
  <w:style w:type="paragraph" w:styleId="Textedebulles">
    <w:name w:val="Balloon Text"/>
    <w:basedOn w:val="Normal"/>
    <w:link w:val="TextedebullesCar"/>
    <w:uiPriority w:val="99"/>
    <w:semiHidden/>
    <w:unhideWhenUsed/>
    <w:rsid w:val="00690436"/>
    <w:pPr>
      <w:spacing w:line="240" w:lineRule="auto"/>
    </w:pPr>
    <w:rPr>
      <w:rFonts w:ascii="Tahoma" w:hAnsi="Tahoma" w:cs="Tahoma"/>
      <w:sz w:val="16"/>
      <w:szCs w:val="16"/>
    </w:rPr>
  </w:style>
  <w:style w:type="character" w:customStyle="1" w:styleId="TextedebullesCar">
    <w:name w:val="Texte de bulles Car"/>
    <w:link w:val="Textedebulles"/>
    <w:uiPriority w:val="99"/>
    <w:semiHidden/>
    <w:rsid w:val="00690436"/>
    <w:rPr>
      <w:rFonts w:ascii="Tahoma" w:hAnsi="Tahoma" w:cs="Tahoma"/>
      <w:sz w:val="16"/>
      <w:szCs w:val="16"/>
    </w:rPr>
  </w:style>
  <w:style w:type="paragraph" w:customStyle="1" w:styleId="Intro">
    <w:name w:val="Intro"/>
    <w:basedOn w:val="Normal"/>
    <w:next w:val="Corpsdetexte"/>
    <w:uiPriority w:val="3"/>
    <w:qFormat/>
    <w:rsid w:val="00270994"/>
    <w:pPr>
      <w:spacing w:before="120" w:after="240"/>
      <w:contextualSpacing/>
    </w:pPr>
    <w:rPr>
      <w:color w:val="363534" w:themeColor="text1"/>
      <w:spacing w:val="-5"/>
      <w:sz w:val="28"/>
    </w:rPr>
  </w:style>
  <w:style w:type="paragraph" w:styleId="Liste">
    <w:name w:val="List"/>
    <w:basedOn w:val="Normal"/>
    <w:uiPriority w:val="99"/>
    <w:semiHidden/>
    <w:unhideWhenUsed/>
    <w:rsid w:val="009209E7"/>
    <w:pPr>
      <w:ind w:left="360" w:hanging="360"/>
      <w:contextualSpacing/>
    </w:pPr>
  </w:style>
  <w:style w:type="paragraph" w:customStyle="1" w:styleId="ListParagraph-Level2">
    <w:name w:val="List Paragraph - Level 2"/>
    <w:basedOn w:val="Paragraphedeliste"/>
    <w:uiPriority w:val="99"/>
    <w:semiHidden/>
    <w:unhideWhenUsed/>
    <w:rsid w:val="00F14B12"/>
    <w:pPr>
      <w:ind w:left="720"/>
    </w:pPr>
  </w:style>
  <w:style w:type="paragraph" w:styleId="Normalcentr">
    <w:name w:val="Block Text"/>
    <w:basedOn w:val="Normal"/>
    <w:next w:val="Corpsdetexte"/>
    <w:uiPriority w:val="99"/>
    <w:qFormat/>
    <w:rsid w:val="00F80A23"/>
    <w:pPr>
      <w:pBdr>
        <w:top w:val="single" w:sz="2" w:space="10" w:color="FFFFFF" w:themeColor="background1"/>
        <w:left w:val="single" w:sz="2" w:space="10" w:color="FFFFFF" w:themeColor="background1"/>
        <w:bottom w:val="single" w:sz="2" w:space="10" w:color="FFFFFF" w:themeColor="background1"/>
        <w:right w:val="single" w:sz="2" w:space="10" w:color="FFFFFF" w:themeColor="background1"/>
      </w:pBdr>
      <w:shd w:val="clear" w:color="auto" w:fill="991F3D" w:themeFill="accent2"/>
      <w:ind w:left="216" w:right="216"/>
    </w:pPr>
    <w:rPr>
      <w:rFonts w:eastAsiaTheme="minorEastAsia" w:cstheme="minorBidi"/>
      <w:iCs/>
      <w:color w:val="FFFFFF" w:themeColor="background1"/>
    </w:rPr>
  </w:style>
  <w:style w:type="paragraph" w:customStyle="1" w:styleId="Note">
    <w:name w:val="Note"/>
    <w:basedOn w:val="Normal"/>
    <w:next w:val="Corpsdetexte"/>
    <w:uiPriority w:val="3"/>
    <w:qFormat/>
    <w:rsid w:val="001B7709"/>
    <w:pPr>
      <w:pBdr>
        <w:top w:val="single" w:sz="2" w:space="6" w:color="auto"/>
      </w:pBdr>
      <w:spacing w:before="60" w:after="60" w:line="240" w:lineRule="auto"/>
    </w:pPr>
    <w:rPr>
      <w:sz w:val="14"/>
    </w:rPr>
  </w:style>
  <w:style w:type="character" w:styleId="Numrodepage">
    <w:name w:val="page number"/>
    <w:basedOn w:val="Policepardfaut"/>
    <w:uiPriority w:val="99"/>
    <w:unhideWhenUsed/>
    <w:qFormat/>
    <w:rsid w:val="00D34AD6"/>
    <w:rPr>
      <w:b/>
      <w:color w:val="991F3D" w:themeColor="accent2"/>
      <w:sz w:val="18"/>
    </w:rPr>
  </w:style>
  <w:style w:type="paragraph" w:styleId="TM1">
    <w:name w:val="toc 1"/>
    <w:next w:val="Corpsdetexte"/>
    <w:autoRedefine/>
    <w:uiPriority w:val="39"/>
    <w:rsid w:val="00C0136A"/>
    <w:pPr>
      <w:spacing w:before="120" w:after="120"/>
    </w:pPr>
    <w:rPr>
      <w:rFonts w:asciiTheme="minorHAnsi" w:hAnsiTheme="minorHAnsi" w:cstheme="minorHAnsi"/>
      <w:b/>
      <w:bCs/>
      <w:caps/>
      <w:lang w:eastAsia="en-US"/>
    </w:rPr>
  </w:style>
  <w:style w:type="paragraph" w:styleId="TM2">
    <w:name w:val="toc 2"/>
    <w:basedOn w:val="Titre2"/>
    <w:next w:val="Corpsdetexte"/>
    <w:autoRedefine/>
    <w:uiPriority w:val="39"/>
    <w:rsid w:val="005153E1"/>
    <w:pPr>
      <w:numPr>
        <w:ilvl w:val="0"/>
        <w:numId w:val="0"/>
      </w:numPr>
      <w:spacing w:before="0" w:after="0" w:line="288" w:lineRule="auto"/>
      <w:ind w:left="180"/>
      <w:outlineLvl w:val="9"/>
    </w:pPr>
    <w:rPr>
      <w:rFonts w:asciiTheme="minorHAnsi" w:hAnsiTheme="minorHAnsi" w:cstheme="minorHAnsi"/>
      <w:b w:val="0"/>
      <w:bCs w:val="0"/>
      <w:color w:val="auto"/>
      <w:sz w:val="20"/>
      <w:szCs w:val="20"/>
    </w:rPr>
  </w:style>
  <w:style w:type="paragraph" w:styleId="TM3">
    <w:name w:val="toc 3"/>
    <w:basedOn w:val="Titre3"/>
    <w:next w:val="Corpsdetexte"/>
    <w:autoRedefine/>
    <w:uiPriority w:val="39"/>
    <w:rsid w:val="00477867"/>
    <w:pPr>
      <w:numPr>
        <w:numId w:val="0"/>
      </w:numPr>
      <w:tabs>
        <w:tab w:val="right" w:leader="dot" w:pos="9771"/>
      </w:tabs>
      <w:spacing w:before="0" w:line="288" w:lineRule="auto"/>
      <w:ind w:left="360"/>
      <w:outlineLvl w:val="9"/>
    </w:pPr>
    <w:rPr>
      <w:rFonts w:asciiTheme="minorHAnsi" w:hAnsiTheme="minorHAnsi" w:cstheme="minorHAnsi"/>
      <w:b w:val="0"/>
      <w:i/>
      <w:iCs/>
      <w:caps w:val="0"/>
      <w:color w:val="auto"/>
      <w:sz w:val="20"/>
      <w:szCs w:val="20"/>
    </w:rPr>
  </w:style>
  <w:style w:type="character" w:styleId="Lienhypertexte">
    <w:name w:val="Hyperlink"/>
    <w:basedOn w:val="Policepardfaut"/>
    <w:uiPriority w:val="99"/>
    <w:unhideWhenUsed/>
    <w:qFormat/>
    <w:rsid w:val="00896DFC"/>
    <w:rPr>
      <w:color w:val="991F3D" w:themeColor="accent2"/>
      <w:u w:val="single"/>
    </w:rPr>
  </w:style>
  <w:style w:type="paragraph" w:styleId="TM4">
    <w:name w:val="toc 4"/>
    <w:basedOn w:val="Titre4"/>
    <w:next w:val="Corpsdetexte"/>
    <w:uiPriority w:val="39"/>
    <w:rsid w:val="00C0136A"/>
    <w:pPr>
      <w:numPr>
        <w:numId w:val="0"/>
      </w:numPr>
      <w:spacing w:before="0" w:line="288" w:lineRule="auto"/>
      <w:ind w:left="540"/>
      <w:outlineLvl w:val="9"/>
    </w:pPr>
    <w:rPr>
      <w:rFonts w:asciiTheme="minorHAnsi" w:hAnsiTheme="minorHAnsi" w:cstheme="minorHAnsi"/>
      <w:b w:val="0"/>
      <w:bCs w:val="0"/>
      <w:iCs w:val="0"/>
      <w:color w:val="auto"/>
      <w:sz w:val="18"/>
      <w:szCs w:val="18"/>
    </w:rPr>
  </w:style>
  <w:style w:type="paragraph" w:styleId="TM5">
    <w:name w:val="toc 5"/>
    <w:basedOn w:val="Titre5"/>
    <w:next w:val="Corpsdetexte"/>
    <w:autoRedefine/>
    <w:uiPriority w:val="39"/>
    <w:rsid w:val="00B50389"/>
    <w:pPr>
      <w:spacing w:before="0" w:line="288" w:lineRule="auto"/>
      <w:ind w:left="720"/>
      <w:outlineLvl w:val="9"/>
    </w:pPr>
    <w:rPr>
      <w:rFonts w:asciiTheme="minorHAnsi" w:hAnsiTheme="minorHAnsi" w:cstheme="minorHAnsi"/>
      <w:b/>
      <w:iCs w:val="0"/>
      <w:color w:val="auto"/>
      <w:sz w:val="18"/>
      <w:szCs w:val="18"/>
    </w:rPr>
  </w:style>
  <w:style w:type="table" w:styleId="Grilledutableau">
    <w:name w:val="Table Grid"/>
    <w:basedOn w:val="TableauNormal"/>
    <w:uiPriority w:val="39"/>
    <w:rsid w:val="001A404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GI-Table">
    <w:name w:val="CGI - Table"/>
    <w:basedOn w:val="TableauNormal"/>
    <w:uiPriority w:val="99"/>
    <w:rsid w:val="00D04689"/>
    <w:pPr>
      <w:spacing w:line="240" w:lineRule="auto"/>
    </w:pPr>
    <w:rPr>
      <w:rFonts w:asciiTheme="minorHAnsi" w:hAnsiTheme="minorHAnsi"/>
      <w:sz w:val="16"/>
    </w:rPr>
    <w:tblPr>
      <w:tblBorders>
        <w:bottom w:val="single" w:sz="8" w:space="0" w:color="991F3D" w:themeColor="accent2"/>
      </w:tblBorders>
      <w:tblCellMar>
        <w:top w:w="40" w:type="dxa"/>
        <w:left w:w="100" w:type="dxa"/>
        <w:bottom w:w="40" w:type="dxa"/>
        <w:right w:w="100" w:type="dxa"/>
      </w:tblCellMar>
    </w:tblPr>
    <w:tblStylePr w:type="firstRow">
      <w:pPr>
        <w:wordWrap/>
        <w:spacing w:beforeLines="0" w:beforeAutospacing="0" w:afterLines="0" w:afterAutospacing="0" w:line="240" w:lineRule="auto"/>
      </w:pPr>
      <w:rPr>
        <w:rFonts w:asciiTheme="majorHAnsi" w:hAnsiTheme="majorHAnsi"/>
        <w:b/>
        <w:color w:val="FFFFFF" w:themeColor="background1"/>
        <w:sz w:val="18"/>
      </w:rPr>
      <w:tblPr/>
      <w:tcPr>
        <w:tcBorders>
          <w:top w:val="nil"/>
          <w:left w:val="nil"/>
          <w:bottom w:val="nil"/>
          <w:right w:val="nil"/>
          <w:insideH w:val="nil"/>
          <w:insideV w:val="nil"/>
        </w:tcBorders>
        <w:shd w:val="clear" w:color="auto" w:fill="991F3D" w:themeFill="accent2"/>
        <w:vAlign w:val="bottom"/>
      </w:tcPr>
    </w:tblStylePr>
    <w:tblStylePr w:type="firstCol">
      <w:rPr>
        <w:rFonts w:asciiTheme="minorHAnsi" w:hAnsiTheme="minorHAnsi"/>
        <w:color w:val="363534" w:themeColor="text1"/>
        <w:sz w:val="16"/>
      </w:rPr>
    </w:tblStylePr>
    <w:tblStylePr w:type="nwCell">
      <w:rPr>
        <w:rFonts w:asciiTheme="majorHAnsi" w:hAnsiTheme="majorHAnsi"/>
        <w:b/>
        <w:color w:val="FFFFFF" w:themeColor="background1"/>
        <w:sz w:val="18"/>
      </w:rPr>
    </w:tblStylePr>
  </w:style>
  <w:style w:type="table" w:customStyle="1" w:styleId="Ombrageclair1">
    <w:name w:val="Ombrage clair1"/>
    <w:basedOn w:val="TableauNormal"/>
    <w:uiPriority w:val="60"/>
    <w:rsid w:val="00C729B7"/>
    <w:pPr>
      <w:spacing w:line="240" w:lineRule="auto"/>
    </w:pPr>
    <w:rPr>
      <w:color w:val="282727" w:themeColor="text1" w:themeShade="BF"/>
    </w:rPr>
    <w:tblPr>
      <w:tblStyleRowBandSize w:val="1"/>
      <w:tblStyleColBandSize w:val="1"/>
      <w:tblBorders>
        <w:top w:val="single" w:sz="8" w:space="0" w:color="363534" w:themeColor="text1"/>
        <w:bottom w:val="single" w:sz="8" w:space="0" w:color="363534" w:themeColor="text1"/>
      </w:tblBorders>
    </w:tblPr>
    <w:tblStylePr w:type="firstRow">
      <w:pPr>
        <w:spacing w:before="0" w:after="0" w:line="240" w:lineRule="auto"/>
      </w:pPr>
      <w:rPr>
        <w:b/>
        <w:bCs/>
      </w:rPr>
      <w:tblPr/>
      <w:tcPr>
        <w:tcBorders>
          <w:top w:val="single" w:sz="8" w:space="0" w:color="363534" w:themeColor="text1"/>
          <w:left w:val="nil"/>
          <w:bottom w:val="single" w:sz="8" w:space="0" w:color="363534" w:themeColor="text1"/>
          <w:right w:val="nil"/>
          <w:insideH w:val="nil"/>
          <w:insideV w:val="nil"/>
        </w:tcBorders>
      </w:tcPr>
    </w:tblStylePr>
    <w:tblStylePr w:type="lastRow">
      <w:pPr>
        <w:spacing w:before="0" w:after="0" w:line="240" w:lineRule="auto"/>
      </w:pPr>
      <w:rPr>
        <w:b/>
        <w:bCs/>
      </w:rPr>
      <w:tblPr/>
      <w:tcPr>
        <w:tcBorders>
          <w:top w:val="single" w:sz="8" w:space="0" w:color="363534" w:themeColor="text1"/>
          <w:left w:val="nil"/>
          <w:bottom w:val="single" w:sz="8" w:space="0" w:color="363534"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ECCCC" w:themeFill="text1" w:themeFillTint="3F"/>
      </w:tcPr>
    </w:tblStylePr>
    <w:tblStylePr w:type="band1Horz">
      <w:tblPr/>
      <w:tcPr>
        <w:tcBorders>
          <w:left w:val="nil"/>
          <w:right w:val="nil"/>
          <w:insideH w:val="nil"/>
          <w:insideV w:val="nil"/>
        </w:tcBorders>
        <w:shd w:val="clear" w:color="auto" w:fill="CECCCC" w:themeFill="text1" w:themeFillTint="3F"/>
      </w:tcPr>
    </w:tblStylePr>
  </w:style>
  <w:style w:type="table" w:customStyle="1" w:styleId="Trameclaire-Accent11">
    <w:name w:val="Trame claire - Accent 11"/>
    <w:basedOn w:val="TableauNormal"/>
    <w:uiPriority w:val="60"/>
    <w:rsid w:val="00C729B7"/>
    <w:pPr>
      <w:spacing w:line="240" w:lineRule="auto"/>
    </w:pPr>
    <w:rPr>
      <w:color w:val="A91228" w:themeColor="accent1" w:themeShade="BF"/>
    </w:rPr>
    <w:tblPr>
      <w:tblStyleRowBandSize w:val="1"/>
      <w:tblStyleColBandSize w:val="1"/>
      <w:tblBorders>
        <w:top w:val="single" w:sz="8" w:space="0" w:color="E31937" w:themeColor="accent1"/>
        <w:bottom w:val="single" w:sz="8" w:space="0" w:color="E31937" w:themeColor="accent1"/>
      </w:tblBorders>
    </w:tblPr>
    <w:tblStylePr w:type="firstRow">
      <w:pPr>
        <w:spacing w:before="0" w:after="0" w:line="240" w:lineRule="auto"/>
      </w:pPr>
      <w:rPr>
        <w:b/>
        <w:bCs/>
      </w:rPr>
      <w:tblPr/>
      <w:tcPr>
        <w:tcBorders>
          <w:top w:val="single" w:sz="8" w:space="0" w:color="E31937" w:themeColor="accent1"/>
          <w:left w:val="nil"/>
          <w:bottom w:val="single" w:sz="8" w:space="0" w:color="E31937" w:themeColor="accent1"/>
          <w:right w:val="nil"/>
          <w:insideH w:val="nil"/>
          <w:insideV w:val="nil"/>
        </w:tcBorders>
      </w:tcPr>
    </w:tblStylePr>
    <w:tblStylePr w:type="lastRow">
      <w:pPr>
        <w:spacing w:before="0" w:after="0" w:line="240" w:lineRule="auto"/>
      </w:pPr>
      <w:rPr>
        <w:b/>
        <w:bCs/>
      </w:rPr>
      <w:tblPr/>
      <w:tcPr>
        <w:tcBorders>
          <w:top w:val="single" w:sz="8" w:space="0" w:color="E31937" w:themeColor="accent1"/>
          <w:left w:val="nil"/>
          <w:bottom w:val="single" w:sz="8" w:space="0" w:color="E31937"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8C5CC" w:themeFill="accent1" w:themeFillTint="3F"/>
      </w:tcPr>
    </w:tblStylePr>
    <w:tblStylePr w:type="band1Horz">
      <w:tblPr/>
      <w:tcPr>
        <w:tcBorders>
          <w:left w:val="nil"/>
          <w:right w:val="nil"/>
          <w:insideH w:val="nil"/>
          <w:insideV w:val="nil"/>
        </w:tcBorders>
        <w:shd w:val="clear" w:color="auto" w:fill="F8C5CC" w:themeFill="accent1" w:themeFillTint="3F"/>
      </w:tcPr>
    </w:tblStylePr>
  </w:style>
  <w:style w:type="table" w:styleId="Trameclaire-Accent2">
    <w:name w:val="Light Shading Accent 2"/>
    <w:basedOn w:val="TableauNormal"/>
    <w:uiPriority w:val="60"/>
    <w:rsid w:val="008507F4"/>
    <w:pPr>
      <w:spacing w:line="240" w:lineRule="auto"/>
    </w:pPr>
    <w:rPr>
      <w:color w:val="72172D" w:themeColor="accent2" w:themeShade="BF"/>
    </w:rPr>
    <w:tblPr>
      <w:tblStyleRowBandSize w:val="1"/>
      <w:tblStyleColBandSize w:val="1"/>
      <w:tblBorders>
        <w:top w:val="single" w:sz="8" w:space="0" w:color="991F3D" w:themeColor="accent2"/>
        <w:bottom w:val="single" w:sz="8" w:space="0" w:color="991F3D" w:themeColor="accent2"/>
      </w:tblBorders>
    </w:tblPr>
    <w:tblStylePr w:type="firstRow">
      <w:pPr>
        <w:spacing w:before="0" w:after="0" w:line="240" w:lineRule="auto"/>
      </w:pPr>
      <w:rPr>
        <w:b/>
        <w:bCs/>
      </w:rPr>
      <w:tblPr/>
      <w:tcPr>
        <w:tcBorders>
          <w:top w:val="single" w:sz="8" w:space="0" w:color="991F3D" w:themeColor="accent2"/>
          <w:left w:val="nil"/>
          <w:bottom w:val="single" w:sz="8" w:space="0" w:color="991F3D" w:themeColor="accent2"/>
          <w:right w:val="nil"/>
          <w:insideH w:val="nil"/>
          <w:insideV w:val="nil"/>
        </w:tcBorders>
      </w:tcPr>
    </w:tblStylePr>
    <w:tblStylePr w:type="lastRow">
      <w:pPr>
        <w:spacing w:before="0" w:after="0" w:line="240" w:lineRule="auto"/>
      </w:pPr>
      <w:rPr>
        <w:b/>
        <w:bCs/>
      </w:rPr>
      <w:tblPr/>
      <w:tcPr>
        <w:tcBorders>
          <w:top w:val="single" w:sz="8" w:space="0" w:color="991F3D" w:themeColor="accent2"/>
          <w:left w:val="nil"/>
          <w:bottom w:val="single" w:sz="8" w:space="0" w:color="991F3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1BBC8" w:themeFill="accent2" w:themeFillTint="3F"/>
      </w:tcPr>
    </w:tblStylePr>
    <w:tblStylePr w:type="band1Horz">
      <w:tblPr/>
      <w:tcPr>
        <w:tcBorders>
          <w:left w:val="nil"/>
          <w:right w:val="nil"/>
          <w:insideH w:val="nil"/>
          <w:insideV w:val="nil"/>
        </w:tcBorders>
        <w:shd w:val="clear" w:color="auto" w:fill="F1BBC8" w:themeFill="accent2" w:themeFillTint="3F"/>
      </w:tcPr>
    </w:tblStylePr>
  </w:style>
  <w:style w:type="paragraph" w:customStyle="1" w:styleId="Tableau-Texte">
    <w:name w:val="Tableau - Texte"/>
    <w:basedOn w:val="Normal"/>
    <w:uiPriority w:val="18"/>
    <w:qFormat/>
    <w:rsid w:val="00D80E99"/>
    <w:pPr>
      <w:spacing w:line="240" w:lineRule="auto"/>
    </w:pPr>
    <w:rPr>
      <w:color w:val="363534" w:themeColor="text1"/>
      <w:sz w:val="16"/>
    </w:rPr>
  </w:style>
  <w:style w:type="paragraph" w:customStyle="1" w:styleId="Tableau-Titre">
    <w:name w:val="Tableau - Titre"/>
    <w:basedOn w:val="Normal"/>
    <w:uiPriority w:val="18"/>
    <w:qFormat/>
    <w:rsid w:val="00756E5D"/>
    <w:pPr>
      <w:spacing w:line="240" w:lineRule="auto"/>
    </w:pPr>
    <w:rPr>
      <w:b/>
    </w:rPr>
  </w:style>
  <w:style w:type="paragraph" w:customStyle="1" w:styleId="Tableau-Sous-titre">
    <w:name w:val="Tableau - Sous-titre"/>
    <w:basedOn w:val="Normal"/>
    <w:uiPriority w:val="18"/>
    <w:qFormat/>
    <w:rsid w:val="00D80E99"/>
    <w:rPr>
      <w:szCs w:val="18"/>
    </w:rPr>
  </w:style>
  <w:style w:type="paragraph" w:styleId="Listepuces">
    <w:name w:val="List Bullet"/>
    <w:basedOn w:val="Normal"/>
    <w:uiPriority w:val="10"/>
    <w:qFormat/>
    <w:rsid w:val="000D214C"/>
    <w:pPr>
      <w:numPr>
        <w:numId w:val="1"/>
      </w:numPr>
      <w:spacing w:after="40"/>
    </w:pPr>
    <w:rPr>
      <w:sz w:val="24"/>
    </w:rPr>
  </w:style>
  <w:style w:type="paragraph" w:styleId="Listepuces2">
    <w:name w:val="List Bullet 2"/>
    <w:basedOn w:val="Normal"/>
    <w:next w:val="Listepuces"/>
    <w:uiPriority w:val="1"/>
    <w:qFormat/>
    <w:rsid w:val="00FB2A64"/>
    <w:pPr>
      <w:numPr>
        <w:numId w:val="2"/>
      </w:numPr>
      <w:spacing w:after="40"/>
    </w:pPr>
  </w:style>
  <w:style w:type="paragraph" w:styleId="Listepuces3">
    <w:name w:val="List Bullet 3"/>
    <w:basedOn w:val="Normal"/>
    <w:next w:val="Listepuces2"/>
    <w:uiPriority w:val="1"/>
    <w:qFormat/>
    <w:rsid w:val="00FB2A64"/>
    <w:pPr>
      <w:numPr>
        <w:numId w:val="3"/>
      </w:numPr>
      <w:spacing w:after="40"/>
    </w:pPr>
  </w:style>
  <w:style w:type="paragraph" w:customStyle="1" w:styleId="Encadr-Corpsdetexte">
    <w:name w:val="Encadré - Corps de texte"/>
    <w:basedOn w:val="Corpsdetexte"/>
    <w:uiPriority w:val="19"/>
    <w:qFormat/>
    <w:rsid w:val="00D41AA3"/>
    <w:rPr>
      <w:sz w:val="16"/>
    </w:rPr>
  </w:style>
  <w:style w:type="paragraph" w:customStyle="1" w:styleId="Encadr-Titre">
    <w:name w:val="Encadré - Titre"/>
    <w:basedOn w:val="Encadr-Corpsdetexte"/>
    <w:uiPriority w:val="19"/>
    <w:qFormat/>
    <w:rsid w:val="00074A44"/>
    <w:pPr>
      <w:spacing w:before="120"/>
    </w:pPr>
    <w:rPr>
      <w:b/>
      <w:sz w:val="20"/>
    </w:rPr>
  </w:style>
  <w:style w:type="paragraph" w:customStyle="1" w:styleId="Encadr-Citation">
    <w:name w:val="Encadré - Citation"/>
    <w:basedOn w:val="Citation"/>
    <w:uiPriority w:val="19"/>
    <w:qFormat/>
    <w:rsid w:val="00D1046D"/>
    <w:pPr>
      <w:spacing w:before="60" w:after="60"/>
    </w:pPr>
    <w:rPr>
      <w:color w:val="auto"/>
      <w:sz w:val="24"/>
    </w:rPr>
  </w:style>
  <w:style w:type="paragraph" w:customStyle="1" w:styleId="Auteur">
    <w:name w:val="Auteur"/>
    <w:basedOn w:val="Corpsdetexte"/>
    <w:uiPriority w:val="99"/>
    <w:qFormat/>
    <w:rsid w:val="00910400"/>
    <w:pPr>
      <w:spacing w:before="0" w:after="80"/>
      <w:ind w:left="960"/>
    </w:pPr>
    <w:rPr>
      <w:b/>
    </w:rPr>
  </w:style>
  <w:style w:type="paragraph" w:styleId="Date">
    <w:name w:val="Date"/>
    <w:basedOn w:val="Normal"/>
    <w:next w:val="Normal"/>
    <w:link w:val="DateCar"/>
    <w:uiPriority w:val="99"/>
    <w:rsid w:val="00910400"/>
    <w:pPr>
      <w:ind w:left="960"/>
    </w:pPr>
    <w:rPr>
      <w:sz w:val="20"/>
    </w:rPr>
  </w:style>
  <w:style w:type="character" w:customStyle="1" w:styleId="DateCar">
    <w:name w:val="Date Car"/>
    <w:basedOn w:val="Policepardfaut"/>
    <w:link w:val="Date"/>
    <w:uiPriority w:val="99"/>
    <w:rsid w:val="00910400"/>
    <w:rPr>
      <w:rFonts w:asciiTheme="minorHAnsi" w:hAnsiTheme="minorHAnsi"/>
      <w:szCs w:val="22"/>
      <w:lang w:eastAsia="en-US"/>
    </w:rPr>
  </w:style>
  <w:style w:type="paragraph" w:customStyle="1" w:styleId="Default">
    <w:name w:val="Default"/>
    <w:rsid w:val="007B79DC"/>
    <w:pPr>
      <w:autoSpaceDE w:val="0"/>
      <w:autoSpaceDN w:val="0"/>
      <w:adjustRightInd w:val="0"/>
      <w:spacing w:line="240" w:lineRule="auto"/>
    </w:pPr>
    <w:rPr>
      <w:rFonts w:cs="Arial"/>
      <w:color w:val="000000"/>
      <w:sz w:val="24"/>
      <w:szCs w:val="24"/>
      <w:lang w:val="fr-FR"/>
    </w:rPr>
  </w:style>
  <w:style w:type="paragraph" w:customStyle="1" w:styleId="Coordonnes">
    <w:name w:val="Coordonnées"/>
    <w:basedOn w:val="Normal"/>
    <w:uiPriority w:val="4"/>
    <w:qFormat/>
    <w:rsid w:val="00331C22"/>
    <w:pPr>
      <w:spacing w:line="264" w:lineRule="auto"/>
      <w:jc w:val="center"/>
    </w:pPr>
    <w:rPr>
      <w:rFonts w:eastAsiaTheme="minorHAnsi" w:cstheme="minorBidi"/>
      <w:color w:val="7D7B79" w:themeColor="text1" w:themeTint="A6"/>
      <w:sz w:val="22"/>
      <w:lang w:val="fr-FR"/>
    </w:rPr>
  </w:style>
  <w:style w:type="paragraph" w:customStyle="1" w:styleId="Photo">
    <w:name w:val="Photo"/>
    <w:basedOn w:val="Normal"/>
    <w:uiPriority w:val="1"/>
    <w:qFormat/>
    <w:rsid w:val="00331C22"/>
    <w:pPr>
      <w:spacing w:line="240" w:lineRule="auto"/>
      <w:jc w:val="center"/>
    </w:pPr>
    <w:rPr>
      <w:rFonts w:eastAsiaTheme="minorHAnsi" w:cstheme="minorBidi"/>
      <w:color w:val="7D7B79" w:themeColor="text1" w:themeTint="A6"/>
      <w:sz w:val="22"/>
      <w:lang w:val="fr-FR"/>
    </w:rPr>
  </w:style>
  <w:style w:type="paragraph" w:styleId="Listenumros">
    <w:name w:val="List Number"/>
    <w:basedOn w:val="Normal"/>
    <w:uiPriority w:val="11"/>
    <w:unhideWhenUsed/>
    <w:qFormat/>
    <w:rsid w:val="00331C22"/>
    <w:pPr>
      <w:tabs>
        <w:tab w:val="num" w:pos="360"/>
      </w:tabs>
      <w:spacing w:before="120" w:after="200" w:line="264" w:lineRule="auto"/>
      <w:ind w:left="360" w:hanging="360"/>
      <w:contextualSpacing/>
      <w:jc w:val="both"/>
    </w:pPr>
    <w:rPr>
      <w:rFonts w:eastAsiaTheme="minorHAnsi" w:cstheme="minorBidi"/>
      <w:color w:val="7D7B79" w:themeColor="text1" w:themeTint="A6"/>
      <w:sz w:val="22"/>
      <w:lang w:val="fr-FR"/>
    </w:rPr>
  </w:style>
  <w:style w:type="character" w:customStyle="1" w:styleId="Corpsdetexte3Car">
    <w:name w:val="Corps de texte 3 Car"/>
    <w:basedOn w:val="Policepardfaut"/>
    <w:link w:val="Corpsdetexte3"/>
    <w:uiPriority w:val="99"/>
    <w:semiHidden/>
    <w:rsid w:val="00331C22"/>
    <w:rPr>
      <w:rFonts w:asciiTheme="minorHAnsi" w:eastAsiaTheme="minorHAnsi" w:hAnsiTheme="minorHAnsi" w:cstheme="minorBidi"/>
      <w:color w:val="7D7B79" w:themeColor="text1" w:themeTint="A6"/>
      <w:sz w:val="22"/>
      <w:szCs w:val="16"/>
      <w:lang w:val="fr-FR" w:eastAsia="en-US"/>
    </w:rPr>
  </w:style>
  <w:style w:type="paragraph" w:styleId="Corpsdetexte3">
    <w:name w:val="Body Text 3"/>
    <w:basedOn w:val="Normal"/>
    <w:link w:val="Corpsdetexte3Car"/>
    <w:uiPriority w:val="99"/>
    <w:semiHidden/>
    <w:unhideWhenUsed/>
    <w:rsid w:val="00331C22"/>
    <w:pPr>
      <w:spacing w:before="120" w:after="120" w:line="264" w:lineRule="auto"/>
      <w:jc w:val="both"/>
    </w:pPr>
    <w:rPr>
      <w:rFonts w:eastAsiaTheme="minorHAnsi" w:cstheme="minorBidi"/>
      <w:color w:val="7D7B79" w:themeColor="text1" w:themeTint="A6"/>
      <w:sz w:val="22"/>
      <w:szCs w:val="16"/>
      <w:lang w:val="fr-FR"/>
    </w:rPr>
  </w:style>
  <w:style w:type="character" w:customStyle="1" w:styleId="Retraitcorpsdetexte3Car">
    <w:name w:val="Retrait corps de texte 3 Car"/>
    <w:basedOn w:val="Policepardfaut"/>
    <w:link w:val="Retraitcorpsdetexte3"/>
    <w:uiPriority w:val="99"/>
    <w:semiHidden/>
    <w:rsid w:val="00331C22"/>
    <w:rPr>
      <w:rFonts w:asciiTheme="minorHAnsi" w:eastAsiaTheme="minorHAnsi" w:hAnsiTheme="minorHAnsi" w:cstheme="minorBidi"/>
      <w:color w:val="7D7B79" w:themeColor="text1" w:themeTint="A6"/>
      <w:sz w:val="22"/>
      <w:szCs w:val="16"/>
      <w:lang w:val="fr-FR" w:eastAsia="en-US"/>
    </w:rPr>
  </w:style>
  <w:style w:type="paragraph" w:styleId="Retraitcorpsdetexte3">
    <w:name w:val="Body Text Indent 3"/>
    <w:basedOn w:val="Normal"/>
    <w:link w:val="Retraitcorpsdetexte3Car"/>
    <w:uiPriority w:val="99"/>
    <w:semiHidden/>
    <w:unhideWhenUsed/>
    <w:rsid w:val="00331C22"/>
    <w:pPr>
      <w:spacing w:before="120" w:after="120" w:line="264" w:lineRule="auto"/>
      <w:ind w:left="360"/>
      <w:jc w:val="both"/>
    </w:pPr>
    <w:rPr>
      <w:rFonts w:eastAsiaTheme="minorHAnsi" w:cstheme="minorBidi"/>
      <w:color w:val="7D7B79" w:themeColor="text1" w:themeTint="A6"/>
      <w:sz w:val="22"/>
      <w:szCs w:val="16"/>
      <w:lang w:val="fr-FR"/>
    </w:rPr>
  </w:style>
  <w:style w:type="character" w:customStyle="1" w:styleId="CommentaireCar">
    <w:name w:val="Commentaire Car"/>
    <w:basedOn w:val="Policepardfaut"/>
    <w:link w:val="Commentaire"/>
    <w:uiPriority w:val="99"/>
    <w:semiHidden/>
    <w:rsid w:val="00331C22"/>
    <w:rPr>
      <w:rFonts w:asciiTheme="minorHAnsi" w:eastAsiaTheme="minorHAnsi" w:hAnsiTheme="minorHAnsi" w:cstheme="minorBidi"/>
      <w:color w:val="7D7B79" w:themeColor="text1" w:themeTint="A6"/>
      <w:sz w:val="22"/>
      <w:lang w:val="fr-FR" w:eastAsia="en-US"/>
    </w:rPr>
  </w:style>
  <w:style w:type="paragraph" w:styleId="Commentaire">
    <w:name w:val="annotation text"/>
    <w:basedOn w:val="Normal"/>
    <w:link w:val="CommentaireCar"/>
    <w:uiPriority w:val="99"/>
    <w:semiHidden/>
    <w:unhideWhenUsed/>
    <w:rsid w:val="00331C22"/>
    <w:pPr>
      <w:spacing w:before="120" w:after="200" w:line="240" w:lineRule="auto"/>
      <w:jc w:val="both"/>
    </w:pPr>
    <w:rPr>
      <w:rFonts w:eastAsiaTheme="minorHAnsi" w:cstheme="minorBidi"/>
      <w:color w:val="7D7B79" w:themeColor="text1" w:themeTint="A6"/>
      <w:sz w:val="22"/>
      <w:szCs w:val="20"/>
      <w:lang w:val="fr-FR"/>
    </w:rPr>
  </w:style>
  <w:style w:type="character" w:customStyle="1" w:styleId="ObjetducommentaireCar">
    <w:name w:val="Objet du commentaire Car"/>
    <w:basedOn w:val="CommentaireCar"/>
    <w:link w:val="Objetducommentaire"/>
    <w:uiPriority w:val="99"/>
    <w:semiHidden/>
    <w:rsid w:val="00331C22"/>
    <w:rPr>
      <w:rFonts w:asciiTheme="minorHAnsi" w:eastAsiaTheme="minorHAnsi" w:hAnsiTheme="minorHAnsi" w:cstheme="minorBidi"/>
      <w:b/>
      <w:bCs/>
      <w:color w:val="7D7B79" w:themeColor="text1" w:themeTint="A6"/>
      <w:sz w:val="22"/>
      <w:lang w:val="fr-FR" w:eastAsia="en-US"/>
    </w:rPr>
  </w:style>
  <w:style w:type="paragraph" w:styleId="Objetducommentaire">
    <w:name w:val="annotation subject"/>
    <w:basedOn w:val="Commentaire"/>
    <w:next w:val="Commentaire"/>
    <w:link w:val="ObjetducommentaireCar"/>
    <w:uiPriority w:val="99"/>
    <w:semiHidden/>
    <w:unhideWhenUsed/>
    <w:rsid w:val="00331C22"/>
    <w:rPr>
      <w:b/>
      <w:bCs/>
    </w:rPr>
  </w:style>
  <w:style w:type="character" w:customStyle="1" w:styleId="ExplorateurdedocumentsCar">
    <w:name w:val="Explorateur de documents Car"/>
    <w:basedOn w:val="Policepardfaut"/>
    <w:link w:val="Explorateurdedocuments"/>
    <w:uiPriority w:val="99"/>
    <w:semiHidden/>
    <w:rsid w:val="00331C22"/>
    <w:rPr>
      <w:rFonts w:ascii="Segoe UI" w:eastAsiaTheme="minorHAnsi" w:hAnsi="Segoe UI" w:cs="Segoe UI"/>
      <w:color w:val="7D7B79" w:themeColor="text1" w:themeTint="A6"/>
      <w:sz w:val="22"/>
      <w:szCs w:val="16"/>
      <w:lang w:val="fr-FR" w:eastAsia="en-US"/>
    </w:rPr>
  </w:style>
  <w:style w:type="paragraph" w:styleId="Explorateurdedocuments">
    <w:name w:val="Document Map"/>
    <w:basedOn w:val="Normal"/>
    <w:link w:val="ExplorateurdedocumentsCar"/>
    <w:uiPriority w:val="99"/>
    <w:semiHidden/>
    <w:unhideWhenUsed/>
    <w:rsid w:val="00331C22"/>
    <w:pPr>
      <w:spacing w:line="240" w:lineRule="auto"/>
      <w:jc w:val="both"/>
    </w:pPr>
    <w:rPr>
      <w:rFonts w:ascii="Segoe UI" w:eastAsiaTheme="minorHAnsi" w:hAnsi="Segoe UI" w:cs="Segoe UI"/>
      <w:color w:val="7D7B79" w:themeColor="text1" w:themeTint="A6"/>
      <w:sz w:val="22"/>
      <w:szCs w:val="16"/>
      <w:lang w:val="fr-FR"/>
    </w:rPr>
  </w:style>
  <w:style w:type="character" w:customStyle="1" w:styleId="NotedefinCar">
    <w:name w:val="Note de fin Car"/>
    <w:basedOn w:val="Policepardfaut"/>
    <w:link w:val="Notedefin"/>
    <w:uiPriority w:val="99"/>
    <w:semiHidden/>
    <w:rsid w:val="00331C22"/>
    <w:rPr>
      <w:rFonts w:asciiTheme="minorHAnsi" w:eastAsiaTheme="minorHAnsi" w:hAnsiTheme="minorHAnsi" w:cstheme="minorBidi"/>
      <w:color w:val="7D7B79" w:themeColor="text1" w:themeTint="A6"/>
      <w:sz w:val="22"/>
      <w:lang w:val="fr-FR" w:eastAsia="en-US"/>
    </w:rPr>
  </w:style>
  <w:style w:type="paragraph" w:styleId="Notedefin">
    <w:name w:val="endnote text"/>
    <w:basedOn w:val="Normal"/>
    <w:link w:val="NotedefinCar"/>
    <w:uiPriority w:val="99"/>
    <w:semiHidden/>
    <w:unhideWhenUsed/>
    <w:rsid w:val="00331C22"/>
    <w:pPr>
      <w:spacing w:line="240" w:lineRule="auto"/>
      <w:jc w:val="both"/>
    </w:pPr>
    <w:rPr>
      <w:rFonts w:eastAsiaTheme="minorHAnsi" w:cstheme="minorBidi"/>
      <w:color w:val="7D7B79" w:themeColor="text1" w:themeTint="A6"/>
      <w:sz w:val="22"/>
      <w:szCs w:val="20"/>
      <w:lang w:val="fr-FR"/>
    </w:rPr>
  </w:style>
  <w:style w:type="character" w:customStyle="1" w:styleId="NotedebasdepageCar">
    <w:name w:val="Note de bas de page Car"/>
    <w:basedOn w:val="Policepardfaut"/>
    <w:link w:val="Notedebasdepage"/>
    <w:uiPriority w:val="99"/>
    <w:rsid w:val="00331C22"/>
    <w:rPr>
      <w:rFonts w:asciiTheme="minorHAnsi" w:eastAsiaTheme="minorHAnsi" w:hAnsiTheme="minorHAnsi" w:cstheme="minorBidi"/>
      <w:color w:val="7D7B79" w:themeColor="text1" w:themeTint="A6"/>
      <w:sz w:val="22"/>
      <w:lang w:val="fr-FR" w:eastAsia="en-US"/>
    </w:rPr>
  </w:style>
  <w:style w:type="paragraph" w:styleId="Notedebasdepage">
    <w:name w:val="footnote text"/>
    <w:basedOn w:val="Normal"/>
    <w:link w:val="NotedebasdepageCar"/>
    <w:uiPriority w:val="99"/>
    <w:unhideWhenUsed/>
    <w:rsid w:val="00331C22"/>
    <w:pPr>
      <w:spacing w:line="240" w:lineRule="auto"/>
      <w:jc w:val="both"/>
    </w:pPr>
    <w:rPr>
      <w:rFonts w:eastAsiaTheme="minorHAnsi" w:cstheme="minorBidi"/>
      <w:color w:val="7D7B79" w:themeColor="text1" w:themeTint="A6"/>
      <w:sz w:val="22"/>
      <w:szCs w:val="20"/>
      <w:lang w:val="fr-FR"/>
    </w:rPr>
  </w:style>
  <w:style w:type="character" w:customStyle="1" w:styleId="PrformatHTMLCar">
    <w:name w:val="Préformaté HTML Car"/>
    <w:basedOn w:val="Policepardfaut"/>
    <w:link w:val="PrformatHTML"/>
    <w:uiPriority w:val="99"/>
    <w:semiHidden/>
    <w:rsid w:val="00331C22"/>
    <w:rPr>
      <w:rFonts w:ascii="Consolas" w:eastAsiaTheme="minorHAnsi" w:hAnsi="Consolas" w:cstheme="minorBidi"/>
      <w:color w:val="7D7B79" w:themeColor="text1" w:themeTint="A6"/>
      <w:sz w:val="22"/>
      <w:lang w:val="fr-FR" w:eastAsia="en-US"/>
    </w:rPr>
  </w:style>
  <w:style w:type="paragraph" w:styleId="PrformatHTML">
    <w:name w:val="HTML Preformatted"/>
    <w:basedOn w:val="Normal"/>
    <w:link w:val="PrformatHTMLCar"/>
    <w:uiPriority w:val="99"/>
    <w:semiHidden/>
    <w:unhideWhenUsed/>
    <w:rsid w:val="00331C22"/>
    <w:pPr>
      <w:spacing w:line="240" w:lineRule="auto"/>
      <w:jc w:val="both"/>
    </w:pPr>
    <w:rPr>
      <w:rFonts w:ascii="Consolas" w:eastAsiaTheme="minorHAnsi" w:hAnsi="Consolas" w:cstheme="minorBidi"/>
      <w:color w:val="7D7B79" w:themeColor="text1" w:themeTint="A6"/>
      <w:sz w:val="22"/>
      <w:szCs w:val="20"/>
      <w:lang w:val="fr-FR"/>
    </w:rPr>
  </w:style>
  <w:style w:type="character" w:customStyle="1" w:styleId="TextedemacroCar">
    <w:name w:val="Texte de macro Car"/>
    <w:basedOn w:val="Policepardfaut"/>
    <w:link w:val="Textedemacro"/>
    <w:uiPriority w:val="99"/>
    <w:semiHidden/>
    <w:rsid w:val="00331C22"/>
    <w:rPr>
      <w:rFonts w:ascii="Consolas" w:eastAsiaTheme="minorHAnsi" w:hAnsi="Consolas" w:cstheme="minorBidi"/>
      <w:color w:val="7D7B79" w:themeColor="text1" w:themeTint="A6"/>
      <w:sz w:val="22"/>
      <w:lang w:val="fr-FR" w:eastAsia="en-US"/>
    </w:rPr>
  </w:style>
  <w:style w:type="paragraph" w:styleId="Textedemacro">
    <w:name w:val="macro"/>
    <w:link w:val="TextedemacroCar"/>
    <w:uiPriority w:val="99"/>
    <w:semiHidden/>
    <w:unhideWhenUsed/>
    <w:rsid w:val="00331C22"/>
    <w:pPr>
      <w:tabs>
        <w:tab w:val="left" w:pos="480"/>
        <w:tab w:val="left" w:pos="960"/>
        <w:tab w:val="left" w:pos="1440"/>
        <w:tab w:val="left" w:pos="1920"/>
        <w:tab w:val="left" w:pos="2400"/>
        <w:tab w:val="left" w:pos="2880"/>
        <w:tab w:val="left" w:pos="3360"/>
        <w:tab w:val="left" w:pos="3840"/>
        <w:tab w:val="left" w:pos="4320"/>
      </w:tabs>
      <w:spacing w:before="120" w:line="264" w:lineRule="auto"/>
    </w:pPr>
    <w:rPr>
      <w:rFonts w:ascii="Consolas" w:eastAsiaTheme="minorHAnsi" w:hAnsi="Consolas" w:cstheme="minorBidi"/>
      <w:color w:val="7D7B79" w:themeColor="text1" w:themeTint="A6"/>
      <w:sz w:val="22"/>
      <w:lang w:val="fr-FR" w:eastAsia="en-US"/>
    </w:rPr>
  </w:style>
  <w:style w:type="character" w:customStyle="1" w:styleId="TextebrutCar">
    <w:name w:val="Texte brut Car"/>
    <w:basedOn w:val="Policepardfaut"/>
    <w:link w:val="Textebrut"/>
    <w:uiPriority w:val="99"/>
    <w:semiHidden/>
    <w:rsid w:val="00331C22"/>
    <w:rPr>
      <w:rFonts w:ascii="Consolas" w:eastAsiaTheme="minorHAnsi" w:hAnsi="Consolas" w:cstheme="minorBidi"/>
      <w:color w:val="7D7B79" w:themeColor="text1" w:themeTint="A6"/>
      <w:sz w:val="22"/>
      <w:szCs w:val="21"/>
      <w:lang w:val="fr-FR" w:eastAsia="en-US"/>
    </w:rPr>
  </w:style>
  <w:style w:type="paragraph" w:styleId="Textebrut">
    <w:name w:val="Plain Text"/>
    <w:basedOn w:val="Normal"/>
    <w:link w:val="TextebrutCar"/>
    <w:uiPriority w:val="99"/>
    <w:semiHidden/>
    <w:unhideWhenUsed/>
    <w:rsid w:val="00331C22"/>
    <w:pPr>
      <w:spacing w:line="240" w:lineRule="auto"/>
      <w:jc w:val="both"/>
    </w:pPr>
    <w:rPr>
      <w:rFonts w:ascii="Consolas" w:eastAsiaTheme="minorHAnsi" w:hAnsi="Consolas" w:cstheme="minorBidi"/>
      <w:color w:val="7D7B79" w:themeColor="text1" w:themeTint="A6"/>
      <w:sz w:val="22"/>
      <w:szCs w:val="21"/>
      <w:lang w:val="fr-FR"/>
    </w:rPr>
  </w:style>
  <w:style w:type="table" w:styleId="TableauGrille1Clair">
    <w:name w:val="Grid Table 1 Light"/>
    <w:basedOn w:val="TableauNormal"/>
    <w:uiPriority w:val="46"/>
    <w:rsid w:val="00331C22"/>
    <w:pPr>
      <w:spacing w:before="120" w:line="240" w:lineRule="auto"/>
    </w:pPr>
    <w:rPr>
      <w:rFonts w:asciiTheme="minorHAnsi" w:eastAsiaTheme="minorHAnsi" w:hAnsiTheme="minorHAnsi" w:cstheme="minorBidi"/>
      <w:color w:val="7D7B79" w:themeColor="text1" w:themeTint="A6"/>
      <w:sz w:val="22"/>
      <w:szCs w:val="22"/>
      <w:lang w:val="fr-FR" w:eastAsia="en-US"/>
    </w:rPr>
    <w:tblPr>
      <w:tblStyleRowBandSize w:val="1"/>
      <w:tblStyleColBandSize w:val="1"/>
      <w:tblBorders>
        <w:top w:val="single" w:sz="4" w:space="0" w:color="AFAEAC" w:themeColor="text1" w:themeTint="66"/>
        <w:left w:val="single" w:sz="4" w:space="0" w:color="AFAEAC" w:themeColor="text1" w:themeTint="66"/>
        <w:bottom w:val="single" w:sz="4" w:space="0" w:color="AFAEAC" w:themeColor="text1" w:themeTint="66"/>
        <w:right w:val="single" w:sz="4" w:space="0" w:color="AFAEAC" w:themeColor="text1" w:themeTint="66"/>
        <w:insideH w:val="single" w:sz="4" w:space="0" w:color="AFAEAC" w:themeColor="text1" w:themeTint="66"/>
        <w:insideV w:val="single" w:sz="4" w:space="0" w:color="AFAEAC" w:themeColor="text1" w:themeTint="66"/>
      </w:tblBorders>
    </w:tblPr>
    <w:tblStylePr w:type="firstRow">
      <w:rPr>
        <w:b/>
        <w:bCs/>
      </w:rPr>
      <w:tblPr/>
      <w:tcPr>
        <w:tcBorders>
          <w:bottom w:val="single" w:sz="12" w:space="0" w:color="888583" w:themeColor="text1" w:themeTint="99"/>
        </w:tcBorders>
      </w:tcPr>
    </w:tblStylePr>
    <w:tblStylePr w:type="lastRow">
      <w:rPr>
        <w:b/>
        <w:bCs/>
      </w:rPr>
      <w:tblPr/>
      <w:tcPr>
        <w:tcBorders>
          <w:top w:val="double" w:sz="2" w:space="0" w:color="888583" w:themeColor="text1" w:themeTint="99"/>
        </w:tcBorders>
      </w:tcPr>
    </w:tblStylePr>
    <w:tblStylePr w:type="firstCol">
      <w:rPr>
        <w:b/>
        <w:bCs/>
      </w:rPr>
    </w:tblStylePr>
    <w:tblStylePr w:type="lastCol">
      <w:rPr>
        <w:b/>
        <w:bCs/>
      </w:rPr>
    </w:tblStylePr>
  </w:style>
  <w:style w:type="paragraph" w:customStyle="1" w:styleId="DecimalAligned">
    <w:name w:val="Decimal Aligned"/>
    <w:basedOn w:val="Normal"/>
    <w:uiPriority w:val="40"/>
    <w:qFormat/>
    <w:rsid w:val="009514A2"/>
    <w:pPr>
      <w:tabs>
        <w:tab w:val="decimal" w:pos="360"/>
      </w:tabs>
      <w:spacing w:after="200" w:line="276" w:lineRule="auto"/>
    </w:pPr>
    <w:rPr>
      <w:rFonts w:eastAsiaTheme="minorEastAsia"/>
      <w:sz w:val="22"/>
      <w:lang w:val="fr-FR" w:eastAsia="fr-FR"/>
    </w:rPr>
  </w:style>
  <w:style w:type="table" w:styleId="Trameclaire-Accent1">
    <w:name w:val="Light Shading Accent 1"/>
    <w:basedOn w:val="TableauNormal"/>
    <w:uiPriority w:val="60"/>
    <w:rsid w:val="009514A2"/>
    <w:pPr>
      <w:spacing w:line="240" w:lineRule="auto"/>
    </w:pPr>
    <w:rPr>
      <w:rFonts w:asciiTheme="minorHAnsi" w:eastAsiaTheme="minorEastAsia" w:hAnsiTheme="minorHAnsi" w:cstheme="minorBidi"/>
      <w:color w:val="A91228" w:themeColor="accent1" w:themeShade="BF"/>
      <w:sz w:val="22"/>
      <w:szCs w:val="22"/>
      <w:lang w:val="fr-FR" w:eastAsia="fr-FR"/>
    </w:rPr>
    <w:tblPr>
      <w:tblStyleRowBandSize w:val="1"/>
      <w:tblStyleColBandSize w:val="1"/>
      <w:tblBorders>
        <w:top w:val="single" w:sz="8" w:space="0" w:color="E31937" w:themeColor="accent1"/>
        <w:bottom w:val="single" w:sz="8" w:space="0" w:color="E31937" w:themeColor="accent1"/>
      </w:tblBorders>
    </w:tblPr>
    <w:tblStylePr w:type="firstRow">
      <w:pPr>
        <w:spacing w:before="0" w:after="0" w:line="240" w:lineRule="auto"/>
      </w:pPr>
      <w:rPr>
        <w:b/>
        <w:bCs/>
      </w:rPr>
      <w:tblPr/>
      <w:tcPr>
        <w:tcBorders>
          <w:top w:val="single" w:sz="8" w:space="0" w:color="E31937" w:themeColor="accent1"/>
          <w:left w:val="nil"/>
          <w:bottom w:val="single" w:sz="8" w:space="0" w:color="E31937" w:themeColor="accent1"/>
          <w:right w:val="nil"/>
          <w:insideH w:val="nil"/>
          <w:insideV w:val="nil"/>
        </w:tcBorders>
      </w:tcPr>
    </w:tblStylePr>
    <w:tblStylePr w:type="lastRow">
      <w:pPr>
        <w:spacing w:before="0" w:after="0" w:line="240" w:lineRule="auto"/>
      </w:pPr>
      <w:rPr>
        <w:b/>
        <w:bCs/>
      </w:rPr>
      <w:tblPr/>
      <w:tcPr>
        <w:tcBorders>
          <w:top w:val="single" w:sz="8" w:space="0" w:color="E31937" w:themeColor="accent1"/>
          <w:left w:val="nil"/>
          <w:bottom w:val="single" w:sz="8" w:space="0" w:color="E31937"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8C5CC" w:themeFill="accent1" w:themeFillTint="3F"/>
      </w:tcPr>
    </w:tblStylePr>
    <w:tblStylePr w:type="band1Horz">
      <w:tblPr/>
      <w:tcPr>
        <w:tcBorders>
          <w:left w:val="nil"/>
          <w:right w:val="nil"/>
          <w:insideH w:val="nil"/>
          <w:insideV w:val="nil"/>
        </w:tcBorders>
        <w:shd w:val="clear" w:color="auto" w:fill="F8C5CC" w:themeFill="accent1" w:themeFillTint="3F"/>
      </w:tcPr>
    </w:tblStylePr>
  </w:style>
  <w:style w:type="character" w:styleId="Numrodeligne">
    <w:name w:val="line number"/>
    <w:basedOn w:val="Policepardfaut"/>
    <w:uiPriority w:val="99"/>
    <w:semiHidden/>
    <w:unhideWhenUsed/>
    <w:rsid w:val="005D1709"/>
  </w:style>
  <w:style w:type="paragraph" w:styleId="TM6">
    <w:name w:val="toc 6"/>
    <w:basedOn w:val="Normal"/>
    <w:next w:val="Normal"/>
    <w:autoRedefine/>
    <w:uiPriority w:val="39"/>
    <w:unhideWhenUsed/>
    <w:rsid w:val="007C1A3A"/>
    <w:pPr>
      <w:ind w:left="900"/>
    </w:pPr>
    <w:rPr>
      <w:rFonts w:cstheme="minorHAnsi"/>
      <w:szCs w:val="18"/>
    </w:rPr>
  </w:style>
  <w:style w:type="paragraph" w:styleId="TM7">
    <w:name w:val="toc 7"/>
    <w:basedOn w:val="Normal"/>
    <w:next w:val="Normal"/>
    <w:autoRedefine/>
    <w:uiPriority w:val="39"/>
    <w:unhideWhenUsed/>
    <w:rsid w:val="007C1A3A"/>
    <w:pPr>
      <w:ind w:left="1080"/>
    </w:pPr>
    <w:rPr>
      <w:rFonts w:cstheme="minorHAnsi"/>
      <w:szCs w:val="18"/>
    </w:rPr>
  </w:style>
  <w:style w:type="paragraph" w:styleId="TM8">
    <w:name w:val="toc 8"/>
    <w:basedOn w:val="Normal"/>
    <w:next w:val="Normal"/>
    <w:autoRedefine/>
    <w:uiPriority w:val="39"/>
    <w:unhideWhenUsed/>
    <w:rsid w:val="007C1A3A"/>
    <w:pPr>
      <w:ind w:left="1260"/>
    </w:pPr>
    <w:rPr>
      <w:rFonts w:cstheme="minorHAnsi"/>
      <w:szCs w:val="18"/>
    </w:rPr>
  </w:style>
  <w:style w:type="paragraph" w:styleId="TM9">
    <w:name w:val="toc 9"/>
    <w:basedOn w:val="Normal"/>
    <w:next w:val="Normal"/>
    <w:autoRedefine/>
    <w:uiPriority w:val="39"/>
    <w:unhideWhenUsed/>
    <w:rsid w:val="007C1A3A"/>
    <w:pPr>
      <w:ind w:left="1440"/>
    </w:pPr>
    <w:rPr>
      <w:rFonts w:cstheme="minorHAnsi"/>
      <w:szCs w:val="18"/>
    </w:rPr>
  </w:style>
  <w:style w:type="character" w:styleId="Marquedecommentaire">
    <w:name w:val="annotation reference"/>
    <w:basedOn w:val="Policepardfaut"/>
    <w:uiPriority w:val="99"/>
    <w:semiHidden/>
    <w:unhideWhenUsed/>
    <w:rsid w:val="008C2425"/>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942318">
      <w:bodyDiv w:val="1"/>
      <w:marLeft w:val="0"/>
      <w:marRight w:val="0"/>
      <w:marTop w:val="0"/>
      <w:marBottom w:val="0"/>
      <w:divBdr>
        <w:top w:val="none" w:sz="0" w:space="0" w:color="auto"/>
        <w:left w:val="none" w:sz="0" w:space="0" w:color="auto"/>
        <w:bottom w:val="none" w:sz="0" w:space="0" w:color="auto"/>
        <w:right w:val="none" w:sz="0" w:space="0" w:color="auto"/>
      </w:divBdr>
    </w:div>
    <w:div w:id="218707332">
      <w:bodyDiv w:val="1"/>
      <w:marLeft w:val="0"/>
      <w:marRight w:val="0"/>
      <w:marTop w:val="0"/>
      <w:marBottom w:val="0"/>
      <w:divBdr>
        <w:top w:val="none" w:sz="0" w:space="0" w:color="auto"/>
        <w:left w:val="none" w:sz="0" w:space="0" w:color="auto"/>
        <w:bottom w:val="none" w:sz="0" w:space="0" w:color="auto"/>
        <w:right w:val="none" w:sz="0" w:space="0" w:color="auto"/>
      </w:divBdr>
    </w:div>
    <w:div w:id="433601672">
      <w:bodyDiv w:val="1"/>
      <w:marLeft w:val="0"/>
      <w:marRight w:val="0"/>
      <w:marTop w:val="0"/>
      <w:marBottom w:val="0"/>
      <w:divBdr>
        <w:top w:val="none" w:sz="0" w:space="0" w:color="auto"/>
        <w:left w:val="none" w:sz="0" w:space="0" w:color="auto"/>
        <w:bottom w:val="none" w:sz="0" w:space="0" w:color="auto"/>
        <w:right w:val="none" w:sz="0" w:space="0" w:color="auto"/>
      </w:divBdr>
    </w:div>
    <w:div w:id="689143012">
      <w:bodyDiv w:val="1"/>
      <w:marLeft w:val="0"/>
      <w:marRight w:val="0"/>
      <w:marTop w:val="0"/>
      <w:marBottom w:val="0"/>
      <w:divBdr>
        <w:top w:val="none" w:sz="0" w:space="0" w:color="auto"/>
        <w:left w:val="none" w:sz="0" w:space="0" w:color="auto"/>
        <w:bottom w:val="none" w:sz="0" w:space="0" w:color="auto"/>
        <w:right w:val="none" w:sz="0" w:space="0" w:color="auto"/>
      </w:divBdr>
    </w:div>
    <w:div w:id="1138650005">
      <w:bodyDiv w:val="1"/>
      <w:marLeft w:val="0"/>
      <w:marRight w:val="0"/>
      <w:marTop w:val="0"/>
      <w:marBottom w:val="0"/>
      <w:divBdr>
        <w:top w:val="none" w:sz="0" w:space="0" w:color="auto"/>
        <w:left w:val="none" w:sz="0" w:space="0" w:color="auto"/>
        <w:bottom w:val="none" w:sz="0" w:space="0" w:color="auto"/>
        <w:right w:val="none" w:sz="0" w:space="0" w:color="auto"/>
      </w:divBdr>
      <w:divsChild>
        <w:div w:id="566767704">
          <w:marLeft w:val="0"/>
          <w:marRight w:val="0"/>
          <w:marTop w:val="0"/>
          <w:marBottom w:val="0"/>
          <w:divBdr>
            <w:top w:val="none" w:sz="0" w:space="0" w:color="auto"/>
            <w:left w:val="none" w:sz="0" w:space="0" w:color="auto"/>
            <w:bottom w:val="none" w:sz="0" w:space="0" w:color="auto"/>
            <w:right w:val="none" w:sz="0" w:space="0" w:color="auto"/>
          </w:divBdr>
          <w:divsChild>
            <w:div w:id="191067121">
              <w:marLeft w:val="0"/>
              <w:marRight w:val="0"/>
              <w:marTop w:val="69"/>
              <w:marBottom w:val="0"/>
              <w:divBdr>
                <w:top w:val="single" w:sz="4" w:space="3" w:color="666666"/>
                <w:left w:val="none" w:sz="0" w:space="0" w:color="auto"/>
                <w:bottom w:val="none" w:sz="0" w:space="0" w:color="auto"/>
                <w:right w:val="none" w:sz="0" w:space="0" w:color="auto"/>
              </w:divBdr>
            </w:div>
          </w:divsChild>
        </w:div>
      </w:divsChild>
    </w:div>
    <w:div w:id="1293944462">
      <w:bodyDiv w:val="1"/>
      <w:marLeft w:val="0"/>
      <w:marRight w:val="0"/>
      <w:marTop w:val="0"/>
      <w:marBottom w:val="0"/>
      <w:divBdr>
        <w:top w:val="none" w:sz="0" w:space="0" w:color="auto"/>
        <w:left w:val="none" w:sz="0" w:space="0" w:color="auto"/>
        <w:bottom w:val="none" w:sz="0" w:space="0" w:color="auto"/>
        <w:right w:val="none" w:sz="0" w:space="0" w:color="auto"/>
      </w:divBdr>
    </w:div>
    <w:div w:id="1666738805">
      <w:bodyDiv w:val="1"/>
      <w:marLeft w:val="0"/>
      <w:marRight w:val="0"/>
      <w:marTop w:val="0"/>
      <w:marBottom w:val="0"/>
      <w:divBdr>
        <w:top w:val="none" w:sz="0" w:space="0" w:color="auto"/>
        <w:left w:val="none" w:sz="0" w:space="0" w:color="auto"/>
        <w:bottom w:val="none" w:sz="0" w:space="0" w:color="auto"/>
        <w:right w:val="none" w:sz="0" w:space="0" w:color="auto"/>
      </w:divBdr>
    </w:div>
    <w:div w:id="1971478139">
      <w:bodyDiv w:val="1"/>
      <w:marLeft w:val="0"/>
      <w:marRight w:val="0"/>
      <w:marTop w:val="0"/>
      <w:marBottom w:val="0"/>
      <w:divBdr>
        <w:top w:val="none" w:sz="0" w:space="0" w:color="auto"/>
        <w:left w:val="none" w:sz="0" w:space="0" w:color="auto"/>
        <w:bottom w:val="none" w:sz="0" w:space="0" w:color="auto"/>
        <w:right w:val="none" w:sz="0" w:space="0" w:color="auto"/>
      </w:divBdr>
      <w:divsChild>
        <w:div w:id="1705445249">
          <w:marLeft w:val="0"/>
          <w:marRight w:val="0"/>
          <w:marTop w:val="0"/>
          <w:marBottom w:val="0"/>
          <w:divBdr>
            <w:top w:val="none" w:sz="0" w:space="0" w:color="auto"/>
            <w:left w:val="none" w:sz="0" w:space="0" w:color="auto"/>
            <w:bottom w:val="none" w:sz="0" w:space="0" w:color="auto"/>
            <w:right w:val="none" w:sz="0" w:space="0" w:color="auto"/>
          </w:divBdr>
          <w:divsChild>
            <w:div w:id="909123315">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footer" Target="footer3.xml"/><Relationship Id="rId16" Type="http://schemas.openxmlformats.org/officeDocument/2006/relationships/image" Target="media/image5.emf"/><Relationship Id="rId107" Type="http://schemas.openxmlformats.org/officeDocument/2006/relationships/image" Target="media/image96.png"/><Relationship Id="rId11" Type="http://schemas.openxmlformats.org/officeDocument/2006/relationships/endnotes" Target="endnotes.xml"/><Relationship Id="rId32" Type="http://schemas.openxmlformats.org/officeDocument/2006/relationships/image" Target="media/image21.jp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customXml" Target="../customXml/item5.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jp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footer" Target="footer4.xml"/><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e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footer" Target="footer2.xml"/><Relationship Id="rId132" Type="http://schemas.openxmlformats.org/officeDocument/2006/relationships/image" Target="media/image120.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emf"/><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theme" Target="theme/theme1.xml"/><Relationship Id="rId7" Type="http://schemas.openxmlformats.org/officeDocument/2006/relationships/styles" Target="styl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jp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footer" Target="footer1.xml"/><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s>
</file>

<file path=word/_rels/footer2.xml.rels><?xml version="1.0" encoding="UTF-8" standalone="yes"?>
<Relationships xmlns="http://schemas.openxmlformats.org/package/2006/relationships"><Relationship Id="rId1" Type="http://schemas.openxmlformats.org/officeDocument/2006/relationships/image" Target="media/image99.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nan.roux\Documents\WizKit_HTTP_CGI\WizKit\PowerPoint\0209;Word%20Templates\White%20paper\French\NWD;White-paper_Option-A_FR-A4.dotx" TargetMode="External"/></Relationships>
</file>

<file path=word/theme/theme1.xml><?xml version="1.0" encoding="utf-8"?>
<a:theme xmlns:a="http://schemas.openxmlformats.org/drawingml/2006/main" name="Office Theme">
  <a:themeElements>
    <a:clrScheme name="CGI Colour Theme">
      <a:dk1>
        <a:srgbClr val="363534"/>
      </a:dk1>
      <a:lt1>
        <a:srgbClr val="FFFFFF"/>
      </a:lt1>
      <a:dk2>
        <a:srgbClr val="991F3D"/>
      </a:dk2>
      <a:lt2>
        <a:srgbClr val="FFFFFF"/>
      </a:lt2>
      <a:accent1>
        <a:srgbClr val="E31937"/>
      </a:accent1>
      <a:accent2>
        <a:srgbClr val="991F3D"/>
      </a:accent2>
      <a:accent3>
        <a:srgbClr val="FF6A00"/>
      </a:accent3>
      <a:accent4>
        <a:srgbClr val="A1C4D0"/>
      </a:accent4>
      <a:accent5>
        <a:srgbClr val="F2A200"/>
      </a:accent5>
      <a:accent6>
        <a:srgbClr val="A5ACB0"/>
      </a:accent6>
      <a:hlink>
        <a:srgbClr val="E67386"/>
      </a:hlink>
      <a:folHlink>
        <a:srgbClr val="FFAA99"/>
      </a:folHlink>
    </a:clrScheme>
    <a:fontScheme name="CGI polices">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bwMode="auto">
        <a:solidFill>
          <a:srgbClr val="C8C8C8"/>
        </a:solidFill>
        <a:ln>
          <a:noFill/>
        </a:ln>
      </a:spPr>
      <a:bodyPr rot="0" vert="horz" wrap="square" lIns="152400" tIns="152400" rIns="457200" bIns="152400" anchor="t" anchorCtr="0" upright="1">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7D138075BFA204DBAA0D1D04058109B" ma:contentTypeVersion="86" ma:contentTypeDescription="Create a new document." ma:contentTypeScope="" ma:versionID="78ddadcaf2c709a3c5d5fa4135566598">
  <xsd:schema xmlns:xsd="http://www.w3.org/2001/XMLSchema" xmlns:xs="http://www.w3.org/2001/XMLSchema" xmlns:p="http://schemas.microsoft.com/office/2006/metadata/properties" xmlns:ns1="http://schemas.microsoft.com/sharepoint/v3" xmlns:ns2="d95a5b16-1b8d-4c7c-9ebf-89c0983b6970" targetNamespace="http://schemas.microsoft.com/office/2006/metadata/properties" ma:root="true" ma:fieldsID="48d917f09915b624b31beb7256dc34ae" ns1:_="" ns2:_="">
    <xsd:import namespace="http://schemas.microsoft.com/sharepoint/v3"/>
    <xsd:import namespace="d95a5b16-1b8d-4c7c-9ebf-89c0983b6970"/>
    <xsd:element name="properties">
      <xsd:complexType>
        <xsd:sequence>
          <xsd:element name="documentManagement">
            <xsd:complexType>
              <xsd:all>
                <xsd:element ref="ns2:p43f7bb208e443c9b50eb304fe6606a3" minOccurs="0"/>
                <xsd:element ref="ns2:TaxCatchAll" minOccurs="0"/>
                <xsd:element ref="ns2:TaxCatchAllLabel" minOccurs="0"/>
                <xsd:element ref="ns2:c79d12643ffc4d60ab657aaa1718cc32" minOccurs="0"/>
                <xsd:element ref="ns2:c5aebc35b3e840e5912c276ffe755dcf" minOccurs="0"/>
                <xsd:element ref="ns2:eafb632c3f5c40ba98242be6bbd6bb17" minOccurs="0"/>
                <xsd:element ref="ns2:b0f7c43cb32a4bb99696cc0157e407bc" minOccurs="0"/>
                <xsd:element ref="ns2:o5847c86b23d428c853490e0a9abf024" minOccurs="0"/>
                <xsd:element ref="ns2:ae4bb7bb5e1849a3a75b9d2ac781ba53" minOccurs="0"/>
                <xsd:element ref="ns2:kbc8ce58d0914d5e9641963f23cd2adf" minOccurs="0"/>
                <xsd:element ref="ns2:gd9a5f5f69a84d75ad992b5cd341c76b" minOccurs="0"/>
                <xsd:element ref="ns1:CSMeta2010Fiel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CSMeta2010Field" ma:index="28" nillable="true" ma:displayName="Classification Status" ma:internalName="CSMeta2010Field" ma:readOnly="fals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d95a5b16-1b8d-4c7c-9ebf-89c0983b6970" elementFormDefault="qualified">
    <xsd:import namespace="http://schemas.microsoft.com/office/2006/documentManagement/types"/>
    <xsd:import namespace="http://schemas.microsoft.com/office/infopath/2007/PartnerControls"/>
    <xsd:element name="p43f7bb208e443c9b50eb304fe6606a3" ma:index="8" nillable="true" ma:taxonomy="true" ma:internalName="p43f7bb208e443c9b50eb304fe6606a3" ma:taxonomyFieldName="Business_x0020_theme" ma:displayName="Topic" ma:readOnly="false" ma:default="" ma:fieldId="{943f7bb2-08e4-43c9-b50e-b304fe6606a3}" ma:taxonomyMulti="true" ma:sspId="c730d5d4-e911-429a-be83-99efcd06639f" ma:termSetId="40e3bc58-7cf7-4ad5-80c9-03b2ad9897ac" ma:anchorId="00000000-0000-0000-0000-000000000000" ma:open="false" ma:isKeyword="false">
      <xsd:complexType>
        <xsd:sequence>
          <xsd:element ref="pc:Terms" minOccurs="0" maxOccurs="1"/>
        </xsd:sequence>
      </xsd:complexType>
    </xsd:element>
    <xsd:element name="TaxCatchAll" ma:index="9" nillable="true" ma:displayName="Taxonomy Catch All Column" ma:hidden="true" ma:list="{662b4ac2-02b9-4ccd-8625-3c003090dbbe}" ma:internalName="TaxCatchAll" ma:showField="CatchAllData" ma:web="d95a5b16-1b8d-4c7c-9ebf-89c0983b6970">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662b4ac2-02b9-4ccd-8625-3c003090dbbe}" ma:internalName="TaxCatchAllLabel" ma:readOnly="true" ma:showField="CatchAllDataLabel" ma:web="d95a5b16-1b8d-4c7c-9ebf-89c0983b6970">
      <xsd:complexType>
        <xsd:complexContent>
          <xsd:extension base="dms:MultiChoiceLookup">
            <xsd:sequence>
              <xsd:element name="Value" type="dms:Lookup" maxOccurs="unbounded" minOccurs="0" nillable="true"/>
            </xsd:sequence>
          </xsd:extension>
        </xsd:complexContent>
      </xsd:complexType>
    </xsd:element>
    <xsd:element name="c79d12643ffc4d60ab657aaa1718cc32" ma:index="12" nillable="true" ma:taxonomy="true" ma:internalName="c79d12643ffc4d60ab657aaa1718cc32" ma:taxonomyFieldName="Organisation" ma:displayName="Organization" ma:default="" ma:fieldId="{c79d1264-3ffc-4d60-ab65-7aaa1718cc32}" ma:taxonomyMulti="true" ma:sspId="c730d5d4-e911-429a-be83-99efcd06639f" ma:termSetId="a5b47c7d-3218-4211-987c-a37cca4b0510" ma:anchorId="00000000-0000-0000-0000-000000000000" ma:open="false" ma:isKeyword="false">
      <xsd:complexType>
        <xsd:sequence>
          <xsd:element ref="pc:Terms" minOccurs="0" maxOccurs="1"/>
        </xsd:sequence>
      </xsd:complexType>
    </xsd:element>
    <xsd:element name="c5aebc35b3e840e5912c276ffe755dcf" ma:index="14" nillable="true" ma:taxonomy="true" ma:internalName="c5aebc35b3e840e5912c276ffe755dcf" ma:taxonomyFieldName="Sector" ma:displayName="Industry" ma:readOnly="false" ma:default="" ma:fieldId="{c5aebc35-b3e8-40e5-912c-276ffe755dcf}" ma:taxonomyMulti="true" ma:sspId="c730d5d4-e911-429a-be83-99efcd06639f" ma:termSetId="e51ebaad-fa61-40f4-9e0b-7fe488c7df1c" ma:anchorId="00000000-0000-0000-0000-000000000000" ma:open="false" ma:isKeyword="false">
      <xsd:complexType>
        <xsd:sequence>
          <xsd:element ref="pc:Terms" minOccurs="0" maxOccurs="1"/>
        </xsd:sequence>
      </xsd:complexType>
    </xsd:element>
    <xsd:element name="eafb632c3f5c40ba98242be6bbd6bb17" ma:index="16" nillable="true" ma:taxonomy="true" ma:internalName="eafb632c3f5c40ba98242be6bbd6bb17" ma:taxonomyFieldName="Service_x0020_line" ma:displayName="Service line" ma:default="" ma:fieldId="{eafb632c-3f5c-40ba-9824-2be6bbd6bb17}" ma:taxonomyMulti="true" ma:sspId="c730d5d4-e911-429a-be83-99efcd06639f" ma:termSetId="83301147-ea17-4e88-a9d3-5d2a13ad740e" ma:anchorId="00000000-0000-0000-0000-000000000000" ma:open="false" ma:isKeyword="false">
      <xsd:complexType>
        <xsd:sequence>
          <xsd:element ref="pc:Terms" minOccurs="0" maxOccurs="1"/>
        </xsd:sequence>
      </xsd:complexType>
    </xsd:element>
    <xsd:element name="b0f7c43cb32a4bb99696cc0157e407bc" ma:index="18" nillable="true" ma:taxonomy="true" ma:internalName="b0f7c43cb32a4bb99696cc0157e407bc" ma:taxonomyFieldName="Business_x0020_Practice" ma:displayName="Business Practice" ma:readOnly="false" ma:default="" ma:fieldId="{b0f7c43c-b32a-4bb9-9696-cc0157e407bc}" ma:taxonomyMulti="true" ma:sspId="c730d5d4-e911-429a-be83-99efcd06639f" ma:termSetId="308d2697-ae8d-4a28-b04a-8bdb911d3b8b" ma:anchorId="00000000-0000-0000-0000-000000000000" ma:open="false" ma:isKeyword="false">
      <xsd:complexType>
        <xsd:sequence>
          <xsd:element ref="pc:Terms" minOccurs="0" maxOccurs="1"/>
        </xsd:sequence>
      </xsd:complexType>
    </xsd:element>
    <xsd:element name="o5847c86b23d428c853490e0a9abf024" ma:index="20" nillable="true" ma:taxonomy="true" ma:internalName="o5847c86b23d428c853490e0a9abf024" ma:taxonomyFieldName="Intellectual_x0020_Property" ma:displayName="Intellectual Property" ma:default="" ma:fieldId="{85847c86-b23d-428c-8534-90e0a9abf024}" ma:taxonomyMulti="true" ma:sspId="c730d5d4-e911-429a-be83-99efcd06639f" ma:termSetId="e8facda8-9d8d-4a8c-be1c-41a5ad753267" ma:anchorId="00000000-0000-0000-0000-000000000000" ma:open="false" ma:isKeyword="false">
      <xsd:complexType>
        <xsd:sequence>
          <xsd:element ref="pc:Terms" minOccurs="0" maxOccurs="1"/>
        </xsd:sequence>
      </xsd:complexType>
    </xsd:element>
    <xsd:element name="ae4bb7bb5e1849a3a75b9d2ac781ba53" ma:index="22" nillable="true" ma:taxonomy="true" ma:internalName="ae4bb7bb5e1849a3a75b9d2ac781ba53" ma:taxonomyFieldName="Content_x0020_Format" ma:displayName="Content Format" ma:default="" ma:fieldId="{ae4bb7bb-5e18-49a3-a75b-9d2ac781ba53}" ma:taxonomyMulti="true" ma:sspId="c730d5d4-e911-429a-be83-99efcd06639f" ma:termSetId="09d4f73f-3007-45f9-8a1b-dd32ffa647ac" ma:anchorId="00000000-0000-0000-0000-000000000000" ma:open="false" ma:isKeyword="false">
      <xsd:complexType>
        <xsd:sequence>
          <xsd:element ref="pc:Terms" minOccurs="0" maxOccurs="1"/>
        </xsd:sequence>
      </xsd:complexType>
    </xsd:element>
    <xsd:element name="kbc8ce58d0914d5e9641963f23cd2adf" ma:index="24" nillable="true" ma:taxonomy="true" ma:internalName="kbc8ce58d0914d5e9641963f23cd2adf" ma:taxonomyFieldName="Functions" ma:displayName="Functions" ma:default="" ma:fieldId="{4bc8ce58-d091-4d5e-9641-963f23cd2adf}" ma:taxonomyMulti="true" ma:sspId="c730d5d4-e911-429a-be83-99efcd06639f" ma:termSetId="f0f93f19-5de8-4ba3-940e-eea7d40a1eee" ma:anchorId="00000000-0000-0000-0000-000000000000" ma:open="false" ma:isKeyword="false">
      <xsd:complexType>
        <xsd:sequence>
          <xsd:element ref="pc:Terms" minOccurs="0" maxOccurs="1"/>
        </xsd:sequence>
      </xsd:complexType>
    </xsd:element>
    <xsd:element name="gd9a5f5f69a84d75ad992b5cd341c76b" ma:index="26" nillable="true" ma:taxonomy="true" ma:internalName="gd9a5f5f69a84d75ad992b5cd341c76b" ma:taxonomyFieldName="Geography" ma:displayName="Geography" ma:default="" ma:fieldId="{0d9a5f5f-69a8-4d75-ad99-2b5cd341c76b}" ma:taxonomyMulti="true" ma:sspId="c730d5d4-e911-429a-be83-99efcd06639f" ma:termSetId="049c1a0e-6845-4250-ba17-6807448da1e1" ma:anchorId="00000000-0000-0000-0000-000000000000" ma:open="fals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spe:Receivers xmlns:spe="http://schemas.microsoft.com/sharepoint/events">
  <Receiver>
    <Name>ItemUpdatedEventHandlerForConceptSearch</Name>
    <Synchronization>Default</Synchronization>
    <Type>10002</Type>
    <SequenceNumber>10001</SequenceNumber>
    <Assembly>conceptSearching.Sharepoint.ContentTypes, Version=1.0.0.0, Culture=neutral, PublicKeyToken=858f8f13980e4745</Assembly>
    <Class>conceptSearching.Sharepoint.ContentTypes.CSHandleEvent</Class>
    <Data/>
    <Filter/>
  </Receiver>
  <Receiver>
    <Name>ItemCheckedInEventHandlerForConceptSearch</Name>
    <Synchronization>Default</Synchronization>
    <Type>10004</Type>
    <SequenceNumber>10002</SequenceNumber>
    <Assembly>conceptSearching.Sharepoint.ContentTypes, Version=1.0.0.0, Culture=neutral, PublicKeyToken=858f8f13980e4745</Assembly>
    <Class>conceptSearching.Sharepoint.ContentTypes.CSHandleEvent</Class>
    <Data/>
    <Filter/>
  </Receiver>
  <Receiver>
    <Name>ItemUncheckedOutEventHandlerForConceptSearch</Name>
    <Synchronization>Default</Synchronization>
    <Type>10006</Type>
    <SequenceNumber>10003</SequenceNumber>
    <Assembly>conceptSearching.Sharepoint.ContentTypes, Version=1.0.0.0, Culture=neutral, PublicKeyToken=858f8f13980e4745</Assembly>
    <Class>conceptSearching.Sharepoint.ContentTypes.CSHandleEvent</Class>
    <Data/>
    <Filter/>
  </Receiver>
  <Receiver>
    <Name>ItemAddedEventHandlerForConceptSearch</Name>
    <Synchronization>Default</Synchronization>
    <Type>10001</Type>
    <SequenceNumber>10004</SequenceNumber>
    <Assembly>conceptSearching.Sharepoint.ContentTypes, Version=1.0.0.0, Culture=neutral, PublicKeyToken=858f8f13980e4745</Assembly>
    <Class>conceptSearching.Sharepoint.ContentTypes.CSHandleEvent</Class>
    <Data/>
    <Filter/>
  </Receiver>
  <Receiver>
    <Name>ItemFileMovedEventHandlerForConceptSearch</Name>
    <Synchronization>Default</Synchronization>
    <Type>10009</Type>
    <SequenceNumber>10005</SequenceNumber>
    <Assembly>conceptSearching.Sharepoint.ContentTypes, Version=1.0.0.0, Culture=neutral, PublicKeyToken=858f8f13980e4745</Assembly>
    <Class>conceptSearching.Sharepoint.ContentTypes.CSHandleEvent</Class>
    <Data/>
    <Filter/>
  </Receiver>
  <Receiver>
    <Name>ItemDeletedEventHandlerForConceptSearch</Name>
    <Synchronization>Default</Synchronization>
    <Type>10003</Type>
    <SequenceNumber>10006</SequenceNumber>
    <Assembly>conceptSearching.Sharepoint.ContentTypes, Version=1.0.0.0, Culture=neutral, PublicKeyToken=858f8f13980e4745</Assembly>
    <Class>conceptSearching.Sharepoint.ContentTypes.CSHandleEvent</Class>
    <Data/>
    <Filter/>
  </Receiver>
  <Receiver>
    <Name>ItemUpdatedEventHandlerForConceptSearch</Name>
    <Synchronization>Asynchronous</Synchronization>
    <Type>10002</Type>
    <SequenceNumber>10001</SequenceNumber>
    <Assembly>conceptSearching.Sharepoint.ContentTypes2010, Version=1.0.0.0, Culture=neutral, PublicKeyToken=858f8f13980e4745</Assembly>
    <Class>conceptSearching.Sharepoint.ContentTypes2010.CSHandleEvent</Class>
    <Data/>
    <Filter/>
  </Receiver>
  <Receiver>
    <Name>ItemUpdatingEventHandlerForConceptSearch</Name>
    <Synchronization>Synchronous</Synchronization>
    <Type>2</Type>
    <SequenceNumber>10001</SequenceNumber>
    <Assembly>conceptSearching.Sharepoint.ContentTypes2010, Version=1.0.0.0, Culture=neutral, PublicKeyToken=858f8f13980e4745</Assembly>
    <Class>conceptSearching.Sharepoint.ContentTypes2010.CSHandleEvent</Class>
    <Data/>
    <Filter/>
  </Receiver>
  <Receiver>
    <Name>ItemCheckedInEventHandlerForConceptSearch</Name>
    <Synchronization>Asynchronous</Synchronization>
    <Type>10004</Type>
    <SequenceNumber>10002</SequenceNumber>
    <Assembly>conceptSearching.Sharepoint.ContentTypes2010, Version=1.0.0.0, Culture=neutral, PublicKeyToken=858f8f13980e4745</Assembly>
    <Class>conceptSearching.Sharepoint.ContentTypes2010.CSHandleEvent</Class>
    <Data/>
    <Filter/>
  </Receiver>
  <Receiver>
    <Name>ItemUncheckedOutEventHandlerForConceptSearch</Name>
    <Synchronization>Asynchronous</Synchronization>
    <Type>10006</Type>
    <SequenceNumber>10003</SequenceNumber>
    <Assembly>conceptSearching.Sharepoint.ContentTypes2010, Version=1.0.0.0, Culture=neutral, PublicKeyToken=858f8f13980e4745</Assembly>
    <Class>conceptSearching.Sharepoint.ContentTypes2010.CSHandleEvent</Class>
    <Data/>
    <Filter/>
  </Receiver>
  <Receiver>
    <Name>ItemAddedEventHandlerForConceptSearch</Name>
    <Synchronization>Asynchronous</Synchronization>
    <Type>10001</Type>
    <SequenceNumber>10004</SequenceNumber>
    <Assembly>conceptSearching.Sharepoint.ContentTypes2010, Version=1.0.0.0, Culture=neutral, PublicKeyToken=858f8f13980e4745</Assembly>
    <Class>conceptSearching.Sharepoint.ContentTypes2010.CSHandleEvent</Class>
    <Data/>
    <Filter/>
  </Receiver>
  <Receiver>
    <Name>ItemFileMovedEventHandlerForConceptSearch</Name>
    <Synchronization>Asynchronous</Synchronization>
    <Type>10009</Type>
    <SequenceNumber>10005</SequenceNumber>
    <Assembly>conceptSearching.Sharepoint.ContentTypes2010, Version=1.0.0.0, Culture=neutral, PublicKeyToken=858f8f13980e4745</Assembly>
    <Class>conceptSearching.Sharepoint.ContentTypes2010.CSHandleEvent</Class>
    <Data/>
    <Filter/>
  </Receiver>
  <Receiver>
    <Name>ItemDeletedEventHandlerForConceptSearch</Name>
    <Synchronization>Asynchronous</Synchronization>
    <Type>10003</Type>
    <SequenceNumber>10006</SequenceNumber>
    <Assembly>conceptSearching.Sharepoint.ContentTypes2010, Version=1.0.0.0, Culture=neutral, PublicKeyToken=858f8f13980e4745</Assembly>
    <Class>conceptSearching.Sharepoint.ContentTypes2010.CSHandleEvent</Class>
    <Data/>
    <Filter/>
  </Receiver>
  <Receiver>
    <Name>ItemUpdatedEventHandlerForConceptSearch</Name>
    <Synchronization>Asynchronous</Synchronization>
    <Type>10002</Type>
    <SequenceNumber>10001</SequenceNumber>
    <Assembly>conceptSearching.Sharepoint.ContentTypes2010, Version=1.0.0.0, Culture=neutral, PublicKeyToken=858f8f13980e4745</Assembly>
    <Class>conceptSearching.Sharepoint.ContentTypes2010.CSHandleEvent</Class>
    <Data/>
    <Filter/>
  </Receiver>
  <Receiver>
    <Name>ItemUpdatingEventHandlerForConceptSearch</Name>
    <Synchronization>Synchronous</Synchronization>
    <Type>2</Type>
    <SequenceNumber>10001</SequenceNumber>
    <Assembly>conceptSearching.Sharepoint.ContentTypes2010, Version=1.0.0.0, Culture=neutral, PublicKeyToken=858f8f13980e4745</Assembly>
    <Class>conceptSearching.Sharepoint.ContentTypes2010.CSHandleEvent</Class>
    <Data/>
    <Filter/>
  </Receiver>
  <Receiver>
    <Name>ItemCheckedInEventHandlerForConceptSearch</Name>
    <Synchronization>Asynchronous</Synchronization>
    <Type>10004</Type>
    <SequenceNumber>10002</SequenceNumber>
    <Assembly>conceptSearching.Sharepoint.ContentTypes2010, Version=1.0.0.0, Culture=neutral, PublicKeyToken=858f8f13980e4745</Assembly>
    <Class>conceptSearching.Sharepoint.ContentTypes2010.CSHandleEvent</Class>
    <Data/>
    <Filter/>
  </Receiver>
  <Receiver>
    <Name>ItemUncheckedOutEventHandlerForConceptSearch</Name>
    <Synchronization>Asynchronous</Synchronization>
    <Type>10006</Type>
    <SequenceNumber>10003</SequenceNumber>
    <Assembly>conceptSearching.Sharepoint.ContentTypes2010, Version=1.0.0.0, Culture=neutral, PublicKeyToken=858f8f13980e4745</Assembly>
    <Class>conceptSearching.Sharepoint.ContentTypes2010.CSHandleEvent</Class>
    <Data/>
    <Filter/>
  </Receiver>
  <Receiver>
    <Name>ItemAddedEventHandlerForConceptSearch</Name>
    <Synchronization>Asynchronous</Synchronization>
    <Type>10001</Type>
    <SequenceNumber>10004</SequenceNumber>
    <Assembly>conceptSearching.Sharepoint.ContentTypes2010, Version=1.0.0.0, Culture=neutral, PublicKeyToken=858f8f13980e4745</Assembly>
    <Class>conceptSearching.Sharepoint.ContentTypes2010.CSHandleEvent</Class>
    <Data/>
    <Filter/>
  </Receiver>
  <Receiver>
    <Name>ItemFileMovedEventHandlerForConceptSearch</Name>
    <Synchronization>Asynchronous</Synchronization>
    <Type>10009</Type>
    <SequenceNumber>10005</SequenceNumber>
    <Assembly>conceptSearching.Sharepoint.ContentTypes2010, Version=1.0.0.0, Culture=neutral, PublicKeyToken=858f8f13980e4745</Assembly>
    <Class>conceptSearching.Sharepoint.ContentTypes2010.CSHandleEvent</Class>
    <Data/>
    <Filter/>
  </Receiver>
  <Receiver>
    <Name>ItemDeletedEventHandlerForConceptSearch</Name>
    <Synchronization>Asynchronous</Synchronization>
    <Type>10003</Type>
    <SequenceNumber>10006</SequenceNumber>
    <Assembly>conceptSearching.Sharepoint.ContentTypes2010, Version=1.0.0.0, Culture=neutral, PublicKeyToken=858f8f13980e4745</Assembly>
    <Class>conceptSearching.Sharepoint.ContentTypes2010.CSHandleEvent</Class>
    <Data/>
    <Filter/>
  </Receiver>
</spe:Receiver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CSMeta2010Field xmlns="http://schemas.microsoft.com/sharepoint/v3">2ba574df-e6c9-4507-bef1-aa8268432a11;2019-02-20 14:05:52;PENDINGCLASSIFICATION;Topic:|False||PENDINGCLASSIFICATION|2019-02-20 14:05:50|UNDEFINED|943f7bb2-08e4-43c9-b50e-b304fe6606a3;Organization:|False|2019-02-20 14:05:52|MANUALCLASSIFIED|2019-02-20 14:05:52|UNDEFINED|00000000-0000-0000-0000-000000000000;Industry:|False||PENDINGCLASSIFICATION|2019-02-20 14:05:50|UNDEFINED|c5aebc35-b3e8-40e5-912c-276ffe755dcf;Service line:|False||PENDINGCLASSIFICATION|2019-02-20 14:05:50|UNDEFINED|eafb632c-3f5c-40ba-9824-2be6bbd6bb17;Business Practice:|False||PENDINGCLASSIFICATION|2019-02-20 14:05:50|UNDEFINED|b0f7c43c-b32a-4bb9-9696-cc0157e407bc;Intellectual Property:|False||PENDINGCLASSIFICATION|2019-02-20 14:05:50|UNDEFINED|85847c86-b23d-428c-8534-90e0a9abf024;Content Format:|False|2019-02-20 14:05:52|MANUALCLASSIFIED|2019-02-20 14:05:52|UNDEFINED|00000000-0000-0000-0000-000000000000;Functions:|False|2019-02-20 14:05:52|MANUALCLASSIFIED|2019-02-20 14:05:52|UNDEFINED|00000000-0000-0000-0000-000000000000;Geography:|False||PENDINGCLASSIFICATION|2019-02-20 14:05:50|UNDEFINED|0d9a5f5f-69a8-4d75-ad99-2b5cd341c76b;False</CSMeta2010Field>
    <c5aebc35b3e840e5912c276ffe755dcf xmlns="d95a5b16-1b8d-4c7c-9ebf-89c0983b6970">
      <Terms xmlns="http://schemas.microsoft.com/office/infopath/2007/PartnerControls"/>
    </c5aebc35b3e840e5912c276ffe755dcf>
    <c79d12643ffc4d60ab657aaa1718cc32 xmlns="d95a5b16-1b8d-4c7c-9ebf-89c0983b6970">
      <Terms xmlns="http://schemas.microsoft.com/office/infopath/2007/PartnerControls">
        <TermInfo xmlns="http://schemas.microsoft.com/office/infopath/2007/PartnerControls">
          <TermName xmlns="http://schemas.microsoft.com/office/infopath/2007/PartnerControls">Corporate</TermName>
          <TermId xmlns="http://schemas.microsoft.com/office/infopath/2007/PartnerControls">43ac7042-3752-4f1b-8a93-43b36e65d3e5</TermId>
        </TermInfo>
      </Terms>
    </c79d12643ffc4d60ab657aaa1718cc32>
    <p43f7bb208e443c9b50eb304fe6606a3 xmlns="d95a5b16-1b8d-4c7c-9ebf-89c0983b6970">
      <Terms xmlns="http://schemas.microsoft.com/office/infopath/2007/PartnerControls"/>
    </p43f7bb208e443c9b50eb304fe6606a3>
    <eafb632c3f5c40ba98242be6bbd6bb17 xmlns="d95a5b16-1b8d-4c7c-9ebf-89c0983b6970">
      <Terms xmlns="http://schemas.microsoft.com/office/infopath/2007/PartnerControls"/>
    </eafb632c3f5c40ba98242be6bbd6bb17>
    <TaxCatchAll xmlns="d95a5b16-1b8d-4c7c-9ebf-89c0983b6970">
      <Value>260</Value>
      <Value>46118</Value>
      <Value>46486</Value>
    </TaxCatchAll>
    <b0f7c43cb32a4bb99696cc0157e407bc xmlns="d95a5b16-1b8d-4c7c-9ebf-89c0983b6970">
      <Terms xmlns="http://schemas.microsoft.com/office/infopath/2007/PartnerControls"/>
    </b0f7c43cb32a4bb99696cc0157e407bc>
    <gd9a5f5f69a84d75ad992b5cd341c76b xmlns="d95a5b16-1b8d-4c7c-9ebf-89c0983b6970">
      <Terms xmlns="http://schemas.microsoft.com/office/infopath/2007/PartnerControls"/>
    </gd9a5f5f69a84d75ad992b5cd341c76b>
    <o5847c86b23d428c853490e0a9abf024 xmlns="d95a5b16-1b8d-4c7c-9ebf-89c0983b6970">
      <Terms xmlns="http://schemas.microsoft.com/office/infopath/2007/PartnerControls"/>
    </o5847c86b23d428c853490e0a9abf024>
    <kbc8ce58d0914d5e9641963f23cd2adf xmlns="d95a5b16-1b8d-4c7c-9ebf-89c0983b6970">
      <Terms xmlns="http://schemas.microsoft.com/office/infopath/2007/PartnerControls">
        <TermInfo xmlns="http://schemas.microsoft.com/office/infopath/2007/PartnerControls">
          <TermName xmlns="http://schemas.microsoft.com/office/infopath/2007/PartnerControls">Communications ＆ Investor Relations</TermName>
          <TermId xmlns="http://schemas.microsoft.com/office/infopath/2007/PartnerControls">fb65bde5-f439-4af8-aaa0-dcf1364d6414</TermId>
        </TermInfo>
      </Terms>
    </kbc8ce58d0914d5e9641963f23cd2adf>
    <ae4bb7bb5e1849a3a75b9d2ac781ba53 xmlns="d95a5b16-1b8d-4c7c-9ebf-89c0983b6970">
      <Terms xmlns="http://schemas.microsoft.com/office/infopath/2007/PartnerControls">
        <TermInfo xmlns="http://schemas.microsoft.com/office/infopath/2007/PartnerControls">
          <TermName xmlns="http://schemas.microsoft.com/office/infopath/2007/PartnerControls">Brand template</TermName>
          <TermId xmlns="http://schemas.microsoft.com/office/infopath/2007/PartnerControls">a8dae13e-44bb-4ec1-860e-cc2305177641</TermId>
        </TermInfo>
      </Terms>
    </ae4bb7bb5e1849a3a75b9d2ac781ba53>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4C2FEA-F765-4472-9228-6C83249EA6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d95a5b16-1b8d-4c7c-9ebf-89c0983b697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E3E9DB9-94D9-4ABB-9D02-B23875F15842}">
  <ds:schemaRefs>
    <ds:schemaRef ds:uri="http://schemas.microsoft.com/sharepoint/events"/>
  </ds:schemaRefs>
</ds:datastoreItem>
</file>

<file path=customXml/itemProps3.xml><?xml version="1.0" encoding="utf-8"?>
<ds:datastoreItem xmlns:ds="http://schemas.openxmlformats.org/officeDocument/2006/customXml" ds:itemID="{1D15AE5E-470F-48D6-80DB-02F6EE94CA65}">
  <ds:schemaRefs>
    <ds:schemaRef ds:uri="http://schemas.microsoft.com/sharepoint/v3/contenttype/forms"/>
  </ds:schemaRefs>
</ds:datastoreItem>
</file>

<file path=customXml/itemProps4.xml><?xml version="1.0" encoding="utf-8"?>
<ds:datastoreItem xmlns:ds="http://schemas.openxmlformats.org/officeDocument/2006/customXml" ds:itemID="{96978396-2718-45F0-A40A-DC346066B3F1}">
  <ds:schemaRefs>
    <ds:schemaRef ds:uri="http://schemas.microsoft.com/office/2006/metadata/properties"/>
    <ds:schemaRef ds:uri="http://schemas.microsoft.com/office/infopath/2007/PartnerControls"/>
    <ds:schemaRef ds:uri="http://schemas.microsoft.com/sharepoint/v3"/>
    <ds:schemaRef ds:uri="d95a5b16-1b8d-4c7c-9ebf-89c0983b6970"/>
  </ds:schemaRefs>
</ds:datastoreItem>
</file>

<file path=customXml/itemProps5.xml><?xml version="1.0" encoding="utf-8"?>
<ds:datastoreItem xmlns:ds="http://schemas.openxmlformats.org/officeDocument/2006/customXml" ds:itemID="{79562993-11ED-4F31-9288-716D6F00A3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NWD;White-paper_Option-A_FR-A4.dotx</Template>
  <TotalTime>7511</TotalTime>
  <Pages>153</Pages>
  <Words>27835</Words>
  <Characters>153096</Characters>
  <Application>Microsoft Office Word</Application>
  <DocSecurity>0</DocSecurity>
  <Lines>1275</Lines>
  <Paragraphs>361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Dossier de Validation Concepteur Développeur d’Applications Numériques</vt:lpstr>
      <vt:lpstr/>
    </vt:vector>
  </TitlesOfParts>
  <Company>CGI.</Company>
  <LinksUpToDate>false</LinksUpToDate>
  <CharactersWithSpaces>180570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Validation Concepteur Développeur d’Applications Numériques</dc:title>
  <dc:subject/>
  <dc:creator>Kénan Roux</dc:creator>
  <cp:keywords/>
  <dc:description/>
  <cp:lastModifiedBy>ROUX, Kénan</cp:lastModifiedBy>
  <cp:revision>33</cp:revision>
  <cp:lastPrinted>2018-05-28T20:26:00Z</cp:lastPrinted>
  <dcterms:created xsi:type="dcterms:W3CDTF">2020-10-15T16:52:00Z</dcterms:created>
  <dcterms:modified xsi:type="dcterms:W3CDTF">2020-11-13T15:54:00Z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0x01010087D138075BFA204DBAA0D1D04058109B</vt:lpwstr>
  </property>
  <property fmtid="{D5CDD505-2E9C-101B-9397-08002B2CF9AE}" pid="3" name="Organisation">
    <vt:lpwstr>260;#Corporate|43ac7042-3752-4f1b-8a93-43b36e65d3e5</vt:lpwstr>
  </property>
  <property fmtid="{D5CDD505-2E9C-101B-9397-08002B2CF9AE}" pid="4" name="Service line">
    <vt:lpwstr/>
  </property>
  <property fmtid="{D5CDD505-2E9C-101B-9397-08002B2CF9AE}" pid="5" name="Proposition1">
    <vt:lpwstr/>
  </property>
  <property fmtid="{D5CDD505-2E9C-101B-9397-08002B2CF9AE}" pid="6" name="Sector">
    <vt:lpwstr/>
  </property>
  <property fmtid="{D5CDD505-2E9C-101B-9397-08002B2CF9AE}" pid="7" name="Business theme">
    <vt:lpwstr/>
  </property>
  <property fmtid="{D5CDD505-2E9C-101B-9397-08002B2CF9AE}" pid="8" name="Order">
    <vt:r8>8000</vt:r8>
  </property>
  <property fmtid="{D5CDD505-2E9C-101B-9397-08002B2CF9AE}" pid="9" name="TaxKeyword">
    <vt:lpwstr/>
  </property>
  <property fmtid="{D5CDD505-2E9C-101B-9397-08002B2CF9AE}" pid="10" name="Geography">
    <vt:lpwstr/>
  </property>
  <property fmtid="{D5CDD505-2E9C-101B-9397-08002B2CF9AE}" pid="11" name="Functions">
    <vt:lpwstr>46118;#Communications ＆ Investor Relations|fb65bde5-f439-4af8-aaa0-dcf1364d6414</vt:lpwstr>
  </property>
  <property fmtid="{D5CDD505-2E9C-101B-9397-08002B2CF9AE}" pid="12" name="Business Practice">
    <vt:lpwstr/>
  </property>
  <property fmtid="{D5CDD505-2E9C-101B-9397-08002B2CF9AE}" pid="13" name="Content Format">
    <vt:lpwstr>46486;#Brand template|a8dae13e-44bb-4ec1-860e-cc2305177641</vt:lpwstr>
  </property>
  <property fmtid="{D5CDD505-2E9C-101B-9397-08002B2CF9AE}" pid="14" name="Intellectual Property">
    <vt:lpwstr/>
  </property>
  <property fmtid="{D5CDD505-2E9C-101B-9397-08002B2CF9AE}" pid="15" name="DocCTLanguageID">
    <vt:lpwstr>3084</vt:lpwstr>
  </property>
  <property fmtid="{D5CDD505-2E9C-101B-9397-08002B2CF9AE}" pid="16" name="DocLanguage">
    <vt:lpwstr>French (Français)</vt:lpwstr>
  </property>
  <property fmtid="{D5CDD505-2E9C-101B-9397-08002B2CF9AE}" pid="17" name="DocCTLanguage">
    <vt:lpwstr>French</vt:lpwstr>
  </property>
  <property fmtid="{D5CDD505-2E9C-101B-9397-08002B2CF9AE}" pid="18" name="WizKit_DocCTLanguageEN">
    <vt:lpwstr>French</vt:lpwstr>
  </property>
  <property fmtid="{D5CDD505-2E9C-101B-9397-08002B2CF9AE}" pid="19" name="Classification">
    <vt:lpwstr>Interne</vt:lpwstr>
  </property>
  <property fmtid="{D5CDD505-2E9C-101B-9397-08002B2CF9AE}" pid="20" name="WizKit_ClassificationEN">
    <vt:lpwstr>Interne</vt:lpwstr>
  </property>
  <property fmtid="{D5CDD505-2E9C-101B-9397-08002B2CF9AE}" pid="21" name="Abstract">
    <vt:lpwstr/>
  </property>
  <property fmtid="{D5CDD505-2E9C-101B-9397-08002B2CF9AE}" pid="22" name="Copyright">
    <vt:lpwstr>© 2020 CGI INC.</vt:lpwstr>
  </property>
  <property fmtid="{D5CDD505-2E9C-101B-9397-08002B2CF9AE}" pid="23" name="WizKit_DocumentAudienceEN">
    <vt:lpwstr>CGI seulement</vt:lpwstr>
  </property>
  <property fmtid="{D5CDD505-2E9C-101B-9397-08002B2CF9AE}" pid="24" name="DocumentAudience">
    <vt:lpwstr>CGI seulement</vt:lpwstr>
  </property>
  <property fmtid="{D5CDD505-2E9C-101B-9397-08002B2CF9AE}" pid="25" name="AuthorEnsemble">
    <vt:lpwstr>Kénan Roux</vt:lpwstr>
  </property>
  <property fmtid="{D5CDD505-2E9C-101B-9397-08002B2CF9AE}" pid="26" name="Wizkit_Created">
    <vt:lpwstr>True</vt:lpwstr>
  </property>
</Properties>
</file>